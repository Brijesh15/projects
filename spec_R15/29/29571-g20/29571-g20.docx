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867FDE" w:rsidRDefault="00080512" w:rsidP="00C92CED">
      <w:pPr>
        <w:pStyle w:val="ZA"/>
        <w:framePr w:wrap="notBeside"/>
      </w:pPr>
      <w:bookmarkStart w:id="0" w:name="page1"/>
      <w:r w:rsidRPr="00867FDE">
        <w:rPr>
          <w:sz w:val="64"/>
        </w:rPr>
        <w:t xml:space="preserve">3GPP TS </w:t>
      </w:r>
      <w:r w:rsidR="00D56B97" w:rsidRPr="00867FDE">
        <w:rPr>
          <w:sz w:val="64"/>
        </w:rPr>
        <w:t>29</w:t>
      </w:r>
      <w:r w:rsidRPr="00867FDE">
        <w:rPr>
          <w:sz w:val="64"/>
        </w:rPr>
        <w:t>.</w:t>
      </w:r>
      <w:r w:rsidR="00383C6A" w:rsidRPr="00867FDE">
        <w:rPr>
          <w:sz w:val="64"/>
        </w:rPr>
        <w:t>571</w:t>
      </w:r>
      <w:r w:rsidR="00383C6A" w:rsidRPr="00867FDE">
        <w:t xml:space="preserve"> </w:t>
      </w:r>
      <w:r w:rsidR="00CF3121" w:rsidRPr="00867FDE">
        <w:t>V16</w:t>
      </w:r>
      <w:r w:rsidR="00044042" w:rsidRPr="00867FDE">
        <w:t>.</w:t>
      </w:r>
      <w:r w:rsidR="008A7EFD" w:rsidRPr="00867FDE">
        <w:t>2</w:t>
      </w:r>
      <w:r w:rsidRPr="00867FDE">
        <w:t>.</w:t>
      </w:r>
      <w:r w:rsidR="00496239" w:rsidRPr="00867FDE">
        <w:t xml:space="preserve">0 </w:t>
      </w:r>
      <w:r w:rsidRPr="00867FDE">
        <w:rPr>
          <w:sz w:val="32"/>
        </w:rPr>
        <w:t>(</w:t>
      </w:r>
      <w:r w:rsidR="0026018A" w:rsidRPr="00867FDE">
        <w:rPr>
          <w:sz w:val="32"/>
        </w:rPr>
        <w:t>2019</w:t>
      </w:r>
      <w:r w:rsidRPr="00867FDE">
        <w:rPr>
          <w:sz w:val="32"/>
        </w:rPr>
        <w:t>-</w:t>
      </w:r>
      <w:r w:rsidR="00C22BB3" w:rsidRPr="00867FDE">
        <w:rPr>
          <w:sz w:val="32"/>
        </w:rPr>
        <w:t>12</w:t>
      </w:r>
      <w:r w:rsidRPr="00867FDE">
        <w:rPr>
          <w:sz w:val="32"/>
        </w:rPr>
        <w:t>)</w:t>
      </w:r>
    </w:p>
    <w:p w:rsidR="00080512" w:rsidRPr="00867FDE" w:rsidRDefault="00080512">
      <w:pPr>
        <w:pStyle w:val="ZB"/>
        <w:framePr w:wrap="notBeside"/>
      </w:pPr>
      <w:r w:rsidRPr="00867FDE">
        <w:t>Technical Specification</w:t>
      </w:r>
    </w:p>
    <w:p w:rsidR="00080512" w:rsidRPr="00867FDE" w:rsidRDefault="00080512">
      <w:pPr>
        <w:pStyle w:val="ZT"/>
        <w:framePr w:wrap="notBeside"/>
      </w:pPr>
      <w:r w:rsidRPr="00867FDE">
        <w:t>3rd Generation Partnership Project;</w:t>
      </w:r>
    </w:p>
    <w:p w:rsidR="00D56B97" w:rsidRPr="00867FDE" w:rsidRDefault="00D56B97" w:rsidP="00D56B97">
      <w:pPr>
        <w:pStyle w:val="ZT"/>
        <w:framePr w:wrap="notBeside"/>
      </w:pPr>
      <w:r w:rsidRPr="00867FDE">
        <w:t>Technical Specification Group Core Network and Terminals;</w:t>
      </w:r>
    </w:p>
    <w:p w:rsidR="00D56B97" w:rsidRPr="00867FDE" w:rsidRDefault="00D56B97" w:rsidP="00D56B97">
      <w:pPr>
        <w:pStyle w:val="ZT"/>
        <w:framePr w:wrap="notBeside"/>
      </w:pPr>
      <w:r w:rsidRPr="00867FDE">
        <w:t xml:space="preserve">5G System; </w:t>
      </w:r>
      <w:r w:rsidR="00A26419" w:rsidRPr="00867FDE">
        <w:t>C</w:t>
      </w:r>
      <w:r w:rsidR="00584F18" w:rsidRPr="00867FDE">
        <w:t>ommon</w:t>
      </w:r>
      <w:r w:rsidRPr="00867FDE">
        <w:t xml:space="preserve"> </w:t>
      </w:r>
      <w:r w:rsidR="00A26419" w:rsidRPr="00867FDE">
        <w:t>D</w:t>
      </w:r>
      <w:r w:rsidRPr="00867FDE">
        <w:t xml:space="preserve">ata </w:t>
      </w:r>
      <w:r w:rsidR="00A26419" w:rsidRPr="00867FDE">
        <w:t>T</w:t>
      </w:r>
      <w:r w:rsidRPr="00867FDE">
        <w:t>ypes</w:t>
      </w:r>
      <w:r w:rsidR="00A26419" w:rsidRPr="00867FDE">
        <w:t xml:space="preserve"> for Service Based Interfaces</w:t>
      </w:r>
      <w:r w:rsidR="00825289" w:rsidRPr="00867FDE">
        <w:t>;</w:t>
      </w:r>
    </w:p>
    <w:p w:rsidR="00D56B97" w:rsidRPr="00867FDE" w:rsidRDefault="00D56B97" w:rsidP="00D56B97">
      <w:pPr>
        <w:pStyle w:val="ZT"/>
        <w:framePr w:wrap="notBeside"/>
      </w:pPr>
      <w:r w:rsidRPr="00867FDE">
        <w:t>Stage 3</w:t>
      </w:r>
    </w:p>
    <w:p w:rsidR="00080512" w:rsidRPr="00867FDE" w:rsidRDefault="00FC1192" w:rsidP="00D56B97">
      <w:pPr>
        <w:pStyle w:val="ZT"/>
        <w:framePr w:wrap="notBeside"/>
        <w:rPr>
          <w:i/>
          <w:sz w:val="28"/>
        </w:rPr>
      </w:pPr>
      <w:r w:rsidRPr="00867FDE">
        <w:t>(</w:t>
      </w:r>
      <w:r w:rsidRPr="00867FDE">
        <w:rPr>
          <w:rStyle w:val="ZGSM"/>
        </w:rPr>
        <w:t xml:space="preserve">Release </w:t>
      </w:r>
      <w:r w:rsidR="00054A22" w:rsidRPr="00867FDE">
        <w:rPr>
          <w:rStyle w:val="ZGSM"/>
        </w:rPr>
        <w:t>1</w:t>
      </w:r>
      <w:r w:rsidR="00831C1A" w:rsidRPr="00867FDE">
        <w:rPr>
          <w:rStyle w:val="ZGSM"/>
        </w:rPr>
        <w:t>6</w:t>
      </w:r>
      <w:r w:rsidRPr="00867FDE">
        <w:t>)</w:t>
      </w:r>
    </w:p>
    <w:p w:rsidR="00917CCB" w:rsidRPr="00867FDE" w:rsidRDefault="00917CCB" w:rsidP="00917CCB">
      <w:pPr>
        <w:pStyle w:val="ZU"/>
        <w:framePr w:h="4929" w:hRule="exact" w:wrap="notBeside"/>
        <w:tabs>
          <w:tab w:val="right" w:pos="10206"/>
        </w:tabs>
        <w:jc w:val="left"/>
      </w:pPr>
      <w:r w:rsidRPr="00867FDE">
        <w:rPr>
          <w:i/>
        </w:rPr>
        <w:t xml:space="preserve">  </w:t>
      </w:r>
      <w:r w:rsidR="00404278" w:rsidRPr="00867FDE">
        <w:rPr>
          <w:i/>
          <w:lang w:val="en-US" w:eastAsia="zh-CN"/>
        </w:rPr>
        <w:drawing>
          <wp:inline distT="0" distB="0" distL="0" distR="0">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Pr="00867FDE">
        <w:rPr>
          <w:color w:val="0000FF"/>
        </w:rPr>
        <w:tab/>
      </w:r>
      <w:r w:rsidR="00404278" w:rsidRPr="00867FDE">
        <w:rPr>
          <w:lang w:val="en-US" w:eastAsia="zh-CN"/>
        </w:rPr>
        <w:drawing>
          <wp:inline distT="0" distB="0" distL="0" distR="0">
            <wp:extent cx="1631315" cy="951230"/>
            <wp:effectExtent l="0" t="0" r="6985"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315" cy="951230"/>
                    </a:xfrm>
                    <a:prstGeom prst="rect">
                      <a:avLst/>
                    </a:prstGeom>
                    <a:noFill/>
                    <a:ln>
                      <a:noFill/>
                    </a:ln>
                  </pic:spPr>
                </pic:pic>
              </a:graphicData>
            </a:graphic>
          </wp:inline>
        </w:drawing>
      </w:r>
    </w:p>
    <w:p w:rsidR="00080512" w:rsidRPr="00867FDE" w:rsidRDefault="00080512">
      <w:pPr>
        <w:pStyle w:val="ZU"/>
        <w:framePr w:h="4929" w:hRule="exact" w:wrap="notBeside"/>
        <w:tabs>
          <w:tab w:val="right" w:pos="10206"/>
        </w:tabs>
        <w:jc w:val="left"/>
      </w:pPr>
    </w:p>
    <w:p w:rsidR="00080512" w:rsidRPr="00867FDE" w:rsidRDefault="00080512" w:rsidP="00734A5B">
      <w:pPr>
        <w:framePr w:h="1377" w:hRule="exact" w:wrap="notBeside" w:vAnchor="page" w:hAnchor="margin" w:y="15305"/>
        <w:rPr>
          <w:sz w:val="16"/>
        </w:rPr>
      </w:pPr>
      <w:r w:rsidRPr="00867FDE">
        <w:rPr>
          <w:sz w:val="16"/>
        </w:rPr>
        <w:t>The present document has been developed within the 3</w:t>
      </w:r>
      <w:r w:rsidR="00F04712" w:rsidRPr="00867FDE">
        <w:rPr>
          <w:sz w:val="16"/>
        </w:rPr>
        <w:t>rd</w:t>
      </w:r>
      <w:r w:rsidRPr="00867FDE">
        <w:rPr>
          <w:sz w:val="16"/>
        </w:rPr>
        <w:t xml:space="preserve"> Generation Partnership Project (3GPP</w:t>
      </w:r>
      <w:r w:rsidRPr="00867FDE">
        <w:rPr>
          <w:sz w:val="16"/>
          <w:vertAlign w:val="superscript"/>
        </w:rPr>
        <w:t xml:space="preserve"> TM</w:t>
      </w:r>
      <w:r w:rsidRPr="00867FDE">
        <w:rPr>
          <w:sz w:val="16"/>
        </w:rPr>
        <w:t>) and may be further elaborated for the purposes of 3GPP..</w:t>
      </w:r>
      <w:r w:rsidRPr="00867FDE">
        <w:rPr>
          <w:sz w:val="16"/>
        </w:rPr>
        <w:br/>
        <w:t>The present document has not been subject to any approval process by the 3GPP</w:t>
      </w:r>
      <w:r w:rsidRPr="00867FDE">
        <w:rPr>
          <w:sz w:val="16"/>
          <w:vertAlign w:val="superscript"/>
        </w:rPr>
        <w:t xml:space="preserve"> </w:t>
      </w:r>
      <w:r w:rsidRPr="00867FDE">
        <w:rPr>
          <w:sz w:val="16"/>
        </w:rPr>
        <w:t>Organizational Partners and shall not be implemented.</w:t>
      </w:r>
      <w:r w:rsidRPr="00867FDE">
        <w:rPr>
          <w:sz w:val="16"/>
        </w:rPr>
        <w:br/>
        <w:t>This Specification is provided for future development work within 3GPP</w:t>
      </w:r>
      <w:r w:rsidRPr="00867FDE">
        <w:rPr>
          <w:sz w:val="16"/>
          <w:vertAlign w:val="superscript"/>
        </w:rPr>
        <w:t xml:space="preserve"> </w:t>
      </w:r>
      <w:r w:rsidRPr="00867FDE">
        <w:rPr>
          <w:sz w:val="16"/>
        </w:rPr>
        <w:t>only. The Organizational Partners accept no liability for any use of this Specification.</w:t>
      </w:r>
      <w:r w:rsidRPr="00867FDE">
        <w:rPr>
          <w:sz w:val="16"/>
        </w:rPr>
        <w:br/>
        <w:t xml:space="preserve">Specifications and </w:t>
      </w:r>
      <w:r w:rsidR="00F653B8" w:rsidRPr="00867FDE">
        <w:rPr>
          <w:sz w:val="16"/>
        </w:rPr>
        <w:t>Reports</w:t>
      </w:r>
      <w:r w:rsidRPr="00867FDE">
        <w:rPr>
          <w:sz w:val="16"/>
        </w:rPr>
        <w:t xml:space="preserve"> for implementation of the 3GPP</w:t>
      </w:r>
      <w:r w:rsidRPr="00867FDE">
        <w:rPr>
          <w:sz w:val="16"/>
          <w:vertAlign w:val="superscript"/>
        </w:rPr>
        <w:t xml:space="preserve"> TM</w:t>
      </w:r>
      <w:r w:rsidRPr="00867FDE">
        <w:rPr>
          <w:sz w:val="16"/>
        </w:rPr>
        <w:t xml:space="preserve"> system should be obtained via the 3GPP Organizational Partners' Publications Offices.</w:t>
      </w:r>
    </w:p>
    <w:p w:rsidR="00080512" w:rsidRPr="00867FDE" w:rsidRDefault="00080512">
      <w:pPr>
        <w:pStyle w:val="ZV"/>
        <w:framePr w:wrap="notBeside"/>
      </w:pPr>
    </w:p>
    <w:p w:rsidR="00080512" w:rsidRPr="00867FDE" w:rsidRDefault="00080512"/>
    <w:bookmarkEnd w:id="0"/>
    <w:p w:rsidR="00080512" w:rsidRPr="00867FDE" w:rsidRDefault="00080512">
      <w:pPr>
        <w:sectPr w:rsidR="00080512" w:rsidRPr="00867FDE">
          <w:footnotePr>
            <w:numRestart w:val="eachSect"/>
          </w:footnotePr>
          <w:pgSz w:w="11907" w:h="16840"/>
          <w:pgMar w:top="2268" w:right="851" w:bottom="10773" w:left="851" w:header="0" w:footer="0" w:gutter="0"/>
          <w:cols w:space="720"/>
        </w:sectPr>
      </w:pPr>
    </w:p>
    <w:p w:rsidR="00614FDF" w:rsidRPr="00867FDE" w:rsidRDefault="00614FDF" w:rsidP="00614FDF">
      <w:pPr>
        <w:pStyle w:val="Guidance"/>
      </w:pPr>
      <w:bookmarkStart w:id="1" w:name="page2"/>
      <w:r w:rsidRPr="00867FDE">
        <w:lastRenderedPageBreak/>
        <w:br/>
      </w:r>
    </w:p>
    <w:p w:rsidR="00080512" w:rsidRPr="00867FDE" w:rsidRDefault="00080512"/>
    <w:p w:rsidR="00080512" w:rsidRPr="00867FDE" w:rsidRDefault="00080512">
      <w:pPr>
        <w:pStyle w:val="FP"/>
        <w:framePr w:wrap="notBeside" w:hAnchor="margin" w:y="1419"/>
        <w:pBdr>
          <w:bottom w:val="single" w:sz="6" w:space="1" w:color="auto"/>
        </w:pBdr>
        <w:spacing w:before="240"/>
        <w:ind w:left="2835" w:right="2835"/>
        <w:jc w:val="center"/>
      </w:pPr>
      <w:r w:rsidRPr="00867FDE">
        <w:t>Keywords</w:t>
      </w:r>
    </w:p>
    <w:p w:rsidR="00080512" w:rsidRPr="00867FDE" w:rsidRDefault="00D56B97">
      <w:pPr>
        <w:pStyle w:val="FP"/>
        <w:framePr w:wrap="notBeside" w:hAnchor="margin" w:y="1419"/>
        <w:ind w:left="2835" w:right="2835"/>
        <w:jc w:val="center"/>
        <w:rPr>
          <w:rFonts w:ascii="Arial" w:hAnsi="Arial"/>
          <w:sz w:val="18"/>
        </w:rPr>
      </w:pPr>
      <w:r w:rsidRPr="00867FDE">
        <w:rPr>
          <w:rFonts w:ascii="Arial" w:hAnsi="Arial"/>
          <w:sz w:val="18"/>
        </w:rPr>
        <w:t>3GPP, 5G System</w:t>
      </w:r>
    </w:p>
    <w:p w:rsidR="00080512" w:rsidRPr="00867FDE" w:rsidRDefault="00080512"/>
    <w:p w:rsidR="00080512" w:rsidRPr="00867FDE" w:rsidRDefault="00080512">
      <w:pPr>
        <w:pStyle w:val="FP"/>
        <w:framePr w:wrap="notBeside" w:hAnchor="margin" w:yAlign="center"/>
        <w:spacing w:after="240"/>
        <w:ind w:left="2835" w:right="2835"/>
        <w:jc w:val="center"/>
        <w:rPr>
          <w:rFonts w:ascii="Arial" w:hAnsi="Arial"/>
          <w:b/>
          <w:i/>
        </w:rPr>
      </w:pPr>
      <w:r w:rsidRPr="00867FDE">
        <w:rPr>
          <w:rFonts w:ascii="Arial" w:hAnsi="Arial"/>
          <w:b/>
          <w:i/>
        </w:rPr>
        <w:t>3GPP</w:t>
      </w:r>
    </w:p>
    <w:p w:rsidR="00080512" w:rsidRPr="00867FDE" w:rsidRDefault="00080512">
      <w:pPr>
        <w:pStyle w:val="FP"/>
        <w:framePr w:wrap="notBeside" w:hAnchor="margin" w:yAlign="center"/>
        <w:pBdr>
          <w:bottom w:val="single" w:sz="6" w:space="1" w:color="auto"/>
        </w:pBdr>
        <w:ind w:left="2835" w:right="2835"/>
        <w:jc w:val="center"/>
      </w:pPr>
      <w:r w:rsidRPr="00867FDE">
        <w:t>Postal address</w:t>
      </w:r>
    </w:p>
    <w:p w:rsidR="00080512" w:rsidRPr="00867FDE" w:rsidRDefault="00080512">
      <w:pPr>
        <w:pStyle w:val="FP"/>
        <w:framePr w:wrap="notBeside" w:hAnchor="margin" w:yAlign="center"/>
        <w:ind w:left="2835" w:right="2835"/>
        <w:jc w:val="center"/>
        <w:rPr>
          <w:rFonts w:ascii="Arial" w:hAnsi="Arial"/>
          <w:sz w:val="18"/>
        </w:rPr>
      </w:pPr>
    </w:p>
    <w:p w:rsidR="00080512" w:rsidRPr="00867FDE" w:rsidRDefault="00080512">
      <w:pPr>
        <w:pStyle w:val="FP"/>
        <w:framePr w:wrap="notBeside" w:hAnchor="margin" w:yAlign="center"/>
        <w:pBdr>
          <w:bottom w:val="single" w:sz="6" w:space="1" w:color="auto"/>
        </w:pBdr>
        <w:spacing w:before="240"/>
        <w:ind w:left="2835" w:right="2835"/>
        <w:jc w:val="center"/>
      </w:pPr>
      <w:r w:rsidRPr="00867FDE">
        <w:t>3GPP support office address</w:t>
      </w:r>
    </w:p>
    <w:p w:rsidR="00080512" w:rsidRPr="00867FDE" w:rsidRDefault="00080512">
      <w:pPr>
        <w:pStyle w:val="FP"/>
        <w:framePr w:wrap="notBeside" w:hAnchor="margin" w:yAlign="center"/>
        <w:ind w:left="2835" w:right="2835"/>
        <w:jc w:val="center"/>
        <w:rPr>
          <w:rFonts w:ascii="Arial" w:hAnsi="Arial"/>
          <w:sz w:val="18"/>
        </w:rPr>
      </w:pPr>
      <w:r w:rsidRPr="00867FDE">
        <w:rPr>
          <w:rFonts w:ascii="Arial" w:hAnsi="Arial"/>
          <w:sz w:val="18"/>
        </w:rPr>
        <w:t>650 Route des Lucioles - Sophia Antipolis</w:t>
      </w:r>
    </w:p>
    <w:p w:rsidR="00080512" w:rsidRPr="00867FDE" w:rsidRDefault="00080512">
      <w:pPr>
        <w:pStyle w:val="FP"/>
        <w:framePr w:wrap="notBeside" w:hAnchor="margin" w:yAlign="center"/>
        <w:ind w:left="2835" w:right="2835"/>
        <w:jc w:val="center"/>
        <w:rPr>
          <w:rFonts w:ascii="Arial" w:hAnsi="Arial"/>
          <w:sz w:val="18"/>
        </w:rPr>
      </w:pPr>
      <w:r w:rsidRPr="00867FDE">
        <w:rPr>
          <w:rFonts w:ascii="Arial" w:hAnsi="Arial"/>
          <w:sz w:val="18"/>
        </w:rPr>
        <w:t>Valbonne - FRANCE</w:t>
      </w:r>
    </w:p>
    <w:p w:rsidR="00080512" w:rsidRPr="00867FDE" w:rsidRDefault="00080512">
      <w:pPr>
        <w:pStyle w:val="FP"/>
        <w:framePr w:wrap="notBeside" w:hAnchor="margin" w:yAlign="center"/>
        <w:spacing w:after="20"/>
        <w:ind w:left="2835" w:right="2835"/>
        <w:jc w:val="center"/>
        <w:rPr>
          <w:rFonts w:ascii="Arial" w:hAnsi="Arial"/>
          <w:sz w:val="18"/>
        </w:rPr>
      </w:pPr>
      <w:r w:rsidRPr="00867FDE">
        <w:rPr>
          <w:rFonts w:ascii="Arial" w:hAnsi="Arial"/>
          <w:sz w:val="18"/>
        </w:rPr>
        <w:t>Tel.: +33 4 92 94 42 00 Fax: +33 4 93 65 47 16</w:t>
      </w:r>
    </w:p>
    <w:p w:rsidR="00080512" w:rsidRPr="00867FDE" w:rsidRDefault="00080512">
      <w:pPr>
        <w:pStyle w:val="FP"/>
        <w:framePr w:wrap="notBeside" w:hAnchor="margin" w:yAlign="center"/>
        <w:pBdr>
          <w:bottom w:val="single" w:sz="6" w:space="1" w:color="auto"/>
        </w:pBdr>
        <w:spacing w:before="240"/>
        <w:ind w:left="2835" w:right="2835"/>
        <w:jc w:val="center"/>
      </w:pPr>
      <w:r w:rsidRPr="00867FDE">
        <w:t>Internet</w:t>
      </w:r>
    </w:p>
    <w:p w:rsidR="00080512" w:rsidRPr="00867FDE" w:rsidRDefault="00080512">
      <w:pPr>
        <w:pStyle w:val="FP"/>
        <w:framePr w:wrap="notBeside" w:hAnchor="margin" w:yAlign="center"/>
        <w:ind w:left="2835" w:right="2835"/>
        <w:jc w:val="center"/>
        <w:rPr>
          <w:rFonts w:ascii="Arial" w:hAnsi="Arial"/>
          <w:sz w:val="18"/>
        </w:rPr>
      </w:pPr>
      <w:r w:rsidRPr="00867FDE">
        <w:rPr>
          <w:rFonts w:ascii="Arial" w:hAnsi="Arial"/>
          <w:sz w:val="18"/>
        </w:rPr>
        <w:t>http://www.3gpp.org</w:t>
      </w:r>
    </w:p>
    <w:p w:rsidR="00080512" w:rsidRPr="00867FDE" w:rsidRDefault="00080512"/>
    <w:p w:rsidR="00080512" w:rsidRPr="00867FDE"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67FDE">
        <w:rPr>
          <w:rFonts w:ascii="Arial" w:hAnsi="Arial"/>
          <w:b/>
          <w:i/>
          <w:noProof/>
        </w:rPr>
        <w:t>Copyright Notification</w:t>
      </w:r>
    </w:p>
    <w:p w:rsidR="00080512" w:rsidRPr="00867FDE" w:rsidRDefault="00080512" w:rsidP="00FA1266">
      <w:pPr>
        <w:pStyle w:val="FP"/>
        <w:framePr w:h="3057" w:hRule="exact" w:wrap="notBeside" w:vAnchor="page" w:hAnchor="margin" w:y="12605"/>
        <w:jc w:val="center"/>
        <w:rPr>
          <w:noProof/>
        </w:rPr>
      </w:pPr>
      <w:r w:rsidRPr="00867FDE">
        <w:rPr>
          <w:noProof/>
        </w:rPr>
        <w:t>No part may be reproduced except as authorized by written permission.</w:t>
      </w:r>
      <w:r w:rsidRPr="00867FDE">
        <w:rPr>
          <w:noProof/>
        </w:rPr>
        <w:br/>
        <w:t>The copyright and the foregoing restriction extend to reproduction in all media.</w:t>
      </w:r>
    </w:p>
    <w:p w:rsidR="00080512" w:rsidRPr="00867FDE" w:rsidRDefault="00080512" w:rsidP="00FA1266">
      <w:pPr>
        <w:pStyle w:val="FP"/>
        <w:framePr w:h="3057" w:hRule="exact" w:wrap="notBeside" w:vAnchor="page" w:hAnchor="margin" w:y="12605"/>
        <w:jc w:val="center"/>
        <w:rPr>
          <w:noProof/>
        </w:rPr>
      </w:pPr>
    </w:p>
    <w:p w:rsidR="00080512" w:rsidRPr="00867FDE" w:rsidRDefault="00DC309B" w:rsidP="00FA1266">
      <w:pPr>
        <w:pStyle w:val="FP"/>
        <w:framePr w:h="3057" w:hRule="exact" w:wrap="notBeside" w:vAnchor="page" w:hAnchor="margin" w:y="12605"/>
        <w:jc w:val="center"/>
        <w:rPr>
          <w:noProof/>
          <w:sz w:val="18"/>
        </w:rPr>
      </w:pPr>
      <w:r w:rsidRPr="00867FDE">
        <w:rPr>
          <w:noProof/>
          <w:sz w:val="18"/>
        </w:rPr>
        <w:t>© 20</w:t>
      </w:r>
      <w:r w:rsidR="00DB1818" w:rsidRPr="00867FDE">
        <w:rPr>
          <w:noProof/>
          <w:sz w:val="18"/>
        </w:rPr>
        <w:t>1</w:t>
      </w:r>
      <w:r w:rsidR="004215C6" w:rsidRPr="00867FDE">
        <w:rPr>
          <w:noProof/>
          <w:sz w:val="18"/>
        </w:rPr>
        <w:t>9</w:t>
      </w:r>
      <w:r w:rsidR="00080512" w:rsidRPr="00867FDE">
        <w:rPr>
          <w:noProof/>
          <w:sz w:val="18"/>
        </w:rPr>
        <w:t>, 3GPP Organizational Partners (ARIB, ATIS, CCSA, ETSI,</w:t>
      </w:r>
      <w:r w:rsidR="00F22EC7" w:rsidRPr="00867FDE">
        <w:rPr>
          <w:noProof/>
          <w:sz w:val="18"/>
        </w:rPr>
        <w:t xml:space="preserve"> TSDSI, </w:t>
      </w:r>
      <w:r w:rsidR="00080512" w:rsidRPr="00867FDE">
        <w:rPr>
          <w:noProof/>
          <w:sz w:val="18"/>
        </w:rPr>
        <w:t>TTA, TTC).</w:t>
      </w:r>
      <w:bookmarkStart w:id="2" w:name="copyrightaddon"/>
      <w:bookmarkEnd w:id="2"/>
    </w:p>
    <w:p w:rsidR="00734A5B" w:rsidRPr="00867FDE" w:rsidRDefault="00080512" w:rsidP="00FA1266">
      <w:pPr>
        <w:pStyle w:val="FP"/>
        <w:framePr w:h="3057" w:hRule="exact" w:wrap="notBeside" w:vAnchor="page" w:hAnchor="margin" w:y="12605"/>
        <w:jc w:val="center"/>
        <w:rPr>
          <w:noProof/>
          <w:sz w:val="18"/>
        </w:rPr>
      </w:pPr>
      <w:r w:rsidRPr="00867FDE">
        <w:rPr>
          <w:noProof/>
          <w:sz w:val="18"/>
        </w:rPr>
        <w:t>All rights reserved.</w:t>
      </w:r>
    </w:p>
    <w:p w:rsidR="00FC1192" w:rsidRPr="00867FDE" w:rsidRDefault="00FC1192" w:rsidP="00FA1266">
      <w:pPr>
        <w:pStyle w:val="FP"/>
        <w:framePr w:h="3057" w:hRule="exact" w:wrap="notBeside" w:vAnchor="page" w:hAnchor="margin" w:y="12605"/>
        <w:rPr>
          <w:noProof/>
          <w:sz w:val="18"/>
        </w:rPr>
      </w:pPr>
    </w:p>
    <w:p w:rsidR="00734A5B" w:rsidRPr="00867FDE" w:rsidRDefault="00734A5B" w:rsidP="00FA1266">
      <w:pPr>
        <w:pStyle w:val="FP"/>
        <w:framePr w:h="3057" w:hRule="exact" w:wrap="notBeside" w:vAnchor="page" w:hAnchor="margin" w:y="12605"/>
        <w:rPr>
          <w:noProof/>
          <w:sz w:val="18"/>
        </w:rPr>
      </w:pPr>
      <w:r w:rsidRPr="00867FDE">
        <w:rPr>
          <w:noProof/>
          <w:sz w:val="18"/>
        </w:rPr>
        <w:t>UMTS™ is a Trade Mark of ETSI registered for the benefit of its members</w:t>
      </w:r>
    </w:p>
    <w:p w:rsidR="00080512" w:rsidRPr="00867FDE" w:rsidRDefault="00734A5B" w:rsidP="00FA1266">
      <w:pPr>
        <w:pStyle w:val="FP"/>
        <w:framePr w:h="3057" w:hRule="exact" w:wrap="notBeside" w:vAnchor="page" w:hAnchor="margin" w:y="12605"/>
        <w:rPr>
          <w:noProof/>
          <w:sz w:val="18"/>
        </w:rPr>
      </w:pPr>
      <w:r w:rsidRPr="00867FDE">
        <w:rPr>
          <w:noProof/>
          <w:sz w:val="18"/>
        </w:rPr>
        <w:t>3GPP™ is a Trade Mark of ETSI registered for the benefit of its Members and of the 3GPP Organizational Partners</w:t>
      </w:r>
      <w:r w:rsidR="00080512" w:rsidRPr="00867FDE">
        <w:rPr>
          <w:noProof/>
          <w:sz w:val="18"/>
        </w:rPr>
        <w:br/>
      </w:r>
      <w:r w:rsidR="00FA1266" w:rsidRPr="00867FDE">
        <w:rPr>
          <w:noProof/>
          <w:sz w:val="18"/>
        </w:rPr>
        <w:t>LTE™ is a Trade Mark of ETSI registered for the benefit of its Members and of the 3GPP Organizational Partners</w:t>
      </w:r>
    </w:p>
    <w:p w:rsidR="00FA1266" w:rsidRPr="00867FDE" w:rsidRDefault="00FA1266" w:rsidP="00FA1266">
      <w:pPr>
        <w:pStyle w:val="FP"/>
        <w:framePr w:h="3057" w:hRule="exact" w:wrap="notBeside" w:vAnchor="page" w:hAnchor="margin" w:y="12605"/>
        <w:rPr>
          <w:noProof/>
          <w:sz w:val="18"/>
        </w:rPr>
      </w:pPr>
      <w:r w:rsidRPr="00867FDE">
        <w:rPr>
          <w:noProof/>
          <w:sz w:val="18"/>
        </w:rPr>
        <w:t>GSM® and the GSM logo are registered and owned by the GSM Association</w:t>
      </w:r>
    </w:p>
    <w:bookmarkEnd w:id="1"/>
    <w:p w:rsidR="00080512" w:rsidRPr="00867FDE" w:rsidRDefault="00080512">
      <w:pPr>
        <w:pStyle w:val="TT"/>
      </w:pPr>
      <w:r w:rsidRPr="00867FDE">
        <w:br w:type="page"/>
      </w:r>
      <w:r w:rsidRPr="00867FDE">
        <w:lastRenderedPageBreak/>
        <w:t>Contents</w:t>
      </w:r>
    </w:p>
    <w:p w:rsidR="00867FDE" w:rsidRPr="00867FDE" w:rsidRDefault="00867FDE">
      <w:pPr>
        <w:pStyle w:val="TOC1"/>
        <w:rPr>
          <w:rFonts w:asciiTheme="minorHAnsi" w:eastAsiaTheme="minorEastAsia" w:hAnsiTheme="minorHAnsi" w:cstheme="minorBidi"/>
          <w:szCs w:val="22"/>
          <w:lang w:eastAsia="en-GB"/>
        </w:rPr>
      </w:pPr>
      <w:r w:rsidRPr="00867FDE">
        <w:fldChar w:fldCharType="begin" w:fldLock="1"/>
      </w:r>
      <w:r w:rsidRPr="00867FDE">
        <w:instrText xml:space="preserve"> TOC \o "1-9" </w:instrText>
      </w:r>
      <w:r w:rsidRPr="00867FDE">
        <w:fldChar w:fldCharType="separate"/>
      </w:r>
      <w:r w:rsidRPr="00867FDE">
        <w:t>Foreword</w:t>
      </w:r>
      <w:r w:rsidRPr="00867FDE">
        <w:tab/>
      </w:r>
      <w:r w:rsidRPr="00867FDE">
        <w:fldChar w:fldCharType="begin" w:fldLock="1"/>
      </w:r>
      <w:r w:rsidRPr="00867FDE">
        <w:instrText xml:space="preserve"> PAGEREF _Toc27592754 \h </w:instrText>
      </w:r>
      <w:r w:rsidRPr="00867FDE">
        <w:fldChar w:fldCharType="separate"/>
      </w:r>
      <w:r w:rsidRPr="00867FDE">
        <w:t>7</w:t>
      </w:r>
      <w:r w:rsidRPr="00867FDE">
        <w:fldChar w:fldCharType="end"/>
      </w:r>
    </w:p>
    <w:p w:rsidR="00867FDE" w:rsidRPr="00867FDE" w:rsidRDefault="00867FDE">
      <w:pPr>
        <w:pStyle w:val="TOC1"/>
        <w:rPr>
          <w:rFonts w:asciiTheme="minorHAnsi" w:eastAsiaTheme="minorEastAsia" w:hAnsiTheme="minorHAnsi" w:cstheme="minorBidi"/>
          <w:szCs w:val="22"/>
          <w:lang w:eastAsia="en-GB"/>
        </w:rPr>
      </w:pPr>
      <w:r w:rsidRPr="00867FDE">
        <w:t>1</w:t>
      </w:r>
      <w:r w:rsidRPr="00867FDE">
        <w:rPr>
          <w:rFonts w:asciiTheme="minorHAnsi" w:eastAsiaTheme="minorEastAsia" w:hAnsiTheme="minorHAnsi" w:cstheme="minorBidi"/>
          <w:szCs w:val="22"/>
          <w:lang w:eastAsia="en-GB"/>
        </w:rPr>
        <w:tab/>
      </w:r>
      <w:r w:rsidRPr="00867FDE">
        <w:t>Scope</w:t>
      </w:r>
      <w:r w:rsidRPr="00867FDE">
        <w:tab/>
      </w:r>
      <w:r w:rsidRPr="00867FDE">
        <w:fldChar w:fldCharType="begin" w:fldLock="1"/>
      </w:r>
      <w:r w:rsidRPr="00867FDE">
        <w:instrText xml:space="preserve"> PAGEREF _Toc27592755 \h </w:instrText>
      </w:r>
      <w:r w:rsidRPr="00867FDE">
        <w:fldChar w:fldCharType="separate"/>
      </w:r>
      <w:r w:rsidRPr="00867FDE">
        <w:t>8</w:t>
      </w:r>
      <w:r w:rsidRPr="00867FDE">
        <w:fldChar w:fldCharType="end"/>
      </w:r>
    </w:p>
    <w:p w:rsidR="00867FDE" w:rsidRPr="00867FDE" w:rsidRDefault="00867FDE">
      <w:pPr>
        <w:pStyle w:val="TOC1"/>
        <w:rPr>
          <w:rFonts w:asciiTheme="minorHAnsi" w:eastAsiaTheme="minorEastAsia" w:hAnsiTheme="minorHAnsi" w:cstheme="minorBidi"/>
          <w:szCs w:val="22"/>
          <w:lang w:eastAsia="en-GB"/>
        </w:rPr>
      </w:pPr>
      <w:r w:rsidRPr="00867FDE">
        <w:t>2</w:t>
      </w:r>
      <w:r w:rsidRPr="00867FDE">
        <w:rPr>
          <w:rFonts w:asciiTheme="minorHAnsi" w:eastAsiaTheme="minorEastAsia" w:hAnsiTheme="minorHAnsi" w:cstheme="minorBidi"/>
          <w:szCs w:val="22"/>
          <w:lang w:eastAsia="en-GB"/>
        </w:rPr>
        <w:tab/>
      </w:r>
      <w:r w:rsidRPr="00867FDE">
        <w:t>References</w:t>
      </w:r>
      <w:r w:rsidRPr="00867FDE">
        <w:tab/>
      </w:r>
      <w:r w:rsidRPr="00867FDE">
        <w:fldChar w:fldCharType="begin" w:fldLock="1"/>
      </w:r>
      <w:r w:rsidRPr="00867FDE">
        <w:instrText xml:space="preserve"> PAGEREF _Toc27592756 \h </w:instrText>
      </w:r>
      <w:r w:rsidRPr="00867FDE">
        <w:fldChar w:fldCharType="separate"/>
      </w:r>
      <w:r w:rsidRPr="00867FDE">
        <w:t>8</w:t>
      </w:r>
      <w:r w:rsidRPr="00867FDE">
        <w:fldChar w:fldCharType="end"/>
      </w:r>
    </w:p>
    <w:p w:rsidR="00867FDE" w:rsidRPr="00867FDE" w:rsidRDefault="00867FDE">
      <w:pPr>
        <w:pStyle w:val="TOC1"/>
        <w:rPr>
          <w:rFonts w:asciiTheme="minorHAnsi" w:eastAsiaTheme="minorEastAsia" w:hAnsiTheme="minorHAnsi" w:cstheme="minorBidi"/>
          <w:szCs w:val="22"/>
          <w:lang w:eastAsia="en-GB"/>
        </w:rPr>
      </w:pPr>
      <w:r w:rsidRPr="00867FDE">
        <w:t>3</w:t>
      </w:r>
      <w:r w:rsidRPr="00867FDE">
        <w:rPr>
          <w:rFonts w:asciiTheme="minorHAnsi" w:eastAsiaTheme="minorEastAsia" w:hAnsiTheme="minorHAnsi" w:cstheme="minorBidi"/>
          <w:szCs w:val="22"/>
          <w:lang w:eastAsia="en-GB"/>
        </w:rPr>
        <w:tab/>
      </w:r>
      <w:r w:rsidRPr="00867FDE">
        <w:t>Definitions and abbreviations</w:t>
      </w:r>
      <w:r w:rsidRPr="00867FDE">
        <w:tab/>
      </w:r>
      <w:r w:rsidRPr="00867FDE">
        <w:fldChar w:fldCharType="begin" w:fldLock="1"/>
      </w:r>
      <w:r w:rsidRPr="00867FDE">
        <w:instrText xml:space="preserve"> PAGEREF _Toc27592757 \h </w:instrText>
      </w:r>
      <w:r w:rsidRPr="00867FDE">
        <w:fldChar w:fldCharType="separate"/>
      </w:r>
      <w:r w:rsidRPr="00867FDE">
        <w:t>9</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3.1</w:t>
      </w:r>
      <w:r w:rsidRPr="00867FDE">
        <w:rPr>
          <w:rFonts w:asciiTheme="minorHAnsi" w:eastAsiaTheme="minorEastAsia" w:hAnsiTheme="minorHAnsi" w:cstheme="minorBidi"/>
          <w:sz w:val="22"/>
          <w:szCs w:val="22"/>
          <w:lang w:eastAsia="en-GB"/>
        </w:rPr>
        <w:tab/>
      </w:r>
      <w:r w:rsidRPr="00867FDE">
        <w:t>Definitions</w:t>
      </w:r>
      <w:r w:rsidRPr="00867FDE">
        <w:tab/>
      </w:r>
      <w:r w:rsidRPr="00867FDE">
        <w:fldChar w:fldCharType="begin" w:fldLock="1"/>
      </w:r>
      <w:r w:rsidRPr="00867FDE">
        <w:instrText xml:space="preserve"> PAGEREF _Toc27592758 \h </w:instrText>
      </w:r>
      <w:r w:rsidRPr="00867FDE">
        <w:fldChar w:fldCharType="separate"/>
      </w:r>
      <w:r w:rsidRPr="00867FDE">
        <w:t>9</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3.2</w:t>
      </w:r>
      <w:r w:rsidRPr="00867FDE">
        <w:rPr>
          <w:rFonts w:asciiTheme="minorHAnsi" w:eastAsiaTheme="minorEastAsia" w:hAnsiTheme="minorHAnsi" w:cstheme="minorBidi"/>
          <w:sz w:val="22"/>
          <w:szCs w:val="22"/>
          <w:lang w:eastAsia="en-GB"/>
        </w:rPr>
        <w:tab/>
      </w:r>
      <w:r w:rsidRPr="00867FDE">
        <w:t>Abbreviations</w:t>
      </w:r>
      <w:r w:rsidRPr="00867FDE">
        <w:tab/>
      </w:r>
      <w:r w:rsidRPr="00867FDE">
        <w:fldChar w:fldCharType="begin" w:fldLock="1"/>
      </w:r>
      <w:r w:rsidRPr="00867FDE">
        <w:instrText xml:space="preserve"> PAGEREF _Toc27592759 \h </w:instrText>
      </w:r>
      <w:r w:rsidRPr="00867FDE">
        <w:fldChar w:fldCharType="separate"/>
      </w:r>
      <w:r w:rsidRPr="00867FDE">
        <w:t>9</w:t>
      </w:r>
      <w:r w:rsidRPr="00867FDE">
        <w:fldChar w:fldCharType="end"/>
      </w:r>
    </w:p>
    <w:p w:rsidR="00867FDE" w:rsidRPr="00867FDE" w:rsidRDefault="00867FDE">
      <w:pPr>
        <w:pStyle w:val="TOC1"/>
        <w:rPr>
          <w:rFonts w:asciiTheme="minorHAnsi" w:eastAsiaTheme="minorEastAsia" w:hAnsiTheme="minorHAnsi" w:cstheme="minorBidi"/>
          <w:szCs w:val="22"/>
          <w:lang w:eastAsia="en-GB"/>
        </w:rPr>
      </w:pPr>
      <w:r w:rsidRPr="00867FDE">
        <w:t>4</w:t>
      </w:r>
      <w:r w:rsidRPr="00867FDE">
        <w:rPr>
          <w:rFonts w:asciiTheme="minorHAnsi" w:eastAsiaTheme="minorEastAsia" w:hAnsiTheme="minorHAnsi" w:cstheme="minorBidi"/>
          <w:szCs w:val="22"/>
          <w:lang w:eastAsia="en-GB"/>
        </w:rPr>
        <w:tab/>
      </w:r>
      <w:r w:rsidRPr="00867FDE">
        <w:t>Overview</w:t>
      </w:r>
      <w:r w:rsidRPr="00867FDE">
        <w:tab/>
      </w:r>
      <w:r w:rsidRPr="00867FDE">
        <w:fldChar w:fldCharType="begin" w:fldLock="1"/>
      </w:r>
      <w:r w:rsidRPr="00867FDE">
        <w:instrText xml:space="preserve"> PAGEREF _Toc27592760 \h </w:instrText>
      </w:r>
      <w:r w:rsidRPr="00867FDE">
        <w:fldChar w:fldCharType="separate"/>
      </w:r>
      <w:r w:rsidRPr="00867FDE">
        <w:t>10</w:t>
      </w:r>
      <w:r w:rsidRPr="00867FDE">
        <w:fldChar w:fldCharType="end"/>
      </w:r>
    </w:p>
    <w:p w:rsidR="00867FDE" w:rsidRPr="00867FDE" w:rsidRDefault="00867FDE">
      <w:pPr>
        <w:pStyle w:val="TOC1"/>
        <w:rPr>
          <w:rFonts w:asciiTheme="minorHAnsi" w:eastAsiaTheme="minorEastAsia" w:hAnsiTheme="minorHAnsi" w:cstheme="minorBidi"/>
          <w:szCs w:val="22"/>
          <w:lang w:eastAsia="en-GB"/>
        </w:rPr>
      </w:pPr>
      <w:r w:rsidRPr="00867FDE">
        <w:t>5</w:t>
      </w:r>
      <w:r w:rsidRPr="00867FDE">
        <w:rPr>
          <w:rFonts w:asciiTheme="minorHAnsi" w:eastAsiaTheme="minorEastAsia" w:hAnsiTheme="minorHAnsi" w:cstheme="minorBidi"/>
          <w:szCs w:val="22"/>
          <w:lang w:eastAsia="en-GB"/>
        </w:rPr>
        <w:tab/>
      </w:r>
      <w:r w:rsidRPr="00867FDE">
        <w:t>Common Data Types</w:t>
      </w:r>
      <w:r w:rsidRPr="00867FDE">
        <w:tab/>
      </w:r>
      <w:r w:rsidRPr="00867FDE">
        <w:fldChar w:fldCharType="begin" w:fldLock="1"/>
      </w:r>
      <w:r w:rsidRPr="00867FDE">
        <w:instrText xml:space="preserve"> PAGEREF _Toc27592761 \h </w:instrText>
      </w:r>
      <w:r w:rsidRPr="00867FDE">
        <w:fldChar w:fldCharType="separate"/>
      </w:r>
      <w:r w:rsidRPr="00867FDE">
        <w:t>10</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_Toc27592762 \h </w:instrText>
      </w:r>
      <w:r w:rsidRPr="00867FDE">
        <w:fldChar w:fldCharType="separate"/>
      </w:r>
      <w:r w:rsidRPr="00867FDE">
        <w:t>10</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5.2</w:t>
      </w:r>
      <w:r w:rsidRPr="00867FDE">
        <w:rPr>
          <w:rFonts w:asciiTheme="minorHAnsi" w:eastAsiaTheme="minorEastAsia" w:hAnsiTheme="minorHAnsi" w:cstheme="minorBidi"/>
          <w:sz w:val="22"/>
          <w:szCs w:val="22"/>
          <w:lang w:eastAsia="en-GB"/>
        </w:rPr>
        <w:tab/>
      </w:r>
      <w:r w:rsidRPr="00867FDE">
        <w:t>Data Types for Generic Usage</w:t>
      </w:r>
      <w:r w:rsidRPr="00867FDE">
        <w:tab/>
      </w:r>
      <w:r w:rsidRPr="00867FDE">
        <w:fldChar w:fldCharType="begin" w:fldLock="1"/>
      </w:r>
      <w:r w:rsidRPr="00867FDE">
        <w:instrText xml:space="preserve"> PAGEREF _Toc27592763 \h </w:instrText>
      </w:r>
      <w:r w:rsidRPr="00867FDE">
        <w:fldChar w:fldCharType="separate"/>
      </w:r>
      <w:r w:rsidRPr="00867FDE">
        <w:t>10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5.2.1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_Toc27592764 \h </w:instrText>
      </w:r>
      <w:r w:rsidRPr="00867FDE">
        <w:fldChar w:fldCharType="separate"/>
      </w:r>
      <w:r w:rsidRPr="00867FDE">
        <w:t>10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5.2.1</w:t>
      </w:r>
      <w:r w:rsidRPr="00867FDE">
        <w:rPr>
          <w:lang w:eastAsia="zh-CN"/>
        </w:rPr>
        <w:t>A</w:t>
      </w:r>
      <w:r w:rsidRPr="00867FDE">
        <w:rPr>
          <w:rFonts w:asciiTheme="minorHAnsi" w:eastAsiaTheme="minorEastAsia" w:hAnsiTheme="minorHAnsi" w:cstheme="minorBidi"/>
          <w:sz w:val="22"/>
          <w:szCs w:val="22"/>
          <w:lang w:eastAsia="en-GB"/>
        </w:rPr>
        <w:tab/>
      </w:r>
      <w:r w:rsidRPr="00867FDE">
        <w:rPr>
          <w:lang w:eastAsia="zh-CN"/>
        </w:rPr>
        <w:t xml:space="preserve">Re-used </w:t>
      </w:r>
      <w:r w:rsidRPr="00867FDE">
        <w:t>Data Types</w:t>
      </w:r>
      <w:r w:rsidRPr="00867FDE">
        <w:tab/>
      </w:r>
      <w:r w:rsidRPr="00867FDE">
        <w:fldChar w:fldCharType="begin" w:fldLock="1"/>
      </w:r>
      <w:r w:rsidRPr="00867FDE">
        <w:instrText xml:space="preserve"> PAGEREF _Toc27592765 \h </w:instrText>
      </w:r>
      <w:r w:rsidRPr="00867FDE">
        <w:fldChar w:fldCharType="separate"/>
      </w:r>
      <w:r w:rsidRPr="00867FDE">
        <w:t>10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5.2.2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_Toc27592766 \h </w:instrText>
      </w:r>
      <w:r w:rsidRPr="00867FDE">
        <w:fldChar w:fldCharType="separate"/>
      </w:r>
      <w:r w:rsidRPr="00867FDE">
        <w:t>10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5.2.3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_Toc27592767 \h </w:instrText>
      </w:r>
      <w:r w:rsidRPr="00867FDE">
        <w:fldChar w:fldCharType="separate"/>
      </w:r>
      <w:r w:rsidRPr="00867FDE">
        <w:t>15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5.2.3.1</w:t>
      </w:r>
      <w:r w:rsidRPr="00867FDE">
        <w:rPr>
          <w:rFonts w:asciiTheme="minorHAnsi" w:eastAsiaTheme="minorEastAsia" w:hAnsiTheme="minorHAnsi" w:cstheme="minorBidi"/>
          <w:sz w:val="22"/>
          <w:szCs w:val="22"/>
          <w:lang w:eastAsia="en-GB"/>
        </w:rPr>
        <w:tab/>
      </w:r>
      <w:r w:rsidRPr="00867FDE">
        <w:t>Enumeration: PatchOperation</w:t>
      </w:r>
      <w:r w:rsidRPr="00867FDE">
        <w:tab/>
      </w:r>
      <w:r w:rsidRPr="00867FDE">
        <w:fldChar w:fldCharType="begin" w:fldLock="1"/>
      </w:r>
      <w:r w:rsidRPr="00867FDE">
        <w:instrText xml:space="preserve"> PAGEREF _Toc27592768 \h </w:instrText>
      </w:r>
      <w:r w:rsidRPr="00867FDE">
        <w:fldChar w:fldCharType="separate"/>
      </w:r>
      <w:r w:rsidRPr="00867FDE">
        <w:t>15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5.2.3.2</w:t>
      </w:r>
      <w:r w:rsidRPr="00867FDE">
        <w:rPr>
          <w:rFonts w:asciiTheme="minorHAnsi" w:eastAsiaTheme="minorEastAsia" w:hAnsiTheme="minorHAnsi" w:cstheme="minorBidi"/>
          <w:sz w:val="22"/>
          <w:szCs w:val="22"/>
          <w:lang w:eastAsia="en-GB"/>
        </w:rPr>
        <w:tab/>
      </w:r>
      <w:r w:rsidRPr="00867FDE">
        <w:t>Enumeration: UriScheme</w:t>
      </w:r>
      <w:r w:rsidRPr="00867FDE">
        <w:tab/>
      </w:r>
      <w:r w:rsidRPr="00867FDE">
        <w:fldChar w:fldCharType="begin" w:fldLock="1"/>
      </w:r>
      <w:r w:rsidRPr="00867FDE">
        <w:instrText xml:space="preserve"> PAGEREF _Toc27592769 \h </w:instrText>
      </w:r>
      <w:r w:rsidRPr="00867FDE">
        <w:fldChar w:fldCharType="separate"/>
      </w:r>
      <w:r w:rsidRPr="00867FDE">
        <w:t>15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5.2.3.</w:t>
      </w:r>
      <w:r w:rsidRPr="00867FDE">
        <w:rPr>
          <w:lang w:eastAsia="zh-CN"/>
        </w:rPr>
        <w:t>3</w:t>
      </w:r>
      <w:r w:rsidRPr="00867FDE">
        <w:rPr>
          <w:rFonts w:asciiTheme="minorHAnsi" w:eastAsiaTheme="minorEastAsia" w:hAnsiTheme="minorHAnsi" w:cstheme="minorBidi"/>
          <w:sz w:val="22"/>
          <w:szCs w:val="22"/>
          <w:lang w:eastAsia="en-GB"/>
        </w:rPr>
        <w:tab/>
      </w:r>
      <w:r w:rsidRPr="00867FDE">
        <w:t xml:space="preserve">Enumeration: </w:t>
      </w:r>
      <w:r w:rsidRPr="00867FDE">
        <w:rPr>
          <w:lang w:eastAsia="zh-CN"/>
        </w:rPr>
        <w:t>ChangeType</w:t>
      </w:r>
      <w:r w:rsidRPr="00867FDE">
        <w:tab/>
      </w:r>
      <w:r w:rsidRPr="00867FDE">
        <w:fldChar w:fldCharType="begin" w:fldLock="1"/>
      </w:r>
      <w:r w:rsidRPr="00867FDE">
        <w:instrText xml:space="preserve"> PAGEREF _Toc27592770 \h </w:instrText>
      </w:r>
      <w:r w:rsidRPr="00867FDE">
        <w:fldChar w:fldCharType="separate"/>
      </w:r>
      <w:r w:rsidRPr="00867FDE">
        <w:t>15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5.2.3.</w:t>
      </w:r>
      <w:r w:rsidRPr="00867FDE">
        <w:rPr>
          <w:lang w:eastAsia="zh-CN"/>
        </w:rPr>
        <w:t>4</w:t>
      </w:r>
      <w:r w:rsidRPr="00867FDE">
        <w:rPr>
          <w:rFonts w:asciiTheme="minorHAnsi" w:eastAsiaTheme="minorEastAsia" w:hAnsiTheme="minorHAnsi" w:cstheme="minorBidi"/>
          <w:sz w:val="22"/>
          <w:szCs w:val="22"/>
          <w:lang w:eastAsia="en-GB"/>
        </w:rPr>
        <w:tab/>
      </w:r>
      <w:r w:rsidRPr="00867FDE">
        <w:t xml:space="preserve">Enumeration: </w:t>
      </w:r>
      <w:r w:rsidRPr="00867FDE">
        <w:rPr>
          <w:lang w:eastAsia="zh-CN"/>
        </w:rPr>
        <w:t>HttpMethod</w:t>
      </w:r>
      <w:r w:rsidRPr="00867FDE">
        <w:tab/>
      </w:r>
      <w:r w:rsidRPr="00867FDE">
        <w:fldChar w:fldCharType="begin" w:fldLock="1"/>
      </w:r>
      <w:r w:rsidRPr="00867FDE">
        <w:instrText xml:space="preserve"> PAGEREF _Toc27592771 \h </w:instrText>
      </w:r>
      <w:r w:rsidRPr="00867FDE">
        <w:fldChar w:fldCharType="separate"/>
      </w:r>
      <w:r w:rsidRPr="00867FDE">
        <w:t>15</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5.2.4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_Toc27592772 \h </w:instrText>
      </w:r>
      <w:r w:rsidRPr="00867FDE">
        <w:fldChar w:fldCharType="separate"/>
      </w:r>
      <w:r w:rsidRPr="00867FDE">
        <w:t>16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5.2.4.1</w:t>
      </w:r>
      <w:r w:rsidRPr="00867FDE">
        <w:rPr>
          <w:rFonts w:asciiTheme="minorHAnsi" w:eastAsiaTheme="minorEastAsia" w:hAnsiTheme="minorHAnsi" w:cstheme="minorBidi"/>
          <w:sz w:val="22"/>
          <w:szCs w:val="22"/>
          <w:lang w:eastAsia="en-GB"/>
        </w:rPr>
        <w:tab/>
      </w:r>
      <w:r w:rsidRPr="00867FDE">
        <w:t>Type: ProblemDetails</w:t>
      </w:r>
      <w:r w:rsidRPr="00867FDE">
        <w:tab/>
      </w:r>
      <w:r w:rsidRPr="00867FDE">
        <w:fldChar w:fldCharType="begin" w:fldLock="1"/>
      </w:r>
      <w:r w:rsidRPr="00867FDE">
        <w:instrText xml:space="preserve"> PAGEREF _Toc27592773 \h </w:instrText>
      </w:r>
      <w:r w:rsidRPr="00867FDE">
        <w:fldChar w:fldCharType="separate"/>
      </w:r>
      <w:r w:rsidRPr="00867FDE">
        <w:t>16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5.2.4.2</w:t>
      </w:r>
      <w:r w:rsidRPr="00867FDE">
        <w:rPr>
          <w:rFonts w:asciiTheme="minorHAnsi" w:eastAsiaTheme="minorEastAsia" w:hAnsiTheme="minorHAnsi" w:cstheme="minorBidi"/>
          <w:sz w:val="22"/>
          <w:szCs w:val="22"/>
          <w:lang w:eastAsia="en-GB"/>
        </w:rPr>
        <w:tab/>
      </w:r>
      <w:r w:rsidRPr="00867FDE">
        <w:t>Type: Link</w:t>
      </w:r>
      <w:r w:rsidRPr="00867FDE">
        <w:tab/>
      </w:r>
      <w:r w:rsidRPr="00867FDE">
        <w:fldChar w:fldCharType="begin" w:fldLock="1"/>
      </w:r>
      <w:r w:rsidRPr="00867FDE">
        <w:instrText xml:space="preserve"> PAGEREF _Toc27592774 \h </w:instrText>
      </w:r>
      <w:r w:rsidRPr="00867FDE">
        <w:fldChar w:fldCharType="separate"/>
      </w:r>
      <w:r w:rsidRPr="00867FDE">
        <w:t>16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5.2.4.3</w:t>
      </w:r>
      <w:r w:rsidRPr="00867FDE">
        <w:rPr>
          <w:rFonts w:asciiTheme="minorHAnsi" w:eastAsiaTheme="minorEastAsia" w:hAnsiTheme="minorHAnsi" w:cstheme="minorBidi"/>
          <w:sz w:val="22"/>
          <w:szCs w:val="22"/>
          <w:lang w:eastAsia="en-GB"/>
        </w:rPr>
        <w:tab/>
      </w:r>
      <w:r w:rsidRPr="00867FDE">
        <w:t>Type PatchItem</w:t>
      </w:r>
      <w:r w:rsidRPr="00867FDE">
        <w:tab/>
      </w:r>
      <w:r w:rsidRPr="00867FDE">
        <w:fldChar w:fldCharType="begin" w:fldLock="1"/>
      </w:r>
      <w:r w:rsidRPr="00867FDE">
        <w:instrText xml:space="preserve"> PAGEREF _Toc27592775 \h </w:instrText>
      </w:r>
      <w:r w:rsidRPr="00867FDE">
        <w:fldChar w:fldCharType="separate"/>
      </w:r>
      <w:r w:rsidRPr="00867FDE">
        <w:t>17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rPr>
          <w:lang w:val="en-US"/>
        </w:rPr>
        <w:t>5.2.4.4</w:t>
      </w:r>
      <w:r w:rsidRPr="00867FDE">
        <w:rPr>
          <w:rFonts w:asciiTheme="minorHAnsi" w:eastAsiaTheme="minorEastAsia" w:hAnsiTheme="minorHAnsi" w:cstheme="minorBidi"/>
          <w:sz w:val="22"/>
          <w:szCs w:val="22"/>
          <w:lang w:eastAsia="en-GB"/>
        </w:rPr>
        <w:tab/>
      </w:r>
      <w:r w:rsidRPr="00867FDE">
        <w:rPr>
          <w:lang w:val="en-US"/>
        </w:rPr>
        <w:t>Type: LinksValueSchema</w:t>
      </w:r>
      <w:r w:rsidRPr="00867FDE">
        <w:tab/>
      </w:r>
      <w:r w:rsidRPr="00867FDE">
        <w:fldChar w:fldCharType="begin" w:fldLock="1"/>
      </w:r>
      <w:r w:rsidRPr="00867FDE">
        <w:instrText xml:space="preserve"> PAGEREF _Toc27592776 \h </w:instrText>
      </w:r>
      <w:r w:rsidRPr="00867FDE">
        <w:fldChar w:fldCharType="separate"/>
      </w:r>
      <w:r w:rsidRPr="00867FDE">
        <w:t>17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rPr>
          <w:lang w:val="en-US"/>
        </w:rPr>
        <w:t>5.2.4.5</w:t>
      </w:r>
      <w:r w:rsidRPr="00867FDE">
        <w:rPr>
          <w:rFonts w:asciiTheme="minorHAnsi" w:eastAsiaTheme="minorEastAsia" w:hAnsiTheme="minorHAnsi" w:cstheme="minorBidi"/>
          <w:sz w:val="22"/>
          <w:szCs w:val="22"/>
          <w:lang w:eastAsia="en-GB"/>
        </w:rPr>
        <w:tab/>
      </w:r>
      <w:r w:rsidRPr="00867FDE">
        <w:rPr>
          <w:lang w:val="en-US"/>
        </w:rPr>
        <w:t>Type: SelfLink</w:t>
      </w:r>
      <w:r w:rsidRPr="00867FDE">
        <w:tab/>
      </w:r>
      <w:r w:rsidRPr="00867FDE">
        <w:fldChar w:fldCharType="begin" w:fldLock="1"/>
      </w:r>
      <w:r w:rsidRPr="00867FDE">
        <w:instrText xml:space="preserve"> PAGEREF _Toc27592777 \h </w:instrText>
      </w:r>
      <w:r w:rsidRPr="00867FDE">
        <w:fldChar w:fldCharType="separate"/>
      </w:r>
      <w:r w:rsidRPr="00867FDE">
        <w:t>17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5.2.4.6</w:t>
      </w:r>
      <w:r w:rsidRPr="00867FDE">
        <w:rPr>
          <w:rFonts w:asciiTheme="minorHAnsi" w:eastAsiaTheme="minorEastAsia" w:hAnsiTheme="minorHAnsi" w:cstheme="minorBidi"/>
          <w:sz w:val="22"/>
          <w:szCs w:val="22"/>
          <w:lang w:eastAsia="en-GB"/>
        </w:rPr>
        <w:tab/>
      </w:r>
      <w:r w:rsidRPr="00867FDE">
        <w:t>Type: InvalidParam</w:t>
      </w:r>
      <w:r w:rsidRPr="00867FDE">
        <w:tab/>
      </w:r>
      <w:r w:rsidRPr="00867FDE">
        <w:fldChar w:fldCharType="begin" w:fldLock="1"/>
      </w:r>
      <w:r w:rsidRPr="00867FDE">
        <w:instrText xml:space="preserve"> PAGEREF _Toc27592778 \h </w:instrText>
      </w:r>
      <w:r w:rsidRPr="00867FDE">
        <w:fldChar w:fldCharType="separate"/>
      </w:r>
      <w:r w:rsidRPr="00867FDE">
        <w:t>18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5.2.4.7</w:t>
      </w:r>
      <w:r w:rsidRPr="00867FDE">
        <w:rPr>
          <w:rFonts w:asciiTheme="minorHAnsi" w:eastAsiaTheme="minorEastAsia" w:hAnsiTheme="minorHAnsi" w:cstheme="minorBidi"/>
          <w:sz w:val="22"/>
          <w:szCs w:val="22"/>
          <w:lang w:eastAsia="en-GB"/>
        </w:rPr>
        <w:tab/>
      </w:r>
      <w:r w:rsidRPr="00867FDE">
        <w:t>Type: LinkRm</w:t>
      </w:r>
      <w:r w:rsidRPr="00867FDE">
        <w:tab/>
      </w:r>
      <w:r w:rsidRPr="00867FDE">
        <w:fldChar w:fldCharType="begin" w:fldLock="1"/>
      </w:r>
      <w:r w:rsidRPr="00867FDE">
        <w:instrText xml:space="preserve"> PAGEREF _Toc27592779 \h </w:instrText>
      </w:r>
      <w:r w:rsidRPr="00867FDE">
        <w:fldChar w:fldCharType="separate"/>
      </w:r>
      <w:r w:rsidRPr="00867FDE">
        <w:t>18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8</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ChangeItem</w:t>
      </w:r>
      <w:r w:rsidRPr="00867FDE">
        <w:tab/>
      </w:r>
      <w:r w:rsidRPr="00867FDE">
        <w:fldChar w:fldCharType="begin" w:fldLock="1"/>
      </w:r>
      <w:r w:rsidRPr="00867FDE">
        <w:instrText xml:space="preserve"> PAGEREF _Toc27592780 \h </w:instrText>
      </w:r>
      <w:r w:rsidRPr="00867FDE">
        <w:fldChar w:fldCharType="separate"/>
      </w:r>
      <w:r w:rsidRPr="00867FDE">
        <w:t>19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9</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Notify</w:t>
      </w:r>
      <w:r w:rsidRPr="00867FDE">
        <w:t>Item</w:t>
      </w:r>
      <w:r w:rsidRPr="00867FDE">
        <w:tab/>
      </w:r>
      <w:r w:rsidRPr="00867FDE">
        <w:fldChar w:fldCharType="begin" w:fldLock="1"/>
      </w:r>
      <w:r w:rsidRPr="00867FDE">
        <w:instrText xml:space="preserve"> PAGEREF _Toc27592781 \h </w:instrText>
      </w:r>
      <w:r w:rsidRPr="00867FDE">
        <w:fldChar w:fldCharType="separate"/>
      </w:r>
      <w:r w:rsidRPr="00867FDE">
        <w:t>19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10</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ComplexQuery</w:t>
      </w:r>
      <w:r w:rsidRPr="00867FDE">
        <w:tab/>
      </w:r>
      <w:r w:rsidRPr="00867FDE">
        <w:fldChar w:fldCharType="begin" w:fldLock="1"/>
      </w:r>
      <w:r w:rsidRPr="00867FDE">
        <w:instrText xml:space="preserve"> PAGEREF _Toc27592782 \h </w:instrText>
      </w:r>
      <w:r w:rsidRPr="00867FDE">
        <w:fldChar w:fldCharType="separate"/>
      </w:r>
      <w:r w:rsidRPr="00867FDE">
        <w:t>19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11</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Cnf</w:t>
      </w:r>
      <w:r w:rsidRPr="00867FDE">
        <w:tab/>
      </w:r>
      <w:r w:rsidRPr="00867FDE">
        <w:fldChar w:fldCharType="begin" w:fldLock="1"/>
      </w:r>
      <w:r w:rsidRPr="00867FDE">
        <w:instrText xml:space="preserve"> PAGEREF _Toc27592783 \h </w:instrText>
      </w:r>
      <w:r w:rsidRPr="00867FDE">
        <w:fldChar w:fldCharType="separate"/>
      </w:r>
      <w:r w:rsidRPr="00867FDE">
        <w:t>20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12</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Dnf</w:t>
      </w:r>
      <w:r w:rsidRPr="00867FDE">
        <w:tab/>
      </w:r>
      <w:r w:rsidRPr="00867FDE">
        <w:fldChar w:fldCharType="begin" w:fldLock="1"/>
      </w:r>
      <w:r w:rsidRPr="00867FDE">
        <w:instrText xml:space="preserve"> PAGEREF _Toc27592784 \h </w:instrText>
      </w:r>
      <w:r w:rsidRPr="00867FDE">
        <w:fldChar w:fldCharType="separate"/>
      </w:r>
      <w:r w:rsidRPr="00867FDE">
        <w:t>20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13</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CnfUnit</w:t>
      </w:r>
      <w:r w:rsidRPr="00867FDE">
        <w:tab/>
      </w:r>
      <w:r w:rsidRPr="00867FDE">
        <w:fldChar w:fldCharType="begin" w:fldLock="1"/>
      </w:r>
      <w:r w:rsidRPr="00867FDE">
        <w:instrText xml:space="preserve"> PAGEREF _Toc27592785 \h </w:instrText>
      </w:r>
      <w:r w:rsidRPr="00867FDE">
        <w:fldChar w:fldCharType="separate"/>
      </w:r>
      <w:r w:rsidRPr="00867FDE">
        <w:t>20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14</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DnfUnit</w:t>
      </w:r>
      <w:r w:rsidRPr="00867FDE">
        <w:tab/>
      </w:r>
      <w:r w:rsidRPr="00867FDE">
        <w:fldChar w:fldCharType="begin" w:fldLock="1"/>
      </w:r>
      <w:r w:rsidRPr="00867FDE">
        <w:instrText xml:space="preserve"> PAGEREF _Toc27592786 \h </w:instrText>
      </w:r>
      <w:r w:rsidRPr="00867FDE">
        <w:fldChar w:fldCharType="separate"/>
      </w:r>
      <w:r w:rsidRPr="00867FDE">
        <w:t>20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15</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Atom</w:t>
      </w:r>
      <w:r w:rsidRPr="00867FDE">
        <w:tab/>
      </w:r>
      <w:r w:rsidRPr="00867FDE">
        <w:fldChar w:fldCharType="begin" w:fldLock="1"/>
      </w:r>
      <w:r w:rsidRPr="00867FDE">
        <w:instrText xml:space="preserve"> PAGEREF _Toc27592787 \h </w:instrText>
      </w:r>
      <w:r w:rsidRPr="00867FDE">
        <w:fldChar w:fldCharType="separate"/>
      </w:r>
      <w:r w:rsidRPr="00867FDE">
        <w:t>20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16</w:t>
      </w:r>
      <w:r w:rsidRPr="00867FDE">
        <w:rPr>
          <w:rFonts w:asciiTheme="minorHAnsi" w:eastAsiaTheme="minorEastAsia" w:hAnsiTheme="minorHAnsi" w:cstheme="minorBidi"/>
          <w:sz w:val="22"/>
          <w:szCs w:val="22"/>
          <w:lang w:eastAsia="en-GB"/>
        </w:rPr>
        <w:tab/>
      </w:r>
      <w:r w:rsidRPr="00867FDE">
        <w:t>Void</w:t>
      </w:r>
      <w:r w:rsidRPr="00867FDE">
        <w:tab/>
      </w:r>
      <w:r w:rsidRPr="00867FDE">
        <w:fldChar w:fldCharType="begin" w:fldLock="1"/>
      </w:r>
      <w:r w:rsidRPr="00867FDE">
        <w:instrText xml:space="preserve"> PAGEREF _Toc27592788 \h </w:instrText>
      </w:r>
      <w:r w:rsidRPr="00867FDE">
        <w:fldChar w:fldCharType="separate"/>
      </w:r>
      <w:r w:rsidRPr="00867FDE">
        <w:t>21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17</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PatchResult</w:t>
      </w:r>
      <w:r w:rsidRPr="00867FDE">
        <w:tab/>
      </w:r>
      <w:r w:rsidRPr="00867FDE">
        <w:fldChar w:fldCharType="begin" w:fldLock="1"/>
      </w:r>
      <w:r w:rsidRPr="00867FDE">
        <w:instrText xml:space="preserve"> PAGEREF _Toc27592789 \h </w:instrText>
      </w:r>
      <w:r w:rsidRPr="00867FDE">
        <w:fldChar w:fldCharType="separate"/>
      </w:r>
      <w:r w:rsidRPr="00867FDE">
        <w:t>21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18</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ReportItem</w:t>
      </w:r>
      <w:r w:rsidRPr="00867FDE">
        <w:tab/>
      </w:r>
      <w:r w:rsidRPr="00867FDE">
        <w:fldChar w:fldCharType="begin" w:fldLock="1"/>
      </w:r>
      <w:r w:rsidRPr="00867FDE">
        <w:instrText xml:space="preserve"> PAGEREF _Toc27592790 \h </w:instrText>
      </w:r>
      <w:r w:rsidRPr="00867FDE">
        <w:fldChar w:fldCharType="separate"/>
      </w:r>
      <w:r w:rsidRPr="00867FDE">
        <w:t>21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19</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HalTemplate</w:t>
      </w:r>
      <w:r w:rsidRPr="00867FDE">
        <w:tab/>
      </w:r>
      <w:r w:rsidRPr="00867FDE">
        <w:fldChar w:fldCharType="begin" w:fldLock="1"/>
      </w:r>
      <w:r w:rsidRPr="00867FDE">
        <w:instrText xml:space="preserve"> PAGEREF _Toc27592791 \h </w:instrText>
      </w:r>
      <w:r w:rsidRPr="00867FDE">
        <w:fldChar w:fldCharType="separate"/>
      </w:r>
      <w:r w:rsidRPr="00867FDE">
        <w:t>21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5.2.4.</w:t>
      </w:r>
      <w:r w:rsidRPr="00867FDE">
        <w:rPr>
          <w:lang w:eastAsia="zh-CN"/>
        </w:rPr>
        <w:t>20</w:t>
      </w:r>
      <w:r w:rsidRPr="00867FDE">
        <w:rPr>
          <w:rFonts w:asciiTheme="minorHAnsi" w:eastAsiaTheme="minorEastAsia" w:hAnsiTheme="minorHAnsi" w:cstheme="minorBidi"/>
          <w:sz w:val="22"/>
          <w:szCs w:val="22"/>
          <w:lang w:eastAsia="en-GB"/>
        </w:rPr>
        <w:tab/>
      </w:r>
      <w:r w:rsidRPr="00867FDE">
        <w:t>Type:</w:t>
      </w:r>
      <w:r w:rsidRPr="00867FDE">
        <w:rPr>
          <w:lang w:eastAsia="zh-CN"/>
        </w:rPr>
        <w:t xml:space="preserve"> Property</w:t>
      </w:r>
      <w:r w:rsidRPr="00867FDE">
        <w:tab/>
      </w:r>
      <w:r w:rsidRPr="00867FDE">
        <w:fldChar w:fldCharType="begin" w:fldLock="1"/>
      </w:r>
      <w:r w:rsidRPr="00867FDE">
        <w:instrText xml:space="preserve"> PAGEREF _Toc27592792 \h </w:instrText>
      </w:r>
      <w:r w:rsidRPr="00867FDE">
        <w:fldChar w:fldCharType="separate"/>
      </w:r>
      <w:r w:rsidRPr="00867FDE">
        <w:t>21</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5.3</w:t>
      </w:r>
      <w:r w:rsidRPr="00867FDE">
        <w:rPr>
          <w:rFonts w:asciiTheme="minorHAnsi" w:eastAsiaTheme="minorEastAsia" w:hAnsiTheme="minorHAnsi" w:cstheme="minorBidi"/>
          <w:sz w:val="22"/>
          <w:szCs w:val="22"/>
          <w:lang w:eastAsia="en-GB"/>
        </w:rPr>
        <w:tab/>
      </w:r>
      <w:r w:rsidRPr="00867FDE">
        <w:t>Data Types related to Subscription, Identification and Numbering</w:t>
      </w:r>
      <w:r w:rsidRPr="00867FDE">
        <w:tab/>
      </w:r>
      <w:r w:rsidRPr="00867FDE">
        <w:fldChar w:fldCharType="begin" w:fldLock="1"/>
      </w:r>
      <w:r w:rsidRPr="00867FDE">
        <w:instrText xml:space="preserve"> PAGEREF _Toc27592793 \h </w:instrText>
      </w:r>
      <w:r w:rsidRPr="00867FDE">
        <w:fldChar w:fldCharType="separate"/>
      </w:r>
      <w:r w:rsidRPr="00867FDE">
        <w:t>22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5.3.1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_Toc27592794 \h </w:instrText>
      </w:r>
      <w:r w:rsidRPr="00867FDE">
        <w:fldChar w:fldCharType="separate"/>
      </w:r>
      <w:r w:rsidRPr="00867FDE">
        <w:t>22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5.3.2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_Toc27592795 \h </w:instrText>
      </w:r>
      <w:r w:rsidRPr="00867FDE">
        <w:fldChar w:fldCharType="separate"/>
      </w:r>
      <w:r w:rsidRPr="00867FDE">
        <w:t>22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5.3.3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_Toc27592796 \h </w:instrText>
      </w:r>
      <w:r w:rsidRPr="00867FDE">
        <w:fldChar w:fldCharType="separate"/>
      </w:r>
      <w:r w:rsidRPr="00867FDE">
        <w:t>25</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5.3.4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_Toc27592797 \h </w:instrText>
      </w:r>
      <w:r w:rsidRPr="00867FDE">
        <w:fldChar w:fldCharType="separate"/>
      </w:r>
      <w:r w:rsidRPr="00867FDE">
        <w:t>25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5.3.4.1</w:t>
      </w:r>
      <w:r w:rsidRPr="00867FDE">
        <w:rPr>
          <w:rFonts w:asciiTheme="minorHAnsi" w:eastAsiaTheme="minorEastAsia" w:hAnsiTheme="minorHAnsi" w:cstheme="minorBidi"/>
          <w:sz w:val="22"/>
          <w:szCs w:val="22"/>
          <w:lang w:eastAsia="en-GB"/>
        </w:rPr>
        <w:tab/>
      </w:r>
      <w:r w:rsidRPr="00867FDE">
        <w:t>Type: Guami</w:t>
      </w:r>
      <w:r w:rsidRPr="00867FDE">
        <w:tab/>
      </w:r>
      <w:r w:rsidRPr="00867FDE">
        <w:fldChar w:fldCharType="begin" w:fldLock="1"/>
      </w:r>
      <w:r w:rsidRPr="00867FDE">
        <w:instrText xml:space="preserve"> PAGEREF _Toc27592798 \h </w:instrText>
      </w:r>
      <w:r w:rsidRPr="00867FDE">
        <w:fldChar w:fldCharType="separate"/>
      </w:r>
      <w:r w:rsidRPr="00867FDE">
        <w:t>25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5.3.4.2</w:t>
      </w:r>
      <w:r w:rsidRPr="00867FDE">
        <w:rPr>
          <w:rFonts w:asciiTheme="minorHAnsi" w:eastAsiaTheme="minorEastAsia" w:hAnsiTheme="minorHAnsi" w:cstheme="minorBidi"/>
          <w:sz w:val="22"/>
          <w:szCs w:val="22"/>
          <w:lang w:eastAsia="en-GB"/>
        </w:rPr>
        <w:tab/>
      </w:r>
      <w:r w:rsidRPr="00867FDE">
        <w:t>Type: NetworkId</w:t>
      </w:r>
      <w:r w:rsidRPr="00867FDE">
        <w:tab/>
      </w:r>
      <w:r w:rsidRPr="00867FDE">
        <w:fldChar w:fldCharType="begin" w:fldLock="1"/>
      </w:r>
      <w:r w:rsidRPr="00867FDE">
        <w:instrText xml:space="preserve"> PAGEREF _Toc27592799 \h </w:instrText>
      </w:r>
      <w:r w:rsidRPr="00867FDE">
        <w:fldChar w:fldCharType="separate"/>
      </w:r>
      <w:r w:rsidRPr="00867FDE">
        <w:t>25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5.3.4.3</w:t>
      </w:r>
      <w:r w:rsidRPr="00867FDE">
        <w:rPr>
          <w:rFonts w:asciiTheme="minorHAnsi" w:eastAsiaTheme="minorEastAsia" w:hAnsiTheme="minorHAnsi" w:cstheme="minorBidi"/>
          <w:sz w:val="22"/>
          <w:szCs w:val="22"/>
          <w:lang w:eastAsia="en-GB"/>
        </w:rPr>
        <w:tab/>
      </w:r>
      <w:r w:rsidRPr="00867FDE">
        <w:t>Type: GuamiRm</w:t>
      </w:r>
      <w:r w:rsidRPr="00867FDE">
        <w:tab/>
      </w:r>
      <w:r w:rsidRPr="00867FDE">
        <w:fldChar w:fldCharType="begin" w:fldLock="1"/>
      </w:r>
      <w:r w:rsidRPr="00867FDE">
        <w:instrText xml:space="preserve"> PAGEREF _Toc27592800 \h </w:instrText>
      </w:r>
      <w:r w:rsidRPr="00867FDE">
        <w:fldChar w:fldCharType="separate"/>
      </w:r>
      <w:r w:rsidRPr="00867FDE">
        <w:t>26</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5.4</w:t>
      </w:r>
      <w:r w:rsidRPr="00867FDE">
        <w:rPr>
          <w:rFonts w:asciiTheme="minorHAnsi" w:eastAsiaTheme="minorEastAsia" w:hAnsiTheme="minorHAnsi" w:cstheme="minorBidi"/>
          <w:sz w:val="22"/>
          <w:szCs w:val="22"/>
          <w:lang w:eastAsia="en-GB"/>
        </w:rPr>
        <w:tab/>
      </w:r>
      <w:r w:rsidRPr="00867FDE">
        <w:t>Data Types related to 5G Network</w:t>
      </w:r>
      <w:r w:rsidRPr="00867FDE">
        <w:tab/>
      </w:r>
      <w:r w:rsidRPr="00867FDE">
        <w:fldChar w:fldCharType="begin" w:fldLock="1"/>
      </w:r>
      <w:r w:rsidRPr="00867FDE">
        <w:instrText xml:space="preserve"> PAGEREF _Toc27592801 \h </w:instrText>
      </w:r>
      <w:r w:rsidRPr="00867FDE">
        <w:fldChar w:fldCharType="separate"/>
      </w:r>
      <w:r w:rsidRPr="00867FDE">
        <w:t>26</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5.4.1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_Toc27592802 \h </w:instrText>
      </w:r>
      <w:r w:rsidRPr="00867FDE">
        <w:fldChar w:fldCharType="separate"/>
      </w:r>
      <w:r w:rsidRPr="00867FDE">
        <w:t>26</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5.4.2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_Toc27592803 \h </w:instrText>
      </w:r>
      <w:r w:rsidRPr="00867FDE">
        <w:fldChar w:fldCharType="separate"/>
      </w:r>
      <w:r w:rsidRPr="00867FDE">
        <w:t>26</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5.4.3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_Toc27592804 \h </w:instrText>
      </w:r>
      <w:r w:rsidRPr="00867FDE">
        <w:fldChar w:fldCharType="separate"/>
      </w:r>
      <w:r w:rsidRPr="00867FDE">
        <w:t>31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w:t>
      </w:r>
      <w:r w:rsidRPr="00867FDE">
        <w:rPr>
          <w:rFonts w:asciiTheme="minorHAnsi" w:eastAsiaTheme="minorEastAsia" w:hAnsiTheme="minorHAnsi" w:cstheme="minorBidi"/>
          <w:sz w:val="22"/>
          <w:szCs w:val="22"/>
          <w:lang w:eastAsia="en-GB"/>
        </w:rPr>
        <w:tab/>
      </w:r>
      <w:r w:rsidRPr="00867FDE">
        <w:t>Enumeration: AccessType</w:t>
      </w:r>
      <w:r w:rsidRPr="00867FDE">
        <w:tab/>
      </w:r>
      <w:r w:rsidRPr="00867FDE">
        <w:fldChar w:fldCharType="begin" w:fldLock="1"/>
      </w:r>
      <w:r w:rsidRPr="00867FDE">
        <w:instrText xml:space="preserve"> PAGEREF _Toc27592805 \h </w:instrText>
      </w:r>
      <w:r w:rsidRPr="00867FDE">
        <w:fldChar w:fldCharType="separate"/>
      </w:r>
      <w:r w:rsidRPr="00867FDE">
        <w:t>31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w:t>
      </w:r>
      <w:r w:rsidRPr="00867FDE">
        <w:rPr>
          <w:rFonts w:asciiTheme="minorHAnsi" w:eastAsiaTheme="minorEastAsia" w:hAnsiTheme="minorHAnsi" w:cstheme="minorBidi"/>
          <w:sz w:val="22"/>
          <w:szCs w:val="22"/>
          <w:lang w:eastAsia="en-GB"/>
        </w:rPr>
        <w:tab/>
      </w:r>
      <w:r w:rsidRPr="00867FDE">
        <w:t>Enumeration: RatType</w:t>
      </w:r>
      <w:r w:rsidRPr="00867FDE">
        <w:tab/>
      </w:r>
      <w:r w:rsidRPr="00867FDE">
        <w:fldChar w:fldCharType="begin" w:fldLock="1"/>
      </w:r>
      <w:r w:rsidRPr="00867FDE">
        <w:instrText xml:space="preserve"> PAGEREF _Toc27592806 \h </w:instrText>
      </w:r>
      <w:r w:rsidRPr="00867FDE">
        <w:fldChar w:fldCharType="separate"/>
      </w:r>
      <w:r w:rsidRPr="00867FDE">
        <w:t>32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5.4.3.3</w:t>
      </w:r>
      <w:r w:rsidRPr="00867FDE">
        <w:rPr>
          <w:rFonts w:asciiTheme="minorHAnsi" w:eastAsiaTheme="minorEastAsia" w:hAnsiTheme="minorHAnsi" w:cstheme="minorBidi"/>
          <w:sz w:val="22"/>
          <w:szCs w:val="22"/>
          <w:lang w:eastAsia="en-GB"/>
        </w:rPr>
        <w:tab/>
      </w:r>
      <w:r w:rsidRPr="00867FDE">
        <w:t>Enumeration: PduSessionType</w:t>
      </w:r>
      <w:r w:rsidRPr="00867FDE">
        <w:tab/>
      </w:r>
      <w:r w:rsidRPr="00867FDE">
        <w:fldChar w:fldCharType="begin" w:fldLock="1"/>
      </w:r>
      <w:r w:rsidRPr="00867FDE">
        <w:instrText xml:space="preserve"> PAGEREF _Toc27592807 \h </w:instrText>
      </w:r>
      <w:r w:rsidRPr="00867FDE">
        <w:fldChar w:fldCharType="separate"/>
      </w:r>
      <w:r w:rsidRPr="00867FDE">
        <w:t>32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5.4.3.4</w:t>
      </w:r>
      <w:r w:rsidRPr="00867FDE">
        <w:rPr>
          <w:rFonts w:asciiTheme="minorHAnsi" w:eastAsiaTheme="minorEastAsia" w:hAnsiTheme="minorHAnsi" w:cstheme="minorBidi"/>
          <w:sz w:val="22"/>
          <w:szCs w:val="22"/>
          <w:lang w:eastAsia="en-GB"/>
        </w:rPr>
        <w:tab/>
      </w:r>
      <w:r w:rsidRPr="00867FDE">
        <w:t>Enumeration: UpIntegrity</w:t>
      </w:r>
      <w:r w:rsidRPr="00867FDE">
        <w:tab/>
      </w:r>
      <w:r w:rsidRPr="00867FDE">
        <w:fldChar w:fldCharType="begin" w:fldLock="1"/>
      </w:r>
      <w:r w:rsidRPr="00867FDE">
        <w:instrText xml:space="preserve"> PAGEREF _Toc27592808 \h </w:instrText>
      </w:r>
      <w:r w:rsidRPr="00867FDE">
        <w:fldChar w:fldCharType="separate"/>
      </w:r>
      <w:r w:rsidRPr="00867FDE">
        <w:t>32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lastRenderedPageBreak/>
        <w:t>5.4.3.5</w:t>
      </w:r>
      <w:r w:rsidRPr="00867FDE">
        <w:rPr>
          <w:rFonts w:asciiTheme="minorHAnsi" w:eastAsiaTheme="minorEastAsia" w:hAnsiTheme="minorHAnsi" w:cstheme="minorBidi"/>
          <w:sz w:val="22"/>
          <w:szCs w:val="22"/>
          <w:lang w:eastAsia="en-GB"/>
        </w:rPr>
        <w:tab/>
      </w:r>
      <w:r w:rsidRPr="00867FDE">
        <w:t>Enumeration: UpConfidentiality</w:t>
      </w:r>
      <w:r w:rsidRPr="00867FDE">
        <w:tab/>
      </w:r>
      <w:r w:rsidRPr="00867FDE">
        <w:fldChar w:fldCharType="begin" w:fldLock="1"/>
      </w:r>
      <w:r w:rsidRPr="00867FDE">
        <w:instrText xml:space="preserve"> PAGEREF _Toc27592809 \h </w:instrText>
      </w:r>
      <w:r w:rsidRPr="00867FDE">
        <w:fldChar w:fldCharType="separate"/>
      </w:r>
      <w:r w:rsidRPr="00867FDE">
        <w:t>32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5.4.3.6</w:t>
      </w:r>
      <w:r w:rsidRPr="00867FDE">
        <w:rPr>
          <w:rFonts w:asciiTheme="minorHAnsi" w:eastAsiaTheme="minorEastAsia" w:hAnsiTheme="minorHAnsi" w:cstheme="minorBidi"/>
          <w:sz w:val="22"/>
          <w:szCs w:val="22"/>
          <w:lang w:eastAsia="en-GB"/>
        </w:rPr>
        <w:tab/>
      </w:r>
      <w:r w:rsidRPr="00867FDE">
        <w:t>Enumeration: SscMode</w:t>
      </w:r>
      <w:r w:rsidRPr="00867FDE">
        <w:tab/>
      </w:r>
      <w:r w:rsidRPr="00867FDE">
        <w:fldChar w:fldCharType="begin" w:fldLock="1"/>
      </w:r>
      <w:r w:rsidRPr="00867FDE">
        <w:instrText xml:space="preserve"> PAGEREF _Toc27592810 \h </w:instrText>
      </w:r>
      <w:r w:rsidRPr="00867FDE">
        <w:fldChar w:fldCharType="separate"/>
      </w:r>
      <w:r w:rsidRPr="00867FDE">
        <w:t>33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5.4.3.7</w:t>
      </w:r>
      <w:r w:rsidRPr="00867FDE">
        <w:rPr>
          <w:rFonts w:asciiTheme="minorHAnsi" w:eastAsiaTheme="minorEastAsia" w:hAnsiTheme="minorHAnsi" w:cstheme="minorBidi"/>
          <w:sz w:val="22"/>
          <w:szCs w:val="22"/>
          <w:lang w:eastAsia="en-GB"/>
        </w:rPr>
        <w:tab/>
      </w:r>
      <w:r w:rsidRPr="00867FDE">
        <w:t>Enumeration: DnaiChangeType</w:t>
      </w:r>
      <w:r w:rsidRPr="00867FDE">
        <w:tab/>
      </w:r>
      <w:r w:rsidRPr="00867FDE">
        <w:fldChar w:fldCharType="begin" w:fldLock="1"/>
      </w:r>
      <w:r w:rsidRPr="00867FDE">
        <w:instrText xml:space="preserve"> PAGEREF _Toc27592811 \h </w:instrText>
      </w:r>
      <w:r w:rsidRPr="00867FDE">
        <w:fldChar w:fldCharType="separate"/>
      </w:r>
      <w:r w:rsidRPr="00867FDE">
        <w:t>33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5.4.3.8</w:t>
      </w:r>
      <w:r w:rsidRPr="00867FDE">
        <w:rPr>
          <w:rFonts w:asciiTheme="minorHAnsi" w:eastAsiaTheme="minorEastAsia" w:hAnsiTheme="minorHAnsi" w:cstheme="minorBidi"/>
          <w:sz w:val="22"/>
          <w:szCs w:val="22"/>
          <w:lang w:eastAsia="en-GB"/>
        </w:rPr>
        <w:tab/>
      </w:r>
      <w:r w:rsidRPr="00867FDE">
        <w:t>Enumeration: RestrictionType</w:t>
      </w:r>
      <w:r w:rsidRPr="00867FDE">
        <w:tab/>
      </w:r>
      <w:r w:rsidRPr="00867FDE">
        <w:fldChar w:fldCharType="begin" w:fldLock="1"/>
      </w:r>
      <w:r w:rsidRPr="00867FDE">
        <w:instrText xml:space="preserve"> PAGEREF _Toc27592812 \h </w:instrText>
      </w:r>
      <w:r w:rsidRPr="00867FDE">
        <w:fldChar w:fldCharType="separate"/>
      </w:r>
      <w:r w:rsidRPr="00867FDE">
        <w:t>33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5.4.3.9</w:t>
      </w:r>
      <w:r w:rsidRPr="00867FDE">
        <w:rPr>
          <w:rFonts w:asciiTheme="minorHAnsi" w:eastAsiaTheme="minorEastAsia" w:hAnsiTheme="minorHAnsi" w:cstheme="minorBidi"/>
          <w:sz w:val="22"/>
          <w:szCs w:val="22"/>
          <w:lang w:eastAsia="en-GB"/>
        </w:rPr>
        <w:tab/>
      </w:r>
      <w:r w:rsidRPr="00867FDE">
        <w:t>Enumeration: CoreNetworkType</w:t>
      </w:r>
      <w:r w:rsidRPr="00867FDE">
        <w:tab/>
      </w:r>
      <w:r w:rsidRPr="00867FDE">
        <w:fldChar w:fldCharType="begin" w:fldLock="1"/>
      </w:r>
      <w:r w:rsidRPr="00867FDE">
        <w:instrText xml:space="preserve"> PAGEREF _Toc27592813 \h </w:instrText>
      </w:r>
      <w:r w:rsidRPr="00867FDE">
        <w:fldChar w:fldCharType="separate"/>
      </w:r>
      <w:r w:rsidRPr="00867FDE">
        <w:t>33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5.4.3.10</w:t>
      </w:r>
      <w:r w:rsidRPr="00867FDE">
        <w:rPr>
          <w:rFonts w:asciiTheme="minorHAnsi" w:eastAsiaTheme="minorEastAsia" w:hAnsiTheme="minorHAnsi" w:cstheme="minorBidi"/>
          <w:sz w:val="22"/>
          <w:szCs w:val="22"/>
          <w:lang w:eastAsia="en-GB"/>
        </w:rPr>
        <w:tab/>
      </w:r>
      <w:r w:rsidRPr="00867FDE">
        <w:t>Enumeration: AccessTypeRm</w:t>
      </w:r>
      <w:r w:rsidRPr="00867FDE">
        <w:tab/>
      </w:r>
      <w:r w:rsidRPr="00867FDE">
        <w:fldChar w:fldCharType="begin" w:fldLock="1"/>
      </w:r>
      <w:r w:rsidRPr="00867FDE">
        <w:instrText xml:space="preserve"> PAGEREF _Toc27592814 \h </w:instrText>
      </w:r>
      <w:r w:rsidRPr="00867FDE">
        <w:fldChar w:fldCharType="separate"/>
      </w:r>
      <w:r w:rsidRPr="00867FDE">
        <w:t>33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5.4.3.11</w:t>
      </w:r>
      <w:r w:rsidRPr="00867FDE">
        <w:rPr>
          <w:rFonts w:asciiTheme="minorHAnsi" w:eastAsiaTheme="minorEastAsia" w:hAnsiTheme="minorHAnsi" w:cstheme="minorBidi"/>
          <w:sz w:val="22"/>
          <w:szCs w:val="22"/>
          <w:lang w:eastAsia="en-GB"/>
        </w:rPr>
        <w:tab/>
      </w:r>
      <w:r w:rsidRPr="00867FDE">
        <w:t>Enumeration: RatTypeRm</w:t>
      </w:r>
      <w:r w:rsidRPr="00867FDE">
        <w:tab/>
      </w:r>
      <w:r w:rsidRPr="00867FDE">
        <w:fldChar w:fldCharType="begin" w:fldLock="1"/>
      </w:r>
      <w:r w:rsidRPr="00867FDE">
        <w:instrText xml:space="preserve"> PAGEREF _Toc27592815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5.4.3.12</w:t>
      </w:r>
      <w:r w:rsidRPr="00867FDE">
        <w:rPr>
          <w:rFonts w:asciiTheme="minorHAnsi" w:eastAsiaTheme="minorEastAsia" w:hAnsiTheme="minorHAnsi" w:cstheme="minorBidi"/>
          <w:sz w:val="22"/>
          <w:szCs w:val="22"/>
          <w:lang w:eastAsia="en-GB"/>
        </w:rPr>
        <w:tab/>
      </w:r>
      <w:r w:rsidRPr="00867FDE">
        <w:t>Enumeration: PduSessionTypeRm</w:t>
      </w:r>
      <w:r w:rsidRPr="00867FDE">
        <w:tab/>
      </w:r>
      <w:r w:rsidRPr="00867FDE">
        <w:fldChar w:fldCharType="begin" w:fldLock="1"/>
      </w:r>
      <w:r w:rsidRPr="00867FDE">
        <w:instrText xml:space="preserve"> PAGEREF _Toc27592816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5.4.3.13</w:t>
      </w:r>
      <w:r w:rsidRPr="00867FDE">
        <w:rPr>
          <w:rFonts w:asciiTheme="minorHAnsi" w:eastAsiaTheme="minorEastAsia" w:hAnsiTheme="minorHAnsi" w:cstheme="minorBidi"/>
          <w:sz w:val="22"/>
          <w:szCs w:val="22"/>
          <w:lang w:eastAsia="en-GB"/>
        </w:rPr>
        <w:tab/>
      </w:r>
      <w:r w:rsidRPr="00867FDE">
        <w:t>Enumeration: UpIntegrityRm</w:t>
      </w:r>
      <w:r w:rsidRPr="00867FDE">
        <w:tab/>
      </w:r>
      <w:r w:rsidRPr="00867FDE">
        <w:fldChar w:fldCharType="begin" w:fldLock="1"/>
      </w:r>
      <w:r w:rsidRPr="00867FDE">
        <w:instrText xml:space="preserve"> PAGEREF _Toc27592817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5.4.3.14</w:t>
      </w:r>
      <w:r w:rsidRPr="00867FDE">
        <w:rPr>
          <w:rFonts w:asciiTheme="minorHAnsi" w:eastAsiaTheme="minorEastAsia" w:hAnsiTheme="minorHAnsi" w:cstheme="minorBidi"/>
          <w:sz w:val="22"/>
          <w:szCs w:val="22"/>
          <w:lang w:eastAsia="en-GB"/>
        </w:rPr>
        <w:tab/>
      </w:r>
      <w:r w:rsidRPr="00867FDE">
        <w:t>Enumeration: UpConfidentialityRm</w:t>
      </w:r>
      <w:r w:rsidRPr="00867FDE">
        <w:tab/>
      </w:r>
      <w:r w:rsidRPr="00867FDE">
        <w:fldChar w:fldCharType="begin" w:fldLock="1"/>
      </w:r>
      <w:r w:rsidRPr="00867FDE">
        <w:instrText xml:space="preserve"> PAGEREF _Toc27592818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5.4.3.15</w:t>
      </w:r>
      <w:r w:rsidRPr="00867FDE">
        <w:rPr>
          <w:rFonts w:asciiTheme="minorHAnsi" w:eastAsiaTheme="minorEastAsia" w:hAnsiTheme="minorHAnsi" w:cstheme="minorBidi"/>
          <w:sz w:val="22"/>
          <w:szCs w:val="22"/>
          <w:lang w:eastAsia="en-GB"/>
        </w:rPr>
        <w:tab/>
      </w:r>
      <w:r w:rsidRPr="00867FDE">
        <w:t>Enumeration: SscModeRm</w:t>
      </w:r>
      <w:r w:rsidRPr="00867FDE">
        <w:tab/>
      </w:r>
      <w:r w:rsidRPr="00867FDE">
        <w:fldChar w:fldCharType="begin" w:fldLock="1"/>
      </w:r>
      <w:r w:rsidRPr="00867FDE">
        <w:instrText xml:space="preserve"> PAGEREF _Toc27592819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5.4.3.17</w:t>
      </w:r>
      <w:r w:rsidRPr="00867FDE">
        <w:rPr>
          <w:rFonts w:asciiTheme="minorHAnsi" w:eastAsiaTheme="minorEastAsia" w:hAnsiTheme="minorHAnsi" w:cstheme="minorBidi"/>
          <w:sz w:val="22"/>
          <w:szCs w:val="22"/>
          <w:lang w:eastAsia="en-GB"/>
        </w:rPr>
        <w:tab/>
      </w:r>
      <w:r w:rsidRPr="00867FDE">
        <w:t>Enumeration: DnaiChangeTypeRm</w:t>
      </w:r>
      <w:r w:rsidRPr="00867FDE">
        <w:tab/>
      </w:r>
      <w:r w:rsidRPr="00867FDE">
        <w:fldChar w:fldCharType="begin" w:fldLock="1"/>
      </w:r>
      <w:r w:rsidRPr="00867FDE">
        <w:instrText xml:space="preserve"> PAGEREF _Toc27592820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5.4.3.18</w:t>
      </w:r>
      <w:r w:rsidRPr="00867FDE">
        <w:rPr>
          <w:rFonts w:asciiTheme="minorHAnsi" w:eastAsiaTheme="minorEastAsia" w:hAnsiTheme="minorHAnsi" w:cstheme="minorBidi"/>
          <w:sz w:val="22"/>
          <w:szCs w:val="22"/>
          <w:lang w:eastAsia="en-GB"/>
        </w:rPr>
        <w:tab/>
      </w:r>
      <w:r w:rsidRPr="00867FDE">
        <w:t>Enumeration: RestrictionTypeRm</w:t>
      </w:r>
      <w:r w:rsidRPr="00867FDE">
        <w:tab/>
      </w:r>
      <w:r w:rsidRPr="00867FDE">
        <w:fldChar w:fldCharType="begin" w:fldLock="1"/>
      </w:r>
      <w:r w:rsidRPr="00867FDE">
        <w:instrText xml:space="preserve"> PAGEREF _Toc27592821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5.4.3.19</w:t>
      </w:r>
      <w:r w:rsidRPr="00867FDE">
        <w:rPr>
          <w:rFonts w:asciiTheme="minorHAnsi" w:eastAsiaTheme="minorEastAsia" w:hAnsiTheme="minorHAnsi" w:cstheme="minorBidi"/>
          <w:sz w:val="22"/>
          <w:szCs w:val="22"/>
          <w:lang w:eastAsia="en-GB"/>
        </w:rPr>
        <w:tab/>
      </w:r>
      <w:r w:rsidRPr="00867FDE">
        <w:t>Enumeration: CoreNetworkType</w:t>
      </w:r>
      <w:r w:rsidRPr="00867FDE">
        <w:tab/>
      </w:r>
      <w:r w:rsidRPr="00867FDE">
        <w:fldChar w:fldCharType="begin" w:fldLock="1"/>
      </w:r>
      <w:r w:rsidRPr="00867FDE">
        <w:instrText xml:space="preserve"> PAGEREF _Toc27592822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5.4.3.20</w:t>
      </w:r>
      <w:r w:rsidRPr="00867FDE">
        <w:rPr>
          <w:rFonts w:asciiTheme="minorHAnsi" w:eastAsiaTheme="minorEastAsia" w:hAnsiTheme="minorHAnsi" w:cstheme="minorBidi"/>
          <w:sz w:val="22"/>
          <w:szCs w:val="22"/>
          <w:lang w:eastAsia="en-GB"/>
        </w:rPr>
        <w:tab/>
      </w:r>
      <w:r w:rsidRPr="00867FDE">
        <w:t>Enumeration: PresenceState</w:t>
      </w:r>
      <w:r w:rsidRPr="00867FDE">
        <w:tab/>
      </w:r>
      <w:r w:rsidRPr="00867FDE">
        <w:fldChar w:fldCharType="begin" w:fldLock="1"/>
      </w:r>
      <w:r w:rsidRPr="00867FDE">
        <w:instrText xml:space="preserve"> PAGEREF _Toc27592823 \h </w:instrText>
      </w:r>
      <w:r w:rsidRPr="00867FDE">
        <w:fldChar w:fldCharType="separate"/>
      </w:r>
      <w:r w:rsidRPr="00867FDE">
        <w:t>34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5.4.3.21</w:t>
      </w:r>
      <w:r w:rsidRPr="00867FDE">
        <w:rPr>
          <w:rFonts w:asciiTheme="minorHAnsi" w:eastAsiaTheme="minorEastAsia" w:hAnsiTheme="minorHAnsi" w:cstheme="minorBidi"/>
          <w:sz w:val="22"/>
          <w:szCs w:val="22"/>
          <w:lang w:eastAsia="en-GB"/>
        </w:rPr>
        <w:tab/>
      </w:r>
      <w:r w:rsidRPr="00867FDE">
        <w:t>Enumeration: StationaryIndication</w:t>
      </w:r>
      <w:r w:rsidRPr="00867FDE">
        <w:tab/>
      </w:r>
      <w:r w:rsidRPr="00867FDE">
        <w:fldChar w:fldCharType="begin" w:fldLock="1"/>
      </w:r>
      <w:r w:rsidRPr="00867FDE">
        <w:instrText xml:space="preserve"> PAGEREF _Toc27592824 \h </w:instrText>
      </w:r>
      <w:r w:rsidRPr="00867FDE">
        <w:fldChar w:fldCharType="separate"/>
      </w:r>
      <w:r w:rsidRPr="00867FDE">
        <w:t>35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5.4.3.22</w:t>
      </w:r>
      <w:r w:rsidRPr="00867FDE">
        <w:rPr>
          <w:rFonts w:asciiTheme="minorHAnsi" w:eastAsiaTheme="minorEastAsia" w:hAnsiTheme="minorHAnsi" w:cstheme="minorBidi"/>
          <w:sz w:val="22"/>
          <w:szCs w:val="22"/>
          <w:lang w:eastAsia="en-GB"/>
        </w:rPr>
        <w:tab/>
      </w:r>
      <w:r w:rsidRPr="00867FDE">
        <w:t>Enumeration: StationaryIndicationRm</w:t>
      </w:r>
      <w:r w:rsidRPr="00867FDE">
        <w:tab/>
      </w:r>
      <w:r w:rsidRPr="00867FDE">
        <w:fldChar w:fldCharType="begin" w:fldLock="1"/>
      </w:r>
      <w:r w:rsidRPr="00867FDE">
        <w:instrText xml:space="preserve"> PAGEREF _Toc27592825 \h </w:instrText>
      </w:r>
      <w:r w:rsidRPr="00867FDE">
        <w:fldChar w:fldCharType="separate"/>
      </w:r>
      <w:r w:rsidRPr="00867FDE">
        <w:t>35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5.4.3.23</w:t>
      </w:r>
      <w:r w:rsidRPr="00867FDE">
        <w:rPr>
          <w:rFonts w:asciiTheme="minorHAnsi" w:eastAsiaTheme="minorEastAsia" w:hAnsiTheme="minorHAnsi" w:cstheme="minorBidi"/>
          <w:sz w:val="22"/>
          <w:szCs w:val="22"/>
          <w:lang w:eastAsia="en-GB"/>
        </w:rPr>
        <w:tab/>
      </w:r>
      <w:r w:rsidRPr="00867FDE">
        <w:t>Enumeration: ScheduledCommunicationType</w:t>
      </w:r>
      <w:r w:rsidRPr="00867FDE">
        <w:tab/>
      </w:r>
      <w:r w:rsidRPr="00867FDE">
        <w:fldChar w:fldCharType="begin" w:fldLock="1"/>
      </w:r>
      <w:r w:rsidRPr="00867FDE">
        <w:instrText xml:space="preserve"> PAGEREF _Toc27592826 \h </w:instrText>
      </w:r>
      <w:r w:rsidRPr="00867FDE">
        <w:fldChar w:fldCharType="separate"/>
      </w:r>
      <w:r w:rsidRPr="00867FDE">
        <w:t>35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5.4.3.24</w:t>
      </w:r>
      <w:r w:rsidRPr="00867FDE">
        <w:rPr>
          <w:rFonts w:asciiTheme="minorHAnsi" w:eastAsiaTheme="minorEastAsia" w:hAnsiTheme="minorHAnsi" w:cstheme="minorBidi"/>
          <w:sz w:val="22"/>
          <w:szCs w:val="22"/>
          <w:lang w:eastAsia="en-GB"/>
        </w:rPr>
        <w:tab/>
      </w:r>
      <w:r w:rsidRPr="00867FDE">
        <w:t>Enumeration: ScheduledCommunicationTypeRm</w:t>
      </w:r>
      <w:r w:rsidRPr="00867FDE">
        <w:tab/>
      </w:r>
      <w:r w:rsidRPr="00867FDE">
        <w:fldChar w:fldCharType="begin" w:fldLock="1"/>
      </w:r>
      <w:r w:rsidRPr="00867FDE">
        <w:instrText xml:space="preserve"> PAGEREF _Toc27592827 \h </w:instrText>
      </w:r>
      <w:r w:rsidRPr="00867FDE">
        <w:fldChar w:fldCharType="separate"/>
      </w:r>
      <w:r w:rsidRPr="00867FDE">
        <w:t>35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5.4.3.25</w:t>
      </w:r>
      <w:r w:rsidRPr="00867FDE">
        <w:rPr>
          <w:rFonts w:asciiTheme="minorHAnsi" w:eastAsiaTheme="minorEastAsia" w:hAnsiTheme="minorHAnsi" w:cstheme="minorBidi"/>
          <w:sz w:val="22"/>
          <w:szCs w:val="22"/>
          <w:lang w:eastAsia="en-GB"/>
        </w:rPr>
        <w:tab/>
      </w:r>
      <w:r w:rsidRPr="00867FDE">
        <w:t>Enumeration: TrafficProfile</w:t>
      </w:r>
      <w:r w:rsidRPr="00867FDE">
        <w:tab/>
      </w:r>
      <w:r w:rsidRPr="00867FDE">
        <w:fldChar w:fldCharType="begin" w:fldLock="1"/>
      </w:r>
      <w:r w:rsidRPr="00867FDE">
        <w:instrText xml:space="preserve"> PAGEREF _Toc27592828 \h </w:instrText>
      </w:r>
      <w:r w:rsidRPr="00867FDE">
        <w:fldChar w:fldCharType="separate"/>
      </w:r>
      <w:r w:rsidRPr="00867FDE">
        <w:t>35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5.4.3.26</w:t>
      </w:r>
      <w:r w:rsidRPr="00867FDE">
        <w:rPr>
          <w:rFonts w:asciiTheme="minorHAnsi" w:eastAsiaTheme="minorEastAsia" w:hAnsiTheme="minorHAnsi" w:cstheme="minorBidi"/>
          <w:sz w:val="22"/>
          <w:szCs w:val="22"/>
          <w:lang w:eastAsia="en-GB"/>
        </w:rPr>
        <w:tab/>
      </w:r>
      <w:r w:rsidRPr="00867FDE">
        <w:t>Enumeration: TrafficProfileRm</w:t>
      </w:r>
      <w:r w:rsidRPr="00867FDE">
        <w:tab/>
      </w:r>
      <w:r w:rsidRPr="00867FDE">
        <w:fldChar w:fldCharType="begin" w:fldLock="1"/>
      </w:r>
      <w:r w:rsidRPr="00867FDE">
        <w:instrText xml:space="preserve"> PAGEREF _Toc27592829 \h </w:instrText>
      </w:r>
      <w:r w:rsidRPr="00867FDE">
        <w:fldChar w:fldCharType="separate"/>
      </w:r>
      <w:r w:rsidRPr="00867FDE">
        <w:t>35</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5.4.4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_Toc27592830 \h </w:instrText>
      </w:r>
      <w:r w:rsidRPr="00867FDE">
        <w:fldChar w:fldCharType="separate"/>
      </w:r>
      <w:r w:rsidRPr="00867FDE">
        <w:t>36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w:t>
      </w:r>
      <w:r w:rsidRPr="00867FDE">
        <w:rPr>
          <w:rFonts w:asciiTheme="minorHAnsi" w:eastAsiaTheme="minorEastAsia" w:hAnsiTheme="minorHAnsi" w:cstheme="minorBidi"/>
          <w:sz w:val="22"/>
          <w:szCs w:val="22"/>
          <w:lang w:eastAsia="en-GB"/>
        </w:rPr>
        <w:tab/>
      </w:r>
      <w:r w:rsidRPr="00867FDE">
        <w:t>Type: SubscribedDefaultQos</w:t>
      </w:r>
      <w:r w:rsidRPr="00867FDE">
        <w:tab/>
      </w:r>
      <w:r w:rsidRPr="00867FDE">
        <w:fldChar w:fldCharType="begin" w:fldLock="1"/>
      </w:r>
      <w:r w:rsidRPr="00867FDE">
        <w:instrText xml:space="preserve"> PAGEREF _Toc27592831 \h </w:instrText>
      </w:r>
      <w:r w:rsidRPr="00867FDE">
        <w:fldChar w:fldCharType="separate"/>
      </w:r>
      <w:r w:rsidRPr="00867FDE">
        <w:t>36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w:t>
      </w:r>
      <w:r w:rsidRPr="00867FDE">
        <w:rPr>
          <w:rFonts w:asciiTheme="minorHAnsi" w:eastAsiaTheme="minorEastAsia" w:hAnsiTheme="minorHAnsi" w:cstheme="minorBidi"/>
          <w:sz w:val="22"/>
          <w:szCs w:val="22"/>
          <w:lang w:eastAsia="en-GB"/>
        </w:rPr>
        <w:tab/>
      </w:r>
      <w:r w:rsidRPr="00867FDE">
        <w:t>Type: Snssai</w:t>
      </w:r>
      <w:r w:rsidRPr="00867FDE">
        <w:tab/>
      </w:r>
      <w:r w:rsidRPr="00867FDE">
        <w:fldChar w:fldCharType="begin" w:fldLock="1"/>
      </w:r>
      <w:r w:rsidRPr="00867FDE">
        <w:instrText xml:space="preserve"> PAGEREF _Toc27592832 \h </w:instrText>
      </w:r>
      <w:r w:rsidRPr="00867FDE">
        <w:fldChar w:fldCharType="separate"/>
      </w:r>
      <w:r w:rsidRPr="00867FDE">
        <w:t>36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w:t>
      </w:r>
      <w:r w:rsidRPr="00867FDE">
        <w:rPr>
          <w:rFonts w:asciiTheme="minorHAnsi" w:eastAsiaTheme="minorEastAsia" w:hAnsiTheme="minorHAnsi" w:cstheme="minorBidi"/>
          <w:sz w:val="22"/>
          <w:szCs w:val="22"/>
          <w:lang w:eastAsia="en-GB"/>
        </w:rPr>
        <w:tab/>
      </w:r>
      <w:r w:rsidRPr="00867FDE">
        <w:t>Type: PlmnId</w:t>
      </w:r>
      <w:r w:rsidRPr="00867FDE">
        <w:tab/>
      </w:r>
      <w:r w:rsidRPr="00867FDE">
        <w:fldChar w:fldCharType="begin" w:fldLock="1"/>
      </w:r>
      <w:r w:rsidRPr="00867FDE">
        <w:instrText xml:space="preserve"> PAGEREF _Toc27592833 \h </w:instrText>
      </w:r>
      <w:r w:rsidRPr="00867FDE">
        <w:fldChar w:fldCharType="separate"/>
      </w:r>
      <w:r w:rsidRPr="00867FDE">
        <w:t>37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w:t>
      </w:r>
      <w:r w:rsidRPr="00867FDE">
        <w:rPr>
          <w:rFonts w:asciiTheme="minorHAnsi" w:eastAsiaTheme="minorEastAsia" w:hAnsiTheme="minorHAnsi" w:cstheme="minorBidi"/>
          <w:sz w:val="22"/>
          <w:szCs w:val="22"/>
          <w:lang w:eastAsia="en-GB"/>
        </w:rPr>
        <w:tab/>
      </w:r>
      <w:r w:rsidRPr="00867FDE">
        <w:t>Type: Tai</w:t>
      </w:r>
      <w:r w:rsidRPr="00867FDE">
        <w:tab/>
      </w:r>
      <w:r w:rsidRPr="00867FDE">
        <w:fldChar w:fldCharType="begin" w:fldLock="1"/>
      </w:r>
      <w:r w:rsidRPr="00867FDE">
        <w:instrText xml:space="preserve"> PAGEREF _Toc27592834 \h </w:instrText>
      </w:r>
      <w:r w:rsidRPr="00867FDE">
        <w:fldChar w:fldCharType="separate"/>
      </w:r>
      <w:r w:rsidRPr="00867FDE">
        <w:t>37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5.4.4.5</w:t>
      </w:r>
      <w:r w:rsidRPr="00867FDE">
        <w:rPr>
          <w:rFonts w:asciiTheme="minorHAnsi" w:eastAsiaTheme="minorEastAsia" w:hAnsiTheme="minorHAnsi" w:cstheme="minorBidi"/>
          <w:sz w:val="22"/>
          <w:szCs w:val="22"/>
          <w:lang w:eastAsia="en-GB"/>
        </w:rPr>
        <w:tab/>
      </w:r>
      <w:r w:rsidRPr="00867FDE">
        <w:t>Type: Ecgi</w:t>
      </w:r>
      <w:r w:rsidRPr="00867FDE">
        <w:tab/>
      </w:r>
      <w:r w:rsidRPr="00867FDE">
        <w:fldChar w:fldCharType="begin" w:fldLock="1"/>
      </w:r>
      <w:r w:rsidRPr="00867FDE">
        <w:instrText xml:space="preserve"> PAGEREF _Toc27592835 \h </w:instrText>
      </w:r>
      <w:r w:rsidRPr="00867FDE">
        <w:fldChar w:fldCharType="separate"/>
      </w:r>
      <w:r w:rsidRPr="00867FDE">
        <w:t>37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5.4.4.6</w:t>
      </w:r>
      <w:r w:rsidRPr="00867FDE">
        <w:rPr>
          <w:rFonts w:asciiTheme="minorHAnsi" w:eastAsiaTheme="minorEastAsia" w:hAnsiTheme="minorHAnsi" w:cstheme="minorBidi"/>
          <w:sz w:val="22"/>
          <w:szCs w:val="22"/>
          <w:lang w:eastAsia="en-GB"/>
        </w:rPr>
        <w:tab/>
      </w:r>
      <w:r w:rsidRPr="00867FDE">
        <w:t>Type: Ncgi</w:t>
      </w:r>
      <w:r w:rsidRPr="00867FDE">
        <w:tab/>
      </w:r>
      <w:r w:rsidRPr="00867FDE">
        <w:fldChar w:fldCharType="begin" w:fldLock="1"/>
      </w:r>
      <w:r w:rsidRPr="00867FDE">
        <w:instrText xml:space="preserve"> PAGEREF _Toc27592836 \h </w:instrText>
      </w:r>
      <w:r w:rsidRPr="00867FDE">
        <w:fldChar w:fldCharType="separate"/>
      </w:r>
      <w:r w:rsidRPr="00867FDE">
        <w:t>37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5.4.4.7</w:t>
      </w:r>
      <w:r w:rsidRPr="00867FDE">
        <w:rPr>
          <w:rFonts w:asciiTheme="minorHAnsi" w:eastAsiaTheme="minorEastAsia" w:hAnsiTheme="minorHAnsi" w:cstheme="minorBidi"/>
          <w:sz w:val="22"/>
          <w:szCs w:val="22"/>
          <w:lang w:eastAsia="en-GB"/>
        </w:rPr>
        <w:tab/>
      </w:r>
      <w:r w:rsidRPr="00867FDE">
        <w:t>Type: UserLocation</w:t>
      </w:r>
      <w:r w:rsidRPr="00867FDE">
        <w:tab/>
      </w:r>
      <w:r w:rsidRPr="00867FDE">
        <w:fldChar w:fldCharType="begin" w:fldLock="1"/>
      </w:r>
      <w:r w:rsidRPr="00867FDE">
        <w:instrText xml:space="preserve"> PAGEREF _Toc27592837 \h </w:instrText>
      </w:r>
      <w:r w:rsidRPr="00867FDE">
        <w:fldChar w:fldCharType="separate"/>
      </w:r>
      <w:r w:rsidRPr="00867FDE">
        <w:t>37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5.4.4.8</w:t>
      </w:r>
      <w:r w:rsidRPr="00867FDE">
        <w:rPr>
          <w:rFonts w:asciiTheme="minorHAnsi" w:eastAsiaTheme="minorEastAsia" w:hAnsiTheme="minorHAnsi" w:cstheme="minorBidi"/>
          <w:sz w:val="22"/>
          <w:szCs w:val="22"/>
          <w:lang w:eastAsia="en-GB"/>
        </w:rPr>
        <w:tab/>
      </w:r>
      <w:r w:rsidRPr="00867FDE">
        <w:t>Type: EutraLocation</w:t>
      </w:r>
      <w:r w:rsidRPr="00867FDE">
        <w:tab/>
      </w:r>
      <w:r w:rsidRPr="00867FDE">
        <w:fldChar w:fldCharType="begin" w:fldLock="1"/>
      </w:r>
      <w:r w:rsidRPr="00867FDE">
        <w:instrText xml:space="preserve"> PAGEREF _Toc27592838 \h </w:instrText>
      </w:r>
      <w:r w:rsidRPr="00867FDE">
        <w:fldChar w:fldCharType="separate"/>
      </w:r>
      <w:r w:rsidRPr="00867FDE">
        <w:t>38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5.4.4.9</w:t>
      </w:r>
      <w:r w:rsidRPr="00867FDE">
        <w:rPr>
          <w:rFonts w:asciiTheme="minorHAnsi" w:eastAsiaTheme="minorEastAsia" w:hAnsiTheme="minorHAnsi" w:cstheme="minorBidi"/>
          <w:sz w:val="22"/>
          <w:szCs w:val="22"/>
          <w:lang w:eastAsia="en-GB"/>
        </w:rPr>
        <w:tab/>
      </w:r>
      <w:r w:rsidRPr="00867FDE">
        <w:t>Type: NrLocation</w:t>
      </w:r>
      <w:r w:rsidRPr="00867FDE">
        <w:tab/>
      </w:r>
      <w:r w:rsidRPr="00867FDE">
        <w:fldChar w:fldCharType="begin" w:fldLock="1"/>
      </w:r>
      <w:r w:rsidRPr="00867FDE">
        <w:instrText xml:space="preserve"> PAGEREF _Toc27592839 \h </w:instrText>
      </w:r>
      <w:r w:rsidRPr="00867FDE">
        <w:fldChar w:fldCharType="separate"/>
      </w:r>
      <w:r w:rsidRPr="00867FDE">
        <w:t>39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5.4.4.10</w:t>
      </w:r>
      <w:r w:rsidRPr="00867FDE">
        <w:rPr>
          <w:rFonts w:asciiTheme="minorHAnsi" w:eastAsiaTheme="minorEastAsia" w:hAnsiTheme="minorHAnsi" w:cstheme="minorBidi"/>
          <w:sz w:val="22"/>
          <w:szCs w:val="22"/>
          <w:lang w:eastAsia="en-GB"/>
        </w:rPr>
        <w:tab/>
      </w:r>
      <w:r w:rsidRPr="00867FDE">
        <w:t>Type: N3gaLocation</w:t>
      </w:r>
      <w:r w:rsidRPr="00867FDE">
        <w:tab/>
      </w:r>
      <w:r w:rsidRPr="00867FDE">
        <w:fldChar w:fldCharType="begin" w:fldLock="1"/>
      </w:r>
      <w:r w:rsidRPr="00867FDE">
        <w:instrText xml:space="preserve"> PAGEREF _Toc27592840 \h </w:instrText>
      </w:r>
      <w:r w:rsidRPr="00867FDE">
        <w:fldChar w:fldCharType="separate"/>
      </w:r>
      <w:r w:rsidRPr="00867FDE">
        <w:t>40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5.4.4.11</w:t>
      </w:r>
      <w:r w:rsidRPr="00867FDE">
        <w:rPr>
          <w:rFonts w:asciiTheme="minorHAnsi" w:eastAsiaTheme="minorEastAsia" w:hAnsiTheme="minorHAnsi" w:cstheme="minorBidi"/>
          <w:sz w:val="22"/>
          <w:szCs w:val="22"/>
          <w:lang w:eastAsia="en-GB"/>
        </w:rPr>
        <w:tab/>
      </w:r>
      <w:r w:rsidRPr="00867FDE">
        <w:t>Type: UpSecurity</w:t>
      </w:r>
      <w:r w:rsidRPr="00867FDE">
        <w:tab/>
      </w:r>
      <w:r w:rsidRPr="00867FDE">
        <w:fldChar w:fldCharType="begin" w:fldLock="1"/>
      </w:r>
      <w:r w:rsidRPr="00867FDE">
        <w:instrText xml:space="preserve"> PAGEREF _Toc27592841 \h </w:instrText>
      </w:r>
      <w:r w:rsidRPr="00867FDE">
        <w:fldChar w:fldCharType="separate"/>
      </w:r>
      <w:r w:rsidRPr="00867FDE">
        <w:t>40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5.4.4.12</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NgApCause</w:t>
      </w:r>
      <w:r w:rsidRPr="00867FDE">
        <w:tab/>
      </w:r>
      <w:r w:rsidRPr="00867FDE">
        <w:fldChar w:fldCharType="begin" w:fldLock="1"/>
      </w:r>
      <w:r w:rsidRPr="00867FDE">
        <w:instrText xml:space="preserve"> PAGEREF _Toc27592842 \h </w:instrText>
      </w:r>
      <w:r w:rsidRPr="00867FDE">
        <w:fldChar w:fldCharType="separate"/>
      </w:r>
      <w:r w:rsidRPr="00867FDE">
        <w:t>41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5.4.4.13</w:t>
      </w:r>
      <w:r w:rsidRPr="00867FDE">
        <w:rPr>
          <w:rFonts w:asciiTheme="minorHAnsi" w:eastAsiaTheme="minorEastAsia" w:hAnsiTheme="minorHAnsi" w:cstheme="minorBidi"/>
          <w:sz w:val="22"/>
          <w:szCs w:val="22"/>
          <w:lang w:eastAsia="en-GB"/>
        </w:rPr>
        <w:tab/>
      </w:r>
      <w:r w:rsidRPr="00867FDE">
        <w:t>Type: BackupAmfInfo</w:t>
      </w:r>
      <w:r w:rsidRPr="00867FDE">
        <w:tab/>
      </w:r>
      <w:r w:rsidRPr="00867FDE">
        <w:fldChar w:fldCharType="begin" w:fldLock="1"/>
      </w:r>
      <w:r w:rsidRPr="00867FDE">
        <w:instrText xml:space="preserve"> PAGEREF _Toc27592843 \h </w:instrText>
      </w:r>
      <w:r w:rsidRPr="00867FDE">
        <w:fldChar w:fldCharType="separate"/>
      </w:r>
      <w:r w:rsidRPr="00867FDE">
        <w:t>41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5.4.4.14</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RefToBinaryData</w:t>
      </w:r>
      <w:r w:rsidRPr="00867FDE">
        <w:tab/>
      </w:r>
      <w:r w:rsidRPr="00867FDE">
        <w:fldChar w:fldCharType="begin" w:fldLock="1"/>
      </w:r>
      <w:r w:rsidRPr="00867FDE">
        <w:instrText xml:space="preserve"> PAGEREF _Toc27592844 \h </w:instrText>
      </w:r>
      <w:r w:rsidRPr="00867FDE">
        <w:fldChar w:fldCharType="separate"/>
      </w:r>
      <w:r w:rsidRPr="00867FDE">
        <w:t>41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5.4.4.15</w:t>
      </w:r>
      <w:r w:rsidRPr="00867FDE">
        <w:rPr>
          <w:rFonts w:asciiTheme="minorHAnsi" w:eastAsiaTheme="minorEastAsia" w:hAnsiTheme="minorHAnsi" w:cstheme="minorBidi"/>
          <w:sz w:val="22"/>
          <w:szCs w:val="22"/>
          <w:lang w:eastAsia="en-GB"/>
        </w:rPr>
        <w:tab/>
      </w:r>
      <w:r w:rsidRPr="00867FDE">
        <w:t>Type RouteToLocation</w:t>
      </w:r>
      <w:r w:rsidRPr="00867FDE">
        <w:tab/>
      </w:r>
      <w:r w:rsidRPr="00867FDE">
        <w:fldChar w:fldCharType="begin" w:fldLock="1"/>
      </w:r>
      <w:r w:rsidRPr="00867FDE">
        <w:instrText xml:space="preserve"> PAGEREF _Toc27592845 \h </w:instrText>
      </w:r>
      <w:r w:rsidRPr="00867FDE">
        <w:fldChar w:fldCharType="separate"/>
      </w:r>
      <w:r w:rsidRPr="00867FDE">
        <w:t>41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5.4.4.16</w:t>
      </w:r>
      <w:r w:rsidRPr="00867FDE">
        <w:rPr>
          <w:rFonts w:asciiTheme="minorHAnsi" w:eastAsiaTheme="minorEastAsia" w:hAnsiTheme="minorHAnsi" w:cstheme="minorBidi"/>
          <w:sz w:val="22"/>
          <w:szCs w:val="22"/>
          <w:lang w:eastAsia="en-GB"/>
        </w:rPr>
        <w:tab/>
      </w:r>
      <w:r w:rsidRPr="00867FDE">
        <w:t>Type RouteInformation</w:t>
      </w:r>
      <w:r w:rsidRPr="00867FDE">
        <w:tab/>
      </w:r>
      <w:r w:rsidRPr="00867FDE">
        <w:fldChar w:fldCharType="begin" w:fldLock="1"/>
      </w:r>
      <w:r w:rsidRPr="00867FDE">
        <w:instrText xml:space="preserve"> PAGEREF _Toc27592846 \h </w:instrText>
      </w:r>
      <w:r w:rsidRPr="00867FDE">
        <w:fldChar w:fldCharType="separate"/>
      </w:r>
      <w:r w:rsidRPr="00867FDE">
        <w:t>42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5.4.4.17</w:t>
      </w:r>
      <w:r w:rsidRPr="00867FDE">
        <w:rPr>
          <w:rFonts w:asciiTheme="minorHAnsi" w:eastAsiaTheme="minorEastAsia" w:hAnsiTheme="minorHAnsi" w:cstheme="minorBidi"/>
          <w:sz w:val="22"/>
          <w:szCs w:val="22"/>
          <w:lang w:eastAsia="en-GB"/>
        </w:rPr>
        <w:tab/>
      </w:r>
      <w:r w:rsidRPr="00867FDE">
        <w:t>Type: Area</w:t>
      </w:r>
      <w:r w:rsidRPr="00867FDE">
        <w:tab/>
      </w:r>
      <w:r w:rsidRPr="00867FDE">
        <w:fldChar w:fldCharType="begin" w:fldLock="1"/>
      </w:r>
      <w:r w:rsidRPr="00867FDE">
        <w:instrText xml:space="preserve"> PAGEREF _Toc27592847 \h </w:instrText>
      </w:r>
      <w:r w:rsidRPr="00867FDE">
        <w:fldChar w:fldCharType="separate"/>
      </w:r>
      <w:r w:rsidRPr="00867FDE">
        <w:t>42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5.4.4.18</w:t>
      </w:r>
      <w:r w:rsidRPr="00867FDE">
        <w:rPr>
          <w:rFonts w:asciiTheme="minorHAnsi" w:eastAsiaTheme="minorEastAsia" w:hAnsiTheme="minorHAnsi" w:cstheme="minorBidi"/>
          <w:sz w:val="22"/>
          <w:szCs w:val="22"/>
          <w:lang w:eastAsia="en-GB"/>
        </w:rPr>
        <w:tab/>
      </w:r>
      <w:r w:rsidRPr="00867FDE">
        <w:t>Type: ServiceAreaRestriction</w:t>
      </w:r>
      <w:r w:rsidRPr="00867FDE">
        <w:tab/>
      </w:r>
      <w:r w:rsidRPr="00867FDE">
        <w:fldChar w:fldCharType="begin" w:fldLock="1"/>
      </w:r>
      <w:r w:rsidRPr="00867FDE">
        <w:instrText xml:space="preserve"> PAGEREF _Toc27592848 \h </w:instrText>
      </w:r>
      <w:r w:rsidRPr="00867FDE">
        <w:fldChar w:fldCharType="separate"/>
      </w:r>
      <w:r w:rsidRPr="00867FDE">
        <w:t>42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5.4.4.19</w:t>
      </w:r>
      <w:r w:rsidRPr="00867FDE">
        <w:rPr>
          <w:rFonts w:asciiTheme="minorHAnsi" w:eastAsiaTheme="minorEastAsia" w:hAnsiTheme="minorHAnsi" w:cstheme="minorBidi"/>
          <w:sz w:val="22"/>
          <w:szCs w:val="22"/>
          <w:lang w:eastAsia="en-GB"/>
        </w:rPr>
        <w:tab/>
      </w:r>
      <w:r w:rsidRPr="00867FDE">
        <w:t>Type: PlmnIdRm</w:t>
      </w:r>
      <w:r w:rsidRPr="00867FDE">
        <w:tab/>
      </w:r>
      <w:r w:rsidRPr="00867FDE">
        <w:fldChar w:fldCharType="begin" w:fldLock="1"/>
      </w:r>
      <w:r w:rsidRPr="00867FDE">
        <w:instrText xml:space="preserve"> PAGEREF _Toc27592849 \h </w:instrText>
      </w:r>
      <w:r w:rsidRPr="00867FDE">
        <w:fldChar w:fldCharType="separate"/>
      </w:r>
      <w:r w:rsidRPr="00867FDE">
        <w:t>42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5.4.4.20</w:t>
      </w:r>
      <w:r w:rsidRPr="00867FDE">
        <w:rPr>
          <w:rFonts w:asciiTheme="minorHAnsi" w:eastAsiaTheme="minorEastAsia" w:hAnsiTheme="minorHAnsi" w:cstheme="minorBidi"/>
          <w:sz w:val="22"/>
          <w:szCs w:val="22"/>
          <w:lang w:eastAsia="en-GB"/>
        </w:rPr>
        <w:tab/>
      </w:r>
      <w:r w:rsidRPr="00867FDE">
        <w:t>Type: TaiRm</w:t>
      </w:r>
      <w:r w:rsidRPr="00867FDE">
        <w:tab/>
      </w:r>
      <w:r w:rsidRPr="00867FDE">
        <w:fldChar w:fldCharType="begin" w:fldLock="1"/>
      </w:r>
      <w:r w:rsidRPr="00867FDE">
        <w:instrText xml:space="preserve"> PAGEREF _Toc27592850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5.4.4.21</w:t>
      </w:r>
      <w:r w:rsidRPr="00867FDE">
        <w:rPr>
          <w:rFonts w:asciiTheme="minorHAnsi" w:eastAsiaTheme="minorEastAsia" w:hAnsiTheme="minorHAnsi" w:cstheme="minorBidi"/>
          <w:sz w:val="22"/>
          <w:szCs w:val="22"/>
          <w:lang w:eastAsia="en-GB"/>
        </w:rPr>
        <w:tab/>
      </w:r>
      <w:r w:rsidRPr="00867FDE">
        <w:t>Type: EcgiRm</w:t>
      </w:r>
      <w:r w:rsidRPr="00867FDE">
        <w:tab/>
      </w:r>
      <w:r w:rsidRPr="00867FDE">
        <w:fldChar w:fldCharType="begin" w:fldLock="1"/>
      </w:r>
      <w:r w:rsidRPr="00867FDE">
        <w:instrText xml:space="preserve"> PAGEREF _Toc27592851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5.4.4.22</w:t>
      </w:r>
      <w:r w:rsidRPr="00867FDE">
        <w:rPr>
          <w:rFonts w:asciiTheme="minorHAnsi" w:eastAsiaTheme="minorEastAsia" w:hAnsiTheme="minorHAnsi" w:cstheme="minorBidi"/>
          <w:sz w:val="22"/>
          <w:szCs w:val="22"/>
          <w:lang w:eastAsia="en-GB"/>
        </w:rPr>
        <w:tab/>
      </w:r>
      <w:r w:rsidRPr="00867FDE">
        <w:t>Type: NcgiRm</w:t>
      </w:r>
      <w:r w:rsidRPr="00867FDE">
        <w:tab/>
      </w:r>
      <w:r w:rsidRPr="00867FDE">
        <w:fldChar w:fldCharType="begin" w:fldLock="1"/>
      </w:r>
      <w:r w:rsidRPr="00867FDE">
        <w:instrText xml:space="preserve"> PAGEREF _Toc27592852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5.4.4.23</w:t>
      </w:r>
      <w:r w:rsidRPr="00867FDE">
        <w:rPr>
          <w:rFonts w:asciiTheme="minorHAnsi" w:eastAsiaTheme="minorEastAsia" w:hAnsiTheme="minorHAnsi" w:cstheme="minorBidi"/>
          <w:sz w:val="22"/>
          <w:szCs w:val="22"/>
          <w:lang w:eastAsia="en-GB"/>
        </w:rPr>
        <w:tab/>
      </w:r>
      <w:r w:rsidRPr="00867FDE">
        <w:t>Type: EutraLocationRm</w:t>
      </w:r>
      <w:r w:rsidRPr="00867FDE">
        <w:tab/>
      </w:r>
      <w:r w:rsidRPr="00867FDE">
        <w:fldChar w:fldCharType="begin" w:fldLock="1"/>
      </w:r>
      <w:r w:rsidRPr="00867FDE">
        <w:instrText xml:space="preserve"> PAGEREF _Toc27592853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5.4.4.24</w:t>
      </w:r>
      <w:r w:rsidRPr="00867FDE">
        <w:rPr>
          <w:rFonts w:asciiTheme="minorHAnsi" w:eastAsiaTheme="minorEastAsia" w:hAnsiTheme="minorHAnsi" w:cstheme="minorBidi"/>
          <w:sz w:val="22"/>
          <w:szCs w:val="22"/>
          <w:lang w:eastAsia="en-GB"/>
        </w:rPr>
        <w:tab/>
      </w:r>
      <w:r w:rsidRPr="00867FDE">
        <w:t>Type: NrLocationRm</w:t>
      </w:r>
      <w:r w:rsidRPr="00867FDE">
        <w:tab/>
      </w:r>
      <w:r w:rsidRPr="00867FDE">
        <w:fldChar w:fldCharType="begin" w:fldLock="1"/>
      </w:r>
      <w:r w:rsidRPr="00867FDE">
        <w:instrText xml:space="preserve"> PAGEREF _Toc27592854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5.4.4.25</w:t>
      </w:r>
      <w:r w:rsidRPr="00867FDE">
        <w:rPr>
          <w:rFonts w:asciiTheme="minorHAnsi" w:eastAsiaTheme="minorEastAsia" w:hAnsiTheme="minorHAnsi" w:cstheme="minorBidi"/>
          <w:sz w:val="22"/>
          <w:szCs w:val="22"/>
          <w:lang w:eastAsia="en-GB"/>
        </w:rPr>
        <w:tab/>
      </w:r>
      <w:r w:rsidRPr="00867FDE">
        <w:t>Type: UpSecurityRm</w:t>
      </w:r>
      <w:r w:rsidRPr="00867FDE">
        <w:tab/>
      </w:r>
      <w:r w:rsidRPr="00867FDE">
        <w:fldChar w:fldCharType="begin" w:fldLock="1"/>
      </w:r>
      <w:r w:rsidRPr="00867FDE">
        <w:instrText xml:space="preserve"> PAGEREF _Toc27592855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5.4.4.26</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RefToBinaryDataRm</w:t>
      </w:r>
      <w:r w:rsidRPr="00867FDE">
        <w:tab/>
      </w:r>
      <w:r w:rsidRPr="00867FDE">
        <w:fldChar w:fldCharType="begin" w:fldLock="1"/>
      </w:r>
      <w:r w:rsidRPr="00867FDE">
        <w:instrText xml:space="preserve"> PAGEREF _Toc27592856 \h </w:instrText>
      </w:r>
      <w:r w:rsidRPr="00867FDE">
        <w:fldChar w:fldCharType="separate"/>
      </w:r>
      <w:r w:rsidRPr="00867FDE">
        <w:t>43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5.4.4.27</w:t>
      </w:r>
      <w:r w:rsidRPr="00867FDE">
        <w:rPr>
          <w:rFonts w:asciiTheme="minorHAnsi" w:eastAsiaTheme="minorEastAsia" w:hAnsiTheme="minorHAnsi" w:cstheme="minorBidi"/>
          <w:sz w:val="22"/>
          <w:szCs w:val="22"/>
          <w:lang w:eastAsia="en-GB"/>
        </w:rPr>
        <w:tab/>
      </w:r>
      <w:r w:rsidRPr="00867FDE">
        <w:t>Type: PresenceInfo</w:t>
      </w:r>
      <w:r w:rsidRPr="00867FDE">
        <w:tab/>
      </w:r>
      <w:r w:rsidRPr="00867FDE">
        <w:fldChar w:fldCharType="begin" w:fldLock="1"/>
      </w:r>
      <w:r w:rsidRPr="00867FDE">
        <w:instrText xml:space="preserve"> PAGEREF _Toc27592857 \h </w:instrText>
      </w:r>
      <w:r w:rsidRPr="00867FDE">
        <w:fldChar w:fldCharType="separate"/>
      </w:r>
      <w:r w:rsidRPr="00867FDE">
        <w:t>44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5.4.4.28</w:t>
      </w:r>
      <w:r w:rsidRPr="00867FDE">
        <w:rPr>
          <w:rFonts w:asciiTheme="minorHAnsi" w:eastAsiaTheme="minorEastAsia" w:hAnsiTheme="minorHAnsi" w:cstheme="minorBidi"/>
          <w:sz w:val="22"/>
          <w:szCs w:val="22"/>
          <w:lang w:eastAsia="en-GB"/>
        </w:rPr>
        <w:tab/>
      </w:r>
      <w:r w:rsidRPr="00867FDE">
        <w:t>Type: GlobalRanNodeId</w:t>
      </w:r>
      <w:r w:rsidRPr="00867FDE">
        <w:tab/>
      </w:r>
      <w:r w:rsidRPr="00867FDE">
        <w:fldChar w:fldCharType="begin" w:fldLock="1"/>
      </w:r>
      <w:r w:rsidRPr="00867FDE">
        <w:instrText xml:space="preserve"> PAGEREF _Toc27592858 \h </w:instrText>
      </w:r>
      <w:r w:rsidRPr="00867FDE">
        <w:fldChar w:fldCharType="separate"/>
      </w:r>
      <w:r w:rsidRPr="00867FDE">
        <w:t>45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5.4.4.29</w:t>
      </w:r>
      <w:r w:rsidRPr="00867FDE">
        <w:rPr>
          <w:rFonts w:asciiTheme="minorHAnsi" w:eastAsiaTheme="minorEastAsia" w:hAnsiTheme="minorHAnsi" w:cstheme="minorBidi"/>
          <w:sz w:val="22"/>
          <w:szCs w:val="22"/>
          <w:lang w:eastAsia="en-GB"/>
        </w:rPr>
        <w:tab/>
      </w:r>
      <w:r w:rsidRPr="00867FDE">
        <w:t>Type: GNbId</w:t>
      </w:r>
      <w:r w:rsidRPr="00867FDE">
        <w:tab/>
      </w:r>
      <w:r w:rsidRPr="00867FDE">
        <w:fldChar w:fldCharType="begin" w:fldLock="1"/>
      </w:r>
      <w:r w:rsidRPr="00867FDE">
        <w:instrText xml:space="preserve"> PAGEREF _Toc27592859 \h </w:instrText>
      </w:r>
      <w:r w:rsidRPr="00867FDE">
        <w:fldChar w:fldCharType="separate"/>
      </w:r>
      <w:r w:rsidRPr="00867FDE">
        <w:t>45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5.4.4.30</w:t>
      </w:r>
      <w:r w:rsidRPr="00867FDE">
        <w:rPr>
          <w:rFonts w:asciiTheme="minorHAnsi" w:eastAsiaTheme="minorEastAsia" w:hAnsiTheme="minorHAnsi" w:cstheme="minorBidi"/>
          <w:sz w:val="22"/>
          <w:szCs w:val="22"/>
          <w:lang w:eastAsia="en-GB"/>
        </w:rPr>
        <w:tab/>
      </w:r>
      <w:r w:rsidRPr="00867FDE">
        <w:t>Type: PresenceInfoRm</w:t>
      </w:r>
      <w:r w:rsidRPr="00867FDE">
        <w:tab/>
      </w:r>
      <w:r w:rsidRPr="00867FDE">
        <w:fldChar w:fldCharType="begin" w:fldLock="1"/>
      </w:r>
      <w:r w:rsidRPr="00867FDE">
        <w:instrText xml:space="preserve"> PAGEREF _Toc27592860 \h </w:instrText>
      </w:r>
      <w:r w:rsidRPr="00867FDE">
        <w:fldChar w:fldCharType="separate"/>
      </w:r>
      <w:r w:rsidRPr="00867FDE">
        <w:t>45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w:t>
      </w:r>
      <w:r w:rsidRPr="00867FDE">
        <w:rPr>
          <w:lang w:eastAsia="zh-CN"/>
        </w:rPr>
        <w:t>31</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MaPduCapability</w:t>
      </w:r>
      <w:r w:rsidRPr="00867FDE">
        <w:tab/>
      </w:r>
      <w:r w:rsidRPr="00867FDE">
        <w:fldChar w:fldCharType="begin" w:fldLock="1"/>
      </w:r>
      <w:r w:rsidRPr="00867FDE">
        <w:instrText xml:space="preserve"> PAGEREF _Toc27592861 \h </w:instrText>
      </w:r>
      <w:r w:rsidRPr="00867FDE">
        <w:fldChar w:fldCharType="separate"/>
      </w:r>
      <w:r w:rsidRPr="00867FDE">
        <w:t>46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w:t>
      </w:r>
      <w:r w:rsidRPr="00867FDE">
        <w:rPr>
          <w:lang w:eastAsia="zh-CN"/>
        </w:rPr>
        <w:t>32</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AtsssCapability</w:t>
      </w:r>
      <w:r w:rsidRPr="00867FDE">
        <w:tab/>
      </w:r>
      <w:r w:rsidRPr="00867FDE">
        <w:fldChar w:fldCharType="begin" w:fldLock="1"/>
      </w:r>
      <w:r w:rsidRPr="00867FDE">
        <w:instrText xml:space="preserve"> PAGEREF _Toc27592862 \h </w:instrText>
      </w:r>
      <w:r w:rsidRPr="00867FDE">
        <w:fldChar w:fldCharType="separate"/>
      </w:r>
      <w:r w:rsidRPr="00867FDE">
        <w:t>46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5.4.4.33</w:t>
      </w:r>
      <w:r w:rsidRPr="00867FDE">
        <w:rPr>
          <w:rFonts w:asciiTheme="minorHAnsi" w:eastAsiaTheme="minorEastAsia" w:hAnsiTheme="minorHAnsi" w:cstheme="minorBidi"/>
          <w:sz w:val="22"/>
          <w:szCs w:val="22"/>
          <w:lang w:eastAsia="en-GB"/>
        </w:rPr>
        <w:tab/>
      </w:r>
      <w:r w:rsidRPr="00867FDE">
        <w:t>Type: PlmnIdNid</w:t>
      </w:r>
      <w:r w:rsidRPr="00867FDE">
        <w:tab/>
      </w:r>
      <w:r w:rsidRPr="00867FDE">
        <w:fldChar w:fldCharType="begin" w:fldLock="1"/>
      </w:r>
      <w:r w:rsidRPr="00867FDE">
        <w:instrText xml:space="preserve"> PAGEREF _Toc27592863 \h </w:instrText>
      </w:r>
      <w:r w:rsidRPr="00867FDE">
        <w:fldChar w:fldCharType="separate"/>
      </w:r>
      <w:r w:rsidRPr="00867FDE">
        <w:t>46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5.4.4.34</w:t>
      </w:r>
      <w:r w:rsidRPr="00867FDE">
        <w:rPr>
          <w:rFonts w:asciiTheme="minorHAnsi" w:eastAsiaTheme="minorEastAsia" w:hAnsiTheme="minorHAnsi" w:cstheme="minorBidi"/>
          <w:sz w:val="22"/>
          <w:szCs w:val="22"/>
          <w:lang w:eastAsia="en-GB"/>
        </w:rPr>
        <w:tab/>
      </w:r>
      <w:r w:rsidRPr="00867FDE">
        <w:t>Type: PlmnIdNidRm</w:t>
      </w:r>
      <w:r w:rsidRPr="00867FDE">
        <w:tab/>
      </w:r>
      <w:r w:rsidRPr="00867FDE">
        <w:fldChar w:fldCharType="begin" w:fldLock="1"/>
      </w:r>
      <w:r w:rsidRPr="00867FDE">
        <w:instrText xml:space="preserve"> PAGEREF _Toc27592864 \h </w:instrText>
      </w:r>
      <w:r w:rsidRPr="00867FDE">
        <w:fldChar w:fldCharType="separate"/>
      </w:r>
      <w:r w:rsidRPr="00867FDE">
        <w:t>46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5.4.4.35</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SmallDataRateStatus</w:t>
      </w:r>
      <w:r w:rsidRPr="00867FDE">
        <w:tab/>
      </w:r>
      <w:r w:rsidRPr="00867FDE">
        <w:fldChar w:fldCharType="begin" w:fldLock="1"/>
      </w:r>
      <w:r w:rsidRPr="00867FDE">
        <w:instrText xml:space="preserve"> PAGEREF _Toc27592865 \h </w:instrText>
      </w:r>
      <w:r w:rsidRPr="00867FDE">
        <w:fldChar w:fldCharType="separate"/>
      </w:r>
      <w:r w:rsidRPr="00867FDE">
        <w:t>47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5.4.4.36</w:t>
      </w:r>
      <w:r w:rsidRPr="00867FDE">
        <w:rPr>
          <w:rFonts w:asciiTheme="minorHAnsi" w:eastAsiaTheme="minorEastAsia" w:hAnsiTheme="minorHAnsi" w:cstheme="minorBidi"/>
          <w:sz w:val="22"/>
          <w:szCs w:val="22"/>
          <w:lang w:eastAsia="en-GB"/>
        </w:rPr>
        <w:tab/>
      </w:r>
      <w:r w:rsidRPr="00867FDE">
        <w:t>Type: HfcNodeId</w:t>
      </w:r>
      <w:r w:rsidRPr="00867FDE">
        <w:tab/>
      </w:r>
      <w:r w:rsidRPr="00867FDE">
        <w:fldChar w:fldCharType="begin" w:fldLock="1"/>
      </w:r>
      <w:r w:rsidRPr="00867FDE">
        <w:instrText xml:space="preserve"> PAGEREF _Toc27592866 \h </w:instrText>
      </w:r>
      <w:r w:rsidRPr="00867FDE">
        <w:fldChar w:fldCharType="separate"/>
      </w:r>
      <w:r w:rsidRPr="00867FDE">
        <w:t>47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5.4.4.37</w:t>
      </w:r>
      <w:r w:rsidRPr="00867FDE">
        <w:rPr>
          <w:rFonts w:asciiTheme="minorHAnsi" w:eastAsiaTheme="minorEastAsia" w:hAnsiTheme="minorHAnsi" w:cstheme="minorBidi"/>
          <w:sz w:val="22"/>
          <w:szCs w:val="22"/>
          <w:lang w:eastAsia="en-GB"/>
        </w:rPr>
        <w:tab/>
      </w:r>
      <w:r w:rsidRPr="00867FDE">
        <w:t>Type: HfcNodeIdRm</w:t>
      </w:r>
      <w:r w:rsidRPr="00867FDE">
        <w:tab/>
      </w:r>
      <w:r w:rsidRPr="00867FDE">
        <w:fldChar w:fldCharType="begin" w:fldLock="1"/>
      </w:r>
      <w:r w:rsidRPr="00867FDE">
        <w:instrText xml:space="preserve"> PAGEREF _Toc27592867 \h </w:instrText>
      </w:r>
      <w:r w:rsidRPr="00867FDE">
        <w:fldChar w:fldCharType="separate"/>
      </w:r>
      <w:r w:rsidRPr="00867FDE">
        <w:t>47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5.4.4.38</w:t>
      </w:r>
      <w:r w:rsidRPr="00867FDE">
        <w:rPr>
          <w:rFonts w:asciiTheme="minorHAnsi" w:eastAsiaTheme="minorEastAsia" w:hAnsiTheme="minorHAnsi" w:cstheme="minorBidi"/>
          <w:sz w:val="22"/>
          <w:szCs w:val="22"/>
          <w:lang w:eastAsia="en-GB"/>
        </w:rPr>
        <w:tab/>
      </w:r>
      <w:r w:rsidRPr="00867FDE">
        <w:t>Type: WirelineArea</w:t>
      </w:r>
      <w:r w:rsidRPr="00867FDE">
        <w:tab/>
      </w:r>
      <w:r w:rsidRPr="00867FDE">
        <w:fldChar w:fldCharType="begin" w:fldLock="1"/>
      </w:r>
      <w:r w:rsidRPr="00867FDE">
        <w:instrText xml:space="preserve"> PAGEREF _Toc27592868 \h </w:instrText>
      </w:r>
      <w:r w:rsidRPr="00867FDE">
        <w:fldChar w:fldCharType="separate"/>
      </w:r>
      <w:r w:rsidRPr="00867FDE">
        <w:t>48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5.4.4.39</w:t>
      </w:r>
      <w:r w:rsidRPr="00867FDE">
        <w:rPr>
          <w:rFonts w:asciiTheme="minorHAnsi" w:eastAsiaTheme="minorEastAsia" w:hAnsiTheme="minorHAnsi" w:cstheme="minorBidi"/>
          <w:sz w:val="22"/>
          <w:szCs w:val="22"/>
          <w:lang w:eastAsia="en-GB"/>
        </w:rPr>
        <w:tab/>
      </w:r>
      <w:r w:rsidRPr="00867FDE">
        <w:t>Type: WirelineServiceAreaRestriction</w:t>
      </w:r>
      <w:r w:rsidRPr="00867FDE">
        <w:tab/>
      </w:r>
      <w:r w:rsidRPr="00867FDE">
        <w:fldChar w:fldCharType="begin" w:fldLock="1"/>
      </w:r>
      <w:r w:rsidRPr="00867FDE">
        <w:instrText xml:space="preserve"> PAGEREF _Toc27592869 \h </w:instrText>
      </w:r>
      <w:r w:rsidRPr="00867FDE">
        <w:fldChar w:fldCharType="separate"/>
      </w:r>
      <w:r w:rsidRPr="00867FDE">
        <w:t>48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5.4.4.40</w:t>
      </w:r>
      <w:r w:rsidRPr="00867FDE">
        <w:rPr>
          <w:rFonts w:asciiTheme="minorHAnsi" w:eastAsiaTheme="minorEastAsia" w:hAnsiTheme="minorHAnsi" w:cstheme="minorBidi"/>
          <w:sz w:val="22"/>
          <w:szCs w:val="22"/>
          <w:lang w:eastAsia="en-GB"/>
        </w:rPr>
        <w:tab/>
      </w:r>
      <w:r w:rsidRPr="00867FDE">
        <w:t>Type: ApnRateStatus</w:t>
      </w:r>
      <w:r w:rsidRPr="00867FDE">
        <w:tab/>
      </w:r>
      <w:r w:rsidRPr="00867FDE">
        <w:fldChar w:fldCharType="begin" w:fldLock="1"/>
      </w:r>
      <w:r w:rsidRPr="00867FDE">
        <w:instrText xml:space="preserve"> PAGEREF _Toc27592870 \h </w:instrText>
      </w:r>
      <w:r w:rsidRPr="00867FDE">
        <w:fldChar w:fldCharType="separate"/>
      </w:r>
      <w:r w:rsidRPr="00867FDE">
        <w:t>49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lastRenderedPageBreak/>
        <w:t>5.4.4.41</w:t>
      </w:r>
      <w:r w:rsidRPr="00867FDE">
        <w:rPr>
          <w:rFonts w:asciiTheme="minorHAnsi" w:eastAsiaTheme="minorEastAsia" w:hAnsiTheme="minorHAnsi" w:cstheme="minorBidi"/>
          <w:sz w:val="22"/>
          <w:szCs w:val="22"/>
          <w:lang w:eastAsia="en-GB"/>
        </w:rPr>
        <w:tab/>
      </w:r>
      <w:r w:rsidRPr="00867FDE">
        <w:t>Type: ScheduledCommunicationTime</w:t>
      </w:r>
      <w:r w:rsidRPr="00867FDE">
        <w:tab/>
      </w:r>
      <w:r w:rsidRPr="00867FDE">
        <w:fldChar w:fldCharType="begin" w:fldLock="1"/>
      </w:r>
      <w:r w:rsidRPr="00867FDE">
        <w:instrText xml:space="preserve"> PAGEREF _Toc27592871 \h </w:instrText>
      </w:r>
      <w:r w:rsidRPr="00867FDE">
        <w:fldChar w:fldCharType="separate"/>
      </w:r>
      <w:r w:rsidRPr="00867FDE">
        <w:t>49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5.4.4.42</w:t>
      </w:r>
      <w:r w:rsidRPr="00867FDE">
        <w:rPr>
          <w:rFonts w:asciiTheme="minorHAnsi" w:eastAsiaTheme="minorEastAsia" w:hAnsiTheme="minorHAnsi" w:cstheme="minorBidi"/>
          <w:sz w:val="22"/>
          <w:szCs w:val="22"/>
          <w:lang w:eastAsia="en-GB"/>
        </w:rPr>
        <w:tab/>
      </w:r>
      <w:r w:rsidRPr="00867FDE">
        <w:t>Type: ScheduledCommunicationTimeRm</w:t>
      </w:r>
      <w:r w:rsidRPr="00867FDE">
        <w:tab/>
      </w:r>
      <w:r w:rsidRPr="00867FDE">
        <w:fldChar w:fldCharType="begin" w:fldLock="1"/>
      </w:r>
      <w:r w:rsidRPr="00867FDE">
        <w:instrText xml:space="preserve"> PAGEREF _Toc27592872 \h </w:instrText>
      </w:r>
      <w:r w:rsidRPr="00867FDE">
        <w:fldChar w:fldCharType="separate"/>
      </w:r>
      <w:r w:rsidRPr="00867FDE">
        <w:t>49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5.4.4.43</w:t>
      </w:r>
      <w:r w:rsidRPr="00867FDE">
        <w:rPr>
          <w:rFonts w:asciiTheme="minorHAnsi" w:eastAsiaTheme="minorEastAsia" w:hAnsiTheme="minorHAnsi" w:cstheme="minorBidi"/>
          <w:sz w:val="22"/>
          <w:szCs w:val="22"/>
          <w:lang w:eastAsia="en-GB"/>
        </w:rPr>
        <w:tab/>
      </w:r>
      <w:r w:rsidRPr="00867FDE">
        <w:t>Type: BatteryIndication</w:t>
      </w:r>
      <w:r w:rsidRPr="00867FDE">
        <w:tab/>
      </w:r>
      <w:r w:rsidRPr="00867FDE">
        <w:fldChar w:fldCharType="begin" w:fldLock="1"/>
      </w:r>
      <w:r w:rsidRPr="00867FDE">
        <w:instrText xml:space="preserve"> PAGEREF _Toc27592873 \h </w:instrText>
      </w:r>
      <w:r w:rsidRPr="00867FDE">
        <w:fldChar w:fldCharType="separate"/>
      </w:r>
      <w:r w:rsidRPr="00867FDE">
        <w:t>50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5.4.4.44</w:t>
      </w:r>
      <w:r w:rsidRPr="00867FDE">
        <w:rPr>
          <w:rFonts w:asciiTheme="minorHAnsi" w:eastAsiaTheme="minorEastAsia" w:hAnsiTheme="minorHAnsi" w:cstheme="minorBidi"/>
          <w:sz w:val="22"/>
          <w:szCs w:val="22"/>
          <w:lang w:eastAsia="en-GB"/>
        </w:rPr>
        <w:tab/>
      </w:r>
      <w:r w:rsidRPr="00867FDE">
        <w:t>Type: BatteryIndicationRm</w:t>
      </w:r>
      <w:r w:rsidRPr="00867FDE">
        <w:tab/>
      </w:r>
      <w:r w:rsidRPr="00867FDE">
        <w:fldChar w:fldCharType="begin" w:fldLock="1"/>
      </w:r>
      <w:r w:rsidRPr="00867FDE">
        <w:instrText xml:space="preserve"> PAGEREF _Toc27592874 \h </w:instrText>
      </w:r>
      <w:r w:rsidRPr="00867FDE">
        <w:fldChar w:fldCharType="separate"/>
      </w:r>
      <w:r w:rsidRPr="00867FDE">
        <w:t>50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5.4.4.45</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AcsInfo</w:t>
      </w:r>
      <w:r w:rsidRPr="00867FDE">
        <w:tab/>
      </w:r>
      <w:r w:rsidRPr="00867FDE">
        <w:fldChar w:fldCharType="begin" w:fldLock="1"/>
      </w:r>
      <w:r w:rsidRPr="00867FDE">
        <w:instrText xml:space="preserve"> PAGEREF _Toc27592875 \h </w:instrText>
      </w:r>
      <w:r w:rsidRPr="00867FDE">
        <w:fldChar w:fldCharType="separate"/>
      </w:r>
      <w:r w:rsidRPr="00867FDE">
        <w:t>50</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5.4.4.46</w:t>
      </w:r>
      <w:r w:rsidRPr="00867FDE">
        <w:rPr>
          <w:rFonts w:asciiTheme="minorHAnsi" w:eastAsiaTheme="minorEastAsia" w:hAnsiTheme="minorHAnsi" w:cstheme="minorBidi"/>
          <w:sz w:val="22"/>
          <w:szCs w:val="22"/>
          <w:lang w:eastAsia="en-GB"/>
        </w:rPr>
        <w:tab/>
      </w:r>
      <w:r w:rsidRPr="00867FDE">
        <w:t xml:space="preserve">Type: </w:t>
      </w:r>
      <w:r w:rsidRPr="00867FDE">
        <w:rPr>
          <w:lang w:eastAsia="zh-CN"/>
        </w:rPr>
        <w:t>AcsInfoRm</w:t>
      </w:r>
      <w:r w:rsidRPr="00867FDE">
        <w:tab/>
      </w:r>
      <w:r w:rsidRPr="00867FDE">
        <w:fldChar w:fldCharType="begin" w:fldLock="1"/>
      </w:r>
      <w:r w:rsidRPr="00867FDE">
        <w:instrText xml:space="preserve"> PAGEREF _Toc27592876 \h </w:instrText>
      </w:r>
      <w:r w:rsidRPr="00867FDE">
        <w:fldChar w:fldCharType="separate"/>
      </w:r>
      <w:r w:rsidRPr="00867FDE">
        <w:t>50</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5.5</w:t>
      </w:r>
      <w:r w:rsidRPr="00867FDE">
        <w:rPr>
          <w:rFonts w:asciiTheme="minorHAnsi" w:eastAsiaTheme="minorEastAsia" w:hAnsiTheme="minorHAnsi" w:cstheme="minorBidi"/>
          <w:sz w:val="22"/>
          <w:szCs w:val="22"/>
          <w:lang w:eastAsia="en-GB"/>
        </w:rPr>
        <w:tab/>
      </w:r>
      <w:r w:rsidRPr="00867FDE">
        <w:t>Data Types related to 5G QoS</w:t>
      </w:r>
      <w:r w:rsidRPr="00867FDE">
        <w:tab/>
      </w:r>
      <w:r w:rsidRPr="00867FDE">
        <w:fldChar w:fldCharType="begin" w:fldLock="1"/>
      </w:r>
      <w:r w:rsidRPr="00867FDE">
        <w:instrText xml:space="preserve"> PAGEREF _Toc27592877 \h </w:instrText>
      </w:r>
      <w:r w:rsidRPr="00867FDE">
        <w:fldChar w:fldCharType="separate"/>
      </w:r>
      <w:r w:rsidRPr="00867FDE">
        <w:t>50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5.5.1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_Toc27592878 \h </w:instrText>
      </w:r>
      <w:r w:rsidRPr="00867FDE">
        <w:fldChar w:fldCharType="separate"/>
      </w:r>
      <w:r w:rsidRPr="00867FDE">
        <w:t>50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5.5.2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_Toc27592879 \h </w:instrText>
      </w:r>
      <w:r w:rsidRPr="00867FDE">
        <w:fldChar w:fldCharType="separate"/>
      </w:r>
      <w:r w:rsidRPr="00867FDE">
        <w:t>50</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5.5.3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_Toc27592880 \h </w:instrText>
      </w:r>
      <w:r w:rsidRPr="00867FDE">
        <w:fldChar w:fldCharType="separate"/>
      </w:r>
      <w:r w:rsidRPr="00867FDE">
        <w:t>53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5.5.3.1</w:t>
      </w:r>
      <w:r w:rsidRPr="00867FDE">
        <w:rPr>
          <w:rFonts w:asciiTheme="minorHAnsi" w:eastAsiaTheme="minorEastAsia" w:hAnsiTheme="minorHAnsi" w:cstheme="minorBidi"/>
          <w:sz w:val="22"/>
          <w:szCs w:val="22"/>
          <w:lang w:eastAsia="en-GB"/>
        </w:rPr>
        <w:tab/>
      </w:r>
      <w:r w:rsidRPr="00867FDE">
        <w:t>Enumeration: PreemptionCapability</w:t>
      </w:r>
      <w:r w:rsidRPr="00867FDE">
        <w:tab/>
      </w:r>
      <w:r w:rsidRPr="00867FDE">
        <w:fldChar w:fldCharType="begin" w:fldLock="1"/>
      </w:r>
      <w:r w:rsidRPr="00867FDE">
        <w:instrText xml:space="preserve"> PAGEREF _Toc27592881 \h </w:instrText>
      </w:r>
      <w:r w:rsidRPr="00867FDE">
        <w:fldChar w:fldCharType="separate"/>
      </w:r>
      <w:r w:rsidRPr="00867FDE">
        <w:t>53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5.5.3.2</w:t>
      </w:r>
      <w:r w:rsidRPr="00867FDE">
        <w:rPr>
          <w:rFonts w:asciiTheme="minorHAnsi" w:eastAsiaTheme="minorEastAsia" w:hAnsiTheme="minorHAnsi" w:cstheme="minorBidi"/>
          <w:sz w:val="22"/>
          <w:szCs w:val="22"/>
          <w:lang w:eastAsia="en-GB"/>
        </w:rPr>
        <w:tab/>
      </w:r>
      <w:r w:rsidRPr="00867FDE">
        <w:t>Enumeration: PreemptionVulnerability</w:t>
      </w:r>
      <w:r w:rsidRPr="00867FDE">
        <w:tab/>
      </w:r>
      <w:r w:rsidRPr="00867FDE">
        <w:fldChar w:fldCharType="begin" w:fldLock="1"/>
      </w:r>
      <w:r w:rsidRPr="00867FDE">
        <w:instrText xml:space="preserve"> PAGEREF _Toc27592882 \h </w:instrText>
      </w:r>
      <w:r w:rsidRPr="00867FDE">
        <w:fldChar w:fldCharType="separate"/>
      </w:r>
      <w:r w:rsidRPr="00867FDE">
        <w:t>53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5.5.3.3</w:t>
      </w:r>
      <w:r w:rsidRPr="00867FDE">
        <w:rPr>
          <w:rFonts w:asciiTheme="minorHAnsi" w:eastAsiaTheme="minorEastAsia" w:hAnsiTheme="minorHAnsi" w:cstheme="minorBidi"/>
          <w:sz w:val="22"/>
          <w:szCs w:val="22"/>
          <w:lang w:eastAsia="en-GB"/>
        </w:rPr>
        <w:tab/>
      </w:r>
      <w:r w:rsidRPr="00867FDE">
        <w:t>Enumeration: ReflectiveQosAttribute</w:t>
      </w:r>
      <w:r w:rsidRPr="00867FDE">
        <w:tab/>
      </w:r>
      <w:r w:rsidRPr="00867FDE">
        <w:fldChar w:fldCharType="begin" w:fldLock="1"/>
      </w:r>
      <w:r w:rsidRPr="00867FDE">
        <w:instrText xml:space="preserve"> PAGEREF _Toc27592883 \h </w:instrText>
      </w:r>
      <w:r w:rsidRPr="00867FDE">
        <w:fldChar w:fldCharType="separate"/>
      </w:r>
      <w:r w:rsidRPr="00867FDE">
        <w:t>53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5.5.3.4</w:t>
      </w:r>
      <w:r w:rsidRPr="00867FDE">
        <w:rPr>
          <w:rFonts w:asciiTheme="minorHAnsi" w:eastAsiaTheme="minorEastAsia" w:hAnsiTheme="minorHAnsi" w:cstheme="minorBidi"/>
          <w:sz w:val="22"/>
          <w:szCs w:val="22"/>
          <w:lang w:eastAsia="en-GB"/>
        </w:rPr>
        <w:tab/>
      </w:r>
      <w:r w:rsidRPr="00867FDE">
        <w:t>Void</w:t>
      </w:r>
      <w:r w:rsidRPr="00867FDE">
        <w:tab/>
      </w:r>
      <w:r w:rsidRPr="00867FDE">
        <w:fldChar w:fldCharType="begin" w:fldLock="1"/>
      </w:r>
      <w:r w:rsidRPr="00867FDE">
        <w:instrText xml:space="preserve"> PAGEREF _Toc27592884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5.5.3.5</w:t>
      </w:r>
      <w:r w:rsidRPr="00867FDE">
        <w:rPr>
          <w:rFonts w:asciiTheme="minorHAnsi" w:eastAsiaTheme="minorEastAsia" w:hAnsiTheme="minorHAnsi" w:cstheme="minorBidi"/>
          <w:sz w:val="22"/>
          <w:szCs w:val="22"/>
          <w:lang w:eastAsia="en-GB"/>
        </w:rPr>
        <w:tab/>
      </w:r>
      <w:r w:rsidRPr="00867FDE">
        <w:t>Enumeration: NotificationControl</w:t>
      </w:r>
      <w:r w:rsidRPr="00867FDE">
        <w:tab/>
      </w:r>
      <w:r w:rsidRPr="00867FDE">
        <w:fldChar w:fldCharType="begin" w:fldLock="1"/>
      </w:r>
      <w:r w:rsidRPr="00867FDE">
        <w:instrText xml:space="preserve"> PAGEREF _Toc27592885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5.5.3.6</w:t>
      </w:r>
      <w:r w:rsidRPr="00867FDE">
        <w:rPr>
          <w:rFonts w:asciiTheme="minorHAnsi" w:eastAsiaTheme="minorEastAsia" w:hAnsiTheme="minorHAnsi" w:cstheme="minorBidi"/>
          <w:sz w:val="22"/>
          <w:szCs w:val="22"/>
          <w:lang w:eastAsia="en-GB"/>
        </w:rPr>
        <w:tab/>
      </w:r>
      <w:r w:rsidRPr="00867FDE">
        <w:t>Enumeration: QosResourceType</w:t>
      </w:r>
      <w:r w:rsidRPr="00867FDE">
        <w:tab/>
      </w:r>
      <w:r w:rsidRPr="00867FDE">
        <w:fldChar w:fldCharType="begin" w:fldLock="1"/>
      </w:r>
      <w:r w:rsidRPr="00867FDE">
        <w:instrText xml:space="preserve"> PAGEREF _Toc27592886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5.5.3.7</w:t>
      </w:r>
      <w:r w:rsidRPr="00867FDE">
        <w:rPr>
          <w:rFonts w:asciiTheme="minorHAnsi" w:eastAsiaTheme="minorEastAsia" w:hAnsiTheme="minorHAnsi" w:cstheme="minorBidi"/>
          <w:sz w:val="22"/>
          <w:szCs w:val="22"/>
          <w:lang w:eastAsia="en-GB"/>
        </w:rPr>
        <w:tab/>
      </w:r>
      <w:r w:rsidRPr="00867FDE">
        <w:t>Enumeration: PreemptionCapabilityRm</w:t>
      </w:r>
      <w:r w:rsidRPr="00867FDE">
        <w:tab/>
      </w:r>
      <w:r w:rsidRPr="00867FDE">
        <w:fldChar w:fldCharType="begin" w:fldLock="1"/>
      </w:r>
      <w:r w:rsidRPr="00867FDE">
        <w:instrText xml:space="preserve"> PAGEREF _Toc27592887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5.5.3.8</w:t>
      </w:r>
      <w:r w:rsidRPr="00867FDE">
        <w:rPr>
          <w:rFonts w:asciiTheme="minorHAnsi" w:eastAsiaTheme="minorEastAsia" w:hAnsiTheme="minorHAnsi" w:cstheme="minorBidi"/>
          <w:sz w:val="22"/>
          <w:szCs w:val="22"/>
          <w:lang w:eastAsia="en-GB"/>
        </w:rPr>
        <w:tab/>
      </w:r>
      <w:r w:rsidRPr="00867FDE">
        <w:t>Enumeration: PreemptionVulnerabilityRm</w:t>
      </w:r>
      <w:r w:rsidRPr="00867FDE">
        <w:tab/>
      </w:r>
      <w:r w:rsidRPr="00867FDE">
        <w:fldChar w:fldCharType="begin" w:fldLock="1"/>
      </w:r>
      <w:r w:rsidRPr="00867FDE">
        <w:instrText xml:space="preserve"> PAGEREF _Toc27592888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5.5.3.9</w:t>
      </w:r>
      <w:r w:rsidRPr="00867FDE">
        <w:rPr>
          <w:rFonts w:asciiTheme="minorHAnsi" w:eastAsiaTheme="minorEastAsia" w:hAnsiTheme="minorHAnsi" w:cstheme="minorBidi"/>
          <w:sz w:val="22"/>
          <w:szCs w:val="22"/>
          <w:lang w:eastAsia="en-GB"/>
        </w:rPr>
        <w:tab/>
      </w:r>
      <w:r w:rsidRPr="00867FDE">
        <w:t>Enumeration: ReflectiveQosAttributeRm</w:t>
      </w:r>
      <w:r w:rsidRPr="00867FDE">
        <w:tab/>
      </w:r>
      <w:r w:rsidRPr="00867FDE">
        <w:fldChar w:fldCharType="begin" w:fldLock="1"/>
      </w:r>
      <w:r w:rsidRPr="00867FDE">
        <w:instrText xml:space="preserve"> PAGEREF _Toc27592889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5.5.3.10</w:t>
      </w:r>
      <w:r w:rsidRPr="00867FDE">
        <w:rPr>
          <w:rFonts w:asciiTheme="minorHAnsi" w:eastAsiaTheme="minorEastAsia" w:hAnsiTheme="minorHAnsi" w:cstheme="minorBidi"/>
          <w:sz w:val="22"/>
          <w:szCs w:val="22"/>
          <w:lang w:eastAsia="en-GB"/>
        </w:rPr>
        <w:tab/>
      </w:r>
      <w:r w:rsidRPr="00867FDE">
        <w:t>Enumeration: NotificationControlRm</w:t>
      </w:r>
      <w:r w:rsidRPr="00867FDE">
        <w:tab/>
      </w:r>
      <w:r w:rsidRPr="00867FDE">
        <w:fldChar w:fldCharType="begin" w:fldLock="1"/>
      </w:r>
      <w:r w:rsidRPr="00867FDE">
        <w:instrText xml:space="preserve"> PAGEREF _Toc27592890 \h </w:instrText>
      </w:r>
      <w:r w:rsidRPr="00867FDE">
        <w:fldChar w:fldCharType="separate"/>
      </w:r>
      <w:r w:rsidRPr="00867FDE">
        <w:t>54</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5.5.3.11</w:t>
      </w:r>
      <w:r w:rsidRPr="00867FDE">
        <w:rPr>
          <w:rFonts w:asciiTheme="minorHAnsi" w:eastAsiaTheme="minorEastAsia" w:hAnsiTheme="minorHAnsi" w:cstheme="minorBidi"/>
          <w:sz w:val="22"/>
          <w:szCs w:val="22"/>
          <w:lang w:eastAsia="en-GB"/>
        </w:rPr>
        <w:tab/>
      </w:r>
      <w:r w:rsidRPr="00867FDE">
        <w:t>Enumeration: QosResourceTypeRm</w:t>
      </w:r>
      <w:r w:rsidRPr="00867FDE">
        <w:tab/>
      </w:r>
      <w:r w:rsidRPr="00867FDE">
        <w:fldChar w:fldCharType="begin" w:fldLock="1"/>
      </w:r>
      <w:r w:rsidRPr="00867FDE">
        <w:instrText xml:space="preserve"> PAGEREF _Toc27592891 \h </w:instrText>
      </w:r>
      <w:r w:rsidRPr="00867FDE">
        <w:fldChar w:fldCharType="separate"/>
      </w:r>
      <w:r w:rsidRPr="00867FDE">
        <w:t>55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5.5.3.12</w:t>
      </w:r>
      <w:r w:rsidRPr="00867FDE">
        <w:rPr>
          <w:rFonts w:asciiTheme="minorHAnsi" w:eastAsiaTheme="minorEastAsia" w:hAnsiTheme="minorHAnsi" w:cstheme="minorBidi"/>
          <w:sz w:val="22"/>
          <w:szCs w:val="22"/>
          <w:lang w:eastAsia="en-GB"/>
        </w:rPr>
        <w:tab/>
      </w:r>
      <w:r w:rsidRPr="00867FDE">
        <w:t>Enumeration: AdditionalQosFlowInfo</w:t>
      </w:r>
      <w:r w:rsidRPr="00867FDE">
        <w:tab/>
      </w:r>
      <w:r w:rsidRPr="00867FDE">
        <w:fldChar w:fldCharType="begin" w:fldLock="1"/>
      </w:r>
      <w:r w:rsidRPr="00867FDE">
        <w:instrText xml:space="preserve"> PAGEREF _Toc27592892 \h </w:instrText>
      </w:r>
      <w:r w:rsidRPr="00867FDE">
        <w:fldChar w:fldCharType="separate"/>
      </w:r>
      <w:r w:rsidRPr="00867FDE">
        <w:t>55</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5.5.4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_Toc27592893 \h </w:instrText>
      </w:r>
      <w:r w:rsidRPr="00867FDE">
        <w:fldChar w:fldCharType="separate"/>
      </w:r>
      <w:r w:rsidRPr="00867FDE">
        <w:t>55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5.5.4.1</w:t>
      </w:r>
      <w:r w:rsidRPr="00867FDE">
        <w:rPr>
          <w:rFonts w:asciiTheme="minorHAnsi" w:eastAsiaTheme="minorEastAsia" w:hAnsiTheme="minorHAnsi" w:cstheme="minorBidi"/>
          <w:sz w:val="22"/>
          <w:szCs w:val="22"/>
          <w:lang w:eastAsia="en-GB"/>
        </w:rPr>
        <w:tab/>
      </w:r>
      <w:r w:rsidRPr="00867FDE">
        <w:t>Type: Arp</w:t>
      </w:r>
      <w:r w:rsidRPr="00867FDE">
        <w:tab/>
      </w:r>
      <w:r w:rsidRPr="00867FDE">
        <w:fldChar w:fldCharType="begin" w:fldLock="1"/>
      </w:r>
      <w:r w:rsidRPr="00867FDE">
        <w:instrText xml:space="preserve"> PAGEREF _Toc27592894 \h </w:instrText>
      </w:r>
      <w:r w:rsidRPr="00867FDE">
        <w:fldChar w:fldCharType="separate"/>
      </w:r>
      <w:r w:rsidRPr="00867FDE">
        <w:t>55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5.5.4.2</w:t>
      </w:r>
      <w:r w:rsidRPr="00867FDE">
        <w:rPr>
          <w:rFonts w:asciiTheme="minorHAnsi" w:eastAsiaTheme="minorEastAsia" w:hAnsiTheme="minorHAnsi" w:cstheme="minorBidi"/>
          <w:sz w:val="22"/>
          <w:szCs w:val="22"/>
          <w:lang w:eastAsia="en-GB"/>
        </w:rPr>
        <w:tab/>
      </w:r>
      <w:r w:rsidRPr="00867FDE">
        <w:t>Type: Ambr</w:t>
      </w:r>
      <w:r w:rsidRPr="00867FDE">
        <w:tab/>
      </w:r>
      <w:r w:rsidRPr="00867FDE">
        <w:fldChar w:fldCharType="begin" w:fldLock="1"/>
      </w:r>
      <w:r w:rsidRPr="00867FDE">
        <w:instrText xml:space="preserve"> PAGEREF _Toc27592895 \h </w:instrText>
      </w:r>
      <w:r w:rsidRPr="00867FDE">
        <w:fldChar w:fldCharType="separate"/>
      </w:r>
      <w:r w:rsidRPr="00867FDE">
        <w:t>55</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5.5.4.3</w:t>
      </w:r>
      <w:r w:rsidRPr="00867FDE">
        <w:rPr>
          <w:rFonts w:asciiTheme="minorHAnsi" w:eastAsiaTheme="minorEastAsia" w:hAnsiTheme="minorHAnsi" w:cstheme="minorBidi"/>
          <w:sz w:val="22"/>
          <w:szCs w:val="22"/>
          <w:lang w:eastAsia="en-GB"/>
        </w:rPr>
        <w:tab/>
      </w:r>
      <w:r w:rsidRPr="00867FDE">
        <w:t>Type: Dynamic5Qi</w:t>
      </w:r>
      <w:r w:rsidRPr="00867FDE">
        <w:tab/>
      </w:r>
      <w:r w:rsidRPr="00867FDE">
        <w:fldChar w:fldCharType="begin" w:fldLock="1"/>
      </w:r>
      <w:r w:rsidRPr="00867FDE">
        <w:instrText xml:space="preserve"> PAGEREF _Toc27592896 \h </w:instrText>
      </w:r>
      <w:r w:rsidRPr="00867FDE">
        <w:fldChar w:fldCharType="separate"/>
      </w:r>
      <w:r w:rsidRPr="00867FDE">
        <w:t>56</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5.5.4.4</w:t>
      </w:r>
      <w:r w:rsidRPr="00867FDE">
        <w:rPr>
          <w:rFonts w:asciiTheme="minorHAnsi" w:eastAsiaTheme="minorEastAsia" w:hAnsiTheme="minorHAnsi" w:cstheme="minorBidi"/>
          <w:sz w:val="22"/>
          <w:szCs w:val="22"/>
          <w:lang w:eastAsia="en-GB"/>
        </w:rPr>
        <w:tab/>
      </w:r>
      <w:r w:rsidRPr="00867FDE">
        <w:t>Type: NonDynamic5Qi</w:t>
      </w:r>
      <w:r w:rsidRPr="00867FDE">
        <w:tab/>
      </w:r>
      <w:r w:rsidRPr="00867FDE">
        <w:fldChar w:fldCharType="begin" w:fldLock="1"/>
      </w:r>
      <w:r w:rsidRPr="00867FDE">
        <w:instrText xml:space="preserve"> PAGEREF _Toc27592897 \h </w:instrText>
      </w:r>
      <w:r w:rsidRPr="00867FDE">
        <w:fldChar w:fldCharType="separate"/>
      </w:r>
      <w:r w:rsidRPr="00867FDE">
        <w:t>57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5.5.4.5</w:t>
      </w:r>
      <w:r w:rsidRPr="00867FDE">
        <w:rPr>
          <w:rFonts w:asciiTheme="minorHAnsi" w:eastAsiaTheme="minorEastAsia" w:hAnsiTheme="minorHAnsi" w:cstheme="minorBidi"/>
          <w:sz w:val="22"/>
          <w:szCs w:val="22"/>
          <w:lang w:eastAsia="en-GB"/>
        </w:rPr>
        <w:tab/>
      </w:r>
      <w:r w:rsidRPr="00867FDE">
        <w:t>Type: ArpRm</w:t>
      </w:r>
      <w:r w:rsidRPr="00867FDE">
        <w:tab/>
      </w:r>
      <w:r w:rsidRPr="00867FDE">
        <w:fldChar w:fldCharType="begin" w:fldLock="1"/>
      </w:r>
      <w:r w:rsidRPr="00867FDE">
        <w:instrText xml:space="preserve"> PAGEREF _Toc27592898 \h </w:instrText>
      </w:r>
      <w:r w:rsidRPr="00867FDE">
        <w:fldChar w:fldCharType="separate"/>
      </w:r>
      <w:r w:rsidRPr="00867FDE">
        <w:t>57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5.5.4.6</w:t>
      </w:r>
      <w:r w:rsidRPr="00867FDE">
        <w:rPr>
          <w:rFonts w:asciiTheme="minorHAnsi" w:eastAsiaTheme="minorEastAsia" w:hAnsiTheme="minorHAnsi" w:cstheme="minorBidi"/>
          <w:sz w:val="22"/>
          <w:szCs w:val="22"/>
          <w:lang w:eastAsia="en-GB"/>
        </w:rPr>
        <w:tab/>
      </w:r>
      <w:r w:rsidRPr="00867FDE">
        <w:t>Type: AmbrRm</w:t>
      </w:r>
      <w:r w:rsidRPr="00867FDE">
        <w:tab/>
      </w:r>
      <w:r w:rsidRPr="00867FDE">
        <w:fldChar w:fldCharType="begin" w:fldLock="1"/>
      </w:r>
      <w:r w:rsidRPr="00867FDE">
        <w:instrText xml:space="preserve"> PAGEREF _Toc27592899 \h </w:instrText>
      </w:r>
      <w:r w:rsidRPr="00867FDE">
        <w:fldChar w:fldCharType="separate"/>
      </w:r>
      <w:r w:rsidRPr="00867FDE">
        <w:t>57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5.5.4.7</w:t>
      </w:r>
      <w:r w:rsidRPr="00867FDE">
        <w:rPr>
          <w:rFonts w:asciiTheme="minorHAnsi" w:eastAsiaTheme="minorEastAsia" w:hAnsiTheme="minorHAnsi" w:cstheme="minorBidi"/>
          <w:sz w:val="22"/>
          <w:szCs w:val="22"/>
          <w:lang w:eastAsia="en-GB"/>
        </w:rPr>
        <w:tab/>
      </w:r>
      <w:r w:rsidRPr="00867FDE">
        <w:t>Type: Tmbr</w:t>
      </w:r>
      <w:r w:rsidRPr="00867FDE">
        <w:tab/>
      </w:r>
      <w:r w:rsidRPr="00867FDE">
        <w:fldChar w:fldCharType="begin" w:fldLock="1"/>
      </w:r>
      <w:r w:rsidRPr="00867FDE">
        <w:instrText xml:space="preserve"> PAGEREF _Toc27592900 \h </w:instrText>
      </w:r>
      <w:r w:rsidRPr="00867FDE">
        <w:fldChar w:fldCharType="separate"/>
      </w:r>
      <w:r w:rsidRPr="00867FDE">
        <w:t>57</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5.5.4.8</w:t>
      </w:r>
      <w:r w:rsidRPr="00867FDE">
        <w:rPr>
          <w:rFonts w:asciiTheme="minorHAnsi" w:eastAsiaTheme="minorEastAsia" w:hAnsiTheme="minorHAnsi" w:cstheme="minorBidi"/>
          <w:sz w:val="22"/>
          <w:szCs w:val="22"/>
          <w:lang w:eastAsia="en-GB"/>
        </w:rPr>
        <w:tab/>
      </w:r>
      <w:r w:rsidRPr="00867FDE">
        <w:t>Type: TmbrRm</w:t>
      </w:r>
      <w:r w:rsidRPr="00867FDE">
        <w:tab/>
      </w:r>
      <w:r w:rsidRPr="00867FDE">
        <w:fldChar w:fldCharType="begin" w:fldLock="1"/>
      </w:r>
      <w:r w:rsidRPr="00867FDE">
        <w:instrText xml:space="preserve"> PAGEREF _Toc27592901 \h </w:instrText>
      </w:r>
      <w:r w:rsidRPr="00867FDE">
        <w:fldChar w:fldCharType="separate"/>
      </w:r>
      <w:r w:rsidRPr="00867FDE">
        <w:t>57</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5.6</w:t>
      </w:r>
      <w:r w:rsidRPr="00867FDE">
        <w:rPr>
          <w:rFonts w:asciiTheme="minorHAnsi" w:eastAsiaTheme="minorEastAsia" w:hAnsiTheme="minorHAnsi" w:cstheme="minorBidi"/>
          <w:sz w:val="22"/>
          <w:szCs w:val="22"/>
          <w:lang w:eastAsia="en-GB"/>
        </w:rPr>
        <w:tab/>
      </w:r>
      <w:r w:rsidRPr="00867FDE">
        <w:t>Data Types related to 5G Trace</w:t>
      </w:r>
      <w:r w:rsidRPr="00867FDE">
        <w:tab/>
      </w:r>
      <w:r w:rsidRPr="00867FDE">
        <w:fldChar w:fldCharType="begin" w:fldLock="1"/>
      </w:r>
      <w:r w:rsidRPr="00867FDE">
        <w:instrText xml:space="preserve"> PAGEREF _Toc27592902 \h </w:instrText>
      </w:r>
      <w:r w:rsidRPr="00867FDE">
        <w:fldChar w:fldCharType="separate"/>
      </w:r>
      <w:r w:rsidRPr="00867FDE">
        <w:t>58</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5.6.1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_Toc27592903 \h </w:instrText>
      </w:r>
      <w:r w:rsidRPr="00867FDE">
        <w:fldChar w:fldCharType="separate"/>
      </w:r>
      <w:r w:rsidRPr="00867FDE">
        <w:t>58</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5.6.2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_Toc27592904 \h </w:instrText>
      </w:r>
      <w:r w:rsidRPr="00867FDE">
        <w:fldChar w:fldCharType="separate"/>
      </w:r>
      <w:r w:rsidRPr="00867FDE">
        <w:t>58</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5.6.3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_Toc27592905 \h </w:instrText>
      </w:r>
      <w:r w:rsidRPr="00867FDE">
        <w:fldChar w:fldCharType="separate"/>
      </w:r>
      <w:r w:rsidRPr="00867FDE">
        <w:t>58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5.6.3.1</w:t>
      </w:r>
      <w:r w:rsidRPr="00867FDE">
        <w:rPr>
          <w:rFonts w:asciiTheme="minorHAnsi" w:eastAsiaTheme="minorEastAsia" w:hAnsiTheme="minorHAnsi" w:cstheme="minorBidi"/>
          <w:sz w:val="22"/>
          <w:szCs w:val="22"/>
          <w:lang w:eastAsia="en-GB"/>
        </w:rPr>
        <w:tab/>
      </w:r>
      <w:r w:rsidRPr="00867FDE">
        <w:t>Enumeration: TraceDepth</w:t>
      </w:r>
      <w:r w:rsidRPr="00867FDE">
        <w:tab/>
      </w:r>
      <w:r w:rsidRPr="00867FDE">
        <w:fldChar w:fldCharType="begin" w:fldLock="1"/>
      </w:r>
      <w:r w:rsidRPr="00867FDE">
        <w:instrText xml:space="preserve"> PAGEREF _Toc27592906 \h </w:instrText>
      </w:r>
      <w:r w:rsidRPr="00867FDE">
        <w:fldChar w:fldCharType="separate"/>
      </w:r>
      <w:r w:rsidRPr="00867FDE">
        <w:t>58</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5.6.3.2</w:t>
      </w:r>
      <w:r w:rsidRPr="00867FDE">
        <w:rPr>
          <w:rFonts w:asciiTheme="minorHAnsi" w:eastAsiaTheme="minorEastAsia" w:hAnsiTheme="minorHAnsi" w:cstheme="minorBidi"/>
          <w:sz w:val="22"/>
          <w:szCs w:val="22"/>
          <w:lang w:eastAsia="en-GB"/>
        </w:rPr>
        <w:tab/>
      </w:r>
      <w:r w:rsidRPr="00867FDE">
        <w:t>Enumeration: TraceDepthRm</w:t>
      </w:r>
      <w:r w:rsidRPr="00867FDE">
        <w:tab/>
      </w:r>
      <w:r w:rsidRPr="00867FDE">
        <w:fldChar w:fldCharType="begin" w:fldLock="1"/>
      </w:r>
      <w:r w:rsidRPr="00867FDE">
        <w:instrText xml:space="preserve"> PAGEREF _Toc27592907 \h </w:instrText>
      </w:r>
      <w:r w:rsidRPr="00867FDE">
        <w:fldChar w:fldCharType="separate"/>
      </w:r>
      <w:r w:rsidRPr="00867FDE">
        <w:t>58</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5.6.4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_Toc27592908 \h </w:instrText>
      </w:r>
      <w:r w:rsidRPr="00867FDE">
        <w:fldChar w:fldCharType="separate"/>
      </w:r>
      <w:r w:rsidRPr="00867FDE">
        <w:t>59</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5.6.4.1</w:t>
      </w:r>
      <w:r w:rsidRPr="00867FDE">
        <w:rPr>
          <w:rFonts w:asciiTheme="minorHAnsi" w:eastAsiaTheme="minorEastAsia" w:hAnsiTheme="minorHAnsi" w:cstheme="minorBidi"/>
          <w:sz w:val="22"/>
          <w:szCs w:val="22"/>
          <w:lang w:eastAsia="en-GB"/>
        </w:rPr>
        <w:tab/>
      </w:r>
      <w:r w:rsidRPr="00867FDE">
        <w:t>Type: TraceData</w:t>
      </w:r>
      <w:r w:rsidRPr="00867FDE">
        <w:tab/>
      </w:r>
      <w:r w:rsidRPr="00867FDE">
        <w:fldChar w:fldCharType="begin" w:fldLock="1"/>
      </w:r>
      <w:r w:rsidRPr="00867FDE">
        <w:instrText xml:space="preserve"> PAGEREF _Toc27592909 \h </w:instrText>
      </w:r>
      <w:r w:rsidRPr="00867FDE">
        <w:fldChar w:fldCharType="separate"/>
      </w:r>
      <w:r w:rsidRPr="00867FDE">
        <w:t>59</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5.7</w:t>
      </w:r>
      <w:r w:rsidRPr="00867FDE">
        <w:rPr>
          <w:rFonts w:asciiTheme="minorHAnsi" w:eastAsiaTheme="minorEastAsia" w:hAnsiTheme="minorHAnsi" w:cstheme="minorBidi"/>
          <w:sz w:val="22"/>
          <w:szCs w:val="22"/>
          <w:lang w:eastAsia="en-GB"/>
        </w:rPr>
        <w:tab/>
      </w:r>
      <w:r w:rsidRPr="00867FDE">
        <w:t>Data Types related to 5G Operator Determined Barring</w:t>
      </w:r>
      <w:r w:rsidRPr="00867FDE">
        <w:tab/>
      </w:r>
      <w:r w:rsidRPr="00867FDE">
        <w:fldChar w:fldCharType="begin" w:fldLock="1"/>
      </w:r>
      <w:r w:rsidRPr="00867FDE">
        <w:instrText xml:space="preserve"> PAGEREF _Toc27592910 \h </w:instrText>
      </w:r>
      <w:r w:rsidRPr="00867FDE">
        <w:fldChar w:fldCharType="separate"/>
      </w:r>
      <w:r w:rsidRPr="00867FDE">
        <w:t>61</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5.7.1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_Toc27592911 \h </w:instrText>
      </w:r>
      <w:r w:rsidRPr="00867FDE">
        <w:fldChar w:fldCharType="separate"/>
      </w:r>
      <w:r w:rsidRPr="00867FDE">
        <w:t>61</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5.7.2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_Toc27592912 \h </w:instrText>
      </w:r>
      <w:r w:rsidRPr="00867FDE">
        <w:fldChar w:fldCharType="separate"/>
      </w:r>
      <w:r w:rsidRPr="00867FDE">
        <w:t>61</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5.7.3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_Toc27592913 \h </w:instrText>
      </w:r>
      <w:r w:rsidRPr="00867FDE">
        <w:fldChar w:fldCharType="separate"/>
      </w:r>
      <w:r w:rsidRPr="00867FDE">
        <w:t>61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5.7.3.1</w:t>
      </w:r>
      <w:r w:rsidRPr="00867FDE">
        <w:rPr>
          <w:rFonts w:asciiTheme="minorHAnsi" w:eastAsiaTheme="minorEastAsia" w:hAnsiTheme="minorHAnsi" w:cstheme="minorBidi"/>
          <w:sz w:val="22"/>
          <w:szCs w:val="22"/>
          <w:lang w:eastAsia="en-GB"/>
        </w:rPr>
        <w:tab/>
      </w:r>
      <w:r w:rsidRPr="00867FDE">
        <w:t xml:space="preserve">Enumeration: </w:t>
      </w:r>
      <w:r w:rsidRPr="00867FDE">
        <w:rPr>
          <w:lang w:val="en-US"/>
        </w:rPr>
        <w:t>RoamingOdb</w:t>
      </w:r>
      <w:r w:rsidRPr="00867FDE">
        <w:tab/>
      </w:r>
      <w:r w:rsidRPr="00867FDE">
        <w:fldChar w:fldCharType="begin" w:fldLock="1"/>
      </w:r>
      <w:r w:rsidRPr="00867FDE">
        <w:instrText xml:space="preserve"> PAGEREF _Toc27592914 \h </w:instrText>
      </w:r>
      <w:r w:rsidRPr="00867FDE">
        <w:fldChar w:fldCharType="separate"/>
      </w:r>
      <w:r w:rsidRPr="00867FDE">
        <w:t>61</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5.7.3.2</w:t>
      </w:r>
      <w:r w:rsidRPr="00867FDE">
        <w:rPr>
          <w:rFonts w:asciiTheme="minorHAnsi" w:eastAsiaTheme="minorEastAsia" w:hAnsiTheme="minorHAnsi" w:cstheme="minorBidi"/>
          <w:sz w:val="22"/>
          <w:szCs w:val="22"/>
          <w:lang w:eastAsia="en-GB"/>
        </w:rPr>
        <w:tab/>
      </w:r>
      <w:r w:rsidRPr="00867FDE">
        <w:t xml:space="preserve">Enumeration: </w:t>
      </w:r>
      <w:r w:rsidRPr="00867FDE">
        <w:rPr>
          <w:lang w:val="en-US"/>
        </w:rPr>
        <w:t>OdbPacketServices</w:t>
      </w:r>
      <w:r w:rsidRPr="00867FDE">
        <w:tab/>
      </w:r>
      <w:r w:rsidRPr="00867FDE">
        <w:fldChar w:fldCharType="begin" w:fldLock="1"/>
      </w:r>
      <w:r w:rsidRPr="00867FDE">
        <w:instrText xml:space="preserve"> PAGEREF _Toc27592915 \h </w:instrText>
      </w:r>
      <w:r w:rsidRPr="00867FDE">
        <w:fldChar w:fldCharType="separate"/>
      </w:r>
      <w:r w:rsidRPr="00867FDE">
        <w:t>61</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5.7.4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_Toc27592916 \h </w:instrText>
      </w:r>
      <w:r w:rsidRPr="00867FDE">
        <w:fldChar w:fldCharType="separate"/>
      </w:r>
      <w:r w:rsidRPr="00867FDE">
        <w:t>62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5.7.4.1</w:t>
      </w:r>
      <w:r w:rsidRPr="00867FDE">
        <w:rPr>
          <w:rFonts w:asciiTheme="minorHAnsi" w:eastAsiaTheme="minorEastAsia" w:hAnsiTheme="minorHAnsi" w:cstheme="minorBidi"/>
          <w:sz w:val="22"/>
          <w:szCs w:val="22"/>
          <w:lang w:eastAsia="en-GB"/>
        </w:rPr>
        <w:tab/>
      </w:r>
      <w:r w:rsidRPr="00867FDE">
        <w:t xml:space="preserve">Type: </w:t>
      </w:r>
      <w:r w:rsidRPr="00867FDE">
        <w:rPr>
          <w:lang w:val="en-US"/>
        </w:rPr>
        <w:t>OdbData</w:t>
      </w:r>
      <w:r w:rsidRPr="00867FDE">
        <w:tab/>
      </w:r>
      <w:r w:rsidRPr="00867FDE">
        <w:fldChar w:fldCharType="begin" w:fldLock="1"/>
      </w:r>
      <w:r w:rsidRPr="00867FDE">
        <w:instrText xml:space="preserve"> PAGEREF _Toc27592917 \h </w:instrText>
      </w:r>
      <w:r w:rsidRPr="00867FDE">
        <w:fldChar w:fldCharType="separate"/>
      </w:r>
      <w:r w:rsidRPr="00867FDE">
        <w:t>62</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5.8</w:t>
      </w:r>
      <w:r w:rsidRPr="00867FDE">
        <w:rPr>
          <w:rFonts w:asciiTheme="minorHAnsi" w:eastAsiaTheme="minorEastAsia" w:hAnsiTheme="minorHAnsi" w:cstheme="minorBidi"/>
          <w:sz w:val="22"/>
          <w:szCs w:val="22"/>
          <w:lang w:eastAsia="en-GB"/>
        </w:rPr>
        <w:tab/>
      </w:r>
      <w:r w:rsidRPr="00867FDE">
        <w:t>Data Types related to Charging</w:t>
      </w:r>
      <w:r w:rsidRPr="00867FDE">
        <w:tab/>
      </w:r>
      <w:r w:rsidRPr="00867FDE">
        <w:fldChar w:fldCharType="begin" w:fldLock="1"/>
      </w:r>
      <w:r w:rsidRPr="00867FDE">
        <w:instrText xml:space="preserve"> PAGEREF _Toc27592918 \h </w:instrText>
      </w:r>
      <w:r w:rsidRPr="00867FDE">
        <w:fldChar w:fldCharType="separate"/>
      </w:r>
      <w:r w:rsidRPr="00867FDE">
        <w:t>62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5.8.1</w:t>
      </w:r>
      <w:r w:rsidRPr="00867FDE">
        <w:rPr>
          <w:rFonts w:asciiTheme="minorHAnsi" w:eastAsiaTheme="minorEastAsia" w:hAnsiTheme="minorHAnsi" w:cstheme="minorBidi"/>
          <w:sz w:val="22"/>
          <w:szCs w:val="22"/>
          <w:lang w:eastAsia="en-GB"/>
        </w:rPr>
        <w:tab/>
      </w:r>
      <w:r w:rsidRPr="00867FDE">
        <w:t>Introduction</w:t>
      </w:r>
      <w:r w:rsidRPr="00867FDE">
        <w:tab/>
      </w:r>
      <w:r w:rsidRPr="00867FDE">
        <w:fldChar w:fldCharType="begin" w:fldLock="1"/>
      </w:r>
      <w:r w:rsidRPr="00867FDE">
        <w:instrText xml:space="preserve"> PAGEREF _Toc27592919 \h </w:instrText>
      </w:r>
      <w:r w:rsidRPr="00867FDE">
        <w:fldChar w:fldCharType="separate"/>
      </w:r>
      <w:r w:rsidRPr="00867FDE">
        <w:t>62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5.8.2</w:t>
      </w:r>
      <w:r w:rsidRPr="00867FDE">
        <w:rPr>
          <w:rFonts w:asciiTheme="minorHAnsi" w:eastAsiaTheme="minorEastAsia" w:hAnsiTheme="minorHAnsi" w:cstheme="minorBidi"/>
          <w:sz w:val="22"/>
          <w:szCs w:val="22"/>
          <w:lang w:eastAsia="en-GB"/>
        </w:rPr>
        <w:tab/>
      </w:r>
      <w:r w:rsidRPr="00867FDE">
        <w:t>Simple Data Types</w:t>
      </w:r>
      <w:r w:rsidRPr="00867FDE">
        <w:tab/>
      </w:r>
      <w:r w:rsidRPr="00867FDE">
        <w:fldChar w:fldCharType="begin" w:fldLock="1"/>
      </w:r>
      <w:r w:rsidRPr="00867FDE">
        <w:instrText xml:space="preserve"> PAGEREF _Toc27592920 \h </w:instrText>
      </w:r>
      <w:r w:rsidRPr="00867FDE">
        <w:fldChar w:fldCharType="separate"/>
      </w:r>
      <w:r w:rsidRPr="00867FDE">
        <w:t>62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5.8.3</w:t>
      </w:r>
      <w:r w:rsidRPr="00867FDE">
        <w:rPr>
          <w:rFonts w:asciiTheme="minorHAnsi" w:eastAsiaTheme="minorEastAsia" w:hAnsiTheme="minorHAnsi" w:cstheme="minorBidi"/>
          <w:sz w:val="22"/>
          <w:szCs w:val="22"/>
          <w:lang w:eastAsia="en-GB"/>
        </w:rPr>
        <w:tab/>
      </w:r>
      <w:r w:rsidRPr="00867FDE">
        <w:t>Enumerations</w:t>
      </w:r>
      <w:r w:rsidRPr="00867FDE">
        <w:tab/>
      </w:r>
      <w:r w:rsidRPr="00867FDE">
        <w:fldChar w:fldCharType="begin" w:fldLock="1"/>
      </w:r>
      <w:r w:rsidRPr="00867FDE">
        <w:instrText xml:space="preserve"> PAGEREF _Toc27592921 \h </w:instrText>
      </w:r>
      <w:r w:rsidRPr="00867FDE">
        <w:fldChar w:fldCharType="separate"/>
      </w:r>
      <w:r w:rsidRPr="00867FDE">
        <w:t>62</w:t>
      </w:r>
      <w:r w:rsidRPr="00867FDE">
        <w:fldChar w:fldCharType="end"/>
      </w:r>
    </w:p>
    <w:p w:rsidR="00867FDE" w:rsidRPr="00867FDE" w:rsidRDefault="00867FDE">
      <w:pPr>
        <w:pStyle w:val="TOC3"/>
        <w:rPr>
          <w:rFonts w:asciiTheme="minorHAnsi" w:eastAsiaTheme="minorEastAsia" w:hAnsiTheme="minorHAnsi" w:cstheme="minorBidi"/>
          <w:sz w:val="22"/>
          <w:szCs w:val="22"/>
          <w:lang w:eastAsia="en-GB"/>
        </w:rPr>
      </w:pPr>
      <w:r w:rsidRPr="00867FDE">
        <w:t>5.8.4</w:t>
      </w:r>
      <w:r w:rsidRPr="00867FDE">
        <w:rPr>
          <w:rFonts w:asciiTheme="minorHAnsi" w:eastAsiaTheme="minorEastAsia" w:hAnsiTheme="minorHAnsi" w:cstheme="minorBidi"/>
          <w:sz w:val="22"/>
          <w:szCs w:val="22"/>
          <w:lang w:eastAsia="en-GB"/>
        </w:rPr>
        <w:tab/>
      </w:r>
      <w:r w:rsidRPr="00867FDE">
        <w:t>Structured Data Types</w:t>
      </w:r>
      <w:r w:rsidRPr="00867FDE">
        <w:tab/>
      </w:r>
      <w:r w:rsidRPr="00867FDE">
        <w:fldChar w:fldCharType="begin" w:fldLock="1"/>
      </w:r>
      <w:r w:rsidRPr="00867FDE">
        <w:instrText xml:space="preserve"> PAGEREF _Toc27592922 \h </w:instrText>
      </w:r>
      <w:r w:rsidRPr="00867FDE">
        <w:fldChar w:fldCharType="separate"/>
      </w:r>
      <w:r w:rsidRPr="00867FDE">
        <w:t>62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5.8.4.1</w:t>
      </w:r>
      <w:r w:rsidRPr="00867FDE">
        <w:rPr>
          <w:rFonts w:asciiTheme="minorHAnsi" w:eastAsiaTheme="minorEastAsia" w:hAnsiTheme="minorHAnsi" w:cstheme="minorBidi"/>
          <w:sz w:val="22"/>
          <w:szCs w:val="22"/>
          <w:lang w:eastAsia="en-GB"/>
        </w:rPr>
        <w:tab/>
      </w:r>
      <w:r w:rsidRPr="00867FDE">
        <w:t>Type: SecondaryRatUsageReport</w:t>
      </w:r>
      <w:r w:rsidRPr="00867FDE">
        <w:tab/>
      </w:r>
      <w:r w:rsidRPr="00867FDE">
        <w:fldChar w:fldCharType="begin" w:fldLock="1"/>
      </w:r>
      <w:r w:rsidRPr="00867FDE">
        <w:instrText xml:space="preserve"> PAGEREF _Toc27592923 \h </w:instrText>
      </w:r>
      <w:r w:rsidRPr="00867FDE">
        <w:fldChar w:fldCharType="separate"/>
      </w:r>
      <w:r w:rsidRPr="00867FDE">
        <w:t>62</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5.8.4.2</w:t>
      </w:r>
      <w:r w:rsidRPr="00867FDE">
        <w:rPr>
          <w:rFonts w:asciiTheme="minorHAnsi" w:eastAsiaTheme="minorEastAsia" w:hAnsiTheme="minorHAnsi" w:cstheme="minorBidi"/>
          <w:sz w:val="22"/>
          <w:szCs w:val="22"/>
          <w:lang w:eastAsia="en-GB"/>
        </w:rPr>
        <w:tab/>
      </w:r>
      <w:r w:rsidRPr="00867FDE">
        <w:t>Type: QoSFlowUsageReport</w:t>
      </w:r>
      <w:r w:rsidRPr="00867FDE">
        <w:tab/>
      </w:r>
      <w:r w:rsidRPr="00867FDE">
        <w:fldChar w:fldCharType="begin" w:fldLock="1"/>
      </w:r>
      <w:r w:rsidRPr="00867FDE">
        <w:instrText xml:space="preserve"> PAGEREF _Toc27592924 \h </w:instrText>
      </w:r>
      <w:r w:rsidRPr="00867FDE">
        <w:fldChar w:fldCharType="separate"/>
      </w:r>
      <w:r w:rsidRPr="00867FDE">
        <w:t>63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5.8.4.3</w:t>
      </w:r>
      <w:r w:rsidRPr="00867FDE">
        <w:rPr>
          <w:rFonts w:asciiTheme="minorHAnsi" w:eastAsiaTheme="minorEastAsia" w:hAnsiTheme="minorHAnsi" w:cstheme="minorBidi"/>
          <w:sz w:val="22"/>
          <w:szCs w:val="22"/>
          <w:lang w:eastAsia="en-GB"/>
        </w:rPr>
        <w:tab/>
      </w:r>
      <w:r w:rsidRPr="00867FDE">
        <w:t>Type: SecondaryRatUsageInfo</w:t>
      </w:r>
      <w:r w:rsidRPr="00867FDE">
        <w:tab/>
      </w:r>
      <w:r w:rsidRPr="00867FDE">
        <w:fldChar w:fldCharType="begin" w:fldLock="1"/>
      </w:r>
      <w:r w:rsidRPr="00867FDE">
        <w:instrText xml:space="preserve"> PAGEREF _Toc27592925 \h </w:instrText>
      </w:r>
      <w:r w:rsidRPr="00867FDE">
        <w:fldChar w:fldCharType="separate"/>
      </w:r>
      <w:r w:rsidRPr="00867FDE">
        <w:t>63</w:t>
      </w:r>
      <w:r w:rsidRPr="00867FDE">
        <w:fldChar w:fldCharType="end"/>
      </w:r>
    </w:p>
    <w:p w:rsidR="00867FDE" w:rsidRPr="00867FDE" w:rsidRDefault="00867FDE">
      <w:pPr>
        <w:pStyle w:val="TOC4"/>
        <w:rPr>
          <w:rFonts w:asciiTheme="minorHAnsi" w:eastAsiaTheme="minorEastAsia" w:hAnsiTheme="minorHAnsi" w:cstheme="minorBidi"/>
          <w:sz w:val="22"/>
          <w:szCs w:val="22"/>
          <w:lang w:eastAsia="en-GB"/>
        </w:rPr>
      </w:pPr>
      <w:r w:rsidRPr="00867FDE">
        <w:t>5.8.4.4</w:t>
      </w:r>
      <w:r w:rsidRPr="00867FDE">
        <w:rPr>
          <w:rFonts w:asciiTheme="minorHAnsi" w:eastAsiaTheme="minorEastAsia" w:hAnsiTheme="minorHAnsi" w:cstheme="minorBidi"/>
          <w:sz w:val="22"/>
          <w:szCs w:val="22"/>
          <w:lang w:eastAsia="en-GB"/>
        </w:rPr>
        <w:tab/>
      </w:r>
      <w:r w:rsidRPr="00867FDE">
        <w:t>Type: VolumeTimedReport</w:t>
      </w:r>
      <w:r w:rsidRPr="00867FDE">
        <w:tab/>
      </w:r>
      <w:r w:rsidRPr="00867FDE">
        <w:fldChar w:fldCharType="begin" w:fldLock="1"/>
      </w:r>
      <w:r w:rsidRPr="00867FDE">
        <w:instrText xml:space="preserve"> PAGEREF _Toc27592926 \h </w:instrText>
      </w:r>
      <w:r w:rsidRPr="00867FDE">
        <w:fldChar w:fldCharType="separate"/>
      </w:r>
      <w:r w:rsidRPr="00867FDE">
        <w:t>63</w:t>
      </w:r>
      <w:r w:rsidRPr="00867FDE">
        <w:fldChar w:fldCharType="end"/>
      </w:r>
    </w:p>
    <w:p w:rsidR="00867FDE" w:rsidRPr="00867FDE" w:rsidRDefault="00867FDE">
      <w:pPr>
        <w:pStyle w:val="TOC8"/>
        <w:rPr>
          <w:rFonts w:asciiTheme="minorHAnsi" w:eastAsiaTheme="minorEastAsia" w:hAnsiTheme="minorHAnsi" w:cstheme="minorBidi"/>
          <w:b w:val="0"/>
          <w:szCs w:val="22"/>
          <w:lang w:eastAsia="en-GB"/>
        </w:rPr>
      </w:pPr>
      <w:r w:rsidRPr="00867FDE">
        <w:t>Annex A (normative): OpenAPI specification</w:t>
      </w:r>
      <w:r w:rsidRPr="00867FDE">
        <w:tab/>
      </w:r>
      <w:r w:rsidRPr="00867FDE">
        <w:fldChar w:fldCharType="begin" w:fldLock="1"/>
      </w:r>
      <w:r w:rsidRPr="00867FDE">
        <w:instrText xml:space="preserve"> PAGEREF _Toc27592927 \h </w:instrText>
      </w:r>
      <w:r w:rsidRPr="00867FDE">
        <w:fldChar w:fldCharType="separate"/>
      </w:r>
      <w:r w:rsidRPr="00867FDE">
        <w:t>63</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A.1</w:t>
      </w:r>
      <w:r w:rsidRPr="00867FDE">
        <w:rPr>
          <w:rFonts w:asciiTheme="minorHAnsi" w:eastAsiaTheme="minorEastAsia" w:hAnsiTheme="minorHAnsi" w:cstheme="minorBidi"/>
          <w:sz w:val="22"/>
          <w:szCs w:val="22"/>
          <w:lang w:eastAsia="en-GB"/>
        </w:rPr>
        <w:tab/>
      </w:r>
      <w:r w:rsidRPr="00867FDE">
        <w:t>General</w:t>
      </w:r>
      <w:r w:rsidRPr="00867FDE">
        <w:tab/>
      </w:r>
      <w:r w:rsidRPr="00867FDE">
        <w:fldChar w:fldCharType="begin" w:fldLock="1"/>
      </w:r>
      <w:r w:rsidRPr="00867FDE">
        <w:instrText xml:space="preserve"> PAGEREF _Toc27592928 \h </w:instrText>
      </w:r>
      <w:r w:rsidRPr="00867FDE">
        <w:fldChar w:fldCharType="separate"/>
      </w:r>
      <w:r w:rsidRPr="00867FDE">
        <w:t>63</w:t>
      </w:r>
      <w:r w:rsidRPr="00867FDE">
        <w:fldChar w:fldCharType="end"/>
      </w:r>
    </w:p>
    <w:p w:rsidR="00867FDE" w:rsidRPr="00867FDE" w:rsidRDefault="00867FDE">
      <w:pPr>
        <w:pStyle w:val="TOC2"/>
        <w:rPr>
          <w:rFonts w:asciiTheme="minorHAnsi" w:eastAsiaTheme="minorEastAsia" w:hAnsiTheme="minorHAnsi" w:cstheme="minorBidi"/>
          <w:sz w:val="22"/>
          <w:szCs w:val="22"/>
          <w:lang w:eastAsia="en-GB"/>
        </w:rPr>
      </w:pPr>
      <w:r w:rsidRPr="00867FDE">
        <w:t>A.2</w:t>
      </w:r>
      <w:r w:rsidRPr="00867FDE">
        <w:rPr>
          <w:rFonts w:asciiTheme="minorHAnsi" w:eastAsiaTheme="minorEastAsia" w:hAnsiTheme="minorHAnsi" w:cstheme="minorBidi"/>
          <w:sz w:val="22"/>
          <w:szCs w:val="22"/>
          <w:lang w:eastAsia="en-GB"/>
        </w:rPr>
        <w:tab/>
      </w:r>
      <w:r w:rsidRPr="00867FDE">
        <w:t>Data related to Common Data Types</w:t>
      </w:r>
      <w:r w:rsidRPr="00867FDE">
        <w:tab/>
      </w:r>
      <w:r w:rsidRPr="00867FDE">
        <w:fldChar w:fldCharType="begin" w:fldLock="1"/>
      </w:r>
      <w:r w:rsidRPr="00867FDE">
        <w:instrText xml:space="preserve"> PAGEREF _Toc27592929 \h </w:instrText>
      </w:r>
      <w:r w:rsidRPr="00867FDE">
        <w:fldChar w:fldCharType="separate"/>
      </w:r>
      <w:r w:rsidRPr="00867FDE">
        <w:t>64</w:t>
      </w:r>
      <w:r w:rsidRPr="00867FDE">
        <w:fldChar w:fldCharType="end"/>
      </w:r>
    </w:p>
    <w:p w:rsidR="00867FDE" w:rsidRPr="00867FDE" w:rsidRDefault="00867FDE">
      <w:pPr>
        <w:pStyle w:val="TOC8"/>
        <w:rPr>
          <w:rFonts w:asciiTheme="minorHAnsi" w:eastAsiaTheme="minorEastAsia" w:hAnsiTheme="minorHAnsi" w:cstheme="minorBidi"/>
          <w:b w:val="0"/>
          <w:szCs w:val="22"/>
          <w:lang w:eastAsia="en-GB"/>
        </w:rPr>
      </w:pPr>
      <w:r w:rsidRPr="00867FDE">
        <w:lastRenderedPageBreak/>
        <w:t>Annex B (informative): Change history</w:t>
      </w:r>
      <w:r w:rsidRPr="00867FDE">
        <w:tab/>
      </w:r>
      <w:r w:rsidRPr="00867FDE">
        <w:fldChar w:fldCharType="begin" w:fldLock="1"/>
      </w:r>
      <w:r w:rsidRPr="00867FDE">
        <w:instrText xml:space="preserve"> PAGEREF _Toc27592930 \h </w:instrText>
      </w:r>
      <w:r w:rsidRPr="00867FDE">
        <w:fldChar w:fldCharType="separate"/>
      </w:r>
      <w:r w:rsidRPr="00867FDE">
        <w:t>93</w:t>
      </w:r>
      <w:r w:rsidRPr="00867FDE">
        <w:fldChar w:fldCharType="end"/>
      </w:r>
    </w:p>
    <w:p w:rsidR="00080512" w:rsidRPr="00867FDE" w:rsidRDefault="00867FDE">
      <w:r w:rsidRPr="00867FDE">
        <w:rPr>
          <w:noProof/>
          <w:sz w:val="22"/>
        </w:rPr>
        <w:fldChar w:fldCharType="end"/>
      </w:r>
    </w:p>
    <w:p w:rsidR="00080512" w:rsidRPr="00867FDE" w:rsidRDefault="00080512">
      <w:pPr>
        <w:pStyle w:val="Heading1"/>
      </w:pPr>
      <w:r w:rsidRPr="00867FDE">
        <w:br w:type="page"/>
      </w:r>
      <w:bookmarkStart w:id="3" w:name="_Toc24925761"/>
      <w:bookmarkStart w:id="4" w:name="_Toc24925939"/>
      <w:bookmarkStart w:id="5" w:name="_Toc24926115"/>
      <w:bookmarkStart w:id="6" w:name="_Toc27592754"/>
      <w:r w:rsidRPr="00867FDE">
        <w:lastRenderedPageBreak/>
        <w:t>Foreword</w:t>
      </w:r>
      <w:bookmarkEnd w:id="3"/>
      <w:bookmarkEnd w:id="4"/>
      <w:bookmarkEnd w:id="5"/>
      <w:bookmarkEnd w:id="6"/>
    </w:p>
    <w:p w:rsidR="00080512" w:rsidRPr="00867FDE" w:rsidRDefault="00080512">
      <w:r w:rsidRPr="00867FDE">
        <w:t>This Technical Specification has been produced by the 3</w:t>
      </w:r>
      <w:r w:rsidR="00F04712" w:rsidRPr="00867FDE">
        <w:t>rd</w:t>
      </w:r>
      <w:r w:rsidRPr="00867FDE">
        <w:t xml:space="preserve"> Generation Partnership Project (3GPP).</w:t>
      </w:r>
    </w:p>
    <w:p w:rsidR="00080512" w:rsidRPr="00867FDE" w:rsidRDefault="00080512">
      <w:r w:rsidRPr="00867FD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867FDE" w:rsidRDefault="00080512">
      <w:pPr>
        <w:pStyle w:val="B1"/>
      </w:pPr>
      <w:r w:rsidRPr="00867FDE">
        <w:t>Version x.y.z</w:t>
      </w:r>
    </w:p>
    <w:p w:rsidR="00080512" w:rsidRPr="00867FDE" w:rsidRDefault="00080512">
      <w:pPr>
        <w:pStyle w:val="B1"/>
      </w:pPr>
      <w:r w:rsidRPr="00867FDE">
        <w:t>where:</w:t>
      </w:r>
    </w:p>
    <w:p w:rsidR="00080512" w:rsidRPr="00867FDE" w:rsidRDefault="00080512">
      <w:pPr>
        <w:pStyle w:val="B2"/>
      </w:pPr>
      <w:r w:rsidRPr="00867FDE">
        <w:t>x</w:t>
      </w:r>
      <w:r w:rsidRPr="00867FDE">
        <w:tab/>
        <w:t>the first digit:</w:t>
      </w:r>
    </w:p>
    <w:p w:rsidR="00080512" w:rsidRPr="00867FDE" w:rsidRDefault="00080512">
      <w:pPr>
        <w:pStyle w:val="B3"/>
      </w:pPr>
      <w:r w:rsidRPr="00867FDE">
        <w:t>1</w:t>
      </w:r>
      <w:r w:rsidRPr="00867FDE">
        <w:tab/>
        <w:t>presented to TSG for information;</w:t>
      </w:r>
    </w:p>
    <w:p w:rsidR="00080512" w:rsidRPr="00867FDE" w:rsidRDefault="00080512">
      <w:pPr>
        <w:pStyle w:val="B3"/>
      </w:pPr>
      <w:r w:rsidRPr="00867FDE">
        <w:t>2</w:t>
      </w:r>
      <w:r w:rsidRPr="00867FDE">
        <w:tab/>
        <w:t>presented to TSG for approval;</w:t>
      </w:r>
    </w:p>
    <w:p w:rsidR="00080512" w:rsidRPr="00867FDE" w:rsidRDefault="00080512">
      <w:pPr>
        <w:pStyle w:val="B3"/>
      </w:pPr>
      <w:r w:rsidRPr="00867FDE">
        <w:t>3</w:t>
      </w:r>
      <w:r w:rsidRPr="00867FDE">
        <w:tab/>
        <w:t>or greater indicates TSG approved document under change control.</w:t>
      </w:r>
    </w:p>
    <w:p w:rsidR="00080512" w:rsidRPr="00867FDE" w:rsidRDefault="00080512">
      <w:pPr>
        <w:pStyle w:val="B2"/>
      </w:pPr>
      <w:r w:rsidRPr="00867FDE">
        <w:t>y</w:t>
      </w:r>
      <w:r w:rsidRPr="00867FDE">
        <w:tab/>
        <w:t>the second digit is incremented for all changes of substance, i.e. technical enhancements, corrections, updates, etc.</w:t>
      </w:r>
    </w:p>
    <w:p w:rsidR="00080512" w:rsidRPr="00867FDE" w:rsidRDefault="00080512">
      <w:pPr>
        <w:pStyle w:val="B2"/>
      </w:pPr>
      <w:r w:rsidRPr="00867FDE">
        <w:t>z</w:t>
      </w:r>
      <w:r w:rsidRPr="00867FDE">
        <w:tab/>
        <w:t>the third digit is incremented when editorial only changes have been incorporated in the document.</w:t>
      </w:r>
    </w:p>
    <w:p w:rsidR="00080512" w:rsidRPr="00867FDE" w:rsidRDefault="00080512">
      <w:pPr>
        <w:pStyle w:val="Heading1"/>
      </w:pPr>
      <w:r w:rsidRPr="00867FDE">
        <w:br w:type="page"/>
      </w:r>
      <w:bookmarkStart w:id="7" w:name="_Toc24925762"/>
      <w:bookmarkStart w:id="8" w:name="_Toc24925940"/>
      <w:bookmarkStart w:id="9" w:name="_Toc24926116"/>
      <w:bookmarkStart w:id="10" w:name="_Toc27592755"/>
      <w:r w:rsidRPr="00867FDE">
        <w:lastRenderedPageBreak/>
        <w:t>1</w:t>
      </w:r>
      <w:r w:rsidRPr="00867FDE">
        <w:tab/>
        <w:t>Scope</w:t>
      </w:r>
      <w:bookmarkEnd w:id="7"/>
      <w:bookmarkEnd w:id="8"/>
      <w:bookmarkEnd w:id="9"/>
      <w:bookmarkEnd w:id="10"/>
    </w:p>
    <w:p w:rsidR="00D36DEC" w:rsidRPr="00867FDE" w:rsidRDefault="00D36DEC" w:rsidP="00D36DEC">
      <w:r w:rsidRPr="00867FDE">
        <w:t xml:space="preserve">The present document specifies the stage 3 protocol and data model for common data types that </w:t>
      </w:r>
      <w:r w:rsidR="0033739A" w:rsidRPr="00867FDE">
        <w:t>are</w:t>
      </w:r>
      <w:r w:rsidRPr="00867FDE">
        <w:t xml:space="preserve"> used </w:t>
      </w:r>
      <w:r w:rsidR="0033739A" w:rsidRPr="00867FDE">
        <w:t>or may be expected to be used by</w:t>
      </w:r>
      <w:r w:rsidRPr="00867FDE">
        <w:t xml:space="preserve"> multiple Service Based Interface APIs</w:t>
      </w:r>
      <w:r w:rsidR="0033739A" w:rsidRPr="00867FDE">
        <w:t xml:space="preserve"> supported by the same or different Network Function(s)</w:t>
      </w:r>
      <w:r w:rsidRPr="00867FDE">
        <w:t>.</w:t>
      </w:r>
    </w:p>
    <w:p w:rsidR="00D36DEC" w:rsidRPr="00867FDE" w:rsidRDefault="0033739A" w:rsidP="00D36DEC">
      <w:r w:rsidRPr="00867FDE">
        <w:t xml:space="preserve">The </w:t>
      </w:r>
      <w:r w:rsidR="00D36DEC" w:rsidRPr="00867FDE">
        <w:t xml:space="preserve">Principles and Guidelines for Services Definition are specified in </w:t>
      </w:r>
      <w:r w:rsidR="005D14F1" w:rsidRPr="00867FDE">
        <w:t>3GPP TS 29.501 </w:t>
      </w:r>
      <w:r w:rsidR="00D36DEC" w:rsidRPr="00867FDE">
        <w:t>[</w:t>
      </w:r>
      <w:r w:rsidR="00383C6A" w:rsidRPr="00867FDE">
        <w:t>2</w:t>
      </w:r>
      <w:r w:rsidR="00D36DEC" w:rsidRPr="00867FDE">
        <w:t>].</w:t>
      </w:r>
    </w:p>
    <w:p w:rsidR="00080512" w:rsidRPr="00867FDE" w:rsidRDefault="00080512">
      <w:pPr>
        <w:pStyle w:val="Heading1"/>
      </w:pPr>
      <w:bookmarkStart w:id="11" w:name="_Toc24925763"/>
      <w:bookmarkStart w:id="12" w:name="_Toc24925941"/>
      <w:bookmarkStart w:id="13" w:name="_Toc24926117"/>
      <w:bookmarkStart w:id="14" w:name="_Toc27592756"/>
      <w:r w:rsidRPr="00867FDE">
        <w:t>2</w:t>
      </w:r>
      <w:r w:rsidRPr="00867FDE">
        <w:tab/>
        <w:t>References</w:t>
      </w:r>
      <w:bookmarkEnd w:id="11"/>
      <w:bookmarkEnd w:id="12"/>
      <w:bookmarkEnd w:id="13"/>
      <w:bookmarkEnd w:id="14"/>
    </w:p>
    <w:p w:rsidR="00080512" w:rsidRPr="00867FDE" w:rsidRDefault="00080512">
      <w:r w:rsidRPr="00867FDE">
        <w:t>The following documents contain provisions which, through reference in this text, constitute provisions of the present document.</w:t>
      </w:r>
    </w:p>
    <w:p w:rsidR="00080512" w:rsidRPr="00867FDE" w:rsidRDefault="00051834" w:rsidP="00051834">
      <w:pPr>
        <w:pStyle w:val="B1"/>
      </w:pPr>
      <w:bookmarkStart w:id="15" w:name="OLE_LINK1"/>
      <w:bookmarkStart w:id="16" w:name="OLE_LINK2"/>
      <w:bookmarkStart w:id="17" w:name="OLE_LINK3"/>
      <w:bookmarkStart w:id="18" w:name="OLE_LINK4"/>
      <w:r w:rsidRPr="00867FDE">
        <w:t>-</w:t>
      </w:r>
      <w:r w:rsidRPr="00867FDE">
        <w:tab/>
      </w:r>
      <w:r w:rsidR="00080512" w:rsidRPr="00867FDE">
        <w:t>References are either specific (identified by date of publication, edition numbe</w:t>
      </w:r>
      <w:r w:rsidR="00DC4DA2" w:rsidRPr="00867FDE">
        <w:t>r, version number, etc.) or non</w:t>
      </w:r>
      <w:r w:rsidR="00DC4DA2" w:rsidRPr="00867FDE">
        <w:noBreakHyphen/>
      </w:r>
      <w:r w:rsidR="00080512" w:rsidRPr="00867FDE">
        <w:t>specific.</w:t>
      </w:r>
    </w:p>
    <w:p w:rsidR="00080512" w:rsidRPr="00867FDE" w:rsidRDefault="00051834" w:rsidP="00051834">
      <w:pPr>
        <w:pStyle w:val="B1"/>
      </w:pPr>
      <w:r w:rsidRPr="00867FDE">
        <w:t>-</w:t>
      </w:r>
      <w:r w:rsidRPr="00867FDE">
        <w:tab/>
      </w:r>
      <w:r w:rsidR="00080512" w:rsidRPr="00867FDE">
        <w:t>For a specific reference, subsequent revisions do not apply.</w:t>
      </w:r>
    </w:p>
    <w:p w:rsidR="00080512" w:rsidRPr="00867FDE" w:rsidRDefault="00051834" w:rsidP="00051834">
      <w:pPr>
        <w:pStyle w:val="B1"/>
      </w:pPr>
      <w:r w:rsidRPr="00867FDE">
        <w:t>-</w:t>
      </w:r>
      <w:r w:rsidRPr="00867FDE">
        <w:tab/>
      </w:r>
      <w:r w:rsidR="00080512" w:rsidRPr="00867FDE">
        <w:t>For a non-specific reference, the latest version applies. In the case of a reference to a 3GPP document (including a GSM document), a non-specific reference implicitly refers to the latest version of that document</w:t>
      </w:r>
      <w:r w:rsidR="00080512" w:rsidRPr="00867FDE">
        <w:rPr>
          <w:i/>
        </w:rPr>
        <w:t xml:space="preserve"> in the same Release as the present document</w:t>
      </w:r>
      <w:r w:rsidR="00080512" w:rsidRPr="00867FDE">
        <w:t>.</w:t>
      </w:r>
    </w:p>
    <w:bookmarkEnd w:id="15"/>
    <w:bookmarkEnd w:id="16"/>
    <w:bookmarkEnd w:id="17"/>
    <w:bookmarkEnd w:id="18"/>
    <w:p w:rsidR="00D56B97" w:rsidRPr="00867FDE" w:rsidRDefault="00D56B97" w:rsidP="00D56B97">
      <w:pPr>
        <w:pStyle w:val="EX"/>
      </w:pPr>
      <w:r w:rsidRPr="00867FDE">
        <w:t>[1]</w:t>
      </w:r>
      <w:r w:rsidRPr="00867FDE">
        <w:tab/>
      </w:r>
      <w:r w:rsidR="005D14F1" w:rsidRPr="00867FDE">
        <w:t>3GPP TR 21.905:</w:t>
      </w:r>
      <w:r w:rsidRPr="00867FDE">
        <w:t xml:space="preserve"> "Vocabulary for 3GPP Specifications".</w:t>
      </w:r>
    </w:p>
    <w:p w:rsidR="00D56B97" w:rsidRPr="00867FDE" w:rsidRDefault="00D56B97" w:rsidP="00D56B97">
      <w:pPr>
        <w:pStyle w:val="EX"/>
      </w:pPr>
      <w:r w:rsidRPr="00867FDE">
        <w:t>[</w:t>
      </w:r>
      <w:r w:rsidR="00D36DEC" w:rsidRPr="00867FDE">
        <w:t>2</w:t>
      </w:r>
      <w:r w:rsidRPr="00867FDE">
        <w:t>]</w:t>
      </w:r>
      <w:r w:rsidRPr="00867FDE">
        <w:tab/>
      </w:r>
      <w:r w:rsidR="005D14F1" w:rsidRPr="00867FDE">
        <w:t>3GPP TS 29.501:</w:t>
      </w:r>
      <w:r w:rsidRPr="00867FDE">
        <w:t xml:space="preserve"> "5G System; Principles and Guidelines for Services Definition; Stage 3".</w:t>
      </w:r>
    </w:p>
    <w:p w:rsidR="00DA7E56" w:rsidRPr="00867FDE" w:rsidRDefault="00DA7E56" w:rsidP="00DA7E56">
      <w:pPr>
        <w:pStyle w:val="EX"/>
        <w:rPr>
          <w:lang w:val="en-US"/>
        </w:rPr>
      </w:pPr>
      <w:r w:rsidRPr="00867FDE">
        <w:rPr>
          <w:snapToGrid w:val="0"/>
        </w:rPr>
        <w:t>[3]</w:t>
      </w:r>
      <w:r w:rsidRPr="00867FDE">
        <w:rPr>
          <w:snapToGrid w:val="0"/>
        </w:rPr>
        <w:tab/>
      </w:r>
      <w:r w:rsidRPr="00867FDE">
        <w:rPr>
          <w:lang w:val="en-US"/>
        </w:rPr>
        <w:t xml:space="preserve">OpenAPI: </w:t>
      </w:r>
      <w:r w:rsidRPr="00867FDE">
        <w:t>"</w:t>
      </w:r>
      <w:r w:rsidRPr="00867FDE">
        <w:rPr>
          <w:lang w:val="en-US"/>
        </w:rPr>
        <w:t>OpenAPI 3.0.0 Specification</w:t>
      </w:r>
      <w:r w:rsidRPr="00867FDE">
        <w:t>"</w:t>
      </w:r>
      <w:r w:rsidRPr="00867FDE">
        <w:rPr>
          <w:lang w:val="en-US"/>
        </w:rPr>
        <w:t xml:space="preserve">, </w:t>
      </w:r>
      <w:hyperlink r:id="rId11" w:history="1">
        <w:r w:rsidRPr="00867FDE">
          <w:rPr>
            <w:rStyle w:val="Hyperlink"/>
            <w:lang w:val="en-US"/>
          </w:rPr>
          <w:t>https://github.com/OAI/OpenAPI-Specification/blob/master/versions/3.0.0.md</w:t>
        </w:r>
      </w:hyperlink>
      <w:r w:rsidRPr="00867FDE">
        <w:rPr>
          <w:lang w:val="en-US"/>
        </w:rPr>
        <w:t>.</w:t>
      </w:r>
    </w:p>
    <w:p w:rsidR="00DA7E56" w:rsidRPr="00867FDE" w:rsidRDefault="00DA7E56" w:rsidP="00DA7E56">
      <w:pPr>
        <w:pStyle w:val="EX"/>
        <w:rPr>
          <w:lang w:val="en-US"/>
        </w:rPr>
      </w:pPr>
      <w:r w:rsidRPr="00867FDE">
        <w:rPr>
          <w:lang w:val="en-US"/>
        </w:rPr>
        <w:t>[4]</w:t>
      </w:r>
      <w:r w:rsidRPr="00867FDE">
        <w:rPr>
          <w:lang w:val="en-US"/>
        </w:rPr>
        <w:tab/>
      </w:r>
      <w:r w:rsidR="005D14F1" w:rsidRPr="00867FDE">
        <w:rPr>
          <w:lang w:val="en-US"/>
        </w:rPr>
        <w:t>IETF RFC 1166:</w:t>
      </w:r>
      <w:r w:rsidRPr="00867FDE">
        <w:rPr>
          <w:lang w:val="en-US"/>
        </w:rPr>
        <w:t xml:space="preserve"> "</w:t>
      </w:r>
      <w:r w:rsidRPr="00867FDE">
        <w:t>Internet Numbers</w:t>
      </w:r>
      <w:r w:rsidRPr="00867FDE">
        <w:rPr>
          <w:lang w:val="en-US"/>
        </w:rPr>
        <w:t>".</w:t>
      </w:r>
    </w:p>
    <w:p w:rsidR="00DA7E56" w:rsidRPr="00867FDE" w:rsidRDefault="00DA7E56" w:rsidP="00DA7E56">
      <w:pPr>
        <w:pStyle w:val="EX"/>
        <w:rPr>
          <w:lang w:val="en-US"/>
        </w:rPr>
      </w:pPr>
      <w:r w:rsidRPr="00867FDE">
        <w:rPr>
          <w:lang w:val="en-US"/>
        </w:rPr>
        <w:t>[5]</w:t>
      </w:r>
      <w:r w:rsidRPr="00867FDE">
        <w:rPr>
          <w:lang w:val="en-US"/>
        </w:rPr>
        <w:tab/>
      </w:r>
      <w:r w:rsidR="005D14F1" w:rsidRPr="00867FDE">
        <w:rPr>
          <w:lang w:val="en-US"/>
        </w:rPr>
        <w:t>IETF RFC 5952:</w:t>
      </w:r>
      <w:r w:rsidRPr="00867FDE">
        <w:rPr>
          <w:lang w:val="en-US"/>
        </w:rPr>
        <w:t xml:space="preserve"> "A recommendation for IPv6 address text representation".</w:t>
      </w:r>
    </w:p>
    <w:p w:rsidR="00DA7E56" w:rsidRPr="00867FDE" w:rsidRDefault="00DA7E56" w:rsidP="00DA7E56">
      <w:pPr>
        <w:pStyle w:val="EX"/>
      </w:pPr>
      <w:r w:rsidRPr="00867FDE">
        <w:t>[6]</w:t>
      </w:r>
      <w:r w:rsidRPr="00867FDE">
        <w:tab/>
      </w:r>
      <w:r w:rsidR="005D14F1" w:rsidRPr="00867FDE">
        <w:t>IETF RFC 3986:</w:t>
      </w:r>
      <w:r w:rsidRPr="00867FDE">
        <w:t xml:space="preserve"> "Uniform Resource Identifier (URI): Generic Syntax".</w:t>
      </w:r>
    </w:p>
    <w:p w:rsidR="00080512" w:rsidRPr="00867FDE" w:rsidRDefault="00DA7E56" w:rsidP="00AD3C70">
      <w:pPr>
        <w:pStyle w:val="EX"/>
      </w:pPr>
      <w:r w:rsidRPr="00867FDE">
        <w:t>[7]</w:t>
      </w:r>
      <w:r w:rsidRPr="00867FDE">
        <w:tab/>
      </w:r>
      <w:r w:rsidR="005D14F1" w:rsidRPr="00867FDE">
        <w:t>3GPP TS 23.003:</w:t>
      </w:r>
      <w:r w:rsidRPr="00867FDE">
        <w:t xml:space="preserve"> "Numbering, addressing and identification".</w:t>
      </w:r>
    </w:p>
    <w:p w:rsidR="004820E2" w:rsidRPr="00867FDE" w:rsidRDefault="00013950" w:rsidP="004820E2">
      <w:pPr>
        <w:pStyle w:val="EX"/>
      </w:pPr>
      <w:r w:rsidRPr="00867FDE">
        <w:t>[8]</w:t>
      </w:r>
      <w:r w:rsidRPr="00867FDE">
        <w:tab/>
      </w:r>
      <w:r w:rsidR="005D14F1" w:rsidRPr="00867FDE">
        <w:t>3GPP TS 23.501:</w:t>
      </w:r>
      <w:r w:rsidRPr="00867FDE">
        <w:t xml:space="preserve"> "System Architecture for the 5G System; Stage 2".</w:t>
      </w:r>
    </w:p>
    <w:p w:rsidR="005E285D" w:rsidRPr="00867FDE" w:rsidRDefault="004820E2" w:rsidP="005E285D">
      <w:pPr>
        <w:pStyle w:val="EX"/>
      </w:pPr>
      <w:r w:rsidRPr="00867FDE">
        <w:t>[</w:t>
      </w:r>
      <w:r w:rsidR="004F54DC" w:rsidRPr="00867FDE">
        <w:t>9</w:t>
      </w:r>
      <w:r w:rsidRPr="00867FDE">
        <w:t>]</w:t>
      </w:r>
      <w:r w:rsidRPr="00867FDE">
        <w:tab/>
      </w:r>
      <w:r w:rsidR="005D14F1" w:rsidRPr="00867FDE">
        <w:t>IETF RFC 7807:</w:t>
      </w:r>
      <w:r w:rsidRPr="00867FDE">
        <w:t xml:space="preserve"> "Problem Details for HTTP APIs".</w:t>
      </w:r>
    </w:p>
    <w:p w:rsidR="001464FC" w:rsidRPr="00867FDE" w:rsidRDefault="001464FC" w:rsidP="001464FC">
      <w:pPr>
        <w:pStyle w:val="EX"/>
      </w:pPr>
      <w:r w:rsidRPr="00867FDE">
        <w:t>[10]</w:t>
      </w:r>
      <w:r w:rsidRPr="00867FDE">
        <w:tab/>
      </w:r>
      <w:r w:rsidR="005D14F1" w:rsidRPr="00867FDE">
        <w:rPr>
          <w:lang w:eastAsia="zh-CN"/>
        </w:rPr>
        <w:t>IETF RFC 3339:</w:t>
      </w:r>
      <w:r w:rsidRPr="00867FDE">
        <w:rPr>
          <w:lang w:eastAsia="zh-CN"/>
        </w:rPr>
        <w:t xml:space="preserve"> </w:t>
      </w:r>
      <w:r w:rsidR="00D76D4A" w:rsidRPr="00867FDE">
        <w:rPr>
          <w:lang w:eastAsia="zh-CN"/>
        </w:rPr>
        <w:t>"Date and Time on the Internet: Timestamps"</w:t>
      </w:r>
      <w:r w:rsidR="0042630E" w:rsidRPr="00867FDE">
        <w:rPr>
          <w:lang w:eastAsia="zh-CN"/>
        </w:rPr>
        <w:t>.</w:t>
      </w:r>
    </w:p>
    <w:p w:rsidR="005E285D" w:rsidRPr="00867FDE" w:rsidRDefault="004F54DC" w:rsidP="005E285D">
      <w:pPr>
        <w:pStyle w:val="EX"/>
      </w:pPr>
      <w:r w:rsidRPr="00867FDE">
        <w:t>[11</w:t>
      </w:r>
      <w:r w:rsidR="005E285D" w:rsidRPr="00867FDE">
        <w:t>]</w:t>
      </w:r>
      <w:r w:rsidR="005E285D" w:rsidRPr="00867FDE">
        <w:tab/>
      </w:r>
      <w:r w:rsidR="005D14F1" w:rsidRPr="00867FDE">
        <w:t>3GPP TS 38.413:</w:t>
      </w:r>
      <w:r w:rsidR="005E285D" w:rsidRPr="00867FDE">
        <w:t xml:space="preserve"> "NG-RAN; NG Application Protocol (NGAP) ".</w:t>
      </w:r>
    </w:p>
    <w:p w:rsidR="00347CD0" w:rsidRPr="00867FDE" w:rsidRDefault="00347CD0" w:rsidP="00347CD0">
      <w:pPr>
        <w:pStyle w:val="EX"/>
      </w:pPr>
      <w:r w:rsidRPr="00867FDE">
        <w:t>[12]</w:t>
      </w:r>
      <w:r w:rsidRPr="00867FDE">
        <w:tab/>
      </w:r>
      <w:r w:rsidR="005D14F1" w:rsidRPr="00867FDE">
        <w:t>IETF RFC 6901:</w:t>
      </w:r>
      <w:r w:rsidRPr="00867FDE">
        <w:t xml:space="preserve"> "JavaScript Object Notation (JSON) Pointer".</w:t>
      </w:r>
    </w:p>
    <w:p w:rsidR="005E285D" w:rsidRPr="00867FDE" w:rsidRDefault="004F54DC" w:rsidP="005E285D">
      <w:pPr>
        <w:pStyle w:val="EX"/>
      </w:pPr>
      <w:r w:rsidRPr="00867FDE">
        <w:t>[13]</w:t>
      </w:r>
      <w:r w:rsidR="005E285D" w:rsidRPr="00867FDE">
        <w:tab/>
      </w:r>
      <w:r w:rsidR="005D14F1" w:rsidRPr="00867FDE">
        <w:t>3GPP TS 24.007:</w:t>
      </w:r>
      <w:r w:rsidR="005E285D" w:rsidRPr="00867FDE">
        <w:t xml:space="preserve"> "Mobile radio interface signalling layer 3; General aspects".</w:t>
      </w:r>
    </w:p>
    <w:p w:rsidR="006411D4" w:rsidRPr="00867FDE" w:rsidRDefault="006411D4" w:rsidP="006411D4">
      <w:pPr>
        <w:pStyle w:val="EX"/>
      </w:pPr>
      <w:r w:rsidRPr="00867FDE">
        <w:t>[14]</w:t>
      </w:r>
      <w:r w:rsidRPr="00867FDE">
        <w:tab/>
      </w:r>
      <w:r w:rsidR="005D14F1" w:rsidRPr="00867FDE">
        <w:t>IETF RFC 6902:</w:t>
      </w:r>
      <w:r w:rsidRPr="00867FDE">
        <w:t xml:space="preserve"> "JavaScript Object Notation (JSON) Patch".</w:t>
      </w:r>
    </w:p>
    <w:p w:rsidR="00034C57" w:rsidRPr="00867FDE" w:rsidRDefault="00034C57" w:rsidP="00034C57">
      <w:pPr>
        <w:pStyle w:val="EX"/>
      </w:pPr>
      <w:r w:rsidRPr="00867FDE">
        <w:rPr>
          <w:lang w:eastAsia="zh-CN"/>
        </w:rPr>
        <w:t>[15]</w:t>
      </w:r>
      <w:r w:rsidRPr="00867FDE">
        <w:rPr>
          <w:lang w:eastAsia="zh-CN"/>
        </w:rPr>
        <w:tab/>
      </w:r>
      <w:r w:rsidR="005D14F1" w:rsidRPr="00867FDE">
        <w:rPr>
          <w:lang w:eastAsia="zh-CN"/>
        </w:rPr>
        <w:t>IETF RFC 4122:</w:t>
      </w:r>
      <w:r w:rsidRPr="00867FDE">
        <w:rPr>
          <w:lang w:eastAsia="zh-CN"/>
        </w:rPr>
        <w:t xml:space="preserve"> "A Universally Unique IDentifier (UUID) URN Namespace"</w:t>
      </w:r>
      <w:r w:rsidR="005D14F1" w:rsidRPr="00867FDE">
        <w:rPr>
          <w:lang w:eastAsia="zh-CN"/>
        </w:rPr>
        <w:t>.</w:t>
      </w:r>
    </w:p>
    <w:p w:rsidR="00F02C34" w:rsidRPr="00867FDE" w:rsidRDefault="00F02C34" w:rsidP="00F02C34">
      <w:pPr>
        <w:pStyle w:val="EX"/>
      </w:pPr>
      <w:r w:rsidRPr="00867FDE">
        <w:t>[</w:t>
      </w:r>
      <w:r w:rsidR="00B8526F" w:rsidRPr="00867FDE">
        <w:t>16</w:t>
      </w:r>
      <w:r w:rsidRPr="00867FDE">
        <w:t>]</w:t>
      </w:r>
      <w:r w:rsidRPr="00867FDE">
        <w:tab/>
      </w:r>
      <w:r w:rsidR="005D14F1" w:rsidRPr="00867FDE">
        <w:t>3GPP TS 3</w:t>
      </w:r>
      <w:r w:rsidR="005D14F1" w:rsidRPr="00867FDE">
        <w:rPr>
          <w:rFonts w:hint="eastAsia"/>
          <w:lang w:eastAsia="zh-CN"/>
        </w:rPr>
        <w:t>6</w:t>
      </w:r>
      <w:r w:rsidR="005D14F1" w:rsidRPr="00867FDE">
        <w:t>.</w:t>
      </w:r>
      <w:r w:rsidR="005D14F1" w:rsidRPr="00867FDE">
        <w:rPr>
          <w:rFonts w:hint="eastAsia"/>
          <w:lang w:eastAsia="zh-CN"/>
        </w:rPr>
        <w:t>413</w:t>
      </w:r>
      <w:r w:rsidR="005D14F1" w:rsidRPr="00867FDE">
        <w:t>:</w:t>
      </w:r>
      <w:r w:rsidRPr="00867FDE">
        <w:t xml:space="preserve"> "Evolved Universal Terrestrial Radio Access Network (E-UTRAN);</w:t>
      </w:r>
      <w:r w:rsidRPr="00867FDE">
        <w:rPr>
          <w:rFonts w:hint="eastAsia"/>
          <w:lang w:eastAsia="zh-CN"/>
        </w:rPr>
        <w:t xml:space="preserve"> </w:t>
      </w:r>
      <w:r w:rsidRPr="00867FDE">
        <w:t>S1 Application Protocol (S1AP)".</w:t>
      </w:r>
    </w:p>
    <w:p w:rsidR="00B8526F" w:rsidRPr="00867FDE" w:rsidRDefault="00B8526F" w:rsidP="00B15540">
      <w:pPr>
        <w:pStyle w:val="EX"/>
      </w:pPr>
      <w:r w:rsidRPr="00867FDE">
        <w:t>[17]</w:t>
      </w:r>
      <w:r w:rsidRPr="00867FDE">
        <w:tab/>
      </w:r>
      <w:r w:rsidR="005D14F1" w:rsidRPr="00867FDE">
        <w:t>IETF RFC 7042:</w:t>
      </w:r>
      <w:r w:rsidRPr="00867FDE">
        <w:t xml:space="preserve"> "IANA Considerations and IETF Protocol and Documentation Usage for IEEE 802 Parameters".</w:t>
      </w:r>
    </w:p>
    <w:p w:rsidR="00013950" w:rsidRPr="00867FDE" w:rsidRDefault="007469CD" w:rsidP="00AD3C70">
      <w:pPr>
        <w:pStyle w:val="EX"/>
      </w:pPr>
      <w:r w:rsidRPr="00867FDE">
        <w:t>[18]</w:t>
      </w:r>
      <w:r w:rsidR="00637EEA" w:rsidRPr="00867FDE">
        <w:tab/>
      </w:r>
      <w:r w:rsidR="005D14F1" w:rsidRPr="00867FDE">
        <w:t>IETF RFC 6733:</w:t>
      </w:r>
      <w:r w:rsidR="00637EEA" w:rsidRPr="00867FDE">
        <w:t xml:space="preserve"> "Diameter Base Protocol".</w:t>
      </w:r>
    </w:p>
    <w:p w:rsidR="00F42070" w:rsidRPr="00867FDE" w:rsidRDefault="00F42070" w:rsidP="00F42070">
      <w:pPr>
        <w:pStyle w:val="EX"/>
      </w:pPr>
      <w:r w:rsidRPr="00867FDE">
        <w:t>[19]</w:t>
      </w:r>
      <w:r w:rsidRPr="00867FDE">
        <w:tab/>
      </w:r>
      <w:r w:rsidR="005D14F1" w:rsidRPr="00867FDE">
        <w:t>3GPP TS </w:t>
      </w:r>
      <w:r w:rsidR="005D14F1" w:rsidRPr="00867FDE">
        <w:rPr>
          <w:rFonts w:hint="eastAsia"/>
        </w:rPr>
        <w:t>32</w:t>
      </w:r>
      <w:r w:rsidR="005D14F1" w:rsidRPr="00867FDE">
        <w:t>.</w:t>
      </w:r>
      <w:r w:rsidR="005D14F1" w:rsidRPr="00867FDE">
        <w:rPr>
          <w:rFonts w:hint="eastAsia"/>
        </w:rPr>
        <w:t>42</w:t>
      </w:r>
      <w:r w:rsidR="005D14F1" w:rsidRPr="00867FDE">
        <w:t>2:</w:t>
      </w:r>
      <w:r w:rsidRPr="00867FDE">
        <w:t xml:space="preserve"> "Telecommunication management; Subscriber and equipment trace</w:t>
      </w:r>
      <w:r w:rsidRPr="00867FDE">
        <w:rPr>
          <w:rFonts w:hint="eastAsia"/>
        </w:rPr>
        <w:t xml:space="preserve">; </w:t>
      </w:r>
      <w:r w:rsidRPr="00867FDE">
        <w:t>Trace control and configuration management".</w:t>
      </w:r>
    </w:p>
    <w:p w:rsidR="00FD6693" w:rsidRPr="00867FDE" w:rsidRDefault="00FD6693" w:rsidP="00FD6693">
      <w:pPr>
        <w:pStyle w:val="EX"/>
      </w:pPr>
      <w:r w:rsidRPr="00867FDE">
        <w:t>[20]</w:t>
      </w:r>
      <w:r w:rsidRPr="00867FDE">
        <w:tab/>
      </w:r>
      <w:r w:rsidR="005D14F1" w:rsidRPr="00867FDE">
        <w:t>3GPP TS 24.501:</w:t>
      </w:r>
      <w:r w:rsidRPr="00867FDE">
        <w:t xml:space="preserve"> "Non-Access-Stratum (NAS) Protocol for 5G System (5GS); Stage 3".</w:t>
      </w:r>
    </w:p>
    <w:p w:rsidR="0044704D" w:rsidRPr="00867FDE" w:rsidRDefault="00395F2E" w:rsidP="0044704D">
      <w:pPr>
        <w:pStyle w:val="EX"/>
      </w:pPr>
      <w:r w:rsidRPr="00867FDE">
        <w:lastRenderedPageBreak/>
        <w:t>[21]</w:t>
      </w:r>
      <w:r w:rsidR="0044704D" w:rsidRPr="00867FDE">
        <w:tab/>
      </w:r>
      <w:r w:rsidR="005D14F1" w:rsidRPr="00867FDE">
        <w:t>3GPP TS 29.002:</w:t>
      </w:r>
      <w:r w:rsidR="0044704D" w:rsidRPr="00867FDE">
        <w:t xml:space="preserve"> "Mobile Application Part (MAP) specification".</w:t>
      </w:r>
    </w:p>
    <w:p w:rsidR="0044704D" w:rsidRPr="00867FDE" w:rsidRDefault="00395F2E" w:rsidP="0044704D">
      <w:pPr>
        <w:pStyle w:val="EX"/>
      </w:pPr>
      <w:r w:rsidRPr="00867FDE">
        <w:t>[22]</w:t>
      </w:r>
      <w:r w:rsidR="0044704D" w:rsidRPr="00867FDE">
        <w:tab/>
      </w:r>
      <w:r w:rsidR="00B3525D" w:rsidRPr="00867FDE">
        <w:t>Void</w:t>
      </w:r>
      <w:r w:rsidR="005D14F1" w:rsidRPr="00867FDE">
        <w:t>.</w:t>
      </w:r>
    </w:p>
    <w:p w:rsidR="0044704D" w:rsidRPr="00867FDE" w:rsidRDefault="00395F2E" w:rsidP="0044704D">
      <w:pPr>
        <w:pStyle w:val="EX"/>
      </w:pPr>
      <w:r w:rsidRPr="00867FDE">
        <w:t>[23]</w:t>
      </w:r>
      <w:r w:rsidR="0044704D" w:rsidRPr="00867FDE">
        <w:tab/>
      </w:r>
      <w:r w:rsidR="005D14F1" w:rsidRPr="00867FDE">
        <w:t>3GPP TS 23.032:</w:t>
      </w:r>
      <w:r w:rsidR="0044704D" w:rsidRPr="00867FDE">
        <w:t xml:space="preserve"> "Universal Geographical Area Description (GAD)".</w:t>
      </w:r>
    </w:p>
    <w:p w:rsidR="0044704D" w:rsidRPr="00867FDE" w:rsidRDefault="00395F2E" w:rsidP="0044704D">
      <w:pPr>
        <w:pStyle w:val="EX"/>
      </w:pPr>
      <w:r w:rsidRPr="00867FDE">
        <w:t>[24]</w:t>
      </w:r>
      <w:r w:rsidR="0044704D" w:rsidRPr="00867FDE">
        <w:tab/>
        <w:t>ITU-T Recommendation Q.763 (1999): "Specifications of Signalling System No.7; Formats and codes".</w:t>
      </w:r>
    </w:p>
    <w:p w:rsidR="00845ECE" w:rsidRPr="00867FDE" w:rsidRDefault="00845ECE" w:rsidP="00845ECE">
      <w:pPr>
        <w:pStyle w:val="EX"/>
      </w:pPr>
      <w:r w:rsidRPr="00867FDE">
        <w:t>[</w:t>
      </w:r>
      <w:r w:rsidR="003A78FD" w:rsidRPr="00867FDE">
        <w:t>25</w:t>
      </w:r>
      <w:r w:rsidRPr="00867FDE">
        <w:t>]</w:t>
      </w:r>
      <w:r w:rsidRPr="00867FDE">
        <w:tab/>
      </w:r>
      <w:r w:rsidR="005D14F1" w:rsidRPr="00867FDE">
        <w:t>3GPP TS 29.500:</w:t>
      </w:r>
      <w:r w:rsidRPr="00867FDE">
        <w:t xml:space="preserve"> "5G System; Technical Realization of Service Based Architecture; Stage 3".</w:t>
      </w:r>
    </w:p>
    <w:p w:rsidR="00845ECE" w:rsidRPr="00867FDE" w:rsidRDefault="003F2D87" w:rsidP="00AD3B1B">
      <w:pPr>
        <w:pStyle w:val="EX"/>
      </w:pPr>
      <w:r w:rsidRPr="00867FDE">
        <w:t>[</w:t>
      </w:r>
      <w:r w:rsidR="00910119" w:rsidRPr="00867FDE">
        <w:t>26</w:t>
      </w:r>
      <w:r w:rsidRPr="00867FDE">
        <w:t>]</w:t>
      </w:r>
      <w:r w:rsidRPr="00867FDE">
        <w:tab/>
      </w:r>
      <w:r w:rsidR="005D14F1" w:rsidRPr="00867FDE">
        <w:t>3GPP TS 23.015:</w:t>
      </w:r>
      <w:r w:rsidRPr="00867FDE">
        <w:t xml:space="preserve"> "Technical Realization of Operator Determined Barring".</w:t>
      </w:r>
    </w:p>
    <w:p w:rsidR="00235DDF" w:rsidRPr="00867FDE" w:rsidRDefault="00235DDF" w:rsidP="00235DDF">
      <w:pPr>
        <w:pStyle w:val="EX"/>
        <w:rPr>
          <w:lang w:eastAsia="zh-CN"/>
        </w:rPr>
      </w:pPr>
      <w:r w:rsidRPr="00867FDE">
        <w:t>[27]</w:t>
      </w:r>
      <w:r w:rsidRPr="00867FDE">
        <w:tab/>
      </w:r>
      <w:r w:rsidR="005D14F1" w:rsidRPr="00867FDE">
        <w:t>3GPP TR 21.900:</w:t>
      </w:r>
      <w:r w:rsidRPr="00867FDE">
        <w:t xml:space="preserve"> "Technical Specification Group working methods".</w:t>
      </w:r>
    </w:p>
    <w:p w:rsidR="00987E06" w:rsidRPr="00867FDE" w:rsidRDefault="00987E06" w:rsidP="00AD3B1B">
      <w:pPr>
        <w:pStyle w:val="EX"/>
      </w:pPr>
      <w:r w:rsidRPr="00867FDE">
        <w:t>[2</w:t>
      </w:r>
      <w:r w:rsidR="00235DDF" w:rsidRPr="00867FDE">
        <w:t>8</w:t>
      </w:r>
      <w:r w:rsidRPr="00867FDE">
        <w:t>]</w:t>
      </w:r>
      <w:r w:rsidRPr="00867FDE">
        <w:tab/>
      </w:r>
      <w:r w:rsidR="005D14F1" w:rsidRPr="00867FDE">
        <w:t>3GPP TS 23.502:</w:t>
      </w:r>
      <w:r w:rsidR="00281531" w:rsidRPr="00867FDE">
        <w:t xml:space="preserve"> </w:t>
      </w:r>
      <w:r w:rsidRPr="00867FDE">
        <w:t>"</w:t>
      </w:r>
      <w:r w:rsidR="00281531" w:rsidRPr="00867FDE">
        <w:t>Procedures for the 5G System; Stage 2</w:t>
      </w:r>
      <w:r w:rsidRPr="00867FDE">
        <w:t>".</w:t>
      </w:r>
    </w:p>
    <w:p w:rsidR="00F56F1D" w:rsidRPr="00867FDE" w:rsidRDefault="00F56F1D" w:rsidP="00F56F1D">
      <w:pPr>
        <w:pStyle w:val="EX"/>
      </w:pPr>
      <w:r w:rsidRPr="00867FDE">
        <w:rPr>
          <w:rFonts w:hint="eastAsia"/>
          <w:lang w:eastAsia="zh-CN"/>
        </w:rPr>
        <w:t>[</w:t>
      </w:r>
      <w:r w:rsidRPr="00867FDE">
        <w:rPr>
          <w:lang w:eastAsia="zh-CN"/>
        </w:rPr>
        <w:t>2</w:t>
      </w:r>
      <w:r w:rsidR="00766248" w:rsidRPr="00867FDE">
        <w:rPr>
          <w:lang w:eastAsia="zh-CN"/>
        </w:rPr>
        <w:t>9</w:t>
      </w:r>
      <w:r w:rsidRPr="00867FDE">
        <w:rPr>
          <w:rFonts w:hint="eastAsia"/>
          <w:lang w:eastAsia="zh-CN"/>
        </w:rPr>
        <w:t>]</w:t>
      </w:r>
      <w:r w:rsidRPr="00867FDE">
        <w:rPr>
          <w:rFonts w:hint="eastAsia"/>
          <w:lang w:eastAsia="zh-CN"/>
        </w:rPr>
        <w:tab/>
      </w:r>
      <w:r w:rsidR="005D14F1" w:rsidRPr="00867FDE">
        <w:t>3GPP T</w:t>
      </w:r>
      <w:r w:rsidR="005D14F1" w:rsidRPr="00867FDE">
        <w:rPr>
          <w:rFonts w:hint="eastAsia"/>
          <w:lang w:eastAsia="zh-CN"/>
        </w:rPr>
        <w:t>S</w:t>
      </w:r>
      <w:r w:rsidR="005D14F1" w:rsidRPr="00867FDE">
        <w:t> 2</w:t>
      </w:r>
      <w:r w:rsidR="005D14F1" w:rsidRPr="00867FDE">
        <w:rPr>
          <w:rFonts w:hint="eastAsia"/>
          <w:lang w:eastAsia="zh-CN"/>
        </w:rPr>
        <w:t>9.510</w:t>
      </w:r>
      <w:r w:rsidR="005D14F1" w:rsidRPr="00867FDE">
        <w:t>:</w:t>
      </w:r>
      <w:r w:rsidRPr="00867FDE">
        <w:t xml:space="preserve"> "5G System; Network Function Repository Services</w:t>
      </w:r>
      <w:r w:rsidRPr="00867FDE">
        <w:rPr>
          <w:rFonts w:hint="eastAsia"/>
          <w:lang w:eastAsia="zh-CN"/>
        </w:rPr>
        <w:t>;</w:t>
      </w:r>
      <w:r w:rsidRPr="00867FDE">
        <w:t xml:space="preserve"> Stage 3".</w:t>
      </w:r>
    </w:p>
    <w:p w:rsidR="00AF6FD4" w:rsidRPr="00867FDE" w:rsidRDefault="00AF6FD4" w:rsidP="00F56F1D">
      <w:pPr>
        <w:pStyle w:val="EX"/>
      </w:pPr>
      <w:r w:rsidRPr="00867FDE">
        <w:t>[30]</w:t>
      </w:r>
      <w:r w:rsidRPr="00867FDE">
        <w:tab/>
      </w:r>
      <w:r w:rsidR="005D14F1" w:rsidRPr="00867FDE">
        <w:t>3GPP TS 23.316:</w:t>
      </w:r>
      <w:r w:rsidRPr="00867FDE">
        <w:t xml:space="preserve"> "Wireless and wireline convergence access support for the 5G System (5GS)".</w:t>
      </w:r>
    </w:p>
    <w:p w:rsidR="001C7F63" w:rsidRPr="00867FDE" w:rsidRDefault="001C7F63" w:rsidP="001C7F63">
      <w:pPr>
        <w:pStyle w:val="EX"/>
      </w:pPr>
      <w:r w:rsidRPr="00867FDE">
        <w:rPr>
          <w:rFonts w:hint="eastAsia"/>
        </w:rPr>
        <w:t>[</w:t>
      </w:r>
      <w:r w:rsidRPr="00867FDE">
        <w:t>31]</w:t>
      </w:r>
      <w:r w:rsidRPr="00867FDE">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rsidR="00C850AF" w:rsidRPr="00867FDE" w:rsidRDefault="00C850AF" w:rsidP="001C7F63">
      <w:pPr>
        <w:pStyle w:val="EX"/>
      </w:pPr>
      <w:r w:rsidRPr="00867FDE">
        <w:t>[</w:t>
      </w:r>
      <w:r w:rsidR="0056568B" w:rsidRPr="00867FDE">
        <w:t>32</w:t>
      </w:r>
      <w:r w:rsidRPr="00867FDE">
        <w:t>]</w:t>
      </w:r>
      <w:r w:rsidRPr="00867FDE">
        <w:tab/>
      </w:r>
      <w:bookmarkStart w:id="19" w:name="_Hlk8920865"/>
      <w:r w:rsidRPr="00867FDE">
        <w:t>CableLabs WR-TR-5WWC-ARCH</w:t>
      </w:r>
      <w:bookmarkEnd w:id="19"/>
      <w:r w:rsidRPr="00867FDE">
        <w:t>: "5G Wireless Wireline Converged Core Architecture".</w:t>
      </w:r>
    </w:p>
    <w:p w:rsidR="00493343" w:rsidRPr="00867FDE" w:rsidRDefault="00493343" w:rsidP="001C7F63">
      <w:pPr>
        <w:pStyle w:val="EX"/>
      </w:pPr>
      <w:r w:rsidRPr="00867FDE">
        <w:rPr>
          <w:rFonts w:hint="eastAsia"/>
        </w:rPr>
        <w:t>[</w:t>
      </w:r>
      <w:r w:rsidR="000120C5" w:rsidRPr="00867FDE">
        <w:t>33</w:t>
      </w:r>
      <w:r w:rsidRPr="00867FDE">
        <w:rPr>
          <w:rFonts w:hint="eastAsia"/>
        </w:rPr>
        <w:t>]</w:t>
      </w:r>
      <w:r w:rsidRPr="00867FDE">
        <w:rPr>
          <w:rFonts w:hint="eastAsia"/>
        </w:rPr>
        <w:tab/>
      </w:r>
      <w:r w:rsidRPr="00867FDE">
        <w:t>3GPP T</w:t>
      </w:r>
      <w:r w:rsidRPr="00867FDE">
        <w:rPr>
          <w:rFonts w:hint="eastAsia"/>
        </w:rPr>
        <w:t>S</w:t>
      </w:r>
      <w:r w:rsidRPr="00867FDE">
        <w:t> 2</w:t>
      </w:r>
      <w:r w:rsidRPr="00867FDE">
        <w:rPr>
          <w:rFonts w:hint="eastAsia"/>
        </w:rPr>
        <w:t>3.401</w:t>
      </w:r>
      <w:r w:rsidRPr="00867FDE">
        <w:t>: "General Packet Radio Service (GPRS) enhancements for Evolved Universal Terrestrial Radio Access Network (E-UTRAN) access; Stage 2".</w:t>
      </w:r>
    </w:p>
    <w:p w:rsidR="001429E1" w:rsidRPr="00867FDE" w:rsidRDefault="001429E1" w:rsidP="001429E1">
      <w:pPr>
        <w:pStyle w:val="EX"/>
      </w:pPr>
      <w:r w:rsidRPr="00867FDE">
        <w:t>[34]</w:t>
      </w:r>
      <w:r w:rsidRPr="00867FDE">
        <w:tab/>
        <w:t>BBF TR-069: "CPE WAN Management Protocol".</w:t>
      </w:r>
    </w:p>
    <w:p w:rsidR="001429E1" w:rsidRPr="00867FDE" w:rsidRDefault="001429E1" w:rsidP="001429E1">
      <w:pPr>
        <w:pStyle w:val="EX"/>
      </w:pPr>
      <w:r w:rsidRPr="00867FDE">
        <w:t>[35]</w:t>
      </w:r>
      <w:r w:rsidRPr="00867FDE">
        <w:tab/>
        <w:t>BBF TR-369: "User Services Platform (USP)".</w:t>
      </w:r>
    </w:p>
    <w:p w:rsidR="001429E1" w:rsidRPr="00867FDE" w:rsidRDefault="001429E1" w:rsidP="001C7F63">
      <w:pPr>
        <w:pStyle w:val="EX"/>
      </w:pPr>
    </w:p>
    <w:p w:rsidR="00080512" w:rsidRPr="00867FDE" w:rsidRDefault="00080512">
      <w:pPr>
        <w:pStyle w:val="Heading1"/>
      </w:pPr>
      <w:bookmarkStart w:id="20" w:name="_Toc24925764"/>
      <w:bookmarkStart w:id="21" w:name="_Toc24925942"/>
      <w:bookmarkStart w:id="22" w:name="_Toc24926118"/>
      <w:bookmarkStart w:id="23" w:name="_Toc27592757"/>
      <w:r w:rsidRPr="00867FDE">
        <w:t>3</w:t>
      </w:r>
      <w:r w:rsidRPr="00867FDE">
        <w:tab/>
        <w:t>Definitions</w:t>
      </w:r>
      <w:r w:rsidR="008028A4" w:rsidRPr="00867FDE">
        <w:t xml:space="preserve"> and abbreviations</w:t>
      </w:r>
      <w:bookmarkEnd w:id="20"/>
      <w:bookmarkEnd w:id="21"/>
      <w:bookmarkEnd w:id="22"/>
      <w:bookmarkEnd w:id="23"/>
    </w:p>
    <w:p w:rsidR="00080512" w:rsidRPr="00867FDE" w:rsidRDefault="00080512">
      <w:pPr>
        <w:pStyle w:val="Heading2"/>
      </w:pPr>
      <w:bookmarkStart w:id="24" w:name="_Toc24925765"/>
      <w:bookmarkStart w:id="25" w:name="_Toc24925943"/>
      <w:bookmarkStart w:id="26" w:name="_Toc24926119"/>
      <w:bookmarkStart w:id="27" w:name="_Toc27592758"/>
      <w:r w:rsidRPr="00867FDE">
        <w:t>3.1</w:t>
      </w:r>
      <w:r w:rsidRPr="00867FDE">
        <w:tab/>
        <w:t>Definitions</w:t>
      </w:r>
      <w:bookmarkEnd w:id="24"/>
      <w:bookmarkEnd w:id="25"/>
      <w:bookmarkEnd w:id="26"/>
      <w:bookmarkEnd w:id="27"/>
    </w:p>
    <w:p w:rsidR="00080512" w:rsidRPr="00867FDE" w:rsidRDefault="00080512">
      <w:r w:rsidRPr="00867FDE">
        <w:t xml:space="preserve">For the purposes of the present document, the terms and definitions given in </w:t>
      </w:r>
      <w:r w:rsidR="005D14F1" w:rsidRPr="00867FDE">
        <w:t xml:space="preserve"> TR 21.905 [</w:t>
      </w:r>
      <w:r w:rsidR="004D3578" w:rsidRPr="00867FDE">
        <w:t>1</w:t>
      </w:r>
      <w:r w:rsidRPr="00867FDE">
        <w:t>] and the following apply. A term defined in the present document takes precedence over the definition of the same term, if any, in</w:t>
      </w:r>
      <w:r w:rsidR="005D14F1" w:rsidRPr="00867FDE">
        <w:t xml:space="preserve"> 3GPP TR 21.905 [</w:t>
      </w:r>
      <w:r w:rsidR="004D3578" w:rsidRPr="00867FDE">
        <w:t>1</w:t>
      </w:r>
      <w:r w:rsidRPr="00867FDE">
        <w:t>].</w:t>
      </w:r>
    </w:p>
    <w:p w:rsidR="00080512" w:rsidRPr="00867FDE" w:rsidRDefault="00080512">
      <w:pPr>
        <w:pStyle w:val="Heading2"/>
      </w:pPr>
      <w:bookmarkStart w:id="28" w:name="_Toc24925766"/>
      <w:bookmarkStart w:id="29" w:name="_Toc24925944"/>
      <w:bookmarkStart w:id="30" w:name="_Toc24926120"/>
      <w:bookmarkStart w:id="31" w:name="_Toc27592759"/>
      <w:r w:rsidRPr="00867FDE">
        <w:t>3.</w:t>
      </w:r>
      <w:r w:rsidR="00D54535" w:rsidRPr="00867FDE">
        <w:t>2</w:t>
      </w:r>
      <w:r w:rsidRPr="00867FDE">
        <w:tab/>
        <w:t>Abbreviations</w:t>
      </w:r>
      <w:bookmarkEnd w:id="28"/>
      <w:bookmarkEnd w:id="29"/>
      <w:bookmarkEnd w:id="30"/>
      <w:bookmarkEnd w:id="31"/>
    </w:p>
    <w:p w:rsidR="00080512" w:rsidRPr="00867FDE" w:rsidRDefault="00080512">
      <w:pPr>
        <w:keepNext/>
      </w:pPr>
      <w:r w:rsidRPr="00867FDE">
        <w:t>For the purposes of the present document, the abb</w:t>
      </w:r>
      <w:r w:rsidR="004D3578" w:rsidRPr="00867FDE">
        <w:t>reviations given in</w:t>
      </w:r>
      <w:r w:rsidR="005D14F1" w:rsidRPr="00867FDE">
        <w:t xml:space="preserve"> 3GPP TR 21.905 [</w:t>
      </w:r>
      <w:r w:rsidR="004D3578" w:rsidRPr="00867FDE">
        <w:t>1</w:t>
      </w:r>
      <w:r w:rsidRPr="00867FDE">
        <w:t>] and the following apply. An abbreviation defined in the present document takes precedence over the definition of the same abbre</w:t>
      </w:r>
      <w:r w:rsidR="004D3578" w:rsidRPr="00867FDE">
        <w:t>viation, if any, in</w:t>
      </w:r>
      <w:r w:rsidR="005D14F1" w:rsidRPr="00867FDE">
        <w:t xml:space="preserve"> 3GPP TR 21.905 [</w:t>
      </w:r>
      <w:r w:rsidR="004D3578" w:rsidRPr="00867FDE">
        <w:t>1</w:t>
      </w:r>
      <w:r w:rsidRPr="00867FDE">
        <w:t>].</w:t>
      </w:r>
    </w:p>
    <w:p w:rsidR="00D54535" w:rsidRPr="00867FDE" w:rsidRDefault="00D54535" w:rsidP="00D54535">
      <w:pPr>
        <w:pStyle w:val="EW"/>
      </w:pPr>
      <w:r w:rsidRPr="00867FDE">
        <w:t>5GC</w:t>
      </w:r>
      <w:r w:rsidRPr="00867FDE">
        <w:tab/>
        <w:t>5G Core Network</w:t>
      </w:r>
    </w:p>
    <w:p w:rsidR="00F42070" w:rsidRPr="00867FDE" w:rsidRDefault="00F42070" w:rsidP="00F42070">
      <w:pPr>
        <w:pStyle w:val="EW"/>
        <w:keepNext/>
        <w:rPr>
          <w:noProof/>
        </w:rPr>
      </w:pPr>
      <w:r w:rsidRPr="00867FDE">
        <w:rPr>
          <w:noProof/>
        </w:rPr>
        <w:t>DNAI</w:t>
      </w:r>
      <w:r w:rsidRPr="00867FDE">
        <w:rPr>
          <w:noProof/>
        </w:rPr>
        <w:tab/>
        <w:t>Data Network Access Identifier</w:t>
      </w:r>
    </w:p>
    <w:p w:rsidR="00D54535" w:rsidRPr="00867FDE" w:rsidRDefault="00D54535" w:rsidP="00D54535">
      <w:pPr>
        <w:pStyle w:val="EW"/>
        <w:rPr>
          <w:lang w:eastAsia="zh-CN"/>
        </w:rPr>
      </w:pPr>
      <w:r w:rsidRPr="00867FDE">
        <w:rPr>
          <w:lang w:eastAsia="zh-CN"/>
        </w:rPr>
        <w:t>GPSI</w:t>
      </w:r>
      <w:r w:rsidRPr="00867FDE">
        <w:rPr>
          <w:lang w:eastAsia="zh-CN"/>
        </w:rPr>
        <w:tab/>
        <w:t>Generic Public Subscription Identifier</w:t>
      </w:r>
    </w:p>
    <w:p w:rsidR="00D54535" w:rsidRPr="00867FDE" w:rsidRDefault="00D54535" w:rsidP="00D54535">
      <w:pPr>
        <w:pStyle w:val="EW"/>
        <w:rPr>
          <w:lang w:eastAsia="zh-CN"/>
        </w:rPr>
      </w:pPr>
      <w:r w:rsidRPr="00867FDE">
        <w:rPr>
          <w:lang w:eastAsia="zh-CN"/>
        </w:rPr>
        <w:t>GUAMI</w:t>
      </w:r>
      <w:r w:rsidRPr="00867FDE">
        <w:rPr>
          <w:lang w:eastAsia="zh-CN"/>
        </w:rPr>
        <w:tab/>
        <w:t>Globally Unique AMF Identifier</w:t>
      </w:r>
    </w:p>
    <w:p w:rsidR="00AF6FD4" w:rsidRPr="00867FDE" w:rsidRDefault="00AF6FD4" w:rsidP="00D54535">
      <w:pPr>
        <w:pStyle w:val="EW"/>
        <w:rPr>
          <w:lang w:eastAsia="zh-CN"/>
        </w:rPr>
      </w:pPr>
      <w:r w:rsidRPr="00867FDE">
        <w:rPr>
          <w:lang w:eastAsia="zh-CN"/>
        </w:rPr>
        <w:t>HFC</w:t>
      </w:r>
      <w:r w:rsidRPr="00867FDE">
        <w:rPr>
          <w:lang w:eastAsia="zh-CN"/>
        </w:rPr>
        <w:tab/>
        <w:t xml:space="preserve">Hybrid Fiber Coax </w:t>
      </w:r>
    </w:p>
    <w:p w:rsidR="00D54535" w:rsidRPr="00867FDE" w:rsidRDefault="00D54535" w:rsidP="00D54535">
      <w:pPr>
        <w:pStyle w:val="EW"/>
        <w:rPr>
          <w:lang w:eastAsia="zh-CN"/>
        </w:rPr>
      </w:pPr>
      <w:r w:rsidRPr="00867FDE">
        <w:rPr>
          <w:lang w:eastAsia="zh-CN"/>
        </w:rPr>
        <w:t>PEI</w:t>
      </w:r>
      <w:r w:rsidRPr="00867FDE">
        <w:rPr>
          <w:lang w:eastAsia="zh-CN"/>
        </w:rPr>
        <w:tab/>
        <w:t>Permanent Equipment Identifier</w:t>
      </w:r>
    </w:p>
    <w:p w:rsidR="00D54535" w:rsidRPr="00867FDE" w:rsidRDefault="00D54535" w:rsidP="00D54535">
      <w:pPr>
        <w:pStyle w:val="EW"/>
      </w:pPr>
      <w:r w:rsidRPr="00867FDE">
        <w:t>SBI</w:t>
      </w:r>
      <w:r w:rsidRPr="00867FDE">
        <w:tab/>
        <w:t>Service Based Interface</w:t>
      </w:r>
    </w:p>
    <w:p w:rsidR="00D54535" w:rsidRPr="00867FDE" w:rsidRDefault="00D54535" w:rsidP="00D54535">
      <w:pPr>
        <w:pStyle w:val="EW"/>
      </w:pPr>
      <w:r w:rsidRPr="00867FDE">
        <w:t>SUPI</w:t>
      </w:r>
      <w:r w:rsidRPr="00867FDE">
        <w:tab/>
        <w:t>Subscription Permanent Identifier</w:t>
      </w:r>
    </w:p>
    <w:p w:rsidR="00080512" w:rsidRPr="00867FDE" w:rsidRDefault="00080512">
      <w:pPr>
        <w:pStyle w:val="Heading1"/>
      </w:pPr>
      <w:bookmarkStart w:id="32" w:name="_Toc24925767"/>
      <w:bookmarkStart w:id="33" w:name="_Toc24925945"/>
      <w:bookmarkStart w:id="34" w:name="_Toc24926121"/>
      <w:bookmarkStart w:id="35" w:name="_Toc27592760"/>
      <w:r w:rsidRPr="00867FDE">
        <w:lastRenderedPageBreak/>
        <w:t>4</w:t>
      </w:r>
      <w:r w:rsidRPr="00867FDE">
        <w:tab/>
      </w:r>
      <w:r w:rsidR="00584F18" w:rsidRPr="00867FDE">
        <w:t>Overview</w:t>
      </w:r>
      <w:bookmarkEnd w:id="32"/>
      <w:bookmarkEnd w:id="33"/>
      <w:bookmarkEnd w:id="34"/>
      <w:bookmarkEnd w:id="35"/>
    </w:p>
    <w:p w:rsidR="00D54535" w:rsidRPr="00867FDE" w:rsidRDefault="00D54535" w:rsidP="00D54535">
      <w:r w:rsidRPr="00867FDE">
        <w:t>For the different 5GC SBI API, data types shall be defined. Data types identified as common data types shall be defined in this Technical specification and should be referenced from individual 5GC SBI API specifications.</w:t>
      </w:r>
    </w:p>
    <w:p w:rsidR="00D54535" w:rsidRPr="00867FDE" w:rsidRDefault="00D54535" w:rsidP="00D54535">
      <w:r w:rsidRPr="00867FDE">
        <w:t>Data types applicable or intended to be applicable to several 5GC SBI API specifications should be interpreted as common data types.</w:t>
      </w:r>
    </w:p>
    <w:p w:rsidR="009E3688" w:rsidRPr="00867FDE" w:rsidRDefault="009E3688" w:rsidP="009E3688">
      <w:pPr>
        <w:pStyle w:val="Heading1"/>
      </w:pPr>
      <w:bookmarkStart w:id="36" w:name="_Toc24925768"/>
      <w:bookmarkStart w:id="37" w:name="_Toc24925946"/>
      <w:bookmarkStart w:id="38" w:name="_Toc24926122"/>
      <w:bookmarkStart w:id="39" w:name="_Toc27592761"/>
      <w:r w:rsidRPr="00867FDE">
        <w:t>5</w:t>
      </w:r>
      <w:r w:rsidRPr="00867FDE">
        <w:tab/>
        <w:t>Common Data Types</w:t>
      </w:r>
      <w:bookmarkEnd w:id="36"/>
      <w:bookmarkEnd w:id="37"/>
      <w:bookmarkEnd w:id="38"/>
      <w:bookmarkEnd w:id="39"/>
    </w:p>
    <w:p w:rsidR="009E3688" w:rsidRPr="00867FDE" w:rsidRDefault="009E3688" w:rsidP="009E3688">
      <w:pPr>
        <w:pStyle w:val="Heading2"/>
      </w:pPr>
      <w:bookmarkStart w:id="40" w:name="_Toc24925769"/>
      <w:bookmarkStart w:id="41" w:name="_Toc24925947"/>
      <w:bookmarkStart w:id="42" w:name="_Toc24926123"/>
      <w:bookmarkStart w:id="43" w:name="_Toc27592762"/>
      <w:r w:rsidRPr="00867FDE">
        <w:t>5.1</w:t>
      </w:r>
      <w:r w:rsidRPr="00867FDE">
        <w:tab/>
      </w:r>
      <w:r w:rsidR="00717E65" w:rsidRPr="00867FDE">
        <w:t>Introduction</w:t>
      </w:r>
      <w:bookmarkEnd w:id="40"/>
      <w:bookmarkEnd w:id="41"/>
      <w:bookmarkEnd w:id="42"/>
      <w:bookmarkEnd w:id="43"/>
    </w:p>
    <w:p w:rsidR="00B96451" w:rsidRPr="00867FDE" w:rsidRDefault="00B96451" w:rsidP="00B96451">
      <w:r w:rsidRPr="00867FDE">
        <w:t xml:space="preserve">In the following </w:t>
      </w:r>
      <w:r w:rsidR="00A06A4D" w:rsidRPr="00867FDE">
        <w:t>clause</w:t>
      </w:r>
      <w:r w:rsidRPr="00867FDE">
        <w:t>s, common data types for the following areas are defined:</w:t>
      </w:r>
    </w:p>
    <w:p w:rsidR="00B96451" w:rsidRPr="00867FDE" w:rsidRDefault="00B96451" w:rsidP="00B96451">
      <w:pPr>
        <w:pStyle w:val="B1"/>
      </w:pPr>
      <w:r w:rsidRPr="00867FDE">
        <w:t>-</w:t>
      </w:r>
      <w:r w:rsidRPr="00867FDE">
        <w:tab/>
        <w:t>Data types for generic usage</w:t>
      </w:r>
      <w:r w:rsidR="00F42070" w:rsidRPr="00867FDE">
        <w:t>;</w:t>
      </w:r>
    </w:p>
    <w:p w:rsidR="00B96451" w:rsidRPr="00867FDE" w:rsidRDefault="00B96451" w:rsidP="00B96451">
      <w:pPr>
        <w:pStyle w:val="B1"/>
      </w:pPr>
      <w:r w:rsidRPr="00867FDE">
        <w:t>-</w:t>
      </w:r>
      <w:r w:rsidRPr="00867FDE">
        <w:tab/>
        <w:t>Data types for Subscription, Identification and Numbering</w:t>
      </w:r>
      <w:r w:rsidR="00F42070" w:rsidRPr="00867FDE">
        <w:t>;</w:t>
      </w:r>
    </w:p>
    <w:p w:rsidR="00B96451" w:rsidRPr="00867FDE" w:rsidRDefault="00B96451" w:rsidP="00B96451">
      <w:pPr>
        <w:pStyle w:val="B1"/>
      </w:pPr>
      <w:r w:rsidRPr="00867FDE">
        <w:t>-</w:t>
      </w:r>
      <w:r w:rsidRPr="00867FDE">
        <w:tab/>
        <w:t>Data types related to 5G Network</w:t>
      </w:r>
      <w:r w:rsidR="00F42070" w:rsidRPr="00867FDE">
        <w:t>;</w:t>
      </w:r>
    </w:p>
    <w:p w:rsidR="00B96451" w:rsidRPr="00867FDE" w:rsidRDefault="00B96451" w:rsidP="00B96451">
      <w:pPr>
        <w:pStyle w:val="B1"/>
      </w:pPr>
      <w:r w:rsidRPr="00867FDE">
        <w:t>-</w:t>
      </w:r>
      <w:r w:rsidRPr="00867FDE">
        <w:tab/>
        <w:t>Data types related to 5G QoS</w:t>
      </w:r>
      <w:r w:rsidR="00F42070" w:rsidRPr="00867FDE">
        <w:t>;</w:t>
      </w:r>
    </w:p>
    <w:p w:rsidR="00F42070" w:rsidRPr="00867FDE" w:rsidRDefault="00F42070" w:rsidP="00F42070">
      <w:pPr>
        <w:pStyle w:val="B1"/>
      </w:pPr>
      <w:r w:rsidRPr="00867FDE">
        <w:t>-</w:t>
      </w:r>
      <w:r w:rsidRPr="00867FDE">
        <w:tab/>
        <w:t>Data types related to 5G Trace</w:t>
      </w:r>
      <w:r w:rsidR="003F2D87" w:rsidRPr="00867FDE">
        <w:t>;</w:t>
      </w:r>
    </w:p>
    <w:p w:rsidR="003F2D87" w:rsidRPr="00867FDE" w:rsidRDefault="003F2D87" w:rsidP="003F2D87">
      <w:pPr>
        <w:pStyle w:val="B1"/>
      </w:pPr>
      <w:r w:rsidRPr="00867FDE">
        <w:t>-</w:t>
      </w:r>
      <w:r w:rsidRPr="00867FDE">
        <w:tab/>
        <w:t>Data types related to 5G ODBs.</w:t>
      </w:r>
    </w:p>
    <w:p w:rsidR="00717E65" w:rsidRPr="00867FDE" w:rsidRDefault="009E3688" w:rsidP="009E3688">
      <w:pPr>
        <w:pStyle w:val="Heading2"/>
      </w:pPr>
      <w:bookmarkStart w:id="44" w:name="_Toc24925770"/>
      <w:bookmarkStart w:id="45" w:name="_Toc24925948"/>
      <w:bookmarkStart w:id="46" w:name="_Toc24926124"/>
      <w:bookmarkStart w:id="47" w:name="_Toc27592763"/>
      <w:r w:rsidRPr="00867FDE">
        <w:t>5.2</w:t>
      </w:r>
      <w:r w:rsidRPr="00867FDE">
        <w:tab/>
      </w:r>
      <w:r w:rsidR="00717E65" w:rsidRPr="00867FDE">
        <w:t xml:space="preserve">Data </w:t>
      </w:r>
      <w:r w:rsidR="00DA7E56" w:rsidRPr="00867FDE">
        <w:t xml:space="preserve">Types for </w:t>
      </w:r>
      <w:r w:rsidR="004820E2" w:rsidRPr="00867FDE">
        <w:t>Generic Usage</w:t>
      </w:r>
      <w:bookmarkEnd w:id="44"/>
      <w:bookmarkEnd w:id="45"/>
      <w:bookmarkEnd w:id="46"/>
      <w:bookmarkEnd w:id="47"/>
    </w:p>
    <w:p w:rsidR="00717E65" w:rsidRPr="00867FDE" w:rsidRDefault="00717E65" w:rsidP="00717E65">
      <w:pPr>
        <w:pStyle w:val="Heading3"/>
      </w:pPr>
      <w:bookmarkStart w:id="48" w:name="_Toc24925771"/>
      <w:bookmarkStart w:id="49" w:name="_Toc24925949"/>
      <w:bookmarkStart w:id="50" w:name="_Toc24926125"/>
      <w:bookmarkStart w:id="51" w:name="_Toc27592764"/>
      <w:r w:rsidRPr="00867FDE">
        <w:t>5.2.1</w:t>
      </w:r>
      <w:r w:rsidRPr="00867FDE">
        <w:tab/>
        <w:t>Introduction</w:t>
      </w:r>
      <w:bookmarkEnd w:id="48"/>
      <w:bookmarkEnd w:id="49"/>
      <w:bookmarkEnd w:id="50"/>
      <w:bookmarkEnd w:id="51"/>
    </w:p>
    <w:p w:rsidR="004820E2" w:rsidRPr="00867FDE" w:rsidRDefault="004820E2" w:rsidP="004820E2">
      <w:r w:rsidRPr="00867FDE">
        <w:t>This clause defines common data types for generic usage.</w:t>
      </w:r>
    </w:p>
    <w:p w:rsidR="00141B4D" w:rsidRPr="00867FDE" w:rsidRDefault="00141B4D" w:rsidP="00141B4D">
      <w:pPr>
        <w:pStyle w:val="Heading3"/>
      </w:pPr>
      <w:bookmarkStart w:id="52" w:name="_Toc24925772"/>
      <w:bookmarkStart w:id="53" w:name="_Toc24925950"/>
      <w:bookmarkStart w:id="54" w:name="_Toc24926126"/>
      <w:bookmarkStart w:id="55" w:name="_Toc27592765"/>
      <w:r w:rsidRPr="00867FDE">
        <w:t>5.2.1</w:t>
      </w:r>
      <w:r w:rsidRPr="00867FDE">
        <w:rPr>
          <w:rFonts w:hint="eastAsia"/>
          <w:lang w:eastAsia="zh-CN"/>
        </w:rPr>
        <w:t>A</w:t>
      </w:r>
      <w:r w:rsidRPr="00867FDE">
        <w:tab/>
      </w:r>
      <w:r w:rsidRPr="00867FDE">
        <w:rPr>
          <w:rFonts w:hint="eastAsia"/>
          <w:lang w:eastAsia="zh-CN"/>
        </w:rPr>
        <w:t xml:space="preserve">Re-used </w:t>
      </w:r>
      <w:r w:rsidRPr="00867FDE">
        <w:t>Data Types</w:t>
      </w:r>
      <w:bookmarkEnd w:id="52"/>
      <w:bookmarkEnd w:id="53"/>
      <w:bookmarkEnd w:id="54"/>
      <w:bookmarkEnd w:id="55"/>
    </w:p>
    <w:p w:rsidR="00141B4D" w:rsidRPr="00867FDE" w:rsidRDefault="00141B4D" w:rsidP="00141B4D">
      <w:r w:rsidRPr="00867FDE">
        <w:t xml:space="preserve">This </w:t>
      </w:r>
      <w:r w:rsidR="00A06A4D" w:rsidRPr="00867FDE">
        <w:t>clause</w:t>
      </w:r>
      <w:r w:rsidRPr="00867FDE">
        <w:t xml:space="preserve"> specifies </w:t>
      </w:r>
      <w:r w:rsidRPr="00867FDE">
        <w:rPr>
          <w:rFonts w:hint="eastAsia"/>
          <w:lang w:eastAsia="zh-CN"/>
        </w:rPr>
        <w:t>the re-used</w:t>
      </w:r>
      <w:r w:rsidRPr="00867FDE">
        <w:t xml:space="preserve"> data types</w:t>
      </w:r>
      <w:r w:rsidRPr="00867FDE">
        <w:rPr>
          <w:rFonts w:hint="eastAsia"/>
          <w:lang w:eastAsia="zh-CN"/>
        </w:rPr>
        <w:t xml:space="preserve"> from other specifications</w:t>
      </w:r>
      <w:r w:rsidRPr="00867FDE">
        <w:t>.</w:t>
      </w:r>
    </w:p>
    <w:p w:rsidR="00141B4D" w:rsidRPr="00867FDE" w:rsidRDefault="00141B4D" w:rsidP="00141B4D">
      <w:pPr>
        <w:pStyle w:val="TH"/>
        <w:outlineLvl w:val="0"/>
      </w:pPr>
      <w:r w:rsidRPr="00867FDE">
        <w:t>Table 5.2.1</w:t>
      </w:r>
      <w:r w:rsidRPr="00867FDE">
        <w:rPr>
          <w:rFonts w:hint="eastAsia"/>
          <w:lang w:eastAsia="zh-CN"/>
        </w:rPr>
        <w:t>A</w:t>
      </w:r>
      <w:r w:rsidRPr="00867FDE">
        <w:t xml:space="preserve">-1: </w:t>
      </w:r>
      <w:r w:rsidRPr="00867FDE">
        <w:rPr>
          <w:rFonts w:hint="eastAsia"/>
          <w:lang w:eastAsia="zh-CN"/>
        </w:rPr>
        <w:t>Re-used</w:t>
      </w:r>
      <w:r w:rsidRPr="00867FDE">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rsidR="00141B4D" w:rsidRPr="00867FDE" w:rsidRDefault="00141B4D" w:rsidP="00141B4D">
            <w:pPr>
              <w:pStyle w:val="TAH"/>
              <w:rPr>
                <w:lang w:eastAsia="zh-CN"/>
              </w:rPr>
            </w:pPr>
            <w:r w:rsidRPr="00867FDE">
              <w:rPr>
                <w:rFonts w:hint="eastAsia"/>
                <w:lang w:eastAsia="zh-CN"/>
              </w:rPr>
              <w:t>Data Type</w:t>
            </w:r>
          </w:p>
        </w:tc>
        <w:tc>
          <w:tcPr>
            <w:tcW w:w="1845" w:type="dxa"/>
            <w:tcBorders>
              <w:top w:val="single" w:sz="4" w:space="0" w:color="auto"/>
              <w:left w:val="single" w:sz="4" w:space="0" w:color="auto"/>
              <w:bottom w:val="single" w:sz="4" w:space="0" w:color="auto"/>
              <w:right w:val="single" w:sz="4" w:space="0" w:color="auto"/>
            </w:tcBorders>
            <w:shd w:val="clear" w:color="auto" w:fill="C0C0C0"/>
          </w:tcPr>
          <w:p w:rsidR="00141B4D" w:rsidRPr="00867FDE" w:rsidRDefault="00141B4D" w:rsidP="00141B4D">
            <w:pPr>
              <w:pStyle w:val="TAH"/>
            </w:pPr>
            <w:r w:rsidRPr="00867FDE">
              <w:t>Reference</w:t>
            </w:r>
          </w:p>
        </w:tc>
        <w:tc>
          <w:tcPr>
            <w:tcW w:w="4020" w:type="dxa"/>
            <w:tcBorders>
              <w:top w:val="single" w:sz="4" w:space="0" w:color="auto"/>
              <w:left w:val="single" w:sz="4" w:space="0" w:color="auto"/>
              <w:bottom w:val="single" w:sz="4" w:space="0" w:color="auto"/>
              <w:right w:val="single" w:sz="4" w:space="0" w:color="auto"/>
            </w:tcBorders>
            <w:shd w:val="clear" w:color="auto" w:fill="C0C0C0"/>
            <w:hideMark/>
          </w:tcPr>
          <w:p w:rsidR="00141B4D" w:rsidRPr="00867FDE" w:rsidRDefault="00141B4D" w:rsidP="00141B4D">
            <w:pPr>
              <w:pStyle w:val="TAH"/>
            </w:pPr>
            <w:r w:rsidRPr="00867FDE">
              <w:t>Comments</w:t>
            </w:r>
          </w:p>
        </w:tc>
      </w:tr>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lang w:eastAsia="zh-CN"/>
              </w:rPr>
            </w:pPr>
            <w:r w:rsidRPr="00867FDE">
              <w:rPr>
                <w:rFonts w:hint="eastAsia"/>
                <w:lang w:eastAsia="zh-CN"/>
              </w:rPr>
              <w:t>Fqdn</w:t>
            </w:r>
          </w:p>
        </w:tc>
        <w:tc>
          <w:tcPr>
            <w:tcW w:w="1845" w:type="dxa"/>
            <w:tcBorders>
              <w:top w:val="single" w:sz="4" w:space="0" w:color="auto"/>
              <w:left w:val="single" w:sz="4" w:space="0" w:color="auto"/>
              <w:bottom w:val="single" w:sz="4" w:space="0" w:color="auto"/>
              <w:right w:val="single" w:sz="4" w:space="0" w:color="auto"/>
            </w:tcBorders>
          </w:tcPr>
          <w:p w:rsidR="00141B4D" w:rsidRPr="00867FDE" w:rsidRDefault="00496239" w:rsidP="00141B4D">
            <w:pPr>
              <w:pStyle w:val="TAL"/>
              <w:rPr>
                <w:rFonts w:cs="Arial"/>
                <w:szCs w:val="18"/>
              </w:rPr>
            </w:pPr>
            <w:r w:rsidRPr="00867FDE">
              <w:rPr>
                <w:rFonts w:cs="Arial"/>
                <w:szCs w:val="18"/>
              </w:rPr>
              <w:t>3GPP </w:t>
            </w:r>
            <w:r w:rsidR="0075336E" w:rsidRPr="00867FDE">
              <w:rPr>
                <w:rFonts w:cs="Arial"/>
                <w:szCs w:val="18"/>
              </w:rPr>
              <w:t>TS</w:t>
            </w:r>
            <w:r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00141B4D" w:rsidRPr="00867FDE">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rFonts w:cs="Arial"/>
                <w:szCs w:val="18"/>
              </w:rPr>
            </w:pPr>
          </w:p>
        </w:tc>
      </w:tr>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lang w:eastAsia="zh-CN"/>
              </w:rPr>
            </w:pPr>
            <w:r w:rsidRPr="00867FDE">
              <w:rPr>
                <w:rFonts w:hint="eastAsia"/>
                <w:lang w:eastAsia="zh-CN"/>
              </w:rPr>
              <w:t>NFType</w:t>
            </w:r>
          </w:p>
        </w:tc>
        <w:tc>
          <w:tcPr>
            <w:tcW w:w="1845" w:type="dxa"/>
            <w:tcBorders>
              <w:top w:val="single" w:sz="4" w:space="0" w:color="auto"/>
              <w:left w:val="single" w:sz="4" w:space="0" w:color="auto"/>
              <w:bottom w:val="single" w:sz="4" w:space="0" w:color="auto"/>
              <w:right w:val="single" w:sz="4" w:space="0" w:color="auto"/>
            </w:tcBorders>
          </w:tcPr>
          <w:p w:rsidR="00141B4D" w:rsidRPr="00867FDE" w:rsidRDefault="0075336E" w:rsidP="00496239">
            <w:pPr>
              <w:pStyle w:val="TAL"/>
              <w:rPr>
                <w:rFonts w:cs="Arial"/>
                <w:szCs w:val="18"/>
              </w:rPr>
            </w:pPr>
            <w:r w:rsidRPr="00867FDE">
              <w:rPr>
                <w:rFonts w:cs="Arial"/>
                <w:szCs w:val="18"/>
              </w:rPr>
              <w:t>3GPP</w:t>
            </w:r>
            <w:r w:rsidR="00496239" w:rsidRPr="00867FDE">
              <w:rPr>
                <w:rFonts w:cs="Arial"/>
                <w:szCs w:val="18"/>
              </w:rPr>
              <w:t> </w:t>
            </w:r>
            <w:r w:rsidRPr="00867FDE">
              <w:rPr>
                <w:rFonts w:cs="Arial"/>
                <w:szCs w:val="18"/>
              </w:rPr>
              <w:t>TS</w:t>
            </w:r>
            <w:r w:rsidR="00496239"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00141B4D" w:rsidRPr="00867FDE">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rFonts w:cs="Arial"/>
                <w:szCs w:val="18"/>
              </w:rPr>
            </w:pPr>
          </w:p>
        </w:tc>
      </w:tr>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lang w:eastAsia="zh-CN"/>
              </w:rPr>
            </w:pPr>
            <w:r w:rsidRPr="00867FDE">
              <w:rPr>
                <w:rFonts w:hint="eastAsia"/>
                <w:lang w:eastAsia="zh-CN"/>
              </w:rPr>
              <w:t>ServiceName</w:t>
            </w:r>
          </w:p>
        </w:tc>
        <w:tc>
          <w:tcPr>
            <w:tcW w:w="1845" w:type="dxa"/>
            <w:tcBorders>
              <w:top w:val="single" w:sz="4" w:space="0" w:color="auto"/>
              <w:left w:val="single" w:sz="4" w:space="0" w:color="auto"/>
              <w:bottom w:val="single" w:sz="4" w:space="0" w:color="auto"/>
              <w:right w:val="single" w:sz="4" w:space="0" w:color="auto"/>
            </w:tcBorders>
          </w:tcPr>
          <w:p w:rsidR="00141B4D" w:rsidRPr="00867FDE" w:rsidRDefault="0075336E" w:rsidP="00496239">
            <w:pPr>
              <w:pStyle w:val="TAL"/>
              <w:rPr>
                <w:rFonts w:cs="Arial"/>
                <w:szCs w:val="18"/>
              </w:rPr>
            </w:pPr>
            <w:r w:rsidRPr="00867FDE">
              <w:rPr>
                <w:rFonts w:cs="Arial"/>
                <w:szCs w:val="18"/>
              </w:rPr>
              <w:t>3GPP</w:t>
            </w:r>
            <w:r w:rsidR="00496239" w:rsidRPr="00867FDE">
              <w:rPr>
                <w:rFonts w:cs="Arial"/>
                <w:szCs w:val="18"/>
              </w:rPr>
              <w:t> </w:t>
            </w:r>
            <w:r w:rsidRPr="00867FDE">
              <w:rPr>
                <w:rFonts w:cs="Arial"/>
                <w:szCs w:val="18"/>
              </w:rPr>
              <w:t>TS</w:t>
            </w:r>
            <w:r w:rsidR="00496239"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00141B4D" w:rsidRPr="00867FDE">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rFonts w:cs="Arial"/>
                <w:szCs w:val="18"/>
              </w:rPr>
            </w:pPr>
          </w:p>
        </w:tc>
      </w:tr>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lang w:eastAsia="zh-CN"/>
              </w:rPr>
            </w:pPr>
            <w:r w:rsidRPr="00867FDE">
              <w:rPr>
                <w:rFonts w:hint="eastAsia"/>
                <w:lang w:eastAsia="zh-CN"/>
              </w:rPr>
              <w:t>DataSetId</w:t>
            </w:r>
          </w:p>
        </w:tc>
        <w:tc>
          <w:tcPr>
            <w:tcW w:w="1845" w:type="dxa"/>
            <w:tcBorders>
              <w:top w:val="single" w:sz="4" w:space="0" w:color="auto"/>
              <w:left w:val="single" w:sz="4" w:space="0" w:color="auto"/>
              <w:bottom w:val="single" w:sz="4" w:space="0" w:color="auto"/>
              <w:right w:val="single" w:sz="4" w:space="0" w:color="auto"/>
            </w:tcBorders>
          </w:tcPr>
          <w:p w:rsidR="00141B4D" w:rsidRPr="00867FDE" w:rsidRDefault="0075336E" w:rsidP="00496239">
            <w:pPr>
              <w:pStyle w:val="TAL"/>
              <w:rPr>
                <w:rFonts w:cs="Arial"/>
                <w:szCs w:val="18"/>
              </w:rPr>
            </w:pPr>
            <w:r w:rsidRPr="00867FDE">
              <w:rPr>
                <w:rFonts w:cs="Arial"/>
                <w:szCs w:val="18"/>
              </w:rPr>
              <w:t>3GPP</w:t>
            </w:r>
            <w:r w:rsidR="00496239" w:rsidRPr="00867FDE">
              <w:rPr>
                <w:rFonts w:cs="Arial"/>
                <w:szCs w:val="18"/>
              </w:rPr>
              <w:t> </w:t>
            </w:r>
            <w:r w:rsidRPr="00867FDE">
              <w:rPr>
                <w:rFonts w:cs="Arial"/>
                <w:szCs w:val="18"/>
              </w:rPr>
              <w:t>TS</w:t>
            </w:r>
            <w:r w:rsidR="00496239"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00141B4D" w:rsidRPr="00867FDE">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pPr>
          </w:p>
        </w:tc>
      </w:tr>
      <w:tr w:rsidR="00141B4D" w:rsidRPr="00867FDE"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pPr>
            <w:r w:rsidRPr="00867FDE">
              <w:rPr>
                <w:rFonts w:hint="eastAsia"/>
              </w:rPr>
              <w:t>PlmnS</w:t>
            </w:r>
            <w:r w:rsidRPr="00867FDE">
              <w:t>nssai</w:t>
            </w:r>
          </w:p>
        </w:tc>
        <w:tc>
          <w:tcPr>
            <w:tcW w:w="1845" w:type="dxa"/>
            <w:tcBorders>
              <w:top w:val="single" w:sz="4" w:space="0" w:color="auto"/>
              <w:left w:val="single" w:sz="4" w:space="0" w:color="auto"/>
              <w:bottom w:val="single" w:sz="4" w:space="0" w:color="auto"/>
              <w:right w:val="single" w:sz="4" w:space="0" w:color="auto"/>
            </w:tcBorders>
          </w:tcPr>
          <w:p w:rsidR="00141B4D" w:rsidRPr="00867FDE" w:rsidRDefault="0075336E" w:rsidP="00496239">
            <w:pPr>
              <w:pStyle w:val="TAL"/>
            </w:pPr>
            <w:r w:rsidRPr="00867FDE">
              <w:rPr>
                <w:rFonts w:cs="Arial"/>
                <w:szCs w:val="18"/>
              </w:rPr>
              <w:t>3GPP</w:t>
            </w:r>
            <w:r w:rsidR="00496239" w:rsidRPr="00867FDE">
              <w:rPr>
                <w:rFonts w:cs="Arial"/>
                <w:szCs w:val="18"/>
              </w:rPr>
              <w:t> </w:t>
            </w:r>
            <w:r w:rsidRPr="00867FDE">
              <w:rPr>
                <w:rFonts w:cs="Arial"/>
                <w:szCs w:val="18"/>
              </w:rPr>
              <w:t>TS</w:t>
            </w:r>
            <w:r w:rsidR="00496239"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00141B4D" w:rsidRPr="00867FDE">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867FDE" w:rsidRDefault="00141B4D" w:rsidP="00141B4D">
            <w:pPr>
              <w:pStyle w:val="TAL"/>
              <w:rPr>
                <w:rFonts w:cs="Arial"/>
                <w:szCs w:val="18"/>
              </w:rPr>
            </w:pPr>
          </w:p>
        </w:tc>
      </w:tr>
    </w:tbl>
    <w:p w:rsidR="00141B4D" w:rsidRPr="00867FDE" w:rsidRDefault="00141B4D" w:rsidP="00141B4D">
      <w:pPr>
        <w:rPr>
          <w:lang w:val="en-US"/>
        </w:rPr>
      </w:pPr>
    </w:p>
    <w:p w:rsidR="00717E65" w:rsidRPr="00867FDE" w:rsidRDefault="00717E65" w:rsidP="00717E65">
      <w:pPr>
        <w:pStyle w:val="Heading3"/>
      </w:pPr>
      <w:bookmarkStart w:id="56" w:name="_Toc24925773"/>
      <w:bookmarkStart w:id="57" w:name="_Toc24925951"/>
      <w:bookmarkStart w:id="58" w:name="_Toc24926127"/>
      <w:bookmarkStart w:id="59" w:name="_Toc27592766"/>
      <w:r w:rsidRPr="00867FDE">
        <w:t>5.2.2</w:t>
      </w:r>
      <w:r w:rsidRPr="00867FDE">
        <w:tab/>
        <w:t>Simple Data Types</w:t>
      </w:r>
      <w:bookmarkEnd w:id="56"/>
      <w:bookmarkEnd w:id="57"/>
      <w:bookmarkEnd w:id="58"/>
      <w:bookmarkEnd w:id="59"/>
    </w:p>
    <w:p w:rsidR="00717E65" w:rsidRPr="00867FDE" w:rsidRDefault="00717E65" w:rsidP="00717E65">
      <w:r w:rsidRPr="00867FDE">
        <w:t xml:space="preserve">This </w:t>
      </w:r>
      <w:r w:rsidR="00A06A4D" w:rsidRPr="00867FDE">
        <w:t>clause</w:t>
      </w:r>
      <w:r w:rsidRPr="00867FDE">
        <w:t xml:space="preserve"> specifies </w:t>
      </w:r>
      <w:r w:rsidR="0033739A" w:rsidRPr="00867FDE">
        <w:t xml:space="preserve">common </w:t>
      </w:r>
      <w:r w:rsidRPr="00867FDE">
        <w:t>simple data types.</w:t>
      </w:r>
    </w:p>
    <w:p w:rsidR="00717E65" w:rsidRPr="00867FDE" w:rsidRDefault="00717E65" w:rsidP="00717E65">
      <w:pPr>
        <w:pStyle w:val="TH"/>
      </w:pPr>
      <w:r w:rsidRPr="00867FDE">
        <w:lastRenderedPageBreak/>
        <w:t>Table 5.</w:t>
      </w:r>
      <w:r w:rsidR="00D83283" w:rsidRPr="00867FDE">
        <w:t>2.2</w:t>
      </w:r>
      <w:r w:rsidRPr="00867FDE">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717E65" w:rsidRPr="00867FDE" w:rsidTr="00F40C4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67FDE" w:rsidRDefault="00717E65" w:rsidP="00F40C40">
            <w:pPr>
              <w:pStyle w:val="TAH"/>
            </w:pPr>
            <w:r w:rsidRPr="00867FD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67FDE" w:rsidRDefault="00717E65" w:rsidP="00F40C40">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717E65" w:rsidRPr="00867FDE" w:rsidRDefault="00717E65" w:rsidP="00F40C40">
            <w:pPr>
              <w:pStyle w:val="TAH"/>
            </w:pPr>
            <w:r w:rsidRPr="00867FDE">
              <w:t>Description</w:t>
            </w:r>
          </w:p>
        </w:tc>
      </w:tr>
      <w:tr w:rsidR="00DA7E5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67FDE" w:rsidRDefault="00DA7E56" w:rsidP="00F40C40">
            <w:pPr>
              <w:pStyle w:val="TAL"/>
            </w:pPr>
            <w:r w:rsidRPr="00867FDE">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DA7E56" w:rsidRPr="00867FDE" w:rsidRDefault="00DA7E56" w:rsidP="00F40C40">
            <w:pPr>
              <w:pStyle w:val="TAL"/>
            </w:pPr>
            <w:r w:rsidRPr="00867FDE">
              <w:t>string</w:t>
            </w:r>
          </w:p>
        </w:tc>
        <w:tc>
          <w:tcPr>
            <w:tcW w:w="2952" w:type="pct"/>
            <w:tcBorders>
              <w:top w:val="single" w:sz="4" w:space="0" w:color="auto"/>
              <w:left w:val="nil"/>
              <w:bottom w:val="single" w:sz="8" w:space="0" w:color="auto"/>
              <w:right w:val="single" w:sz="8" w:space="0" w:color="auto"/>
            </w:tcBorders>
          </w:tcPr>
          <w:p w:rsidR="00DA7E56" w:rsidRPr="00867FDE" w:rsidRDefault="00DA7E56" w:rsidP="00F40C40">
            <w:pPr>
              <w:pStyle w:val="TAL"/>
            </w:pPr>
            <w:r w:rsidRPr="00867FDE">
              <w:t>String with format "binary"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BinaryRm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"Binary"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String with format "byte" as defined in OpenAPI Specification [3], i.e, base64-encoded characters,</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BytesRm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"Bytes"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String with format "date"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DateRm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"Date"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String with format "date-time"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DateTimeRm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"DateTime"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rPr>
                <w:lang w:eastAsia="zh-CN"/>
              </w:rPr>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rPr>
                <w:rFonts w:hint="eastAsia"/>
                <w:lang w:eastAsia="zh-CN"/>
              </w:rPr>
              <w:t>S</w:t>
            </w:r>
            <w:r w:rsidRPr="00867FDE">
              <w:rPr>
                <w:lang w:eastAsia="zh-CN"/>
              </w:rPr>
              <w:t>tring containing a Diameter Identity, according to clause</w:t>
            </w:r>
            <w:r w:rsidRPr="00867FDE">
              <w:rPr>
                <w:rFonts w:eastAsia="Times New Roman"/>
                <w:lang w:val="en-US" w:eastAsia="zh-CN"/>
              </w:rPr>
              <w:t> </w:t>
            </w:r>
            <w:r w:rsidRPr="00867FDE">
              <w:rPr>
                <w:lang w:eastAsia="zh-CN"/>
              </w:rPr>
              <w:t>4.3 of IETF</w:t>
            </w:r>
            <w:r w:rsidRPr="00867FDE">
              <w:rPr>
                <w:rFonts w:ascii="Cambria" w:eastAsia="Cambria" w:hAnsi="Cambria"/>
                <w:lang w:val="en-US" w:eastAsia="zh-CN"/>
              </w:rPr>
              <w:t> </w:t>
            </w:r>
            <w:r w:rsidRPr="00867FDE">
              <w:rPr>
                <w:lang w:eastAsia="zh-CN"/>
              </w:rPr>
              <w:t>RFC</w:t>
            </w:r>
            <w:r w:rsidRPr="00867FDE">
              <w:rPr>
                <w:lang w:val="en-US" w:eastAsia="zh-CN"/>
              </w:rPr>
              <w:t> </w:t>
            </w:r>
            <w:r w:rsidRPr="00867FDE">
              <w:rPr>
                <w:rFonts w:hint="eastAsia"/>
                <w:lang w:eastAsia="zh-CN"/>
              </w:rPr>
              <w:t>6733</w:t>
            </w:r>
            <w:r w:rsidRPr="00867FDE">
              <w:rPr>
                <w:rFonts w:ascii="Cambria" w:eastAsia="Cambria" w:hAnsi="Cambria"/>
                <w:lang w:val="en-US" w:eastAsia="zh-CN"/>
              </w:rPr>
              <w:t> </w:t>
            </w:r>
            <w:r w:rsidRPr="00867FDE">
              <w:rPr>
                <w:lang w:eastAsia="zh-CN"/>
              </w:rPr>
              <w:t>[18].</w:t>
            </w:r>
          </w:p>
          <w:p w:rsidR="00942F26" w:rsidRPr="00867FDE" w:rsidRDefault="00942F26" w:rsidP="000F48EE">
            <w:pPr>
              <w:pStyle w:val="TAL"/>
            </w:pPr>
            <w:r w:rsidRPr="00867FDE">
              <w:t>Pattern: '^([A-Za-z0-9]+([</w:t>
            </w:r>
            <w:r w:rsidR="000F48EE" w:rsidRPr="00867FDE">
              <w:t>-</w:t>
            </w:r>
            <w:r w:rsidRPr="00867FDE">
              <w:t>A-Za-z0-9]+)</w:t>
            </w:r>
            <w:r w:rsidR="000F48EE" w:rsidRPr="00867FDE">
              <w:t>\</w:t>
            </w:r>
            <w:r w:rsidRPr="00867FDE">
              <w:t>.)+[a-z]{2,}$'</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rPr>
                <w:lang w:eastAsia="zh-CN"/>
              </w:rPr>
            </w:pPr>
            <w:r w:rsidRPr="00867FDE">
              <w:rPr>
                <w:lang w:eastAsia="zh-CN"/>
              </w:rPr>
              <w:t>DiameterIdentityRm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rPr>
                <w:lang w:eastAsia="zh-CN"/>
              </w:rPr>
            </w:pPr>
            <w:r w:rsidRPr="00867FDE">
              <w:rPr>
                <w:lang w:eastAsia="zh-CN"/>
              </w:rPr>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rPr>
                <w:lang w:eastAsia="zh-CN"/>
              </w:rPr>
            </w:pPr>
            <w:r w:rsidRPr="00867FDE">
              <w:t>This data type is defined in the same way as the "</w:t>
            </w:r>
            <w:r w:rsidRPr="00867FDE">
              <w:rPr>
                <w:lang w:eastAsia="zh-CN"/>
              </w:rPr>
              <w:t>DiameterIdentity</w:t>
            </w:r>
            <w:r w:rsidRPr="00867FDE">
              <w:t>"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number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Number with format "double"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DoubleRm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number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"Double"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 xml:space="preserve">Unsigned integer </w:t>
            </w:r>
            <w:r w:rsidRPr="00867FDE">
              <w:rPr>
                <w:lang w:eastAsia="zh-CN"/>
              </w:rPr>
              <w:t xml:space="preserve">identifying a period of time in units of seconds. </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rPr>
                <w:lang w:eastAsia="zh-CN"/>
              </w:rPr>
            </w:pPr>
            <w:r w:rsidRPr="00867FDE">
              <w:rPr>
                <w:lang w:eastAsia="zh-CN"/>
              </w:rPr>
              <w:t>DurationSecRm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"DurationSec"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rPr>
                <w:lang w:eastAsia="zh-CN"/>
              </w:rPr>
            </w:pPr>
            <w:r w:rsidRPr="00867FDE">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number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Number with format "float"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FloatRm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number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"Float"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E83492">
            <w:pPr>
              <w:pStyle w:val="TAL"/>
            </w:pPr>
            <w:r w:rsidRPr="00867FDE">
              <w:t>Unsigned 16-bit integers, i.e. only value between 0 and 65535 are permissible.</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Uint16Rm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"Uint16"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Integer with format "int32"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"Int32"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Integer with format "int64" as defined in OpenAPI Specification [3]</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pPr>
            <w:r w:rsidRPr="00867FDE">
              <w:t>This data type is defined in the same way as the "Int64" data type, but with the OpenAPI "nullable: true" property.</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4B60EE" w:rsidRPr="00867FDE" w:rsidRDefault="00942F26" w:rsidP="004B60EE">
            <w:pPr>
              <w:pStyle w:val="TAL"/>
              <w:rPr>
                <w:lang w:eastAsia="zh-CN"/>
              </w:rPr>
            </w:pPr>
            <w:r w:rsidRPr="00867FDE">
              <w:rPr>
                <w:lang w:eastAsia="zh-CN"/>
              </w:rPr>
              <w:t>String identifying a IPv4 address formatted in the "dotted decimal" notation as defined in in IETF RFC 1166 [4].</w:t>
            </w:r>
          </w:p>
          <w:p w:rsidR="00942F26" w:rsidRPr="00867FDE" w:rsidRDefault="004B60EE" w:rsidP="006A4ED3">
            <w:pPr>
              <w:pStyle w:val="TAL"/>
            </w:pPr>
            <w:r w:rsidRPr="00867FDE">
              <w:t>Pattern: '^(([0-9]|[1-9][0-9]|1[0-9][0-9]|2[0-4][0-9]|25[0-5])\.){3}([0-9]|[1-9][0-9]|1[0-9][0-9]|2[0-4][0-9]|25[0-5])$'</w:t>
            </w:r>
          </w:p>
        </w:tc>
      </w:tr>
      <w:tr w:rsidR="00942F26"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Ipv4AddrRm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8" w:space="0" w:color="auto"/>
              <w:right w:val="single" w:sz="8" w:space="0" w:color="auto"/>
            </w:tcBorders>
          </w:tcPr>
          <w:p w:rsidR="00942F26" w:rsidRPr="00867FDE" w:rsidRDefault="00942F26" w:rsidP="00942F26">
            <w:pPr>
              <w:pStyle w:val="TAL"/>
              <w:rPr>
                <w:lang w:eastAsia="zh-CN"/>
              </w:rPr>
            </w:pPr>
            <w:r w:rsidRPr="00867FDE">
              <w:t>This data type is defined in the same way as the "Ipv4Addr"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Ipv4AddrMask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rPr>
                <w:lang w:eastAsia="zh-CN"/>
              </w:rPr>
              <w:t>String identifying a IPv4 address mask formatted in the "dotted decimal" notation as defined in in IETF RFC 1166 [4].</w:t>
            </w:r>
          </w:p>
          <w:p w:rsidR="004F44BB" w:rsidRPr="00867FDE" w:rsidRDefault="004F44BB" w:rsidP="004F44BB">
            <w:pPr>
              <w:pStyle w:val="TAL"/>
            </w:pPr>
            <w:r w:rsidRPr="00867FDE">
              <w:t>Pattern: '^(([0-9]|[1-9][0-9]|1[0-9][0-9]|2[0-4][0-9]|25[0-5])\.){3}([0-9]|[1-9][0-9]|1[0-9][0-9]|2[0-4][0-9]|25[0-5])</w:t>
            </w:r>
            <w:r w:rsidRPr="00867FDE">
              <w:rPr>
                <w:lang w:eastAsia="zh-CN"/>
              </w:rPr>
              <w:t>(\/.+)</w:t>
            </w:r>
            <w:r w:rsidRPr="00867FDE">
              <w:t>$'</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Ipv4AddrMaskRm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This data type is defined in the same way as the "Ipv4AddrMask"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rPr>
                <w:lang w:eastAsia="zh-CN"/>
              </w:rPr>
              <w:t>String identifying an IPv6 address formatted according to clause 4 of IETF RFC 5952 [5]. The mixed IPv4 IPv6 notation according to clause 5 of IETF RFC 5952 [5] shall not be used.</w:t>
            </w:r>
          </w:p>
          <w:p w:rsidR="004F44BB" w:rsidRPr="00867FDE" w:rsidRDefault="004F44BB" w:rsidP="004F44BB">
            <w:pPr>
              <w:pStyle w:val="TAL"/>
              <w:rPr>
                <w:lang w:eastAsia="zh-CN"/>
              </w:rPr>
            </w:pPr>
            <w:r w:rsidRPr="00867FDE">
              <w:rPr>
                <w:lang w:eastAsia="zh-CN"/>
              </w:rPr>
              <w:t>Pattern: '^((:|(0?|([1-9a-f][0-9a-f]{0,3}))):)((0?|([1-9a-f][0-9a-f]{0,3})):){0,6}(:|(0?|([1-9a-f][0-9a-f]{0,3})))$'</w:t>
            </w:r>
          </w:p>
          <w:p w:rsidR="004F44BB" w:rsidRPr="00867FDE" w:rsidRDefault="004F44BB" w:rsidP="004F44BB">
            <w:pPr>
              <w:pStyle w:val="TAL"/>
              <w:rPr>
                <w:lang w:eastAsia="zh-CN"/>
              </w:rPr>
            </w:pPr>
            <w:r w:rsidRPr="00867FDE">
              <w:rPr>
                <w:lang w:eastAsia="zh-CN"/>
              </w:rPr>
              <w:t>and</w:t>
            </w:r>
          </w:p>
          <w:p w:rsidR="004F44BB" w:rsidRPr="00867FDE" w:rsidRDefault="004F44BB" w:rsidP="004F44BB">
            <w:pPr>
              <w:pStyle w:val="TAL"/>
              <w:rPr>
                <w:lang w:eastAsia="zh-CN"/>
              </w:rPr>
            </w:pPr>
            <w:r w:rsidRPr="00867FDE">
              <w:rPr>
                <w:lang w:eastAsia="zh-CN"/>
              </w:rPr>
              <w:t>Pattern: '^((([^:]+:){7}([^:]+))|((([^:]+:)*[^:]+)?::(([^:]+:)*[^:]+)?))$'</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Ipv6AddrRm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This data type is defined in the same way as the "Ipv6Addr"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lastRenderedPageBreak/>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rPr>
                <w:lang w:eastAsia="zh-CN"/>
              </w:rPr>
              <w:t xml:space="preserve">String identifying an IPv6 address prefix formatted according to clause 4 of IETF RFC 5952 [5]. </w:t>
            </w:r>
          </w:p>
          <w:p w:rsidR="004F44BB" w:rsidRPr="00867FDE" w:rsidRDefault="004F44BB" w:rsidP="004F44BB">
            <w:pPr>
              <w:pStyle w:val="TAL"/>
              <w:rPr>
                <w:lang w:eastAsia="zh-CN"/>
              </w:rPr>
            </w:pPr>
            <w:r w:rsidRPr="00867FDE">
              <w:rPr>
                <w:lang w:eastAsia="zh-CN"/>
              </w:rPr>
              <w:t>Pattern: '^((:|(0?|([1-9a-f][0-9a-f]{0,3}))):)((0?|([1-9a-f][0-9a-f]{0,3})):){0,6}(:|(0?|([1-9a-f][0-9a-f]{0,3})))(\/(([0-9])|([0-9]{2})|(1[0-1][0-9])|(12[0-8])))$'</w:t>
            </w:r>
          </w:p>
          <w:p w:rsidR="004F44BB" w:rsidRPr="00867FDE" w:rsidRDefault="004F44BB" w:rsidP="004F44BB">
            <w:pPr>
              <w:pStyle w:val="TAL"/>
              <w:rPr>
                <w:lang w:eastAsia="zh-CN"/>
              </w:rPr>
            </w:pPr>
            <w:r w:rsidRPr="00867FDE">
              <w:rPr>
                <w:lang w:eastAsia="zh-CN"/>
              </w:rPr>
              <w:t>and</w:t>
            </w:r>
          </w:p>
          <w:p w:rsidR="004F44BB" w:rsidRPr="00867FDE" w:rsidRDefault="004F44BB" w:rsidP="004F44BB">
            <w:pPr>
              <w:pStyle w:val="TAL"/>
              <w:rPr>
                <w:lang w:eastAsia="zh-CN"/>
              </w:rPr>
            </w:pPr>
            <w:r w:rsidRPr="00867FDE">
              <w:rPr>
                <w:lang w:eastAsia="zh-CN"/>
              </w:rPr>
              <w:t>Pattern: '^((([^:]+:){7}([^:]+))|((([^:]+:)*[^:]+)?::(([^:]+:)*[^:]+)?))(\/.+)$'</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Ipv6PrefixRm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This data type is defined in the same way as the "Ipv6Prefix"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eastAsia="zh-CN"/>
              </w:rPr>
              <w:t>M</w:t>
            </w:r>
            <w:r w:rsidRPr="00867FDE">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lang w:eastAsia="zh-CN"/>
              </w:rPr>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rPr>
                <w:lang w:eastAsia="zh-CN"/>
              </w:rPr>
              <w:t>String identifying a MAC address formatted in the hexadecimal notation according to clause 1.1 and clause</w:t>
            </w:r>
            <w:r w:rsidRPr="00867FDE">
              <w:rPr>
                <w:rFonts w:ascii="Cambria" w:eastAsia="Cambria" w:hAnsi="Cambria"/>
                <w:lang w:val="en-US" w:eastAsia="zh-CN"/>
              </w:rPr>
              <w:t> </w:t>
            </w:r>
            <w:r w:rsidRPr="00867FDE">
              <w:rPr>
                <w:lang w:eastAsia="zh-CN"/>
              </w:rPr>
              <w:t>2.1 of IETF RFC 7042 [17].</w:t>
            </w:r>
          </w:p>
          <w:p w:rsidR="004F44BB" w:rsidRPr="00867FDE" w:rsidRDefault="004F44BB" w:rsidP="004F44BB">
            <w:pPr>
              <w:pStyle w:val="TAL"/>
              <w:rPr>
                <w:lang w:eastAsia="zh-CN"/>
              </w:rPr>
            </w:pPr>
            <w:r w:rsidRPr="00867FDE">
              <w:t>Pattern: '^([0-9a-fA-F]{2})((-[0-9a-fA-F]{2}){5})$'</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eastAsia="zh-CN"/>
              </w:rPr>
            </w:pPr>
            <w:r w:rsidRPr="00867FDE">
              <w:rPr>
                <w:rFonts w:hint="eastAsia"/>
                <w:lang w:eastAsia="zh-CN"/>
              </w:rPr>
              <w:t>M</w:t>
            </w:r>
            <w:r w:rsidRPr="00867FDE">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eastAsia="zh-CN"/>
              </w:rPr>
            </w:pPr>
            <w:r w:rsidRPr="00867FDE">
              <w:rPr>
                <w:lang w:eastAsia="zh-CN"/>
              </w:rPr>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This data type is defined in the same way as the "</w:t>
            </w:r>
            <w:r w:rsidRPr="00867FDE">
              <w:rPr>
                <w:rFonts w:hint="eastAsia"/>
                <w:lang w:eastAsia="zh-CN"/>
              </w:rPr>
              <w:t>M</w:t>
            </w:r>
            <w:r w:rsidRPr="00867FDE">
              <w:rPr>
                <w:lang w:eastAsia="zh-CN"/>
              </w:rPr>
              <w:t>acAddr48</w:t>
            </w:r>
            <w:r w:rsidRPr="00867FDE">
              <w:t>"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rPr>
                <w:lang w:eastAsia="zh-CN"/>
              </w:rPr>
              <w:t>A string used to indicate the features supported by an API that is used as defined in clause 6.6 in 3GPP TS 29.500 [25].</w:t>
            </w:r>
            <w:r w:rsidRPr="00867FDE">
              <w:rPr>
                <w:lang w:eastAsia="zh-CN"/>
              </w:rPr>
              <w:br/>
              <w:t>The string shall contain a bitmask indicating supported features in hexadecimal representation:</w:t>
            </w:r>
          </w:p>
          <w:p w:rsidR="004F44BB" w:rsidRPr="00867FDE" w:rsidRDefault="004F44BB" w:rsidP="004F44BB">
            <w:pPr>
              <w:pStyle w:val="TAL"/>
              <w:rPr>
                <w:lang w:eastAsia="zh-CN"/>
              </w:rPr>
            </w:pPr>
            <w:r w:rsidRPr="00867FDE">
              <w:rPr>
                <w:lang w:eastAsia="zh-CN"/>
              </w:rPr>
              <w:t>Each character in the string shall take a value of "0" to "9" or "A" to "F" and shall represent the support of 4 features as described in table </w:t>
            </w:r>
            <w:r w:rsidRPr="00867FDE">
              <w:t>5.2.2-3</w:t>
            </w:r>
            <w:r w:rsidRPr="00867FDE">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 xml:space="preserve">Unsigned Integer, i.e. only value 0 and integers above 0 are permissible. </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UintegerRm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This data type is defined in the same way as the "Uinteger" data type, but with the OpenAPI "nullable: true" property.</w:t>
            </w:r>
          </w:p>
        </w:tc>
      </w:tr>
      <w:tr w:rsidR="004F44BB" w:rsidRPr="00867FD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 xml:space="preserve">Unsigned 32-bit integers, i.e. only value 0 and 32-bit integers above 0 are permissible. </w:t>
            </w:r>
          </w:p>
        </w:tc>
      </w:tr>
      <w:tr w:rsidR="004F44BB" w:rsidRPr="00867FD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This data type is defined in the same way as the "UInt32" data type, but with the OpenAPI "nullable: true" property.</w:t>
            </w:r>
          </w:p>
        </w:tc>
      </w:tr>
      <w:tr w:rsidR="004F44BB" w:rsidRPr="00867FD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 xml:space="preserve">Unsigned 64-bit integers, i.e. only value 0 and 64-bit integers above 0 are permissible. </w:t>
            </w:r>
          </w:p>
        </w:tc>
      </w:tr>
      <w:tr w:rsidR="004F44BB" w:rsidRPr="00867FD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integer</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This data type is defined in the same way as the "Uint64"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rPr>
                <w:lang w:eastAsia="zh-CN"/>
              </w:rPr>
              <w:t xml:space="preserve">String providing an URI formatted according to IETF RFC 3986 [6]. </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UriRm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This data type is defined in the same way as the "Uri" data type, but with the OpenAPI "nullable: true" property.</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rPr>
                <w:lang w:eastAsia="zh-CN"/>
              </w:rPr>
              <w:t>String represents the SUPI or GPSI.</w:t>
            </w:r>
          </w:p>
          <w:p w:rsidR="004F44BB" w:rsidRPr="00867FDE" w:rsidRDefault="004F44BB" w:rsidP="004F44BB">
            <w:pPr>
              <w:pStyle w:val="TAL"/>
              <w:rPr>
                <w:lang w:eastAsia="zh-CN"/>
              </w:rPr>
            </w:pPr>
            <w:r w:rsidRPr="00867FDE">
              <w:t>Pattern: "^(imsi-[0-9]{5,15}|nai-.+|msisdn-[0-9]{5,15}|extid-[^@]+@[^@]+|.+)$".</w:t>
            </w:r>
          </w:p>
        </w:tc>
      </w:tr>
      <w:tr w:rsidR="004F44BB" w:rsidRPr="00867FD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VarUeIdRm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rPr>
                <w:lang w:eastAsia="zh-CN"/>
              </w:rPr>
            </w:pPr>
            <w:r w:rsidRPr="00867FDE">
              <w:t>This data type is defined in the same way as the "VarUeId" data type, but with the OpenAPI "nullable: true" property.</w:t>
            </w:r>
          </w:p>
        </w:tc>
      </w:tr>
      <w:tr w:rsidR="004F44BB" w:rsidRPr="00867FDE" w:rsidTr="00ED508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rPr>
                <w:lang w:eastAsia="zh-CN"/>
              </w:rPr>
            </w:pPr>
            <w:r w:rsidRPr="00867FDE">
              <w:rPr>
                <w:lang w:eastAsia="zh-CN"/>
              </w:rPr>
              <w:t>String with format "&lt;time-numoffset&gt;" optionally appended by "&lt;daylightSavingTime&gt;", where:</w:t>
            </w:r>
          </w:p>
          <w:p w:rsidR="004F44BB" w:rsidRPr="00867FDE" w:rsidRDefault="004F44BB" w:rsidP="004F44BB">
            <w:pPr>
              <w:pStyle w:val="TAL"/>
              <w:rPr>
                <w:lang w:eastAsia="zh-CN"/>
              </w:rPr>
            </w:pPr>
          </w:p>
          <w:p w:rsidR="004F44BB" w:rsidRPr="00867FDE" w:rsidRDefault="004F44BB" w:rsidP="004F44BB">
            <w:pPr>
              <w:pStyle w:val="TAL"/>
              <w:rPr>
                <w:lang w:eastAsia="zh-CN"/>
              </w:rPr>
            </w:pPr>
            <w:r w:rsidRPr="00867FDE">
              <w:rPr>
                <w:lang w:eastAsia="zh-CN"/>
              </w:rPr>
              <w:t>-  &lt;time-numoffset&gt; shall represent the time zone adjusted for daylight saving time and be encoded as time-numoffset as defined in clause 5.6 of IETF RFC 3339 [10];</w:t>
            </w:r>
          </w:p>
          <w:p w:rsidR="004F44BB" w:rsidRPr="00867FDE" w:rsidRDefault="004F44BB" w:rsidP="004F44BB">
            <w:pPr>
              <w:pStyle w:val="TAL"/>
              <w:rPr>
                <w:lang w:eastAsia="zh-CN"/>
              </w:rPr>
            </w:pPr>
          </w:p>
          <w:p w:rsidR="004F44BB" w:rsidRPr="00867FDE" w:rsidRDefault="004F44BB" w:rsidP="004F44BB">
            <w:pPr>
              <w:pStyle w:val="TAL"/>
              <w:rPr>
                <w:lang w:eastAsia="zh-CN"/>
              </w:rPr>
            </w:pPr>
            <w:r w:rsidRPr="00867FDE">
              <w:rPr>
                <w:lang w:eastAsia="zh-CN"/>
              </w:rPr>
              <w:t>- &lt;daylightSavingTime&gt; shall represent the adjustment that has been made and shall be encoded as "+1" or "+2" for a +1 or +2 hours adjustment.</w:t>
            </w:r>
          </w:p>
          <w:p w:rsidR="004F44BB" w:rsidRPr="00867FDE" w:rsidRDefault="004F44BB" w:rsidP="004F44BB">
            <w:pPr>
              <w:pStyle w:val="TAL"/>
              <w:rPr>
                <w:lang w:eastAsia="zh-CN"/>
              </w:rPr>
            </w:pPr>
          </w:p>
          <w:p w:rsidR="004F44BB" w:rsidRPr="00867FDE" w:rsidRDefault="004F44BB" w:rsidP="004F44BB">
            <w:pPr>
              <w:pStyle w:val="TAL"/>
              <w:rPr>
                <w:lang w:eastAsia="zh-CN"/>
              </w:rPr>
            </w:pPr>
            <w:r w:rsidRPr="00867FDE">
              <w:rPr>
                <w:lang w:eastAsia="zh-CN"/>
              </w:rPr>
              <w:t>Example: "-08:00+1" (for 8 hours behind UTC, +1 hour adjustment for Daylight Saving Time).</w:t>
            </w:r>
          </w:p>
        </w:tc>
      </w:tr>
      <w:tr w:rsidR="004F44BB" w:rsidRPr="00867FDE" w:rsidTr="003D1952">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TimeZoneRm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rPr>
                <w:lang w:eastAsia="zh-CN"/>
              </w:rPr>
            </w:pPr>
            <w:r w:rsidRPr="00867FDE">
              <w:t>This data type is defined in the same way as the "TimeZone" data type, but with the OpenAPI "nullable: true" property.</w:t>
            </w:r>
          </w:p>
        </w:tc>
      </w:tr>
      <w:tr w:rsidR="004F44BB" w:rsidRPr="00867FDE" w:rsidTr="003D1952">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lastRenderedPageBreak/>
              <w:t>StnSr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pPr>
            <w:r w:rsidRPr="00867FDE">
              <w:t xml:space="preserve">String </w:t>
            </w:r>
            <w:r w:rsidRPr="00867FDE">
              <w:rPr>
                <w:rFonts w:hint="eastAsia"/>
                <w:lang w:val="en-US" w:eastAsia="zh-CN"/>
              </w:rPr>
              <w:t>representing</w:t>
            </w:r>
            <w:r w:rsidRPr="00867FDE">
              <w:rPr>
                <w:rFonts w:hint="eastAsia"/>
                <w:lang w:eastAsia="zh-CN"/>
              </w:rPr>
              <w:t xml:space="preserve"> the STN-SR </w:t>
            </w:r>
            <w:r w:rsidRPr="00867FDE">
              <w:rPr>
                <w:rFonts w:hint="eastAsia"/>
                <w:lang w:val="en-US" w:eastAsia="zh-CN"/>
              </w:rPr>
              <w:t xml:space="preserve">as defined in clause 18.6 of </w:t>
            </w:r>
            <w:r w:rsidRPr="00867FDE">
              <w:rPr>
                <w:rFonts w:cs="Arial" w:hint="eastAsia"/>
                <w:szCs w:val="18"/>
                <w:lang w:eastAsia="zh-CN"/>
              </w:rPr>
              <w:t>3GPP</w:t>
            </w:r>
            <w:r w:rsidRPr="00867FDE">
              <w:rPr>
                <w:rFonts w:cs="Arial"/>
                <w:szCs w:val="18"/>
                <w:lang w:eastAsia="zh-CN"/>
              </w:rPr>
              <w:t> </w:t>
            </w:r>
            <w:r w:rsidRPr="00867FDE">
              <w:rPr>
                <w:rFonts w:cs="Arial" w:hint="eastAsia"/>
                <w:szCs w:val="18"/>
                <w:lang w:eastAsia="zh-CN"/>
              </w:rPr>
              <w:t>TS</w:t>
            </w:r>
            <w:r w:rsidRPr="00867FDE">
              <w:rPr>
                <w:rFonts w:cs="Arial"/>
                <w:szCs w:val="18"/>
                <w:lang w:eastAsia="zh-CN"/>
              </w:rPr>
              <w:t> </w:t>
            </w:r>
            <w:r w:rsidRPr="00867FDE">
              <w:rPr>
                <w:rFonts w:cs="Arial" w:hint="eastAsia"/>
                <w:szCs w:val="18"/>
                <w:lang w:eastAsia="zh-CN"/>
              </w:rPr>
              <w:t>23.003</w:t>
            </w:r>
            <w:r w:rsidRPr="00867FDE">
              <w:rPr>
                <w:rFonts w:cs="Arial"/>
                <w:szCs w:val="18"/>
                <w:lang w:eastAsia="zh-CN"/>
              </w:rPr>
              <w:t> </w:t>
            </w:r>
            <w:r w:rsidRPr="00867FDE">
              <w:rPr>
                <w:rFonts w:cs="Arial" w:hint="eastAsia"/>
                <w:szCs w:val="18"/>
                <w:lang w:eastAsia="zh-CN"/>
              </w:rPr>
              <w:t>[</w:t>
            </w:r>
            <w:r w:rsidRPr="00867FDE">
              <w:rPr>
                <w:rFonts w:cs="Arial" w:hint="eastAsia"/>
                <w:szCs w:val="18"/>
                <w:lang w:val="en-US" w:eastAsia="zh-CN"/>
              </w:rPr>
              <w:t>7</w:t>
            </w:r>
            <w:r w:rsidRPr="00867FDE">
              <w:rPr>
                <w:rFonts w:cs="Arial" w:hint="eastAsia"/>
                <w:szCs w:val="18"/>
                <w:lang w:eastAsia="zh-CN"/>
              </w:rPr>
              <w:t>]</w:t>
            </w:r>
            <w:r w:rsidRPr="00867FDE">
              <w:rPr>
                <w:rFonts w:hint="eastAsia"/>
                <w:lang w:eastAsia="zh-CN"/>
              </w:rPr>
              <w:t>.</w:t>
            </w:r>
          </w:p>
        </w:tc>
      </w:tr>
      <w:tr w:rsidR="004F44BB" w:rsidRPr="00867FDE" w:rsidTr="00AD04B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StnSrRm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pPr>
            <w:r w:rsidRPr="00867FDE">
              <w:t>This data type is defined in the same way as the "</w:t>
            </w:r>
            <w:r w:rsidRPr="00867FDE">
              <w:rPr>
                <w:rFonts w:hint="eastAsia"/>
                <w:lang w:val="en-US" w:eastAsia="zh-CN"/>
              </w:rPr>
              <w:t>StnSr</w:t>
            </w:r>
            <w:r w:rsidRPr="00867FDE">
              <w:t>" data type, but with the OpenAPI "nullable: true" property.</w:t>
            </w:r>
          </w:p>
        </w:tc>
      </w:tr>
      <w:tr w:rsidR="004F44BB" w:rsidRPr="00867FDE" w:rsidTr="00AD04B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CMsisdn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rPr>
                <w:lang w:eastAsia="zh-CN"/>
              </w:rPr>
            </w:pPr>
            <w:r w:rsidRPr="00867FDE">
              <w:rPr>
                <w:lang w:eastAsia="zh-CN"/>
              </w:rPr>
              <w:t>String represent</w:t>
            </w:r>
            <w:r w:rsidRPr="00867FDE">
              <w:rPr>
                <w:rFonts w:hint="eastAsia"/>
                <w:lang w:val="en-US" w:eastAsia="zh-CN"/>
              </w:rPr>
              <w:t>ing</w:t>
            </w:r>
            <w:r w:rsidRPr="00867FDE">
              <w:rPr>
                <w:lang w:eastAsia="zh-CN"/>
              </w:rPr>
              <w:t xml:space="preserve"> the </w:t>
            </w:r>
            <w:r w:rsidRPr="00867FDE">
              <w:rPr>
                <w:rFonts w:hint="eastAsia"/>
                <w:lang w:eastAsia="zh-CN"/>
              </w:rPr>
              <w:t xml:space="preserve">C-MSISDN </w:t>
            </w:r>
            <w:r w:rsidRPr="00867FDE">
              <w:rPr>
                <w:rFonts w:hint="eastAsia"/>
                <w:lang w:val="en-US" w:eastAsia="zh-CN"/>
              </w:rPr>
              <w:t xml:space="preserve">as defined in </w:t>
            </w:r>
            <w:r w:rsidRPr="00867FDE">
              <w:rPr>
                <w:rFonts w:cs="Arial" w:hint="eastAsia"/>
                <w:szCs w:val="18"/>
                <w:lang w:eastAsia="zh-CN"/>
              </w:rPr>
              <w:t xml:space="preserve">clause </w:t>
            </w:r>
            <w:r w:rsidRPr="00867FDE">
              <w:rPr>
                <w:rFonts w:cs="Arial" w:hint="eastAsia"/>
                <w:szCs w:val="18"/>
                <w:lang w:val="en-US" w:eastAsia="zh-CN"/>
              </w:rPr>
              <w:t>18.7</w:t>
            </w:r>
            <w:r w:rsidRPr="00867FDE">
              <w:rPr>
                <w:rFonts w:cs="Arial" w:hint="eastAsia"/>
                <w:szCs w:val="18"/>
                <w:lang w:eastAsia="zh-CN"/>
              </w:rPr>
              <w:t xml:space="preserve"> of 3GPP</w:t>
            </w:r>
            <w:r w:rsidRPr="00867FDE">
              <w:rPr>
                <w:rFonts w:cs="Arial"/>
                <w:szCs w:val="18"/>
                <w:lang w:eastAsia="zh-CN"/>
              </w:rPr>
              <w:t> </w:t>
            </w:r>
            <w:r w:rsidRPr="00867FDE">
              <w:rPr>
                <w:rFonts w:cs="Arial" w:hint="eastAsia"/>
                <w:szCs w:val="18"/>
                <w:lang w:eastAsia="zh-CN"/>
              </w:rPr>
              <w:t>TS</w:t>
            </w:r>
            <w:r w:rsidRPr="00867FDE">
              <w:rPr>
                <w:rFonts w:cs="Arial"/>
                <w:szCs w:val="18"/>
                <w:lang w:eastAsia="zh-CN"/>
              </w:rPr>
              <w:t> </w:t>
            </w:r>
            <w:r w:rsidRPr="00867FDE">
              <w:rPr>
                <w:rFonts w:cs="Arial" w:hint="eastAsia"/>
                <w:szCs w:val="18"/>
                <w:lang w:eastAsia="zh-CN"/>
              </w:rPr>
              <w:t>23.</w:t>
            </w:r>
            <w:r w:rsidRPr="00867FDE">
              <w:rPr>
                <w:rFonts w:cs="Arial" w:hint="eastAsia"/>
                <w:szCs w:val="18"/>
                <w:lang w:val="en-US" w:eastAsia="zh-CN"/>
              </w:rPr>
              <w:t>003</w:t>
            </w:r>
            <w:r w:rsidRPr="00867FDE">
              <w:rPr>
                <w:rFonts w:cs="Arial"/>
                <w:szCs w:val="18"/>
                <w:lang w:eastAsia="zh-CN"/>
              </w:rPr>
              <w:t> </w:t>
            </w:r>
            <w:r w:rsidRPr="00867FDE">
              <w:rPr>
                <w:rFonts w:cs="Arial" w:hint="eastAsia"/>
                <w:szCs w:val="18"/>
                <w:lang w:eastAsia="zh-CN"/>
              </w:rPr>
              <w:t>[</w:t>
            </w:r>
            <w:r w:rsidRPr="00867FDE">
              <w:rPr>
                <w:rFonts w:cs="Arial" w:hint="eastAsia"/>
                <w:szCs w:val="18"/>
                <w:lang w:val="en-US" w:eastAsia="zh-CN"/>
              </w:rPr>
              <w:t>7</w:t>
            </w:r>
            <w:r w:rsidRPr="00867FDE">
              <w:rPr>
                <w:rFonts w:cs="Arial" w:hint="eastAsia"/>
                <w:szCs w:val="18"/>
                <w:lang w:eastAsia="zh-CN"/>
              </w:rPr>
              <w:t>])</w:t>
            </w:r>
            <w:r w:rsidRPr="00867FDE">
              <w:rPr>
                <w:lang w:eastAsia="zh-CN"/>
              </w:rPr>
              <w:t>.</w:t>
            </w:r>
          </w:p>
          <w:p w:rsidR="004F44BB" w:rsidRPr="00867FDE" w:rsidRDefault="004F44BB" w:rsidP="004F44BB">
            <w:pPr>
              <w:pStyle w:val="TAL"/>
            </w:pPr>
            <w:r w:rsidRPr="00867FDE">
              <w:t>Pattern: "^[0-9]{5,15}$".</w:t>
            </w:r>
          </w:p>
        </w:tc>
      </w:tr>
      <w:tr w:rsidR="004F44BB" w:rsidRPr="00867FDE" w:rsidTr="00867FD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CMsisdnRm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pPr>
            <w:r w:rsidRPr="00867FDE">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pPr>
            <w:r w:rsidRPr="00867FDE">
              <w:t>This data type is defined in the same way as the "</w:t>
            </w:r>
            <w:r w:rsidRPr="00867FDE">
              <w:rPr>
                <w:rFonts w:hint="eastAsia"/>
                <w:lang w:val="en-US" w:eastAsia="zh-CN"/>
              </w:rPr>
              <w:t>CMsisdn</w:t>
            </w:r>
            <w:r w:rsidRPr="00867FDE">
              <w:t>" data type, but with the OpenAPI "nullable: true" property.</w:t>
            </w:r>
          </w:p>
        </w:tc>
      </w:tr>
      <w:tr w:rsidR="004F44BB" w:rsidRPr="00867FDE" w:rsidTr="00945C9F">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val="en-US" w:eastAsia="zh-CN"/>
              </w:rPr>
            </w:pPr>
            <w:r w:rsidRPr="00867FDE">
              <w:t>DayOfWeek</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val="en-US" w:eastAsia="zh-CN"/>
              </w:rPr>
            </w:pPr>
            <w:r w:rsidRPr="00867FDE">
              <w:t>integer</w:t>
            </w:r>
          </w:p>
        </w:tc>
        <w:tc>
          <w:tcPr>
            <w:tcW w:w="2952" w:type="pct"/>
            <w:tcBorders>
              <w:top w:val="single" w:sz="4" w:space="0" w:color="auto"/>
              <w:left w:val="nil"/>
              <w:bottom w:val="single" w:sz="4" w:space="0" w:color="auto"/>
              <w:right w:val="single" w:sz="8" w:space="0" w:color="auto"/>
            </w:tcBorders>
          </w:tcPr>
          <w:p w:rsidR="004F44BB" w:rsidRPr="00867FDE" w:rsidRDefault="004F44BB" w:rsidP="004F44BB">
            <w:pPr>
              <w:pStyle w:val="TAL"/>
            </w:pPr>
            <w:r w:rsidRPr="00867FDE">
              <w:t>Integer between and including 1 and 7 denoting a weekday. "1" shall indicate "Monday", and the subsequent weekdays shall be indicated with the next higher numbers. "7" shall indicate "Sunday".</w:t>
            </w:r>
          </w:p>
        </w:tc>
      </w:tr>
      <w:tr w:rsidR="004F44BB" w:rsidRPr="00867FD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val="en-US" w:eastAsia="zh-CN"/>
              </w:rPr>
            </w:pPr>
            <w:r w:rsidRPr="00867FDE">
              <w:t>TimeOfDay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4F44BB" w:rsidRPr="00867FDE" w:rsidRDefault="004F44BB" w:rsidP="004F44BB">
            <w:pPr>
              <w:pStyle w:val="TAL"/>
              <w:rPr>
                <w:lang w:val="en-US" w:eastAsia="zh-CN"/>
              </w:rPr>
            </w:pPr>
            <w:r w:rsidRPr="00867FDE">
              <w:t>string</w:t>
            </w:r>
          </w:p>
        </w:tc>
        <w:tc>
          <w:tcPr>
            <w:tcW w:w="2952" w:type="pct"/>
            <w:tcBorders>
              <w:top w:val="single" w:sz="4" w:space="0" w:color="auto"/>
              <w:left w:val="nil"/>
              <w:bottom w:val="single" w:sz="8" w:space="0" w:color="auto"/>
              <w:right w:val="single" w:sz="8" w:space="0" w:color="auto"/>
            </w:tcBorders>
          </w:tcPr>
          <w:p w:rsidR="004F44BB" w:rsidRPr="00867FDE" w:rsidRDefault="004F44BB" w:rsidP="004F44BB">
            <w:pPr>
              <w:pStyle w:val="TAL"/>
            </w:pPr>
            <w:r w:rsidRPr="00867FDE">
              <w:t xml:space="preserve">String with format "partial-time" or "full-time" as defined in clause 5.6 of IETF RFC 3339 [10]. </w:t>
            </w:r>
          </w:p>
          <w:p w:rsidR="004F44BB" w:rsidRPr="00867FDE" w:rsidRDefault="004F44BB" w:rsidP="004F44BB">
            <w:pPr>
              <w:pStyle w:val="TAL"/>
            </w:pPr>
            <w:r w:rsidRPr="00867FDE">
              <w:t>Examples: "20:15:00", "20:15:00-08:00" (for 8 hours behind UTC).</w:t>
            </w:r>
          </w:p>
        </w:tc>
      </w:tr>
    </w:tbl>
    <w:p w:rsidR="00717E65" w:rsidRPr="00867FDE" w:rsidRDefault="00717E65" w:rsidP="006A1E40"/>
    <w:p w:rsidR="00DA7E56" w:rsidRPr="00867FDE" w:rsidRDefault="00DA7E56" w:rsidP="00DA7E56">
      <w:pPr>
        <w:pStyle w:val="TH"/>
      </w:pPr>
      <w:r w:rsidRPr="00867FDE">
        <w:t>Table 5.2.2-2: 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DA7E56" w:rsidRPr="00867FDE" w:rsidTr="00B42053">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67FDE" w:rsidRDefault="00DA7E56" w:rsidP="00B42053">
            <w:pPr>
              <w:pStyle w:val="TAH"/>
            </w:pPr>
            <w:r w:rsidRPr="00867FDE">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pPr>
            <w:r w:rsidRPr="00867FDE">
              <w:t>Description</w:t>
            </w:r>
          </w:p>
        </w:tc>
      </w:tr>
      <w:tr w:rsidR="00DA7E56" w:rsidRPr="00867FD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boolean</w:t>
            </w:r>
          </w:p>
        </w:tc>
        <w:tc>
          <w:tcPr>
            <w:tcW w:w="3707" w:type="pct"/>
            <w:tcBorders>
              <w:top w:val="single" w:sz="4" w:space="0" w:color="auto"/>
              <w:left w:val="nil"/>
              <w:bottom w:val="single" w:sz="4" w:space="0" w:color="auto"/>
              <w:right w:val="single" w:sz="8" w:space="0" w:color="auto"/>
            </w:tcBorders>
          </w:tcPr>
          <w:p w:rsidR="00DA7E56" w:rsidRPr="00867FDE" w:rsidRDefault="00DA7E56" w:rsidP="00B42053">
            <w:pPr>
              <w:pStyle w:val="TAL"/>
            </w:pPr>
            <w:r w:rsidRPr="00867FDE">
              <w:t>As defined in OpenAPI Specification [3]</w:t>
            </w:r>
          </w:p>
        </w:tc>
      </w:tr>
      <w:tr w:rsidR="00DA7E56" w:rsidRPr="00867FD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integer</w:t>
            </w:r>
          </w:p>
        </w:tc>
        <w:tc>
          <w:tcPr>
            <w:tcW w:w="3707" w:type="pct"/>
            <w:tcBorders>
              <w:top w:val="single" w:sz="4" w:space="0" w:color="auto"/>
              <w:left w:val="nil"/>
              <w:bottom w:val="single" w:sz="4" w:space="0" w:color="auto"/>
              <w:right w:val="single" w:sz="8" w:space="0" w:color="auto"/>
            </w:tcBorders>
          </w:tcPr>
          <w:p w:rsidR="00DA7E56" w:rsidRPr="00867FDE" w:rsidRDefault="00DA7E56" w:rsidP="00B42053">
            <w:pPr>
              <w:pStyle w:val="TAL"/>
            </w:pPr>
            <w:r w:rsidRPr="00867FDE">
              <w:t>As defined in OpenAPI Specification [3]</w:t>
            </w:r>
          </w:p>
        </w:tc>
      </w:tr>
      <w:tr w:rsidR="00DA7E56" w:rsidRPr="00867FD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number</w:t>
            </w:r>
          </w:p>
        </w:tc>
        <w:tc>
          <w:tcPr>
            <w:tcW w:w="3707" w:type="pct"/>
            <w:tcBorders>
              <w:top w:val="single" w:sz="4" w:space="0" w:color="auto"/>
              <w:left w:val="nil"/>
              <w:bottom w:val="single" w:sz="4" w:space="0" w:color="auto"/>
              <w:right w:val="single" w:sz="8" w:space="0" w:color="auto"/>
            </w:tcBorders>
          </w:tcPr>
          <w:p w:rsidR="00DA7E56" w:rsidRPr="00867FDE" w:rsidRDefault="00DA7E56" w:rsidP="00B42053">
            <w:pPr>
              <w:pStyle w:val="TAL"/>
              <w:rPr>
                <w:lang w:eastAsia="zh-CN"/>
              </w:rPr>
            </w:pPr>
            <w:r w:rsidRPr="00867FDE">
              <w:t>As defined in OpenAPI Specification [3]</w:t>
            </w:r>
          </w:p>
        </w:tc>
      </w:tr>
      <w:tr w:rsidR="00DA7E56" w:rsidRPr="00867FD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string</w:t>
            </w:r>
          </w:p>
        </w:tc>
        <w:tc>
          <w:tcPr>
            <w:tcW w:w="3707" w:type="pct"/>
            <w:tcBorders>
              <w:top w:val="single" w:sz="4" w:space="0" w:color="auto"/>
              <w:left w:val="nil"/>
              <w:bottom w:val="single" w:sz="4" w:space="0" w:color="auto"/>
              <w:right w:val="single" w:sz="8" w:space="0" w:color="auto"/>
            </w:tcBorders>
          </w:tcPr>
          <w:p w:rsidR="00DA7E56" w:rsidRPr="00867FDE" w:rsidRDefault="00DA7E56" w:rsidP="00B42053">
            <w:pPr>
              <w:pStyle w:val="TAL"/>
            </w:pPr>
            <w:r w:rsidRPr="00867FDE">
              <w:t>As defined in OpenAPI Specification [3]</w:t>
            </w:r>
          </w:p>
        </w:tc>
      </w:tr>
      <w:tr w:rsidR="00DA7E56" w:rsidRPr="00867FDE" w:rsidTr="00B42053">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N"/>
            </w:pPr>
            <w:r w:rsidRPr="00867FDE">
              <w:t>NOTE</w:t>
            </w:r>
            <w:r w:rsidRPr="00867FDE">
              <w:tab/>
              <w:t>Data types defined in OpenAPI Specification [3] do not follow the UpperCamel convention for data types in 3GPP TS 29.501 [2]</w:t>
            </w:r>
          </w:p>
        </w:tc>
      </w:tr>
    </w:tbl>
    <w:p w:rsidR="00DA7E56" w:rsidRPr="00867FDE" w:rsidRDefault="00DA7E56" w:rsidP="00AD3C70"/>
    <w:p w:rsidR="008852DA" w:rsidRPr="00867FDE" w:rsidRDefault="008852DA" w:rsidP="008852DA">
      <w:pPr>
        <w:pStyle w:val="TH"/>
      </w:pPr>
      <w:r w:rsidRPr="00867FDE">
        <w:t xml:space="preserve">Table 5.2.2-3: Meaning of a Hexadecimal Character in </w:t>
      </w:r>
      <w:r w:rsidRPr="00867FDE">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8852DA" w:rsidRPr="00867FDE" w:rsidTr="00626C9E">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852DA" w:rsidRPr="00867FDE" w:rsidRDefault="008852DA" w:rsidP="00626C9E">
            <w:pPr>
              <w:pStyle w:val="TAH"/>
            </w:pPr>
            <w:r w:rsidRPr="00867FDE">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rsidR="008852DA" w:rsidRPr="00867FDE" w:rsidRDefault="008852DA" w:rsidP="00626C9E">
            <w:pPr>
              <w:pStyle w:val="TAH"/>
            </w:pPr>
            <w:r w:rsidRPr="00867FDE">
              <w:t>Feature n+3</w:t>
            </w:r>
            <w:r w:rsidRPr="00867FDE">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rsidR="008852DA" w:rsidRPr="00867FDE" w:rsidRDefault="008852DA" w:rsidP="00626C9E">
            <w:pPr>
              <w:pStyle w:val="TAH"/>
            </w:pPr>
            <w:r w:rsidRPr="00867FDE">
              <w:t>Feature n+2</w:t>
            </w:r>
            <w:r w:rsidRPr="00867FD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67FDE" w:rsidRDefault="008852DA" w:rsidP="00626C9E">
            <w:pPr>
              <w:pStyle w:val="TAH"/>
            </w:pPr>
            <w:r w:rsidRPr="00867FDE">
              <w:t>Feature n+1</w:t>
            </w:r>
            <w:r w:rsidRPr="00867FD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67FDE" w:rsidRDefault="008852DA" w:rsidP="00626C9E">
            <w:pPr>
              <w:pStyle w:val="TAH"/>
            </w:pPr>
            <w:r w:rsidRPr="00867FDE">
              <w:t>Feature n</w:t>
            </w:r>
            <w:r w:rsidRPr="00867FDE">
              <w:br/>
              <w:t>supported</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0</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1</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2</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3</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4</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5</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6</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7</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rPr>
                <w:lang w:eastAsia="zh-CN"/>
              </w:rPr>
            </w:pPr>
            <w:r w:rsidRPr="00867FDE">
              <w:rPr>
                <w:lang w:eastAsia="zh-CN"/>
              </w:rPr>
              <w:t>no</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rPr>
                <w:lang w:eastAsia="zh-CN"/>
              </w:rPr>
            </w:pPr>
            <w:r w:rsidRPr="00867FDE">
              <w:rPr>
                <w:lang w:eastAsia="zh-CN"/>
              </w:rPr>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rPr>
                <w:lang w:eastAsia="zh-CN"/>
              </w:rPr>
            </w:pPr>
            <w:r w:rsidRPr="00867FDE">
              <w:rPr>
                <w:lang w:eastAsia="zh-CN"/>
              </w:rPr>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rPr>
                <w:lang w:eastAsia="zh-CN"/>
              </w:rPr>
            </w:pPr>
            <w:r w:rsidRPr="00867FDE">
              <w:rPr>
                <w:lang w:eastAsia="zh-CN"/>
              </w:rPr>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8</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9</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A</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B</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C</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D</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E</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no</w:t>
            </w:r>
          </w:p>
        </w:tc>
      </w:tr>
      <w:tr w:rsidR="008852DA" w:rsidRPr="00867FD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774F86" w:rsidP="00626C9E">
            <w:pPr>
              <w:pStyle w:val="TAC"/>
            </w:pPr>
            <w:r w:rsidRPr="00867FDE">
              <w:t>"</w:t>
            </w:r>
            <w:r w:rsidR="008852DA" w:rsidRPr="00867FDE">
              <w:t>F</w:t>
            </w:r>
            <w:r w:rsidRPr="00867FDE">
              <w:t>"</w:t>
            </w:r>
          </w:p>
        </w:tc>
        <w:tc>
          <w:tcPr>
            <w:tcW w:w="901"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t>yes</w:t>
            </w:r>
          </w:p>
        </w:tc>
        <w:tc>
          <w:tcPr>
            <w:tcW w:w="1067"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rPr>
                <w:lang w:eastAsia="zh-CN"/>
              </w:rPr>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rPr>
                <w:lang w:eastAsia="zh-CN"/>
              </w:rPr>
              <w:t>yes</w:t>
            </w:r>
          </w:p>
        </w:tc>
        <w:tc>
          <w:tcPr>
            <w:tcW w:w="1066" w:type="pct"/>
            <w:tcBorders>
              <w:top w:val="single" w:sz="4" w:space="0" w:color="auto"/>
              <w:left w:val="nil"/>
              <w:bottom w:val="single" w:sz="4" w:space="0" w:color="auto"/>
              <w:right w:val="single" w:sz="8" w:space="0" w:color="auto"/>
            </w:tcBorders>
          </w:tcPr>
          <w:p w:rsidR="008852DA" w:rsidRPr="00867FDE" w:rsidRDefault="008852DA" w:rsidP="00626C9E">
            <w:pPr>
              <w:pStyle w:val="TAC"/>
            </w:pPr>
            <w:r w:rsidRPr="00867FDE">
              <w:rPr>
                <w:lang w:eastAsia="zh-CN"/>
              </w:rPr>
              <w:t>yes</w:t>
            </w:r>
          </w:p>
        </w:tc>
      </w:tr>
      <w:tr w:rsidR="008852DA" w:rsidRPr="00867FDE" w:rsidTr="00626C9E">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67FDE" w:rsidRDefault="008852DA" w:rsidP="00626C9E">
            <w:pPr>
              <w:pStyle w:val="TAN"/>
            </w:pPr>
            <w:r w:rsidRPr="00867FDE">
              <w:t>NOTE 1</w:t>
            </w:r>
            <w:r w:rsidRPr="00867FDE">
              <w:tab/>
              <w:t>"n" shall be i * 4 + 1, where "i" is zero or a natural number, i.e permissible values of "n" are 1, 5, 9, …</w:t>
            </w:r>
          </w:p>
          <w:p w:rsidR="008852DA" w:rsidRPr="00867FDE" w:rsidRDefault="008852DA" w:rsidP="00626C9E">
            <w:pPr>
              <w:pStyle w:val="TAN"/>
            </w:pPr>
            <w:r w:rsidRPr="00867FDE">
              <w:t>NOTE 2</w:t>
            </w:r>
            <w:r w:rsidRPr="00867FDE">
              <w:tab/>
              <w:t>If a feature is not defined, it shall be indicated with value "no".</w:t>
            </w:r>
          </w:p>
        </w:tc>
      </w:tr>
    </w:tbl>
    <w:p w:rsidR="008852DA" w:rsidRPr="00867FDE" w:rsidRDefault="008852DA" w:rsidP="008852DA"/>
    <w:p w:rsidR="00DA7E56" w:rsidRPr="00867FDE" w:rsidRDefault="008852DA" w:rsidP="006A1E40">
      <w:pPr>
        <w:rPr>
          <w:lang w:val="en-US"/>
        </w:rPr>
      </w:pPr>
      <w:r w:rsidRPr="00867FDE">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rsidR="00717E65" w:rsidRPr="00867FDE" w:rsidRDefault="00717E65" w:rsidP="00717E65">
      <w:pPr>
        <w:pStyle w:val="Heading3"/>
      </w:pPr>
      <w:bookmarkStart w:id="60" w:name="_Toc24925774"/>
      <w:bookmarkStart w:id="61" w:name="_Toc24925952"/>
      <w:bookmarkStart w:id="62" w:name="_Toc24926128"/>
      <w:bookmarkStart w:id="63" w:name="_Toc27592767"/>
      <w:r w:rsidRPr="00867FDE">
        <w:lastRenderedPageBreak/>
        <w:t>5.2.3</w:t>
      </w:r>
      <w:r w:rsidRPr="00867FDE">
        <w:tab/>
        <w:t>Enumerations</w:t>
      </w:r>
      <w:bookmarkEnd w:id="60"/>
      <w:bookmarkEnd w:id="61"/>
      <w:bookmarkEnd w:id="62"/>
      <w:bookmarkEnd w:id="63"/>
    </w:p>
    <w:p w:rsidR="00717E65" w:rsidRPr="00867FDE" w:rsidRDefault="00717E65" w:rsidP="00717E65">
      <w:pPr>
        <w:pStyle w:val="Heading4"/>
      </w:pPr>
      <w:bookmarkStart w:id="64" w:name="_Toc24925775"/>
      <w:bookmarkStart w:id="65" w:name="_Toc24925953"/>
      <w:bookmarkStart w:id="66" w:name="_Toc24926129"/>
      <w:bookmarkStart w:id="67" w:name="_Toc27592768"/>
      <w:r w:rsidRPr="00867FDE">
        <w:t>5.2.3.1</w:t>
      </w:r>
      <w:r w:rsidRPr="00867FDE">
        <w:tab/>
        <w:t xml:space="preserve">Enumeration: </w:t>
      </w:r>
      <w:r w:rsidR="006411D4" w:rsidRPr="00867FDE">
        <w:t>PatchOperation</w:t>
      </w:r>
      <w:bookmarkEnd w:id="64"/>
      <w:bookmarkEnd w:id="65"/>
      <w:bookmarkEnd w:id="66"/>
      <w:bookmarkEnd w:id="67"/>
    </w:p>
    <w:p w:rsidR="00717E65" w:rsidRPr="00867FDE" w:rsidRDefault="00717E65" w:rsidP="00717E65">
      <w:pPr>
        <w:pStyle w:val="TH"/>
      </w:pPr>
      <w:r w:rsidRPr="00867FDE">
        <w:t>Table 5.</w:t>
      </w:r>
      <w:r w:rsidR="00D83283" w:rsidRPr="00867FDE">
        <w:t>2.</w:t>
      </w:r>
      <w:r w:rsidRPr="00867FDE">
        <w:t>3</w:t>
      </w:r>
      <w:r w:rsidR="00D83283" w:rsidRPr="00867FDE">
        <w:t>.1</w:t>
      </w:r>
      <w:r w:rsidRPr="00867FDE">
        <w:t xml:space="preserve">-1: Enumeration </w:t>
      </w:r>
      <w:r w:rsidR="006411D4" w:rsidRPr="00867FDE">
        <w:t>PatchOperation</w:t>
      </w:r>
    </w:p>
    <w:tbl>
      <w:tblPr>
        <w:tblW w:w="4650" w:type="pct"/>
        <w:tblCellMar>
          <w:left w:w="0" w:type="dxa"/>
          <w:right w:w="0" w:type="dxa"/>
        </w:tblCellMar>
        <w:tblLook w:val="04A0" w:firstRow="1" w:lastRow="0" w:firstColumn="1" w:lastColumn="0" w:noHBand="0" w:noVBand="1"/>
      </w:tblPr>
      <w:tblGrid>
        <w:gridCol w:w="3422"/>
        <w:gridCol w:w="5526"/>
      </w:tblGrid>
      <w:tr w:rsidR="00717E65" w:rsidRPr="00867FDE" w:rsidTr="00F40C4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17E65" w:rsidRPr="00867FDE" w:rsidRDefault="00717E65" w:rsidP="00F40C40">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17E65" w:rsidRPr="00867FDE" w:rsidRDefault="00717E65" w:rsidP="00F40C40">
            <w:pPr>
              <w:pStyle w:val="TAH"/>
            </w:pPr>
            <w:r w:rsidRPr="00867FDE">
              <w:t>Description</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Add operation as defined in IETF RFC 6902 [14].</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Copy operation as defined in IETF RFC 6902 [14].</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Move operation as defined in IETF RFC 6902 [14].</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Remove operation as defined in IETF RFC 6902 [14].</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Replace operation as defined in IETF RFC 6902 [14].</w:t>
            </w:r>
          </w:p>
        </w:tc>
      </w:tr>
      <w:tr w:rsidR="006411D4" w:rsidRPr="00867FD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67FDE" w:rsidRDefault="006411D4" w:rsidP="006411D4">
            <w:pPr>
              <w:pStyle w:val="TAL"/>
            </w:pPr>
            <w:r w:rsidRPr="00867FDE">
              <w:t>Test operation as defined in IETF RFC 6902 [14].</w:t>
            </w:r>
          </w:p>
        </w:tc>
      </w:tr>
    </w:tbl>
    <w:p w:rsidR="00717E65" w:rsidRPr="00867FDE" w:rsidRDefault="00717E65" w:rsidP="00717E65">
      <w:pPr>
        <w:rPr>
          <w:lang w:val="en-US"/>
        </w:rPr>
      </w:pPr>
    </w:p>
    <w:p w:rsidR="00971305" w:rsidRPr="00867FDE" w:rsidRDefault="00971305" w:rsidP="00971305">
      <w:pPr>
        <w:pStyle w:val="Heading4"/>
      </w:pPr>
      <w:bookmarkStart w:id="68" w:name="_Toc24925776"/>
      <w:bookmarkStart w:id="69" w:name="_Toc24925954"/>
      <w:bookmarkStart w:id="70" w:name="_Toc24926130"/>
      <w:bookmarkStart w:id="71" w:name="_Toc27592769"/>
      <w:r w:rsidRPr="00867FDE">
        <w:t>5.2.3.2</w:t>
      </w:r>
      <w:r w:rsidRPr="00867FDE">
        <w:tab/>
        <w:t>Enumeration: UriScheme</w:t>
      </w:r>
      <w:bookmarkEnd w:id="68"/>
      <w:bookmarkEnd w:id="69"/>
      <w:bookmarkEnd w:id="70"/>
      <w:bookmarkEnd w:id="71"/>
    </w:p>
    <w:p w:rsidR="00971305" w:rsidRPr="00867FDE" w:rsidRDefault="00971305" w:rsidP="00971305">
      <w:pPr>
        <w:pStyle w:val="TH"/>
      </w:pPr>
      <w:r w:rsidRPr="00867FDE">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971305" w:rsidRPr="00867FDE" w:rsidTr="0092369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71305" w:rsidRPr="00867FDE" w:rsidRDefault="00971305" w:rsidP="0092369C">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71305" w:rsidRPr="00867FDE" w:rsidRDefault="00971305" w:rsidP="0092369C">
            <w:pPr>
              <w:pStyle w:val="TAH"/>
            </w:pPr>
            <w:r w:rsidRPr="00867FDE">
              <w:t>Description</w:t>
            </w:r>
          </w:p>
        </w:tc>
      </w:tr>
      <w:tr w:rsidR="00971305" w:rsidRPr="00867FD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67FDE" w:rsidRDefault="00971305" w:rsidP="0092369C">
            <w:pPr>
              <w:pStyle w:val="TAL"/>
            </w:pPr>
            <w:r w:rsidRPr="00867FDE">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67FDE" w:rsidRDefault="00971305" w:rsidP="0092369C">
            <w:pPr>
              <w:pStyle w:val="TAL"/>
            </w:pPr>
            <w:r w:rsidRPr="00867FDE">
              <w:t>HTTP URI scheme</w:t>
            </w:r>
          </w:p>
        </w:tc>
      </w:tr>
      <w:tr w:rsidR="00971305" w:rsidRPr="00867FD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67FDE" w:rsidRDefault="00971305" w:rsidP="0092369C">
            <w:pPr>
              <w:pStyle w:val="TAL"/>
            </w:pPr>
            <w:r w:rsidRPr="00867FDE">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67FDE" w:rsidRDefault="00971305" w:rsidP="0092369C">
            <w:pPr>
              <w:pStyle w:val="TAL"/>
            </w:pPr>
            <w:r w:rsidRPr="00867FDE">
              <w:t>HTTPS URI scheme</w:t>
            </w:r>
          </w:p>
        </w:tc>
      </w:tr>
    </w:tbl>
    <w:p w:rsidR="00971305" w:rsidRPr="00867FDE" w:rsidRDefault="00971305" w:rsidP="00971305">
      <w:pPr>
        <w:rPr>
          <w:lang w:val="en-US"/>
        </w:rPr>
      </w:pPr>
    </w:p>
    <w:p w:rsidR="00167262" w:rsidRPr="00867FDE" w:rsidRDefault="00167262" w:rsidP="00167262">
      <w:pPr>
        <w:pStyle w:val="Heading4"/>
        <w:rPr>
          <w:lang w:eastAsia="zh-CN"/>
        </w:rPr>
      </w:pPr>
      <w:bookmarkStart w:id="72" w:name="_Toc24925777"/>
      <w:bookmarkStart w:id="73" w:name="_Toc24925955"/>
      <w:bookmarkStart w:id="74" w:name="_Toc24926131"/>
      <w:bookmarkStart w:id="75" w:name="_Toc27592770"/>
      <w:r w:rsidRPr="00867FDE">
        <w:t>5.2.3.</w:t>
      </w:r>
      <w:r w:rsidRPr="00867FDE">
        <w:rPr>
          <w:lang w:eastAsia="zh-CN"/>
        </w:rPr>
        <w:t>3</w:t>
      </w:r>
      <w:r w:rsidRPr="00867FDE">
        <w:tab/>
        <w:t xml:space="preserve">Enumeration: </w:t>
      </w:r>
      <w:r w:rsidRPr="00867FDE">
        <w:rPr>
          <w:rFonts w:hint="eastAsia"/>
          <w:lang w:eastAsia="zh-CN"/>
        </w:rPr>
        <w:t>ChangeType</w:t>
      </w:r>
      <w:bookmarkEnd w:id="72"/>
      <w:bookmarkEnd w:id="73"/>
      <w:bookmarkEnd w:id="74"/>
      <w:bookmarkEnd w:id="75"/>
    </w:p>
    <w:p w:rsidR="00167262" w:rsidRPr="00867FDE" w:rsidRDefault="00167262" w:rsidP="00167262">
      <w:pPr>
        <w:pStyle w:val="TH"/>
        <w:rPr>
          <w:lang w:eastAsia="zh-CN"/>
        </w:rPr>
      </w:pPr>
      <w:r w:rsidRPr="00867FDE">
        <w:t xml:space="preserve">Table 5.2.3.3-1: Enumeration </w:t>
      </w:r>
      <w:r w:rsidRPr="00867FDE">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167262" w:rsidRPr="00867FDE" w:rsidTr="00AE1C2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67262" w:rsidRPr="00867FDE" w:rsidRDefault="00167262" w:rsidP="00AE1C26">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67262" w:rsidRPr="00867FDE" w:rsidRDefault="00167262" w:rsidP="00AE1C26">
            <w:pPr>
              <w:pStyle w:val="TAH"/>
            </w:pPr>
            <w:r w:rsidRPr="00867FDE">
              <w:t>Description</w:t>
            </w:r>
          </w:p>
        </w:tc>
      </w:tr>
      <w:tr w:rsidR="00167262" w:rsidRPr="00867FD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pPr>
            <w:r w:rsidRPr="00867FDE">
              <w:t>"</w:t>
            </w:r>
            <w:r w:rsidRPr="00867FDE">
              <w:rPr>
                <w:rFonts w:hint="eastAsia"/>
                <w:lang w:eastAsia="zh-CN"/>
              </w:rPr>
              <w:t>ADD</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rPr>
                <w:lang w:eastAsia="zh-CN"/>
              </w:rPr>
            </w:pPr>
            <w:r w:rsidRPr="00867FDE">
              <w:rPr>
                <w:rFonts w:hint="eastAsia"/>
                <w:lang w:eastAsia="zh-CN"/>
              </w:rPr>
              <w:t xml:space="preserve">This value indicates new </w:t>
            </w:r>
            <w:r w:rsidRPr="00867FDE">
              <w:rPr>
                <w:lang w:eastAsia="zh-CN"/>
              </w:rPr>
              <w:t>attribute</w:t>
            </w:r>
            <w:r w:rsidRPr="00867FDE">
              <w:rPr>
                <w:rFonts w:hint="eastAsia"/>
                <w:lang w:eastAsia="zh-CN"/>
              </w:rPr>
              <w:t xml:space="preserve"> has been added to the resource</w:t>
            </w:r>
          </w:p>
        </w:tc>
      </w:tr>
      <w:tr w:rsidR="00167262" w:rsidRPr="00867FD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rPr>
                <w:lang w:eastAsia="zh-CN"/>
              </w:rPr>
            </w:pPr>
            <w:r w:rsidRPr="00867FDE">
              <w:t>"</w:t>
            </w:r>
            <w:r w:rsidRPr="00867FDE">
              <w:rPr>
                <w:rFonts w:hint="eastAsia"/>
                <w:lang w:eastAsia="zh-CN"/>
              </w:rPr>
              <w:t>MOVE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pPr>
            <w:r w:rsidRPr="00867FDE">
              <w:rPr>
                <w:rFonts w:hint="eastAsia"/>
                <w:lang w:eastAsia="zh-CN"/>
              </w:rPr>
              <w:t>This value indicates existing attribute has been moved to a different path in the resource.</w:t>
            </w:r>
          </w:p>
        </w:tc>
      </w:tr>
      <w:tr w:rsidR="00167262" w:rsidRPr="00867FD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pPr>
            <w:r w:rsidRPr="00867FDE">
              <w:t>"</w:t>
            </w:r>
            <w:r w:rsidRPr="00867FDE">
              <w:rPr>
                <w:rFonts w:hint="eastAsia"/>
                <w:lang w:eastAsia="zh-CN"/>
              </w:rPr>
              <w:t>REMOVE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rPr>
                <w:lang w:eastAsia="zh-CN"/>
              </w:rPr>
            </w:pPr>
            <w:r w:rsidRPr="00867FDE">
              <w:rPr>
                <w:rFonts w:hint="eastAsia"/>
                <w:lang w:eastAsia="zh-CN"/>
              </w:rPr>
              <w:t>This value indicates existing attribute has been deleted from the resource.</w:t>
            </w:r>
          </w:p>
        </w:tc>
      </w:tr>
      <w:tr w:rsidR="00167262" w:rsidRPr="00867FD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pPr>
            <w:r w:rsidRPr="00867FDE">
              <w:t>"</w:t>
            </w:r>
            <w:r w:rsidRPr="00867FDE">
              <w:rPr>
                <w:rFonts w:hint="eastAsia"/>
                <w:lang w:eastAsia="zh-CN"/>
              </w:rPr>
              <w:t>REPLACE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67FDE" w:rsidRDefault="00167262" w:rsidP="00AE1C26">
            <w:pPr>
              <w:pStyle w:val="TAL"/>
              <w:rPr>
                <w:lang w:eastAsia="zh-CN"/>
              </w:rPr>
            </w:pPr>
            <w:r w:rsidRPr="00867FDE">
              <w:rPr>
                <w:rFonts w:hint="eastAsia"/>
                <w:lang w:eastAsia="zh-CN"/>
              </w:rPr>
              <w:t>This value indicates existing attribute has been updated with new value.</w:t>
            </w:r>
          </w:p>
        </w:tc>
      </w:tr>
    </w:tbl>
    <w:p w:rsidR="00971305" w:rsidRPr="00867FDE" w:rsidRDefault="00971305" w:rsidP="00717E65">
      <w:pPr>
        <w:rPr>
          <w:lang w:val="en-US"/>
        </w:rPr>
      </w:pPr>
    </w:p>
    <w:p w:rsidR="004E5CA4" w:rsidRPr="00867FDE" w:rsidRDefault="004E5CA4" w:rsidP="004E5CA4">
      <w:pPr>
        <w:pStyle w:val="Heading4"/>
        <w:rPr>
          <w:lang w:eastAsia="zh-CN"/>
        </w:rPr>
      </w:pPr>
      <w:bookmarkStart w:id="76" w:name="_Toc3974156"/>
      <w:bookmarkStart w:id="77" w:name="_Toc24925778"/>
      <w:bookmarkStart w:id="78" w:name="_Toc24925956"/>
      <w:bookmarkStart w:id="79" w:name="_Toc24926132"/>
      <w:bookmarkStart w:id="80" w:name="_Toc27592771"/>
      <w:r w:rsidRPr="00867FDE">
        <w:t>5.2.3.</w:t>
      </w:r>
      <w:r w:rsidRPr="00867FDE">
        <w:rPr>
          <w:lang w:eastAsia="zh-CN"/>
        </w:rPr>
        <w:t>4</w:t>
      </w:r>
      <w:r w:rsidRPr="00867FDE">
        <w:tab/>
        <w:t xml:space="preserve">Enumeration: </w:t>
      </w:r>
      <w:bookmarkEnd w:id="76"/>
      <w:r w:rsidRPr="00867FDE">
        <w:rPr>
          <w:rFonts w:hint="eastAsia"/>
          <w:lang w:eastAsia="zh-CN"/>
        </w:rPr>
        <w:t>HttpMethod</w:t>
      </w:r>
      <w:bookmarkEnd w:id="77"/>
      <w:bookmarkEnd w:id="78"/>
      <w:bookmarkEnd w:id="79"/>
      <w:bookmarkEnd w:id="80"/>
    </w:p>
    <w:p w:rsidR="004E5CA4" w:rsidRPr="00867FDE" w:rsidRDefault="004E5CA4" w:rsidP="004E5CA4">
      <w:pPr>
        <w:pStyle w:val="TH"/>
        <w:outlineLvl w:val="0"/>
        <w:rPr>
          <w:lang w:eastAsia="zh-CN"/>
        </w:rPr>
      </w:pPr>
      <w:r w:rsidRPr="00867FDE">
        <w:t>Table 5.2.3.</w:t>
      </w:r>
      <w:r w:rsidRPr="00867FDE">
        <w:rPr>
          <w:lang w:eastAsia="zh-CN"/>
        </w:rPr>
        <w:t>4</w:t>
      </w:r>
      <w:r w:rsidRPr="00867FDE">
        <w:t xml:space="preserve">-1: Enumeration </w:t>
      </w:r>
      <w:r w:rsidRPr="00867FDE">
        <w:rPr>
          <w:rFonts w:hint="eastAsia"/>
          <w:lang w:eastAsia="zh-CN"/>
        </w:rPr>
        <w:t>HttpMethod</w:t>
      </w:r>
    </w:p>
    <w:tbl>
      <w:tblPr>
        <w:tblW w:w="4650" w:type="pct"/>
        <w:tblCellMar>
          <w:left w:w="0" w:type="dxa"/>
          <w:right w:w="0" w:type="dxa"/>
        </w:tblCellMar>
        <w:tblLook w:val="04A0" w:firstRow="1" w:lastRow="0" w:firstColumn="1" w:lastColumn="0" w:noHBand="0" w:noVBand="1"/>
      </w:tblPr>
      <w:tblGrid>
        <w:gridCol w:w="3422"/>
        <w:gridCol w:w="5526"/>
      </w:tblGrid>
      <w:tr w:rsidR="004E5CA4" w:rsidRPr="00867FDE" w:rsidTr="004E5CA4">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E5CA4" w:rsidRPr="00867FDE" w:rsidRDefault="004E5CA4" w:rsidP="004E5CA4">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E5CA4" w:rsidRPr="00867FDE" w:rsidRDefault="004E5CA4" w:rsidP="004E5CA4">
            <w:pPr>
              <w:pStyle w:val="TAH"/>
            </w:pPr>
            <w:r w:rsidRPr="00867FDE">
              <w:t>Description</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GET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GET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t>"</w:t>
            </w:r>
            <w:r w:rsidRPr="00867FDE">
              <w:rPr>
                <w:rFonts w:hint="eastAsia"/>
                <w:lang w:eastAsia="zh-CN"/>
              </w:rPr>
              <w:t>POST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rPr>
                <w:rFonts w:hint="eastAsia"/>
                <w:lang w:eastAsia="zh-CN"/>
              </w:rPr>
              <w:t>HTTP POST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PUT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PUT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DELETE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DELETE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PATCH</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PATCH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OPTIONS</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OPTIONS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HEAD</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HEAD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CONNECT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CONNECT method.</w:t>
            </w:r>
          </w:p>
        </w:tc>
      </w:tr>
      <w:tr w:rsidR="004E5CA4" w:rsidRPr="00867FDE" w:rsidTr="004E5CA4">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pPr>
            <w:r w:rsidRPr="00867FDE">
              <w:t>"</w:t>
            </w:r>
            <w:r w:rsidRPr="00867FDE">
              <w:rPr>
                <w:rFonts w:hint="eastAsia"/>
                <w:lang w:eastAsia="zh-CN"/>
              </w:rPr>
              <w:t>TRACE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E5CA4" w:rsidRPr="00867FDE" w:rsidRDefault="004E5CA4" w:rsidP="004E5CA4">
            <w:pPr>
              <w:pStyle w:val="TAL"/>
              <w:rPr>
                <w:lang w:eastAsia="zh-CN"/>
              </w:rPr>
            </w:pPr>
            <w:r w:rsidRPr="00867FDE">
              <w:rPr>
                <w:rFonts w:hint="eastAsia"/>
                <w:lang w:eastAsia="zh-CN"/>
              </w:rPr>
              <w:t>HTTP TRACE method.</w:t>
            </w:r>
          </w:p>
        </w:tc>
      </w:tr>
    </w:tbl>
    <w:p w:rsidR="004E5CA4" w:rsidRPr="00867FDE" w:rsidRDefault="004E5CA4" w:rsidP="00717E65">
      <w:pPr>
        <w:rPr>
          <w:lang w:val="en-US"/>
        </w:rPr>
      </w:pPr>
    </w:p>
    <w:p w:rsidR="00717E65" w:rsidRPr="00867FDE" w:rsidRDefault="00717E65" w:rsidP="00717E65">
      <w:pPr>
        <w:pStyle w:val="Heading3"/>
      </w:pPr>
      <w:bookmarkStart w:id="81" w:name="_Toc24925779"/>
      <w:bookmarkStart w:id="82" w:name="_Toc24925957"/>
      <w:bookmarkStart w:id="83" w:name="_Toc24926133"/>
      <w:bookmarkStart w:id="84" w:name="_Toc27592772"/>
      <w:r w:rsidRPr="00867FDE">
        <w:lastRenderedPageBreak/>
        <w:t>5.2.4</w:t>
      </w:r>
      <w:r w:rsidRPr="00867FDE">
        <w:tab/>
        <w:t>Structured Data Types</w:t>
      </w:r>
      <w:bookmarkEnd w:id="81"/>
      <w:bookmarkEnd w:id="82"/>
      <w:bookmarkEnd w:id="83"/>
      <w:bookmarkEnd w:id="84"/>
    </w:p>
    <w:p w:rsidR="00717E65" w:rsidRPr="00867FDE" w:rsidRDefault="00717E65" w:rsidP="00717E65">
      <w:pPr>
        <w:pStyle w:val="Heading4"/>
      </w:pPr>
      <w:bookmarkStart w:id="85" w:name="_Toc24925780"/>
      <w:bookmarkStart w:id="86" w:name="_Toc24925958"/>
      <w:bookmarkStart w:id="87" w:name="_Toc24926134"/>
      <w:bookmarkStart w:id="88" w:name="_Toc27592773"/>
      <w:r w:rsidRPr="00867FDE">
        <w:t>5.2.4.</w:t>
      </w:r>
      <w:r w:rsidR="00D83283" w:rsidRPr="00867FDE">
        <w:t>1</w:t>
      </w:r>
      <w:r w:rsidRPr="00867FDE">
        <w:tab/>
        <w:t xml:space="preserve">Type: </w:t>
      </w:r>
      <w:r w:rsidR="004820E2" w:rsidRPr="00867FDE">
        <w:t>ProblemDetails</w:t>
      </w:r>
      <w:bookmarkEnd w:id="85"/>
      <w:bookmarkEnd w:id="86"/>
      <w:bookmarkEnd w:id="87"/>
      <w:bookmarkEnd w:id="88"/>
    </w:p>
    <w:p w:rsidR="00717E65" w:rsidRPr="00867FDE" w:rsidRDefault="00717E65" w:rsidP="00717E65">
      <w:pPr>
        <w:pStyle w:val="TH"/>
      </w:pPr>
      <w:r w:rsidRPr="00867FDE">
        <w:rPr>
          <w:noProof/>
        </w:rPr>
        <w:t>Table </w:t>
      </w:r>
      <w:r w:rsidRPr="00867FDE">
        <w:t>5.</w:t>
      </w:r>
      <w:r w:rsidR="00DA7E56" w:rsidRPr="00867FDE">
        <w:t>2</w:t>
      </w:r>
      <w:r w:rsidRPr="00867FDE">
        <w:t>.</w:t>
      </w:r>
      <w:r w:rsidR="00DA7E56" w:rsidRPr="00867FDE">
        <w:t>4</w:t>
      </w:r>
      <w:r w:rsidRPr="00867FDE">
        <w:t xml:space="preserve">-1: </w:t>
      </w:r>
      <w:r w:rsidRPr="00867FDE">
        <w:rPr>
          <w:noProof/>
        </w:rPr>
        <w:t xml:space="preserve">Definition of type </w:t>
      </w:r>
      <w:r w:rsidR="004820E2" w:rsidRPr="00867FDE">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17E65"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67FDE" w:rsidRDefault="00717E65" w:rsidP="00F40C40">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67FDE" w:rsidRDefault="00717E65" w:rsidP="00F40C40">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67FDE" w:rsidRDefault="00717E65" w:rsidP="00F40C40">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17E65" w:rsidRPr="00867FDE" w:rsidRDefault="00717E65" w:rsidP="00F40C40">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67FDE" w:rsidRDefault="00717E65" w:rsidP="00F40C40">
            <w:pPr>
              <w:pStyle w:val="TAH"/>
              <w:rPr>
                <w:rFonts w:cs="Arial"/>
                <w:szCs w:val="18"/>
              </w:rPr>
            </w:pPr>
            <w:r w:rsidRPr="00867FDE">
              <w:rPr>
                <w:rFonts w:cs="Arial"/>
                <w:szCs w:val="18"/>
              </w:rPr>
              <w:t>Description</w:t>
            </w:r>
          </w:p>
        </w:tc>
      </w:tr>
      <w:tr w:rsidR="004820E2"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type</w:t>
            </w:r>
          </w:p>
        </w:tc>
        <w:tc>
          <w:tcPr>
            <w:tcW w:w="15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Uri</w:t>
            </w:r>
          </w:p>
        </w:tc>
        <w:tc>
          <w:tcPr>
            <w:tcW w:w="425" w:type="dxa"/>
            <w:tcBorders>
              <w:top w:val="single" w:sz="4" w:space="0" w:color="auto"/>
              <w:left w:val="single" w:sz="4" w:space="0" w:color="auto"/>
              <w:bottom w:val="single" w:sz="4" w:space="0" w:color="auto"/>
              <w:right w:val="single" w:sz="4" w:space="0" w:color="auto"/>
            </w:tcBorders>
          </w:tcPr>
          <w:p w:rsidR="004820E2" w:rsidRPr="00867FDE" w:rsidRDefault="00347CD0" w:rsidP="00F40C4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4820E2" w:rsidRPr="00867FDE" w:rsidRDefault="00347CD0" w:rsidP="00F40C40">
            <w:pPr>
              <w:pStyle w:val="TAL"/>
            </w:pPr>
            <w:r w:rsidRPr="00867FDE">
              <w:t>0..</w:t>
            </w:r>
            <w:r w:rsidR="004820E2" w:rsidRPr="00867FDE">
              <w:t>1</w:t>
            </w:r>
          </w:p>
        </w:tc>
        <w:tc>
          <w:tcPr>
            <w:tcW w:w="43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rPr>
                <w:rFonts w:cs="Arial"/>
                <w:szCs w:val="18"/>
              </w:rPr>
            </w:pPr>
            <w:r w:rsidRPr="00867FDE">
              <w:rPr>
                <w:rFonts w:cs="Arial"/>
                <w:szCs w:val="18"/>
              </w:rPr>
              <w:t>A URI reference according to IETF RFC</w:t>
            </w:r>
            <w:r w:rsidR="005D14F1" w:rsidRPr="00867FDE">
              <w:rPr>
                <w:rFonts w:cs="Arial"/>
                <w:szCs w:val="18"/>
              </w:rPr>
              <w:t> </w:t>
            </w:r>
            <w:r w:rsidRPr="00867FDE">
              <w:rPr>
                <w:rFonts w:cs="Arial"/>
                <w:szCs w:val="18"/>
              </w:rPr>
              <w:t xml:space="preserve">3986 [6] that identifies the problem type. </w:t>
            </w:r>
          </w:p>
        </w:tc>
      </w:tr>
      <w:tr w:rsidR="004820E2"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title</w:t>
            </w:r>
          </w:p>
        </w:tc>
        <w:tc>
          <w:tcPr>
            <w:tcW w:w="15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rPr>
                <w:rFonts w:cs="Arial"/>
                <w:szCs w:val="18"/>
              </w:rPr>
            </w:pPr>
            <w:r w:rsidRPr="00867FDE">
              <w:rPr>
                <w:rFonts w:cs="Arial"/>
                <w:szCs w:val="18"/>
              </w:rPr>
              <w:t xml:space="preserve">A short, human-readable summary of the problem type. It should not change from occurrence to occurrence of the problem. </w:t>
            </w:r>
          </w:p>
        </w:tc>
      </w:tr>
      <w:tr w:rsidR="004820E2"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status</w:t>
            </w:r>
          </w:p>
        </w:tc>
        <w:tc>
          <w:tcPr>
            <w:tcW w:w="1559" w:type="dxa"/>
            <w:tcBorders>
              <w:top w:val="single" w:sz="4" w:space="0" w:color="auto"/>
              <w:left w:val="single" w:sz="4" w:space="0" w:color="auto"/>
              <w:bottom w:val="single" w:sz="4" w:space="0" w:color="auto"/>
              <w:right w:val="single" w:sz="4" w:space="0" w:color="auto"/>
            </w:tcBorders>
          </w:tcPr>
          <w:p w:rsidR="004820E2" w:rsidRPr="00867FDE" w:rsidRDefault="0042630E" w:rsidP="00F40C40">
            <w:pPr>
              <w:pStyle w:val="TAL"/>
            </w:pPr>
            <w:r w:rsidRPr="00867FDE">
              <w:t>i</w:t>
            </w:r>
            <w:r w:rsidR="004820E2" w:rsidRPr="00867FDE">
              <w:t>nteger</w:t>
            </w:r>
          </w:p>
        </w:tc>
        <w:tc>
          <w:tcPr>
            <w:tcW w:w="425"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rPr>
                <w:rFonts w:cs="Arial"/>
                <w:szCs w:val="18"/>
              </w:rPr>
            </w:pPr>
            <w:r w:rsidRPr="00867FDE">
              <w:rPr>
                <w:rFonts w:cs="Arial"/>
                <w:szCs w:val="18"/>
              </w:rPr>
              <w:t>The HTTP status code for this occurrence of the problem.</w:t>
            </w:r>
          </w:p>
        </w:tc>
      </w:tr>
      <w:tr w:rsidR="004820E2"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detail</w:t>
            </w:r>
          </w:p>
        </w:tc>
        <w:tc>
          <w:tcPr>
            <w:tcW w:w="15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rPr>
                <w:rFonts w:cs="Arial"/>
                <w:szCs w:val="18"/>
              </w:rPr>
            </w:pPr>
            <w:r w:rsidRPr="00867FDE">
              <w:rPr>
                <w:rFonts w:cs="Arial"/>
                <w:szCs w:val="18"/>
              </w:rPr>
              <w:t>A human-readable explanation specific to this occurrence of the problem.</w:t>
            </w:r>
          </w:p>
        </w:tc>
      </w:tr>
      <w:tr w:rsidR="004820E2"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instance</w:t>
            </w:r>
          </w:p>
        </w:tc>
        <w:tc>
          <w:tcPr>
            <w:tcW w:w="15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Uri</w:t>
            </w:r>
          </w:p>
        </w:tc>
        <w:tc>
          <w:tcPr>
            <w:tcW w:w="425"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820E2" w:rsidRPr="00867FDE" w:rsidRDefault="004820E2" w:rsidP="00F40C40">
            <w:pPr>
              <w:pStyle w:val="TAL"/>
              <w:rPr>
                <w:rFonts w:cs="Arial"/>
                <w:szCs w:val="18"/>
              </w:rPr>
            </w:pPr>
            <w:r w:rsidRPr="00867FDE">
              <w:rPr>
                <w:rFonts w:cs="Arial"/>
                <w:szCs w:val="18"/>
              </w:rPr>
              <w:t xml:space="preserve">A URI reference that identifies the specific occurrence of the problem. </w:t>
            </w:r>
          </w:p>
        </w:tc>
      </w:tr>
      <w:tr w:rsidR="00347CD0"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pPr>
            <w:r w:rsidRPr="00867FDE">
              <w:t>cause</w:t>
            </w:r>
          </w:p>
        </w:tc>
        <w:tc>
          <w:tcPr>
            <w:tcW w:w="1559"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rPr>
                <w:rFonts w:cs="Arial"/>
                <w:szCs w:val="18"/>
              </w:rPr>
            </w:pPr>
            <w:r w:rsidRPr="00867FDE">
              <w:t>A machine-readable application error cause specific to this occurrence of the problem</w:t>
            </w:r>
          </w:p>
          <w:p w:rsidR="00347CD0" w:rsidRPr="00867FDE" w:rsidRDefault="00347CD0" w:rsidP="00347CD0">
            <w:pPr>
              <w:pStyle w:val="TAL"/>
              <w:rPr>
                <w:rFonts w:cs="Arial"/>
                <w:szCs w:val="18"/>
              </w:rPr>
            </w:pPr>
            <w:r w:rsidRPr="00867FDE">
              <w:rPr>
                <w:rFonts w:cs="Arial"/>
                <w:szCs w:val="18"/>
              </w:rPr>
              <w:t>This IE should be present and provide application-related error information, if available</w:t>
            </w:r>
            <w:r w:rsidRPr="00867FDE">
              <w:rPr>
                <w:lang w:val="en-US" w:eastAsia="fr-FR"/>
              </w:rPr>
              <w:t>.</w:t>
            </w:r>
          </w:p>
        </w:tc>
      </w:tr>
      <w:tr w:rsidR="00347CD0"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pPr>
            <w:r w:rsidRPr="00867FDE">
              <w:t>invalidParams</w:t>
            </w:r>
          </w:p>
        </w:tc>
        <w:tc>
          <w:tcPr>
            <w:tcW w:w="1559"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pPr>
            <w:r w:rsidRPr="00867FDE">
              <w:t>array(InvalidParam)</w:t>
            </w:r>
          </w:p>
        </w:tc>
        <w:tc>
          <w:tcPr>
            <w:tcW w:w="425"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47CD0" w:rsidRPr="00867FDE" w:rsidRDefault="00B67591" w:rsidP="00347CD0">
            <w:pPr>
              <w:pStyle w:val="TAL"/>
            </w:pPr>
            <w:r w:rsidRPr="00867FDE">
              <w:t>1</w:t>
            </w:r>
            <w:r w:rsidR="00347CD0" w:rsidRPr="00867FDE">
              <w:t>..N</w:t>
            </w:r>
          </w:p>
        </w:tc>
        <w:tc>
          <w:tcPr>
            <w:tcW w:w="4359" w:type="dxa"/>
            <w:tcBorders>
              <w:top w:val="single" w:sz="4" w:space="0" w:color="auto"/>
              <w:left w:val="single" w:sz="4" w:space="0" w:color="auto"/>
              <w:bottom w:val="single" w:sz="4" w:space="0" w:color="auto"/>
              <w:right w:val="single" w:sz="4" w:space="0" w:color="auto"/>
            </w:tcBorders>
          </w:tcPr>
          <w:p w:rsidR="00347CD0" w:rsidRPr="00867FDE" w:rsidRDefault="00347CD0" w:rsidP="00347CD0">
            <w:pPr>
              <w:pStyle w:val="TAL"/>
              <w:rPr>
                <w:rFonts w:cs="Arial"/>
                <w:szCs w:val="18"/>
              </w:rPr>
            </w:pPr>
            <w:r w:rsidRPr="00867FDE">
              <w:rPr>
                <w:rFonts w:cs="Arial"/>
                <w:szCs w:val="18"/>
              </w:rPr>
              <w:t>Description of invalid parameters, for a request rejected due to invalid parameters.</w:t>
            </w:r>
          </w:p>
        </w:tc>
      </w:tr>
      <w:tr w:rsidR="00262D3A" w:rsidRPr="00867FD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L"/>
            </w:pPr>
            <w:r w:rsidRPr="00867FDE">
              <w:t>supportedFeatures</w:t>
            </w:r>
          </w:p>
        </w:tc>
        <w:tc>
          <w:tcPr>
            <w:tcW w:w="1559" w:type="dxa"/>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L"/>
            </w:pPr>
            <w:r w:rsidRPr="00867FDE">
              <w:t>SupportedFeatures</w:t>
            </w:r>
          </w:p>
        </w:tc>
        <w:tc>
          <w:tcPr>
            <w:tcW w:w="425" w:type="dxa"/>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L"/>
              <w:rPr>
                <w:rFonts w:cs="Arial"/>
                <w:szCs w:val="18"/>
              </w:rPr>
            </w:pPr>
            <w:r w:rsidRPr="00867FDE">
              <w:rPr>
                <w:rFonts w:cs="Arial"/>
                <w:szCs w:val="18"/>
              </w:rPr>
              <w:t xml:space="preserve">Features supported by the NF Service Producer. </w:t>
            </w:r>
          </w:p>
          <w:p w:rsidR="00262D3A" w:rsidRPr="00867FDE" w:rsidRDefault="00262D3A" w:rsidP="00262D3A">
            <w:pPr>
              <w:pStyle w:val="TAL"/>
              <w:rPr>
                <w:rFonts w:cs="Arial"/>
                <w:szCs w:val="18"/>
              </w:rPr>
            </w:pPr>
          </w:p>
          <w:p w:rsidR="00262D3A" w:rsidRPr="00867FDE" w:rsidRDefault="00262D3A" w:rsidP="00262D3A">
            <w:pPr>
              <w:pStyle w:val="TAL"/>
              <w:rPr>
                <w:rFonts w:cs="Arial"/>
                <w:szCs w:val="18"/>
              </w:rPr>
            </w:pPr>
            <w:r w:rsidRPr="00867FDE">
              <w:rPr>
                <w:rFonts w:cs="Arial"/>
                <w:szCs w:val="18"/>
              </w:rPr>
              <w:t xml:space="preserve">This IE shall be present when rejecting a request due to an unsupported query parameter, if at least one feature is defined for the corresponding service in the version of the specification that the NF Service Producer implements (see </w:t>
            </w:r>
            <w:r w:rsidR="00A06A4D" w:rsidRPr="00867FDE">
              <w:rPr>
                <w:rFonts w:cs="Arial"/>
                <w:szCs w:val="18"/>
              </w:rPr>
              <w:t>clause</w:t>
            </w:r>
            <w:r w:rsidRPr="00867FDE">
              <w:rPr>
                <w:rFonts w:cs="Arial"/>
                <w:szCs w:val="18"/>
              </w:rPr>
              <w:t xml:space="preserve"> 5.2.</w:t>
            </w:r>
            <w:r w:rsidR="00354215" w:rsidRPr="00867FDE">
              <w:rPr>
                <w:rFonts w:cs="Arial"/>
                <w:szCs w:val="18"/>
              </w:rPr>
              <w:t xml:space="preserve">9 </w:t>
            </w:r>
            <w:r w:rsidRPr="00867FDE">
              <w:rPr>
                <w:rFonts w:cs="Arial"/>
                <w:szCs w:val="18"/>
              </w:rPr>
              <w:t xml:space="preserve">of </w:t>
            </w:r>
            <w:r w:rsidR="0075336E" w:rsidRPr="00867FDE">
              <w:rPr>
                <w:rFonts w:cs="Arial"/>
                <w:szCs w:val="18"/>
              </w:rPr>
              <w:t>3GPP</w:t>
            </w:r>
            <w:r w:rsidR="00496239" w:rsidRPr="00867FDE">
              <w:rPr>
                <w:rFonts w:cs="Arial"/>
                <w:szCs w:val="18"/>
              </w:rPr>
              <w:t> </w:t>
            </w:r>
            <w:r w:rsidR="0075336E" w:rsidRPr="00867FDE">
              <w:rPr>
                <w:rFonts w:cs="Arial"/>
                <w:szCs w:val="18"/>
              </w:rPr>
              <w:t>TS</w:t>
            </w:r>
            <w:r w:rsidR="00496239" w:rsidRPr="00867FDE">
              <w:rPr>
                <w:rFonts w:cs="Arial"/>
                <w:szCs w:val="18"/>
              </w:rPr>
              <w:t> </w:t>
            </w:r>
            <w:r w:rsidR="005D14F1" w:rsidRPr="00867FDE">
              <w:rPr>
                <w:rFonts w:cs="Arial"/>
                <w:szCs w:val="18"/>
              </w:rPr>
              <w:t>29.500 [</w:t>
            </w:r>
            <w:r w:rsidRPr="00867FDE">
              <w:rPr>
                <w:rFonts w:cs="Arial"/>
                <w:szCs w:val="18"/>
              </w:rPr>
              <w:t>25]). </w:t>
            </w:r>
          </w:p>
          <w:p w:rsidR="00262D3A" w:rsidRPr="00867FDE" w:rsidRDefault="00262D3A" w:rsidP="00262D3A">
            <w:pPr>
              <w:pStyle w:val="TAL"/>
              <w:rPr>
                <w:lang w:eastAsia="zh-CN"/>
              </w:rPr>
            </w:pPr>
          </w:p>
          <w:p w:rsidR="00262D3A" w:rsidRPr="00867FDE" w:rsidRDefault="00262D3A" w:rsidP="00262D3A">
            <w:pPr>
              <w:pStyle w:val="TAL"/>
              <w:rPr>
                <w:rFonts w:cs="Arial"/>
                <w:szCs w:val="18"/>
              </w:rPr>
            </w:pPr>
            <w:r w:rsidRPr="00867FDE">
              <w:rPr>
                <w:lang w:eastAsia="zh-CN"/>
              </w:rPr>
              <w:t xml:space="preserve">When present, this IE shall indicate the features supported by the NF Service Producer; if the NF Service Producer supports no features, this IE shall be set to the character "0". </w:t>
            </w:r>
          </w:p>
        </w:tc>
      </w:tr>
      <w:tr w:rsidR="00262D3A" w:rsidRPr="00867FDE" w:rsidTr="007B415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262D3A" w:rsidRPr="00867FDE" w:rsidRDefault="00262D3A" w:rsidP="00262D3A">
            <w:pPr>
              <w:pStyle w:val="TAN"/>
            </w:pPr>
            <w:r w:rsidRPr="00867FDE">
              <w:t>NOTE 1:</w:t>
            </w:r>
            <w:r w:rsidRPr="00867FDE">
              <w:tab/>
              <w:t>See IETF RFC 7807 [9] for detailed information and guidance for each attribute, and 3GPP TS 29.501 [2] for guidelines on error handling support by 5GC SBI APIs.</w:t>
            </w:r>
          </w:p>
          <w:p w:rsidR="00262D3A" w:rsidRPr="00867FDE" w:rsidRDefault="00262D3A" w:rsidP="00262D3A">
            <w:pPr>
              <w:pStyle w:val="TAN"/>
            </w:pPr>
            <w:r w:rsidRPr="00867FDE">
              <w:t>NOTE 2:</w:t>
            </w:r>
            <w:r w:rsidRPr="00867FDE">
              <w:tab/>
              <w:t>Additional attributes may be defined per API.</w:t>
            </w:r>
          </w:p>
        </w:tc>
      </w:tr>
    </w:tbl>
    <w:p w:rsidR="006A1E40" w:rsidRPr="00867FDE" w:rsidRDefault="006A1E40" w:rsidP="006A1E40"/>
    <w:p w:rsidR="00AB6E80" w:rsidRPr="00867FDE" w:rsidRDefault="00AB6E80" w:rsidP="00FB611C">
      <w:pPr>
        <w:pStyle w:val="Heading4"/>
      </w:pPr>
      <w:bookmarkStart w:id="89" w:name="_Toc24925781"/>
      <w:bookmarkStart w:id="90" w:name="_Toc24925959"/>
      <w:bookmarkStart w:id="91" w:name="_Toc24926135"/>
      <w:bookmarkStart w:id="92" w:name="_Toc27592774"/>
      <w:r w:rsidRPr="00867FDE">
        <w:t>5.2.4.</w:t>
      </w:r>
      <w:r w:rsidR="006411D4" w:rsidRPr="00867FDE">
        <w:t>2</w:t>
      </w:r>
      <w:r w:rsidRPr="00867FDE">
        <w:tab/>
        <w:t xml:space="preserve">Type: </w:t>
      </w:r>
      <w:r w:rsidR="006411D4" w:rsidRPr="00867FDE">
        <w:t>Link</w:t>
      </w:r>
      <w:bookmarkEnd w:id="89"/>
      <w:bookmarkEnd w:id="90"/>
      <w:bookmarkEnd w:id="91"/>
      <w:bookmarkEnd w:id="92"/>
    </w:p>
    <w:p w:rsidR="00AB6E80" w:rsidRPr="00867FDE" w:rsidRDefault="00AB6E80" w:rsidP="00FB611C">
      <w:pPr>
        <w:pStyle w:val="TH"/>
      </w:pPr>
      <w:r w:rsidRPr="00867FDE">
        <w:rPr>
          <w:noProof/>
        </w:rPr>
        <w:t>Table </w:t>
      </w:r>
      <w:r w:rsidRPr="00867FDE">
        <w:t>5.2.4.</w:t>
      </w:r>
      <w:r w:rsidR="006411D4" w:rsidRPr="00867FDE">
        <w:t>2</w:t>
      </w:r>
      <w:r w:rsidRPr="00867FDE">
        <w:t xml:space="preserve">-1: </w:t>
      </w:r>
      <w:r w:rsidRPr="00867FDE">
        <w:rPr>
          <w:noProof/>
        </w:rPr>
        <w:t xml:space="preserve">Definition of type </w:t>
      </w:r>
      <w:r w:rsidRPr="00867FDE">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B6E80" w:rsidRPr="00867FDE" w:rsidTr="007B415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67FDE" w:rsidRDefault="00AB6E80"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67FDE" w:rsidRDefault="00AB6E80"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67FDE" w:rsidRDefault="00AB6E80"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B6E80" w:rsidRPr="00867FDE" w:rsidRDefault="00AB6E80" w:rsidP="007B4158">
            <w:pPr>
              <w:pStyle w:val="TAH"/>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67FDE" w:rsidRDefault="00AB6E80" w:rsidP="007B4158">
            <w:pPr>
              <w:pStyle w:val="TAH"/>
              <w:rPr>
                <w:rFonts w:cs="Arial"/>
                <w:szCs w:val="18"/>
              </w:rPr>
            </w:pPr>
            <w:r w:rsidRPr="00867FDE">
              <w:rPr>
                <w:rFonts w:cs="Arial"/>
                <w:szCs w:val="18"/>
              </w:rPr>
              <w:t>Description</w:t>
            </w:r>
          </w:p>
        </w:tc>
      </w:tr>
      <w:tr w:rsidR="00AB6E80" w:rsidRPr="00867FDE" w:rsidTr="007B4158">
        <w:trPr>
          <w:jc w:val="center"/>
        </w:trPr>
        <w:tc>
          <w:tcPr>
            <w:tcW w:w="2090" w:type="dxa"/>
            <w:tcBorders>
              <w:top w:val="single" w:sz="4" w:space="0" w:color="auto"/>
              <w:left w:val="single" w:sz="4" w:space="0" w:color="auto"/>
              <w:bottom w:val="single" w:sz="4" w:space="0" w:color="auto"/>
              <w:right w:val="single" w:sz="4" w:space="0" w:color="auto"/>
            </w:tcBorders>
          </w:tcPr>
          <w:p w:rsidR="00AB6E80" w:rsidRPr="00867FDE" w:rsidRDefault="00AB6E80" w:rsidP="007B4158">
            <w:pPr>
              <w:pStyle w:val="TAL"/>
            </w:pPr>
            <w:r w:rsidRPr="00867FDE">
              <w:t>href</w:t>
            </w:r>
          </w:p>
        </w:tc>
        <w:tc>
          <w:tcPr>
            <w:tcW w:w="1559" w:type="dxa"/>
            <w:tcBorders>
              <w:top w:val="single" w:sz="4" w:space="0" w:color="auto"/>
              <w:left w:val="single" w:sz="4" w:space="0" w:color="auto"/>
              <w:bottom w:val="single" w:sz="4" w:space="0" w:color="auto"/>
              <w:right w:val="single" w:sz="4" w:space="0" w:color="auto"/>
            </w:tcBorders>
          </w:tcPr>
          <w:p w:rsidR="00AB6E80" w:rsidRPr="00867FDE" w:rsidRDefault="00AB6E80" w:rsidP="007B4158">
            <w:pPr>
              <w:pStyle w:val="TAL"/>
            </w:pPr>
            <w:r w:rsidRPr="00867FDE">
              <w:t>Uri</w:t>
            </w:r>
          </w:p>
        </w:tc>
        <w:tc>
          <w:tcPr>
            <w:tcW w:w="425" w:type="dxa"/>
            <w:tcBorders>
              <w:top w:val="single" w:sz="4" w:space="0" w:color="auto"/>
              <w:left w:val="single" w:sz="4" w:space="0" w:color="auto"/>
              <w:bottom w:val="single" w:sz="4" w:space="0" w:color="auto"/>
              <w:right w:val="single" w:sz="4" w:space="0" w:color="auto"/>
            </w:tcBorders>
          </w:tcPr>
          <w:p w:rsidR="00AB6E80" w:rsidRPr="00867FDE" w:rsidRDefault="00AB6E80" w:rsidP="007D7695">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AB6E80" w:rsidRPr="00867FDE" w:rsidRDefault="00AB6E8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AB6E80" w:rsidRPr="00867FDE" w:rsidRDefault="00AB6E80" w:rsidP="007B4158">
            <w:pPr>
              <w:pStyle w:val="TAL"/>
              <w:rPr>
                <w:rFonts w:cs="Arial"/>
                <w:szCs w:val="18"/>
              </w:rPr>
            </w:pPr>
            <w:r w:rsidRPr="00867FDE">
              <w:rPr>
                <w:rFonts w:cs="Arial"/>
                <w:szCs w:val="18"/>
              </w:rPr>
              <w:t>It contains the URI of the linked resource.</w:t>
            </w:r>
          </w:p>
        </w:tc>
      </w:tr>
    </w:tbl>
    <w:p w:rsidR="00AB6E80" w:rsidRPr="00867FDE" w:rsidRDefault="00AB6E80" w:rsidP="00AB6E80">
      <w:pPr>
        <w:rPr>
          <w:lang w:val="en-US"/>
        </w:rPr>
      </w:pPr>
    </w:p>
    <w:p w:rsidR="006411D4" w:rsidRPr="00867FDE" w:rsidRDefault="006411D4" w:rsidP="006411D4">
      <w:pPr>
        <w:pStyle w:val="Heading4"/>
      </w:pPr>
      <w:bookmarkStart w:id="93" w:name="_Toc24925782"/>
      <w:bookmarkStart w:id="94" w:name="_Toc24925960"/>
      <w:bookmarkStart w:id="95" w:name="_Toc24926136"/>
      <w:bookmarkStart w:id="96" w:name="_Toc27592775"/>
      <w:r w:rsidRPr="00867FDE">
        <w:lastRenderedPageBreak/>
        <w:t>5.2.4.3</w:t>
      </w:r>
      <w:r w:rsidRPr="00867FDE">
        <w:tab/>
        <w:t>Type PatchItem</w:t>
      </w:r>
      <w:bookmarkEnd w:id="93"/>
      <w:bookmarkEnd w:id="94"/>
      <w:bookmarkEnd w:id="95"/>
      <w:bookmarkEnd w:id="96"/>
    </w:p>
    <w:p w:rsidR="006411D4" w:rsidRPr="00867FDE" w:rsidRDefault="006411D4" w:rsidP="006411D4">
      <w:pPr>
        <w:pStyle w:val="TH"/>
      </w:pPr>
      <w:r w:rsidRPr="00867FDE">
        <w:t>Table 5.2.4.3-1: Definition of type 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411D4" w:rsidRPr="00867FDE" w:rsidTr="008D3829">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867FDE" w:rsidRDefault="006411D4" w:rsidP="008D3829">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867FDE" w:rsidRDefault="006411D4" w:rsidP="008D3829">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867FDE" w:rsidRDefault="006411D4" w:rsidP="008D3829">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867FDE" w:rsidRDefault="006411D4" w:rsidP="008D3829">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867FDE" w:rsidRDefault="006411D4" w:rsidP="008D3829">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6411D4" w:rsidRPr="00867FDE" w:rsidRDefault="006411D4" w:rsidP="008D3829">
            <w:pPr>
              <w:pStyle w:val="TAH"/>
            </w:pPr>
            <w:r w:rsidRPr="00867FDE">
              <w:t>Applicability</w:t>
            </w:r>
          </w:p>
        </w:tc>
      </w:tr>
      <w:tr w:rsidR="006411D4" w:rsidRPr="00867FDE"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op</w:t>
            </w:r>
          </w:p>
        </w:tc>
        <w:tc>
          <w:tcPr>
            <w:tcW w:w="153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PatchOperation</w:t>
            </w:r>
          </w:p>
        </w:tc>
        <w:tc>
          <w:tcPr>
            <w:tcW w:w="45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1</w:t>
            </w:r>
          </w:p>
        </w:tc>
        <w:tc>
          <w:tcPr>
            <w:tcW w:w="324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This IE indicates the patch operation as defined in IETF RFC 6902 [14] to be performed on resource.</w:t>
            </w:r>
          </w:p>
        </w:tc>
        <w:tc>
          <w:tcPr>
            <w:tcW w:w="1393"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p>
        </w:tc>
      </w:tr>
      <w:tr w:rsidR="006411D4" w:rsidRPr="00867FDE"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path</w:t>
            </w:r>
          </w:p>
        </w:tc>
        <w:tc>
          <w:tcPr>
            <w:tcW w:w="153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string</w:t>
            </w:r>
          </w:p>
        </w:tc>
        <w:tc>
          <w:tcPr>
            <w:tcW w:w="45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1</w:t>
            </w:r>
          </w:p>
        </w:tc>
        <w:tc>
          <w:tcPr>
            <w:tcW w:w="3240" w:type="dxa"/>
            <w:tcBorders>
              <w:top w:val="single" w:sz="4" w:space="0" w:color="auto"/>
              <w:left w:val="single" w:sz="4" w:space="0" w:color="auto"/>
              <w:bottom w:val="single" w:sz="4" w:space="0" w:color="auto"/>
              <w:right w:val="single" w:sz="4" w:space="0" w:color="auto"/>
            </w:tcBorders>
          </w:tcPr>
          <w:p w:rsidR="006411D4" w:rsidRPr="00867FDE" w:rsidRDefault="006411D4" w:rsidP="00F7355C">
            <w:pPr>
              <w:pStyle w:val="TAL"/>
            </w:pPr>
            <w:r w:rsidRPr="00867FDE">
              <w:t>This IE contains a JSON pointer value (as defined in IETF RFC 6901 [1</w:t>
            </w:r>
            <w:r w:rsidR="00F7355C" w:rsidRPr="00867FDE">
              <w:t>2</w:t>
            </w:r>
            <w:r w:rsidRPr="00867FDE">
              <w:t>])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p>
        </w:tc>
      </w:tr>
      <w:tr w:rsidR="006411D4" w:rsidRPr="00867FDE"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from</w:t>
            </w:r>
          </w:p>
        </w:tc>
        <w:tc>
          <w:tcPr>
            <w:tcW w:w="153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string</w:t>
            </w:r>
          </w:p>
        </w:tc>
        <w:tc>
          <w:tcPr>
            <w:tcW w:w="45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0..1</w:t>
            </w:r>
          </w:p>
        </w:tc>
        <w:tc>
          <w:tcPr>
            <w:tcW w:w="324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This IE indicates the path of the source JSON element (according to JSON Pointer syntax) being moved or copied to the location indicated by the "path" attribute.</w:t>
            </w:r>
          </w:p>
          <w:p w:rsidR="006411D4" w:rsidRPr="00867FDE" w:rsidRDefault="006411D4" w:rsidP="008D3829">
            <w:pPr>
              <w:pStyle w:val="TAL"/>
            </w:pPr>
            <w:r w:rsidRPr="00867FDE">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p>
        </w:tc>
      </w:tr>
      <w:tr w:rsidR="006411D4" w:rsidRPr="00867FDE"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value</w:t>
            </w:r>
          </w:p>
        </w:tc>
        <w:tc>
          <w:tcPr>
            <w:tcW w:w="153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Any type</w:t>
            </w:r>
          </w:p>
        </w:tc>
        <w:tc>
          <w:tcPr>
            <w:tcW w:w="45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C"/>
            </w:pPr>
            <w:r w:rsidRPr="00867FDE">
              <w:t>0..1</w:t>
            </w:r>
          </w:p>
        </w:tc>
        <w:tc>
          <w:tcPr>
            <w:tcW w:w="3240"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r w:rsidRPr="00867FDE">
              <w:t>This IE indicates a new value for the resource specified in the path attribute.</w:t>
            </w:r>
          </w:p>
          <w:p w:rsidR="006411D4" w:rsidRPr="00867FDE" w:rsidRDefault="006411D4" w:rsidP="008D3829">
            <w:pPr>
              <w:pStyle w:val="TAL"/>
            </w:pPr>
            <w:r w:rsidRPr="00867FDE">
              <w:t>It shall be present if the patch operation is "add", "replace" or "test".</w:t>
            </w:r>
          </w:p>
          <w:p w:rsidR="006411D4" w:rsidRPr="00867FDE" w:rsidRDefault="006411D4" w:rsidP="00A00B9F">
            <w:pPr>
              <w:pStyle w:val="TAL"/>
            </w:pPr>
            <w:r w:rsidRPr="00867FDE">
              <w:t>The data type of this attribute shall be the same as the type of the resource on which the patch operation shall be performed.</w:t>
            </w:r>
            <w:r w:rsidR="00A00B9F" w:rsidRPr="00867FDE">
              <w:t xml:space="preserve"> The null value shall be allowed</w:t>
            </w:r>
            <w:r w:rsidR="004D30E4" w:rsidRPr="00867FDE">
              <w:t>.</w:t>
            </w:r>
          </w:p>
        </w:tc>
        <w:tc>
          <w:tcPr>
            <w:tcW w:w="1393" w:type="dxa"/>
            <w:tcBorders>
              <w:top w:val="single" w:sz="4" w:space="0" w:color="auto"/>
              <w:left w:val="single" w:sz="4" w:space="0" w:color="auto"/>
              <w:bottom w:val="single" w:sz="4" w:space="0" w:color="auto"/>
              <w:right w:val="single" w:sz="4" w:space="0" w:color="auto"/>
            </w:tcBorders>
          </w:tcPr>
          <w:p w:rsidR="006411D4" w:rsidRPr="00867FDE" w:rsidRDefault="006411D4" w:rsidP="008D3829">
            <w:pPr>
              <w:pStyle w:val="TAL"/>
            </w:pPr>
          </w:p>
        </w:tc>
      </w:tr>
    </w:tbl>
    <w:p w:rsidR="006411D4" w:rsidRPr="00867FDE" w:rsidRDefault="006411D4" w:rsidP="006411D4"/>
    <w:p w:rsidR="006D16A2" w:rsidRPr="00867FDE" w:rsidRDefault="006D16A2" w:rsidP="006D16A2">
      <w:pPr>
        <w:pStyle w:val="Heading4"/>
        <w:rPr>
          <w:lang w:val="en-US"/>
        </w:rPr>
      </w:pPr>
      <w:bookmarkStart w:id="97" w:name="_Toc24925783"/>
      <w:bookmarkStart w:id="98" w:name="_Toc24925961"/>
      <w:bookmarkStart w:id="99" w:name="_Toc24926137"/>
      <w:bookmarkStart w:id="100" w:name="_Toc27592776"/>
      <w:r w:rsidRPr="00867FDE">
        <w:rPr>
          <w:lang w:val="en-US"/>
        </w:rPr>
        <w:t>5.2.4.4</w:t>
      </w:r>
      <w:r w:rsidRPr="00867FDE">
        <w:rPr>
          <w:lang w:val="en-US"/>
        </w:rPr>
        <w:tab/>
        <w:t>Type</w:t>
      </w:r>
      <w:r w:rsidR="00EB166D" w:rsidRPr="00867FDE">
        <w:rPr>
          <w:lang w:val="en-US"/>
        </w:rPr>
        <w:t>:</w:t>
      </w:r>
      <w:r w:rsidRPr="00867FDE">
        <w:rPr>
          <w:lang w:val="en-US"/>
        </w:rPr>
        <w:t xml:space="preserve"> LinksValueSchema</w:t>
      </w:r>
      <w:bookmarkEnd w:id="97"/>
      <w:bookmarkEnd w:id="98"/>
      <w:bookmarkEnd w:id="99"/>
      <w:bookmarkEnd w:id="100"/>
    </w:p>
    <w:p w:rsidR="006D16A2" w:rsidRPr="00867FDE" w:rsidRDefault="006D16A2" w:rsidP="006D16A2">
      <w:pPr>
        <w:pStyle w:val="TH"/>
      </w:pPr>
      <w:r w:rsidRPr="00867FDE">
        <w:rPr>
          <w:noProof/>
        </w:rPr>
        <w:t>Table </w:t>
      </w:r>
      <w:r w:rsidRPr="00867FDE">
        <w:t xml:space="preserve">5.2.4.4-1: </w:t>
      </w:r>
      <w:r w:rsidRPr="00867FDE">
        <w:rPr>
          <w:noProof/>
        </w:rPr>
        <w:t xml:space="preserve">Definition of type </w:t>
      </w:r>
      <w:r w:rsidRPr="00867FDE">
        <w:t>LinksValueSchema</w:t>
      </w:r>
      <w:r w:rsidRPr="00867FDE">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6D16A2" w:rsidRPr="00867FDE" w:rsidTr="008D3829">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pPr>
            <w:r w:rsidRPr="00867FD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6D16A2" w:rsidRPr="00867FDE" w:rsidRDefault="006D16A2" w:rsidP="008D3829">
            <w:pPr>
              <w:pStyle w:val="TAH"/>
            </w:pPr>
            <w:r w:rsidRPr="00867FD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pPr>
            <w:r w:rsidRPr="00867FDE">
              <w:t>Description</w:t>
            </w:r>
          </w:p>
        </w:tc>
      </w:tr>
      <w:tr w:rsidR="006D16A2" w:rsidRPr="00867FDE"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array(Link)</w:t>
            </w:r>
          </w:p>
        </w:tc>
        <w:tc>
          <w:tcPr>
            <w:tcW w:w="1350"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1..N</w:t>
            </w:r>
          </w:p>
        </w:tc>
        <w:tc>
          <w:tcPr>
            <w:tcW w:w="3934"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rPr>
                <w:rFonts w:cs="Arial"/>
                <w:szCs w:val="18"/>
              </w:rPr>
            </w:pPr>
            <w:r w:rsidRPr="00867FDE">
              <w:rPr>
                <w:rFonts w:cs="Arial"/>
                <w:szCs w:val="18"/>
              </w:rPr>
              <w:t>Array of links</w:t>
            </w:r>
          </w:p>
        </w:tc>
      </w:tr>
      <w:tr w:rsidR="006D16A2" w:rsidRPr="00867FDE"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Link</w:t>
            </w:r>
          </w:p>
        </w:tc>
        <w:tc>
          <w:tcPr>
            <w:tcW w:w="1350"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1</w:t>
            </w:r>
          </w:p>
        </w:tc>
        <w:tc>
          <w:tcPr>
            <w:tcW w:w="3934"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rPr>
                <w:rFonts w:cs="Arial"/>
                <w:szCs w:val="18"/>
              </w:rPr>
            </w:pPr>
            <w:r w:rsidRPr="00867FDE">
              <w:t>link</w:t>
            </w:r>
          </w:p>
        </w:tc>
      </w:tr>
    </w:tbl>
    <w:p w:rsidR="00242052" w:rsidRPr="00867FDE" w:rsidRDefault="00242052" w:rsidP="006D16A2">
      <w:pPr>
        <w:rPr>
          <w:lang w:val="en-US"/>
        </w:rPr>
      </w:pPr>
    </w:p>
    <w:p w:rsidR="006D16A2" w:rsidRPr="00867FDE" w:rsidRDefault="006D16A2" w:rsidP="006D16A2">
      <w:pPr>
        <w:pStyle w:val="Heading4"/>
        <w:rPr>
          <w:lang w:val="en-US"/>
        </w:rPr>
      </w:pPr>
      <w:bookmarkStart w:id="101" w:name="_Toc24925784"/>
      <w:bookmarkStart w:id="102" w:name="_Toc24925962"/>
      <w:bookmarkStart w:id="103" w:name="_Toc24926138"/>
      <w:bookmarkStart w:id="104" w:name="_Toc27592777"/>
      <w:r w:rsidRPr="00867FDE">
        <w:rPr>
          <w:lang w:val="en-US"/>
        </w:rPr>
        <w:t>5.2.4.5</w:t>
      </w:r>
      <w:r w:rsidRPr="00867FDE">
        <w:rPr>
          <w:lang w:val="en-US"/>
        </w:rPr>
        <w:tab/>
        <w:t>Type</w:t>
      </w:r>
      <w:r w:rsidR="00D74B24" w:rsidRPr="00867FDE">
        <w:rPr>
          <w:lang w:val="en-US"/>
        </w:rPr>
        <w:t>:</w:t>
      </w:r>
      <w:r w:rsidRPr="00867FDE">
        <w:rPr>
          <w:lang w:val="en-US"/>
        </w:rPr>
        <w:t xml:space="preserve"> SelfLink</w:t>
      </w:r>
      <w:bookmarkEnd w:id="101"/>
      <w:bookmarkEnd w:id="102"/>
      <w:bookmarkEnd w:id="103"/>
      <w:bookmarkEnd w:id="104"/>
    </w:p>
    <w:p w:rsidR="006D16A2" w:rsidRPr="00867FDE" w:rsidRDefault="006D16A2" w:rsidP="006D16A2">
      <w:pPr>
        <w:pStyle w:val="TH"/>
      </w:pPr>
      <w:r w:rsidRPr="00867FDE">
        <w:rPr>
          <w:noProof/>
        </w:rPr>
        <w:t>Table </w:t>
      </w:r>
      <w:r w:rsidRPr="00867FDE">
        <w:t xml:space="preserve">5.2.4.5-1: </w:t>
      </w:r>
      <w:r w:rsidRPr="00867FDE">
        <w:rPr>
          <w:noProof/>
        </w:rPr>
        <w:t xml:space="preserve">Definition of type </w:t>
      </w:r>
      <w:r w:rsidRPr="00867FDE">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D16A2" w:rsidRPr="00867FD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D16A2" w:rsidRPr="00867FDE" w:rsidRDefault="006D16A2" w:rsidP="008D3829">
            <w:pPr>
              <w:pStyle w:val="TAH"/>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867FDE" w:rsidRDefault="006D16A2" w:rsidP="008D3829">
            <w:pPr>
              <w:pStyle w:val="TAH"/>
              <w:rPr>
                <w:rFonts w:cs="Arial"/>
                <w:szCs w:val="18"/>
              </w:rPr>
            </w:pPr>
            <w:r w:rsidRPr="00867FDE">
              <w:rPr>
                <w:rFonts w:cs="Arial"/>
                <w:szCs w:val="18"/>
              </w:rPr>
              <w:t>Description</w:t>
            </w:r>
          </w:p>
        </w:tc>
      </w:tr>
      <w:tr w:rsidR="006D16A2" w:rsidRPr="00867FD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self</w:t>
            </w:r>
          </w:p>
        </w:tc>
        <w:tc>
          <w:tcPr>
            <w:tcW w:w="1559"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Link</w:t>
            </w:r>
          </w:p>
        </w:tc>
        <w:tc>
          <w:tcPr>
            <w:tcW w:w="425"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6D16A2" w:rsidRPr="00867FDE" w:rsidRDefault="006D16A2" w:rsidP="008D3829">
            <w:pPr>
              <w:pStyle w:val="TAL"/>
              <w:rPr>
                <w:rFonts w:cs="Arial"/>
                <w:szCs w:val="18"/>
              </w:rPr>
            </w:pPr>
            <w:r w:rsidRPr="00867FDE">
              <w:rPr>
                <w:rFonts w:cs="Arial"/>
                <w:szCs w:val="18"/>
              </w:rPr>
              <w:t>It contains the URI of the linked resource.</w:t>
            </w:r>
          </w:p>
        </w:tc>
      </w:tr>
    </w:tbl>
    <w:p w:rsidR="00D74DA1" w:rsidRPr="00867FDE" w:rsidRDefault="00D74DA1" w:rsidP="006D16A2">
      <w:pPr>
        <w:rPr>
          <w:lang w:val="en-US"/>
        </w:rPr>
      </w:pPr>
    </w:p>
    <w:p w:rsidR="00347CD0" w:rsidRPr="00867FDE" w:rsidRDefault="00347CD0" w:rsidP="00347CD0">
      <w:pPr>
        <w:pStyle w:val="Heading4"/>
      </w:pPr>
      <w:bookmarkStart w:id="105" w:name="_Toc24925785"/>
      <w:bookmarkStart w:id="106" w:name="_Toc24925963"/>
      <w:bookmarkStart w:id="107" w:name="_Toc24926139"/>
      <w:bookmarkStart w:id="108" w:name="_Toc27592778"/>
      <w:r w:rsidRPr="00867FDE">
        <w:lastRenderedPageBreak/>
        <w:t>5.2.4.6</w:t>
      </w:r>
      <w:r w:rsidRPr="00867FDE">
        <w:tab/>
        <w:t>Type: InvalidParam</w:t>
      </w:r>
      <w:bookmarkEnd w:id="105"/>
      <w:bookmarkEnd w:id="106"/>
      <w:bookmarkEnd w:id="107"/>
      <w:bookmarkEnd w:id="108"/>
    </w:p>
    <w:p w:rsidR="00347CD0" w:rsidRPr="00867FDE" w:rsidRDefault="00347CD0" w:rsidP="00347CD0">
      <w:pPr>
        <w:pStyle w:val="TH"/>
      </w:pPr>
      <w:r w:rsidRPr="00867FDE">
        <w:rPr>
          <w:noProof/>
        </w:rPr>
        <w:t>Table </w:t>
      </w:r>
      <w:r w:rsidRPr="00867FDE">
        <w:t xml:space="preserve">5.2.4.6-1: </w:t>
      </w:r>
      <w:r w:rsidRPr="00867FDE">
        <w:rPr>
          <w:noProof/>
        </w:rPr>
        <w:t xml:space="preserve">Definition of type </w:t>
      </w:r>
      <w:r w:rsidRPr="00867FDE">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CD0" w:rsidRPr="00867FD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867FDE" w:rsidRDefault="00347CD0" w:rsidP="008D3829">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867FDE" w:rsidRDefault="00347CD0" w:rsidP="008D3829">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867FDE" w:rsidRDefault="00347CD0" w:rsidP="008D3829">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47CD0" w:rsidRPr="00867FDE" w:rsidRDefault="00347CD0" w:rsidP="008D3829">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867FDE" w:rsidRDefault="00347CD0" w:rsidP="008D3829">
            <w:pPr>
              <w:pStyle w:val="TAH"/>
              <w:rPr>
                <w:rFonts w:cs="Arial"/>
                <w:szCs w:val="18"/>
              </w:rPr>
            </w:pPr>
            <w:r w:rsidRPr="00867FDE">
              <w:rPr>
                <w:rFonts w:cs="Arial"/>
                <w:szCs w:val="18"/>
              </w:rPr>
              <w:t>Description</w:t>
            </w:r>
          </w:p>
        </w:tc>
      </w:tr>
      <w:tr w:rsidR="00347CD0" w:rsidRPr="00867FD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param</w:t>
            </w:r>
          </w:p>
        </w:tc>
        <w:tc>
          <w:tcPr>
            <w:tcW w:w="1559"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347CD0" w:rsidRPr="00867FDE" w:rsidRDefault="009415C5" w:rsidP="009415C5">
            <w:pPr>
              <w:pStyle w:val="TAL"/>
              <w:rPr>
                <w:rFonts w:cs="Arial"/>
                <w:szCs w:val="18"/>
              </w:rPr>
            </w:pPr>
            <w:r w:rsidRPr="00867FDE">
              <w:rPr>
                <w:rFonts w:cs="Arial"/>
                <w:szCs w:val="18"/>
              </w:rPr>
              <w:t xml:space="preserve">If the invalid parameter is an attribute in a JSON body, this IE shall contain the attribute's </w:t>
            </w:r>
            <w:r w:rsidR="00347CD0" w:rsidRPr="00867FDE">
              <w:rPr>
                <w:rFonts w:cs="Arial"/>
                <w:szCs w:val="18"/>
              </w:rPr>
              <w:t xml:space="preserve">name </w:t>
            </w:r>
            <w:r w:rsidRPr="00867FDE">
              <w:rPr>
                <w:rFonts w:cs="Arial"/>
                <w:szCs w:val="18"/>
              </w:rPr>
              <w:t xml:space="preserve">and shall be </w:t>
            </w:r>
            <w:r w:rsidR="00347CD0" w:rsidRPr="00867FDE">
              <w:rPr>
                <w:rFonts w:cs="Arial"/>
                <w:szCs w:val="18"/>
              </w:rPr>
              <w:t>encoded as a JSON Pointer.</w:t>
            </w:r>
          </w:p>
          <w:p w:rsidR="009415C5" w:rsidRPr="00867FDE" w:rsidRDefault="009415C5" w:rsidP="009415C5">
            <w:pPr>
              <w:pStyle w:val="TAL"/>
              <w:rPr>
                <w:rFonts w:cs="Arial"/>
                <w:szCs w:val="18"/>
              </w:rPr>
            </w:pPr>
          </w:p>
          <w:p w:rsidR="009415C5" w:rsidRPr="00867FDE" w:rsidRDefault="009415C5" w:rsidP="009415C5">
            <w:pPr>
              <w:pStyle w:val="TAL"/>
              <w:rPr>
                <w:rFonts w:cs="Arial"/>
                <w:szCs w:val="18"/>
              </w:rPr>
            </w:pPr>
            <w:r w:rsidRPr="00867FDE">
              <w:rPr>
                <w:rFonts w:cs="Arial"/>
                <w:szCs w:val="18"/>
              </w:rPr>
              <w:t>If the invalid parameter is an HTTP header, this IE shall be formatted as the concatenation of the string "header: " plus the name of such header.</w:t>
            </w:r>
          </w:p>
          <w:p w:rsidR="009415C5" w:rsidRPr="00867FDE" w:rsidRDefault="009415C5" w:rsidP="009415C5">
            <w:pPr>
              <w:pStyle w:val="TAL"/>
              <w:rPr>
                <w:rFonts w:cs="Arial"/>
                <w:szCs w:val="18"/>
              </w:rPr>
            </w:pPr>
          </w:p>
          <w:p w:rsidR="009415C5" w:rsidRPr="00867FDE" w:rsidRDefault="009415C5" w:rsidP="009415C5">
            <w:pPr>
              <w:pStyle w:val="TAL"/>
              <w:rPr>
                <w:rFonts w:cs="Arial"/>
                <w:szCs w:val="18"/>
              </w:rPr>
            </w:pPr>
            <w:r w:rsidRPr="00867FDE">
              <w:rPr>
                <w:rFonts w:cs="Arial"/>
                <w:szCs w:val="18"/>
              </w:rPr>
              <w:t>If the invalid parameter is a query parameter, this IE shall be formatted as the concatenation of the string "query: " plus the name of such query parameter.</w:t>
            </w:r>
          </w:p>
          <w:p w:rsidR="009415C5" w:rsidRPr="00867FDE" w:rsidRDefault="009415C5" w:rsidP="009415C5">
            <w:pPr>
              <w:pStyle w:val="TAL"/>
              <w:rPr>
                <w:rFonts w:cs="Arial"/>
                <w:szCs w:val="18"/>
              </w:rPr>
            </w:pPr>
          </w:p>
          <w:p w:rsidR="009415C5" w:rsidRPr="00867FDE" w:rsidRDefault="009415C5" w:rsidP="009415C5">
            <w:pPr>
              <w:pStyle w:val="TAL"/>
              <w:rPr>
                <w:rFonts w:cs="Arial"/>
                <w:szCs w:val="18"/>
              </w:rPr>
            </w:pPr>
            <w:r w:rsidRPr="00867FDE">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tc>
      </w:tr>
      <w:tr w:rsidR="00347CD0" w:rsidRPr="00867FD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reason</w:t>
            </w:r>
          </w:p>
        </w:tc>
        <w:tc>
          <w:tcPr>
            <w:tcW w:w="1559"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347CD0" w:rsidRPr="00867FDE" w:rsidRDefault="00347CD0" w:rsidP="008D3829">
            <w:pPr>
              <w:pStyle w:val="TAL"/>
              <w:rPr>
                <w:rFonts w:cs="Arial"/>
                <w:szCs w:val="18"/>
              </w:rPr>
            </w:pPr>
            <w:r w:rsidRPr="00867FDE">
              <w:rPr>
                <w:rFonts w:cs="Arial"/>
                <w:szCs w:val="18"/>
              </w:rPr>
              <w:t>A human-readable reason, e.g. "must be a positive integer".</w:t>
            </w:r>
          </w:p>
        </w:tc>
      </w:tr>
    </w:tbl>
    <w:p w:rsidR="00D74DA1" w:rsidRPr="00867FDE" w:rsidRDefault="00D74DA1" w:rsidP="005B37BB">
      <w:pPr>
        <w:rPr>
          <w:lang w:val="en-US"/>
        </w:rPr>
      </w:pPr>
    </w:p>
    <w:p w:rsidR="00942F26" w:rsidRPr="00867FDE" w:rsidRDefault="00942F26" w:rsidP="00942F26">
      <w:pPr>
        <w:pStyle w:val="Heading4"/>
      </w:pPr>
      <w:bookmarkStart w:id="109" w:name="_Toc24925786"/>
      <w:bookmarkStart w:id="110" w:name="_Toc24925964"/>
      <w:bookmarkStart w:id="111" w:name="_Toc24926140"/>
      <w:bookmarkStart w:id="112" w:name="_Toc27592779"/>
      <w:r w:rsidRPr="00867FDE">
        <w:t>5.2.4.7</w:t>
      </w:r>
      <w:r w:rsidRPr="00867FDE">
        <w:tab/>
        <w:t>Type: LinkRm</w:t>
      </w:r>
      <w:bookmarkEnd w:id="109"/>
      <w:bookmarkEnd w:id="110"/>
      <w:bookmarkEnd w:id="111"/>
      <w:bookmarkEnd w:id="112"/>
    </w:p>
    <w:p w:rsidR="00942F26" w:rsidRPr="00867FDE" w:rsidRDefault="00942F26" w:rsidP="00942F26">
      <w:r w:rsidRPr="00867FDE">
        <w:t>This data type is defined in the same way as the "Link" data type, but with the OpenAPI "nullable: true" property.</w:t>
      </w:r>
    </w:p>
    <w:p w:rsidR="00167262" w:rsidRPr="00867FDE" w:rsidRDefault="00167262" w:rsidP="00167262">
      <w:pPr>
        <w:pStyle w:val="Heading4"/>
      </w:pPr>
      <w:bookmarkStart w:id="113" w:name="_Toc24925787"/>
      <w:bookmarkStart w:id="114" w:name="_Toc24925965"/>
      <w:bookmarkStart w:id="115" w:name="_Toc24926141"/>
      <w:bookmarkStart w:id="116" w:name="_Toc27592780"/>
      <w:r w:rsidRPr="00867FDE">
        <w:lastRenderedPageBreak/>
        <w:t>5.2.4.</w:t>
      </w:r>
      <w:r w:rsidRPr="00867FDE">
        <w:rPr>
          <w:lang w:eastAsia="zh-CN"/>
        </w:rPr>
        <w:t>8</w:t>
      </w:r>
      <w:r w:rsidRPr="00867FDE">
        <w:tab/>
        <w:t xml:space="preserve">Type </w:t>
      </w:r>
      <w:r w:rsidRPr="00867FDE">
        <w:rPr>
          <w:rFonts w:hint="eastAsia"/>
          <w:lang w:eastAsia="zh-CN"/>
        </w:rPr>
        <w:t>ChangeItem</w:t>
      </w:r>
      <w:bookmarkEnd w:id="113"/>
      <w:bookmarkEnd w:id="114"/>
      <w:bookmarkEnd w:id="115"/>
      <w:bookmarkEnd w:id="116"/>
    </w:p>
    <w:p w:rsidR="00167262" w:rsidRPr="00867FDE" w:rsidRDefault="00167262" w:rsidP="00167262">
      <w:pPr>
        <w:pStyle w:val="TH"/>
      </w:pPr>
      <w:r w:rsidRPr="00867FDE">
        <w:t xml:space="preserve">Table 5.2.4.8-1: Definition of type </w:t>
      </w:r>
      <w:r w:rsidRPr="00867FDE">
        <w:rPr>
          <w:rFonts w:hint="eastAsia"/>
          <w:lang w:eastAsia="zh-CN"/>
        </w:rPr>
        <w:t>Change</w:t>
      </w:r>
      <w:r w:rsidRPr="00867FDE">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867FDE" w:rsidRDefault="00167262" w:rsidP="00AE1C26">
            <w:pPr>
              <w:pStyle w:val="TAH"/>
            </w:pPr>
            <w:r w:rsidRPr="00867FDE">
              <w:t>Applicability</w:t>
            </w: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op</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 xml:space="preserve">This IE indicates the </w:t>
            </w:r>
            <w:r w:rsidRPr="00867FDE">
              <w:rPr>
                <w:rFonts w:hint="eastAsia"/>
                <w:lang w:eastAsia="zh-CN"/>
              </w:rPr>
              <w:t>change type which happens to the</w:t>
            </w:r>
            <w:r w:rsidRPr="00867FDE">
              <w:t xml:space="preserve"> resource.</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path</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string</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9D15E2">
            <w:pPr>
              <w:pStyle w:val="TAL"/>
            </w:pPr>
            <w:r w:rsidRPr="00867FDE">
              <w:t xml:space="preserve">This IE contains a JSON pointer value (as defined in IETF RFC 6901 [12]) that references a </w:t>
            </w:r>
            <w:r w:rsidR="009D15E2" w:rsidRPr="00867FDE">
              <w:t xml:space="preserve">target </w:t>
            </w:r>
            <w:r w:rsidRPr="00867FDE">
              <w:t xml:space="preserve">location </w:t>
            </w:r>
            <w:r w:rsidR="009D15E2" w:rsidRPr="00867FDE">
              <w:t>within the resource</w:t>
            </w:r>
            <w:r w:rsidRPr="00867FDE">
              <w:t xml:space="preserve"> on which the </w:t>
            </w:r>
            <w:r w:rsidRPr="00867FDE">
              <w:rPr>
                <w:rFonts w:hint="eastAsia"/>
                <w:lang w:eastAsia="zh-CN"/>
              </w:rPr>
              <w:t>change has been applied</w:t>
            </w:r>
            <w:r w:rsidRPr="00867FDE">
              <w:t>.</w:t>
            </w:r>
          </w:p>
          <w:p w:rsidR="009D15E2" w:rsidRPr="00867FDE" w:rsidRDefault="009D15E2" w:rsidP="009D15E2">
            <w:pPr>
              <w:pStyle w:val="TAL"/>
            </w:pPr>
            <w:r w:rsidRPr="00867FDE">
              <w:t>(See Note)</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from</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string</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0..1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This IE indicates the path of the source JSON element (according to JSON Pointer syntax) being moved or copied to the location indicated by the "path" attribute.</w:t>
            </w:r>
          </w:p>
          <w:p w:rsidR="00167262" w:rsidRPr="00867FDE" w:rsidRDefault="00167262" w:rsidP="00AE1C26">
            <w:pPr>
              <w:pStyle w:val="TAL"/>
            </w:pPr>
            <w:r w:rsidRPr="00867FDE">
              <w:t xml:space="preserve">It shall be present if the </w:t>
            </w:r>
            <w:r w:rsidRPr="00867FDE">
              <w:rPr>
                <w:rFonts w:hint="eastAsia"/>
                <w:lang w:eastAsia="zh-CN"/>
              </w:rPr>
              <w:t>"op" attribute</w:t>
            </w:r>
            <w:r w:rsidRPr="00867FDE">
              <w:t xml:space="preserve"> is </w:t>
            </w:r>
            <w:r w:rsidRPr="00867FDE">
              <w:rPr>
                <w:rFonts w:hint="eastAsia"/>
                <w:lang w:eastAsia="zh-CN"/>
              </w:rPr>
              <w:t xml:space="preserve">of value </w:t>
            </w:r>
            <w:r w:rsidRPr="00867FDE">
              <w:t>"</w:t>
            </w:r>
            <w:r w:rsidRPr="00867FDE">
              <w:rPr>
                <w:rFonts w:hint="eastAsia"/>
                <w:lang w:eastAsia="zh-CN"/>
              </w:rPr>
              <w:t>MOVE</w:t>
            </w:r>
            <w:r w:rsidRPr="00867FDE">
              <w:t>".</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rPr>
                <w:lang w:eastAsia="zh-CN"/>
              </w:rPr>
            </w:pPr>
            <w:r w:rsidRPr="00867FDE">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0..1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t xml:space="preserve">This IE indicates </w:t>
            </w:r>
            <w:r w:rsidRPr="00867FDE">
              <w:rPr>
                <w:rFonts w:hint="eastAsia"/>
                <w:lang w:eastAsia="zh-CN"/>
              </w:rPr>
              <w:t>the original</w:t>
            </w:r>
            <w:r w:rsidRPr="00867FDE">
              <w:t xml:space="preserve"> value </w:t>
            </w:r>
            <w:r w:rsidR="009D15E2" w:rsidRPr="00867FDE">
              <w:t>at the target location within the resource</w:t>
            </w:r>
            <w:r w:rsidRPr="00867FDE">
              <w:t xml:space="preserve"> specified in the path attribute.</w:t>
            </w:r>
            <w:r w:rsidRPr="00867FDE">
              <w:rPr>
                <w:rFonts w:hint="eastAsia"/>
                <w:lang w:eastAsia="zh-CN"/>
              </w:rPr>
              <w:t xml:space="preserve"> This attribute only applies when the "op" attribute</w:t>
            </w:r>
            <w:r w:rsidRPr="00867FDE">
              <w:t xml:space="preserve"> is </w:t>
            </w:r>
            <w:r w:rsidRPr="00867FDE">
              <w:rPr>
                <w:rFonts w:hint="eastAsia"/>
                <w:lang w:eastAsia="zh-CN"/>
              </w:rPr>
              <w:t>of value</w:t>
            </w:r>
            <w:r w:rsidRPr="00867FDE">
              <w:t xml:space="preserve"> "</w:t>
            </w:r>
            <w:r w:rsidR="009F5814" w:rsidRPr="00867FDE">
              <w:rPr>
                <w:lang w:eastAsia="zh-CN"/>
              </w:rPr>
              <w:t>REMOVE</w:t>
            </w:r>
            <w:r w:rsidRPr="00867FDE">
              <w:t>", "REPLACE"</w:t>
            </w:r>
            <w:r w:rsidRPr="00867FDE">
              <w:rPr>
                <w:rFonts w:hint="eastAsia"/>
                <w:lang w:eastAsia="zh-CN"/>
              </w:rPr>
              <w:t xml:space="preserve"> or "</w:t>
            </w:r>
            <w:r w:rsidRPr="00867FDE">
              <w:rPr>
                <w:lang w:eastAsia="zh-CN"/>
              </w:rPr>
              <w:t>MOVE</w:t>
            </w:r>
            <w:r w:rsidRPr="00867FDE">
              <w:rPr>
                <w:rFonts w:hint="eastAsia"/>
                <w:lang w:eastAsia="zh-CN"/>
              </w:rPr>
              <w:t>"</w:t>
            </w:r>
          </w:p>
          <w:p w:rsidR="00167262" w:rsidRPr="00867FDE" w:rsidRDefault="00167262" w:rsidP="00AE1C26">
            <w:pPr>
              <w:pStyle w:val="TAL"/>
              <w:rPr>
                <w:lang w:eastAsia="zh-CN"/>
              </w:rPr>
            </w:pPr>
            <w:r w:rsidRPr="00867FDE">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rPr>
                <w:rFonts w:hint="eastAsia"/>
                <w:lang w:eastAsia="zh-CN"/>
              </w:rPr>
              <w:t>newV</w:t>
            </w:r>
            <w:r w:rsidRPr="00867FDE">
              <w:t>alue</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Any type</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0..1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r w:rsidRPr="00867FDE">
              <w:t xml:space="preserve">This IE indicates a new value </w:t>
            </w:r>
            <w:r w:rsidR="009D15E2" w:rsidRPr="00867FDE">
              <w:rPr>
                <w:lang w:eastAsia="zh-CN"/>
              </w:rPr>
              <w:t>at the target location within the resource</w:t>
            </w:r>
            <w:r w:rsidRPr="00867FDE">
              <w:t xml:space="preserve"> specified in the path attribute.</w:t>
            </w:r>
          </w:p>
          <w:p w:rsidR="00167262" w:rsidRPr="00867FDE" w:rsidRDefault="00167262" w:rsidP="00AE1C26">
            <w:pPr>
              <w:pStyle w:val="TAL"/>
            </w:pPr>
            <w:r w:rsidRPr="00867FDE">
              <w:t xml:space="preserve">It shall be present if the </w:t>
            </w:r>
            <w:r w:rsidRPr="00867FDE">
              <w:rPr>
                <w:rFonts w:hint="eastAsia"/>
                <w:lang w:eastAsia="zh-CN"/>
              </w:rPr>
              <w:t>"op" attribute</w:t>
            </w:r>
            <w:r w:rsidRPr="00867FDE">
              <w:t xml:space="preserve"> is </w:t>
            </w:r>
            <w:r w:rsidRPr="00867FDE">
              <w:rPr>
                <w:rFonts w:hint="eastAsia"/>
                <w:lang w:eastAsia="zh-CN"/>
              </w:rPr>
              <w:t>of value</w:t>
            </w:r>
            <w:r w:rsidRPr="00867FDE">
              <w:t xml:space="preserve"> "ADD", "REPLACE".</w:t>
            </w:r>
          </w:p>
          <w:p w:rsidR="00167262" w:rsidRPr="00867FDE" w:rsidRDefault="00167262" w:rsidP="00AE1C26">
            <w:pPr>
              <w:pStyle w:val="TAL"/>
            </w:pPr>
            <w:r w:rsidRPr="00867FDE">
              <w:t xml:space="preserve">The data type of this attribute shall be the same as the type of the resource on which the </w:t>
            </w:r>
            <w:r w:rsidRPr="00867FDE">
              <w:rPr>
                <w:rFonts w:hint="eastAsia"/>
                <w:lang w:eastAsia="zh-CN"/>
              </w:rPr>
              <w:t>change has happened</w:t>
            </w:r>
            <w:r w:rsidRPr="00867FDE">
              <w:t>. The null value shall be allowed.</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A25621" w:rsidRPr="00867FDE" w:rsidTr="00EA51E9">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A25621" w:rsidRPr="00867FDE" w:rsidRDefault="00A25621" w:rsidP="00F35B52">
            <w:pPr>
              <w:pStyle w:val="TAN"/>
            </w:pPr>
            <w:r w:rsidRPr="00867FDE">
              <w:t>NOTE:</w:t>
            </w:r>
            <w:r w:rsidRPr="00867FDE">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rsidR="00167262" w:rsidRPr="00867FDE" w:rsidRDefault="00167262" w:rsidP="00942F26">
      <w:pPr>
        <w:rPr>
          <w:lang w:val="en-US"/>
        </w:rPr>
      </w:pPr>
    </w:p>
    <w:p w:rsidR="00167262" w:rsidRPr="00867FDE" w:rsidRDefault="00167262" w:rsidP="00167262">
      <w:pPr>
        <w:pStyle w:val="Heading4"/>
      </w:pPr>
      <w:bookmarkStart w:id="117" w:name="_Toc24925788"/>
      <w:bookmarkStart w:id="118" w:name="_Toc24925966"/>
      <w:bookmarkStart w:id="119" w:name="_Toc24926142"/>
      <w:bookmarkStart w:id="120" w:name="_Toc27592781"/>
      <w:r w:rsidRPr="00867FDE">
        <w:t>5.2.4.</w:t>
      </w:r>
      <w:r w:rsidRPr="00867FDE">
        <w:rPr>
          <w:lang w:eastAsia="zh-CN"/>
        </w:rPr>
        <w:t>9</w:t>
      </w:r>
      <w:r w:rsidRPr="00867FDE">
        <w:tab/>
        <w:t xml:space="preserve">Type </w:t>
      </w:r>
      <w:r w:rsidRPr="00867FDE">
        <w:rPr>
          <w:rFonts w:hint="eastAsia"/>
          <w:lang w:eastAsia="zh-CN"/>
        </w:rPr>
        <w:t>Notify</w:t>
      </w:r>
      <w:r w:rsidRPr="00867FDE">
        <w:t>Item</w:t>
      </w:r>
      <w:bookmarkEnd w:id="117"/>
      <w:bookmarkEnd w:id="118"/>
      <w:bookmarkEnd w:id="119"/>
      <w:bookmarkEnd w:id="120"/>
    </w:p>
    <w:p w:rsidR="00167262" w:rsidRPr="00867FDE" w:rsidRDefault="00167262" w:rsidP="00167262">
      <w:pPr>
        <w:pStyle w:val="TH"/>
      </w:pPr>
      <w:r w:rsidRPr="00867FDE">
        <w:t xml:space="preserve">Table 5.2.4.9-1: Definition of type </w:t>
      </w:r>
      <w:r w:rsidRPr="00867FDE">
        <w:rPr>
          <w:rFonts w:hint="eastAsia"/>
          <w:lang w:eastAsia="zh-CN"/>
        </w:rPr>
        <w:t>Notify</w:t>
      </w:r>
      <w:r w:rsidRPr="00867FDE">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867FDE" w:rsidRDefault="00167262" w:rsidP="00AE1C26">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867FDE" w:rsidRDefault="00167262" w:rsidP="00AE1C26">
            <w:pPr>
              <w:pStyle w:val="TAH"/>
            </w:pPr>
            <w:r w:rsidRPr="00867FDE">
              <w:t>Applicability</w:t>
            </w: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1</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t xml:space="preserve">This IE </w:t>
            </w:r>
            <w:r w:rsidRPr="00867FDE">
              <w:rPr>
                <w:rFonts w:hint="eastAsia"/>
                <w:lang w:eastAsia="zh-CN"/>
              </w:rPr>
              <w:t>contains the URI of the resource which has been changed</w:t>
            </w:r>
            <w:r w:rsidRPr="00867FDE">
              <w:t>.</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r w:rsidR="00167262" w:rsidRPr="00867FDE"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rPr>
                <w:lang w:eastAsia="zh-CN"/>
              </w:rPr>
            </w:pPr>
            <w:r w:rsidRPr="00867FDE">
              <w:t xml:space="preserve">This IE contains </w:t>
            </w:r>
            <w:r w:rsidRPr="00867FDE">
              <w:rPr>
                <w:rFonts w:hint="eastAsia"/>
                <w:lang w:eastAsia="zh-CN"/>
              </w:rPr>
              <w:t>the changes which have been applied on the resource identified by the resourceId attribute.</w:t>
            </w:r>
          </w:p>
        </w:tc>
        <w:tc>
          <w:tcPr>
            <w:tcW w:w="1393" w:type="dxa"/>
            <w:tcBorders>
              <w:top w:val="single" w:sz="4" w:space="0" w:color="auto"/>
              <w:left w:val="single" w:sz="4" w:space="0" w:color="auto"/>
              <w:bottom w:val="single" w:sz="4" w:space="0" w:color="auto"/>
              <w:right w:val="single" w:sz="4" w:space="0" w:color="auto"/>
            </w:tcBorders>
          </w:tcPr>
          <w:p w:rsidR="00167262" w:rsidRPr="00867FDE" w:rsidRDefault="00167262" w:rsidP="00AE1C26">
            <w:pPr>
              <w:pStyle w:val="TAL"/>
            </w:pPr>
          </w:p>
        </w:tc>
      </w:tr>
    </w:tbl>
    <w:p w:rsidR="00167262" w:rsidRPr="00867FDE" w:rsidRDefault="00167262" w:rsidP="00942F26">
      <w:pPr>
        <w:rPr>
          <w:lang w:val="en-US"/>
        </w:rPr>
      </w:pPr>
    </w:p>
    <w:p w:rsidR="00D00406" w:rsidRPr="00867FDE" w:rsidRDefault="00D00406" w:rsidP="00D00406">
      <w:pPr>
        <w:pStyle w:val="Heading4"/>
        <w:rPr>
          <w:lang w:eastAsia="zh-CN"/>
        </w:rPr>
      </w:pPr>
      <w:bookmarkStart w:id="121" w:name="_Toc24925789"/>
      <w:bookmarkStart w:id="122" w:name="_Toc24925967"/>
      <w:bookmarkStart w:id="123" w:name="_Toc24926143"/>
      <w:bookmarkStart w:id="124" w:name="_Toc27592782"/>
      <w:r w:rsidRPr="00867FDE">
        <w:t>5.2.4.</w:t>
      </w:r>
      <w:r w:rsidRPr="00867FDE">
        <w:rPr>
          <w:lang w:eastAsia="zh-CN"/>
        </w:rPr>
        <w:t>10</w:t>
      </w:r>
      <w:r w:rsidRPr="00867FDE">
        <w:tab/>
        <w:t xml:space="preserve">Type: </w:t>
      </w:r>
      <w:r w:rsidRPr="00867FDE">
        <w:rPr>
          <w:rFonts w:hint="eastAsia"/>
          <w:lang w:eastAsia="zh-CN"/>
        </w:rPr>
        <w:t>ComplexQuery</w:t>
      </w:r>
      <w:bookmarkEnd w:id="121"/>
      <w:bookmarkEnd w:id="122"/>
      <w:bookmarkEnd w:id="123"/>
      <w:bookmarkEnd w:id="124"/>
    </w:p>
    <w:p w:rsidR="00D00406" w:rsidRPr="00867FDE" w:rsidRDefault="00D00406" w:rsidP="00D00406">
      <w:pPr>
        <w:pStyle w:val="TH"/>
        <w:outlineLvl w:val="0"/>
        <w:rPr>
          <w:lang w:eastAsia="zh-CN"/>
        </w:rPr>
      </w:pPr>
      <w:r w:rsidRPr="00867FDE">
        <w:rPr>
          <w:noProof/>
        </w:rPr>
        <w:t>Table </w:t>
      </w:r>
      <w:r w:rsidRPr="00867FDE">
        <w:t>5.2.4.</w:t>
      </w:r>
      <w:r w:rsidR="00CA5A3A" w:rsidRPr="00867FDE">
        <w:rPr>
          <w:lang w:eastAsia="zh-CN"/>
        </w:rPr>
        <w:t>10</w:t>
      </w:r>
      <w:r w:rsidRPr="00867FDE">
        <w:t xml:space="preserve">-1: </w:t>
      </w:r>
      <w:r w:rsidRPr="00867FDE">
        <w:rPr>
          <w:noProof/>
        </w:rPr>
        <w:t xml:space="preserve">Definition of type </w:t>
      </w:r>
      <w:r w:rsidRPr="00867FDE">
        <w:rPr>
          <w:rFonts w:hint="eastAsia"/>
          <w:lang w:eastAsia="zh-CN"/>
        </w:rPr>
        <w:t>ComplexQuery</w:t>
      </w:r>
      <w:r w:rsidRPr="00867FDE">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D00406" w:rsidRPr="00867FDE" w:rsidTr="00601C14">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r>
      <w:tr w:rsidR="00D00406" w:rsidRPr="00867FDE"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t>1</w:t>
            </w:r>
          </w:p>
        </w:tc>
        <w:tc>
          <w:tcPr>
            <w:tcW w:w="3934"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rFonts w:cs="Arial"/>
                <w:szCs w:val="18"/>
                <w:lang w:eastAsia="zh-CN"/>
              </w:rPr>
            </w:pPr>
            <w:r w:rsidRPr="00867FDE">
              <w:rPr>
                <w:rFonts w:cs="Arial" w:hint="eastAsia"/>
                <w:szCs w:val="18"/>
                <w:lang w:eastAsia="zh-CN"/>
              </w:rPr>
              <w:t>A conjunctive normal form</w:t>
            </w:r>
          </w:p>
        </w:tc>
      </w:tr>
      <w:tr w:rsidR="00D00406" w:rsidRPr="00867FDE"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r w:rsidRPr="00867FDE">
              <w:t>1</w:t>
            </w:r>
          </w:p>
        </w:tc>
        <w:tc>
          <w:tcPr>
            <w:tcW w:w="3934"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rFonts w:cs="Arial"/>
                <w:szCs w:val="18"/>
                <w:lang w:eastAsia="zh-CN"/>
              </w:rPr>
            </w:pPr>
            <w:r w:rsidRPr="00867FDE">
              <w:rPr>
                <w:rFonts w:hint="eastAsia"/>
                <w:lang w:eastAsia="zh-CN"/>
              </w:rPr>
              <w:t>A disjunctive normal form</w:t>
            </w:r>
          </w:p>
        </w:tc>
      </w:tr>
    </w:tbl>
    <w:p w:rsidR="00D00406" w:rsidRPr="00867FDE" w:rsidRDefault="00D00406" w:rsidP="00D00406">
      <w:pPr>
        <w:rPr>
          <w:lang w:eastAsia="zh-CN"/>
        </w:rPr>
      </w:pPr>
      <w:r w:rsidRPr="00867FDE">
        <w:rPr>
          <w:rFonts w:hint="eastAsia"/>
          <w:lang w:val="en-US" w:eastAsia="zh-CN"/>
        </w:rPr>
        <w:t xml:space="preserve">The ComplexQuery data type is either a </w:t>
      </w:r>
      <w:r w:rsidRPr="00867FDE">
        <w:rPr>
          <w:lang w:val="en-US" w:eastAsia="zh-CN"/>
        </w:rPr>
        <w:t>conjunctive</w:t>
      </w:r>
      <w:r w:rsidRPr="00867FDE">
        <w:rPr>
          <w:rFonts w:hint="eastAsia"/>
          <w:lang w:val="en-US" w:eastAsia="zh-CN"/>
        </w:rPr>
        <w:t xml:space="preserve"> normal form or a disjunctive normal form. The attribute names "cnfUnits" and "dnfUnits" (see </w:t>
      </w:r>
      <w:r w:rsidR="00A06A4D" w:rsidRPr="00867FDE">
        <w:rPr>
          <w:rFonts w:hint="eastAsia"/>
          <w:lang w:val="en-US" w:eastAsia="zh-CN"/>
        </w:rPr>
        <w:t>clause</w:t>
      </w:r>
      <w:r w:rsidRPr="00867FDE">
        <w:rPr>
          <w:rFonts w:hint="eastAsia"/>
          <w:lang w:val="en-US" w:eastAsia="zh-CN"/>
        </w:rPr>
        <w:t> 5.2.4.</w:t>
      </w:r>
      <w:r w:rsidR="00245D9B" w:rsidRPr="00867FDE">
        <w:rPr>
          <w:lang w:val="en-US" w:eastAsia="zh-CN"/>
        </w:rPr>
        <w:t>11</w:t>
      </w:r>
      <w:r w:rsidRPr="00867FDE">
        <w:rPr>
          <w:rFonts w:hint="eastAsia"/>
          <w:lang w:val="en-US" w:eastAsia="zh-CN"/>
        </w:rPr>
        <w:t xml:space="preserve"> and </w:t>
      </w:r>
      <w:r w:rsidR="00A06A4D" w:rsidRPr="00867FDE">
        <w:rPr>
          <w:rFonts w:hint="eastAsia"/>
          <w:lang w:val="en-US" w:eastAsia="zh-CN"/>
        </w:rPr>
        <w:t>clause</w:t>
      </w:r>
      <w:r w:rsidRPr="00867FDE">
        <w:rPr>
          <w:rFonts w:hint="eastAsia"/>
          <w:lang w:val="en-US" w:eastAsia="zh-CN"/>
        </w:rPr>
        <w:t> 5.2.4.</w:t>
      </w:r>
      <w:r w:rsidR="00245D9B" w:rsidRPr="00867FDE">
        <w:rPr>
          <w:lang w:val="en-US" w:eastAsia="zh-CN"/>
        </w:rPr>
        <w:t>12</w:t>
      </w:r>
      <w:r w:rsidRPr="00867FDE">
        <w:rPr>
          <w:rFonts w:hint="eastAsia"/>
          <w:lang w:val="en-US" w:eastAsia="zh-CN"/>
        </w:rPr>
        <w:t>)</w:t>
      </w:r>
      <w:r w:rsidRPr="00867FDE">
        <w:rPr>
          <w:lang w:val="en-US" w:eastAsia="zh-CN"/>
        </w:rPr>
        <w:t xml:space="preserve"> </w:t>
      </w:r>
      <w:r w:rsidRPr="00867FDE">
        <w:rPr>
          <w:rFonts w:hint="eastAsia"/>
          <w:lang w:val="en-US" w:eastAsia="zh-CN"/>
        </w:rPr>
        <w:t xml:space="preserve">serve as </w:t>
      </w:r>
      <w:r w:rsidRPr="00867FDE">
        <w:rPr>
          <w:lang w:val="en-US" w:eastAsia="zh-CN"/>
        </w:rPr>
        <w:t>discriminator</w:t>
      </w:r>
      <w:r w:rsidRPr="00867FDE">
        <w:rPr>
          <w:rFonts w:hint="eastAsia"/>
          <w:lang w:val="en-US" w:eastAsia="zh-CN"/>
        </w:rPr>
        <w:t>.</w:t>
      </w:r>
    </w:p>
    <w:p w:rsidR="00D00406" w:rsidRPr="00867FDE" w:rsidRDefault="00D00406" w:rsidP="00942F26">
      <w:pPr>
        <w:rPr>
          <w:lang w:val="en-US"/>
        </w:rPr>
      </w:pPr>
    </w:p>
    <w:p w:rsidR="00D00406" w:rsidRPr="00867FDE" w:rsidRDefault="00D00406" w:rsidP="00D00406">
      <w:pPr>
        <w:pStyle w:val="Heading4"/>
        <w:rPr>
          <w:lang w:eastAsia="zh-CN"/>
        </w:rPr>
      </w:pPr>
      <w:bookmarkStart w:id="125" w:name="_Toc24925790"/>
      <w:bookmarkStart w:id="126" w:name="_Toc24925968"/>
      <w:bookmarkStart w:id="127" w:name="_Toc24926144"/>
      <w:bookmarkStart w:id="128" w:name="_Toc27592783"/>
      <w:r w:rsidRPr="00867FDE">
        <w:t>5.2.4.</w:t>
      </w:r>
      <w:r w:rsidRPr="00867FDE">
        <w:rPr>
          <w:lang w:eastAsia="zh-CN"/>
        </w:rPr>
        <w:t>11</w:t>
      </w:r>
      <w:r w:rsidRPr="00867FDE">
        <w:tab/>
        <w:t xml:space="preserve">Type: </w:t>
      </w:r>
      <w:r w:rsidRPr="00867FDE">
        <w:rPr>
          <w:rFonts w:hint="eastAsia"/>
          <w:lang w:eastAsia="zh-CN"/>
        </w:rPr>
        <w:t>Cnf</w:t>
      </w:r>
      <w:bookmarkEnd w:id="125"/>
      <w:bookmarkEnd w:id="126"/>
      <w:bookmarkEnd w:id="127"/>
      <w:bookmarkEnd w:id="128"/>
    </w:p>
    <w:p w:rsidR="00D00406" w:rsidRPr="00867FDE" w:rsidRDefault="00D00406" w:rsidP="00D00406">
      <w:pPr>
        <w:pStyle w:val="TH"/>
        <w:rPr>
          <w:lang w:eastAsia="zh-CN"/>
        </w:rPr>
      </w:pPr>
      <w:r w:rsidRPr="00867FDE">
        <w:t>Table 5.2.4.</w:t>
      </w:r>
      <w:r w:rsidR="00CA5A3A" w:rsidRPr="00867FDE">
        <w:rPr>
          <w:lang w:eastAsia="zh-CN"/>
        </w:rPr>
        <w:t>11</w:t>
      </w:r>
      <w:r w:rsidRPr="00867FDE">
        <w:t xml:space="preserve">-1: Definition of type </w:t>
      </w:r>
      <w:r w:rsidRPr="00867FDE">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Applicability</w:t>
            </w: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r w:rsidRPr="00867FDE">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bl>
    <w:p w:rsidR="004C4659" w:rsidRPr="00867FDE" w:rsidRDefault="004C4659" w:rsidP="00D00406">
      <w:pPr>
        <w:rPr>
          <w:lang w:eastAsia="zh-CN"/>
        </w:rPr>
      </w:pPr>
    </w:p>
    <w:p w:rsidR="00D00406" w:rsidRPr="00867FDE" w:rsidRDefault="00D00406" w:rsidP="00D00406">
      <w:pPr>
        <w:pStyle w:val="Heading4"/>
        <w:rPr>
          <w:lang w:eastAsia="zh-CN"/>
        </w:rPr>
      </w:pPr>
      <w:bookmarkStart w:id="129" w:name="_Toc24925791"/>
      <w:bookmarkStart w:id="130" w:name="_Toc24925969"/>
      <w:bookmarkStart w:id="131" w:name="_Toc24926145"/>
      <w:bookmarkStart w:id="132" w:name="_Toc27592784"/>
      <w:r w:rsidRPr="00867FDE">
        <w:t>5.2.4.</w:t>
      </w:r>
      <w:r w:rsidRPr="00867FDE">
        <w:rPr>
          <w:lang w:eastAsia="zh-CN"/>
        </w:rPr>
        <w:t>12</w:t>
      </w:r>
      <w:r w:rsidRPr="00867FDE">
        <w:tab/>
        <w:t xml:space="preserve">Type: </w:t>
      </w:r>
      <w:r w:rsidRPr="00867FDE">
        <w:rPr>
          <w:rFonts w:hint="eastAsia"/>
          <w:lang w:eastAsia="zh-CN"/>
        </w:rPr>
        <w:t>Dnf</w:t>
      </w:r>
      <w:bookmarkEnd w:id="129"/>
      <w:bookmarkEnd w:id="130"/>
      <w:bookmarkEnd w:id="131"/>
      <w:bookmarkEnd w:id="132"/>
    </w:p>
    <w:p w:rsidR="00D00406" w:rsidRPr="00867FDE" w:rsidRDefault="00D00406" w:rsidP="00D00406">
      <w:pPr>
        <w:pStyle w:val="TH"/>
        <w:rPr>
          <w:lang w:eastAsia="zh-CN"/>
        </w:rPr>
      </w:pPr>
      <w:r w:rsidRPr="00867FDE">
        <w:t>Table 5.2.4.</w:t>
      </w:r>
      <w:r w:rsidR="00CA5A3A" w:rsidRPr="00867FDE">
        <w:rPr>
          <w:lang w:eastAsia="zh-CN"/>
        </w:rPr>
        <w:t>12</w:t>
      </w:r>
      <w:r w:rsidRPr="00867FDE">
        <w:t xml:space="preserve">-1: Definition of type </w:t>
      </w:r>
      <w:r w:rsidRPr="00867FDE">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Applicability</w:t>
            </w: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r w:rsidRPr="00867FDE">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bl>
    <w:p w:rsidR="00D00406" w:rsidRPr="00867FDE" w:rsidRDefault="00D00406" w:rsidP="00F551E3">
      <w:pPr>
        <w:rPr>
          <w:lang w:val="en-US" w:eastAsia="zh-CN"/>
        </w:rPr>
      </w:pPr>
    </w:p>
    <w:p w:rsidR="00D00406" w:rsidRPr="00867FDE" w:rsidRDefault="00D00406" w:rsidP="00D00406">
      <w:pPr>
        <w:pStyle w:val="Heading4"/>
        <w:rPr>
          <w:lang w:eastAsia="zh-CN"/>
        </w:rPr>
      </w:pPr>
      <w:bookmarkStart w:id="133" w:name="_Toc24925792"/>
      <w:bookmarkStart w:id="134" w:name="_Toc24925970"/>
      <w:bookmarkStart w:id="135" w:name="_Toc24926146"/>
      <w:bookmarkStart w:id="136" w:name="_Toc27592785"/>
      <w:r w:rsidRPr="00867FDE">
        <w:t>5.2.4.</w:t>
      </w:r>
      <w:r w:rsidRPr="00867FDE">
        <w:rPr>
          <w:lang w:eastAsia="zh-CN"/>
        </w:rPr>
        <w:t>13</w:t>
      </w:r>
      <w:r w:rsidRPr="00867FDE">
        <w:tab/>
        <w:t xml:space="preserve">Type: </w:t>
      </w:r>
      <w:r w:rsidRPr="00867FDE">
        <w:rPr>
          <w:rFonts w:hint="eastAsia"/>
          <w:lang w:eastAsia="zh-CN"/>
        </w:rPr>
        <w:t>CnfUnit</w:t>
      </w:r>
      <w:bookmarkEnd w:id="133"/>
      <w:bookmarkEnd w:id="134"/>
      <w:bookmarkEnd w:id="135"/>
      <w:bookmarkEnd w:id="136"/>
    </w:p>
    <w:p w:rsidR="00D00406" w:rsidRPr="00867FDE" w:rsidRDefault="00D00406" w:rsidP="00D00406">
      <w:pPr>
        <w:pStyle w:val="TH"/>
        <w:rPr>
          <w:lang w:eastAsia="zh-CN"/>
        </w:rPr>
      </w:pPr>
      <w:r w:rsidRPr="00867FDE">
        <w:t>Table 5.2.4.</w:t>
      </w:r>
      <w:r w:rsidR="00CA5A3A" w:rsidRPr="00867FDE">
        <w:rPr>
          <w:lang w:eastAsia="zh-CN"/>
        </w:rPr>
        <w:t>13</w:t>
      </w:r>
      <w:r w:rsidRPr="00867FDE">
        <w:t xml:space="preserve">-1: Definition of type </w:t>
      </w:r>
      <w:r w:rsidRPr="00867FDE">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Applicability</w:t>
            </w: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r w:rsidRPr="00867FDE">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bl>
    <w:p w:rsidR="00D00406" w:rsidRPr="00867FDE" w:rsidRDefault="00D00406" w:rsidP="00942F26">
      <w:pPr>
        <w:rPr>
          <w:lang w:val="en-US"/>
        </w:rPr>
      </w:pPr>
    </w:p>
    <w:p w:rsidR="00D00406" w:rsidRPr="00867FDE" w:rsidRDefault="00D00406" w:rsidP="00D00406">
      <w:pPr>
        <w:pStyle w:val="Heading4"/>
        <w:rPr>
          <w:lang w:eastAsia="zh-CN"/>
        </w:rPr>
      </w:pPr>
      <w:bookmarkStart w:id="137" w:name="_Toc24925793"/>
      <w:bookmarkStart w:id="138" w:name="_Toc24925971"/>
      <w:bookmarkStart w:id="139" w:name="_Toc24926147"/>
      <w:bookmarkStart w:id="140" w:name="_Toc27592786"/>
      <w:r w:rsidRPr="00867FDE">
        <w:t>5.2.4.</w:t>
      </w:r>
      <w:r w:rsidRPr="00867FDE">
        <w:rPr>
          <w:lang w:eastAsia="zh-CN"/>
        </w:rPr>
        <w:t>14</w:t>
      </w:r>
      <w:r w:rsidRPr="00867FDE">
        <w:tab/>
        <w:t xml:space="preserve">Type: </w:t>
      </w:r>
      <w:r w:rsidRPr="00867FDE">
        <w:rPr>
          <w:rFonts w:hint="eastAsia"/>
          <w:lang w:eastAsia="zh-CN"/>
        </w:rPr>
        <w:t>DnfUnit</w:t>
      </w:r>
      <w:bookmarkEnd w:id="137"/>
      <w:bookmarkEnd w:id="138"/>
      <w:bookmarkEnd w:id="139"/>
      <w:bookmarkEnd w:id="140"/>
    </w:p>
    <w:p w:rsidR="00D00406" w:rsidRPr="00867FDE" w:rsidRDefault="00D00406" w:rsidP="00D00406">
      <w:pPr>
        <w:pStyle w:val="TH"/>
        <w:rPr>
          <w:lang w:eastAsia="zh-CN"/>
        </w:rPr>
      </w:pPr>
      <w:r w:rsidRPr="00867FDE">
        <w:t>Table 5.2.4.</w:t>
      </w:r>
      <w:r w:rsidR="00CA5A3A" w:rsidRPr="00867FDE">
        <w:rPr>
          <w:lang w:eastAsia="zh-CN"/>
        </w:rPr>
        <w:t>14</w:t>
      </w:r>
      <w:r w:rsidRPr="00867FDE">
        <w:t xml:space="preserve">-1: Definition of type </w:t>
      </w:r>
      <w:r w:rsidRPr="00867FDE">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Applicability</w:t>
            </w: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r w:rsidRPr="00867FDE">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bl>
    <w:p w:rsidR="00D00406" w:rsidRPr="00867FDE" w:rsidRDefault="00D00406" w:rsidP="00942F26">
      <w:pPr>
        <w:rPr>
          <w:lang w:val="en-US"/>
        </w:rPr>
      </w:pPr>
    </w:p>
    <w:p w:rsidR="00D00406" w:rsidRPr="00867FDE" w:rsidRDefault="00D00406" w:rsidP="00D00406">
      <w:pPr>
        <w:pStyle w:val="Heading4"/>
        <w:rPr>
          <w:lang w:eastAsia="zh-CN"/>
        </w:rPr>
      </w:pPr>
      <w:bookmarkStart w:id="141" w:name="_Toc24925794"/>
      <w:bookmarkStart w:id="142" w:name="_Toc24925972"/>
      <w:bookmarkStart w:id="143" w:name="_Toc24926148"/>
      <w:bookmarkStart w:id="144" w:name="_Toc27592787"/>
      <w:r w:rsidRPr="00867FDE">
        <w:t>5.2.4.</w:t>
      </w:r>
      <w:r w:rsidRPr="00867FDE">
        <w:rPr>
          <w:lang w:eastAsia="zh-CN"/>
        </w:rPr>
        <w:t>15</w:t>
      </w:r>
      <w:r w:rsidRPr="00867FDE">
        <w:tab/>
        <w:t xml:space="preserve">Type: </w:t>
      </w:r>
      <w:r w:rsidRPr="00867FDE">
        <w:rPr>
          <w:rFonts w:hint="eastAsia"/>
          <w:lang w:eastAsia="zh-CN"/>
        </w:rPr>
        <w:t>Atom</w:t>
      </w:r>
      <w:bookmarkEnd w:id="141"/>
      <w:bookmarkEnd w:id="142"/>
      <w:bookmarkEnd w:id="143"/>
      <w:bookmarkEnd w:id="144"/>
    </w:p>
    <w:p w:rsidR="00D00406" w:rsidRPr="00867FDE" w:rsidRDefault="00D00406" w:rsidP="00D00406">
      <w:pPr>
        <w:pStyle w:val="TH"/>
        <w:rPr>
          <w:lang w:eastAsia="zh-CN"/>
        </w:rPr>
      </w:pPr>
      <w:r w:rsidRPr="00867FDE">
        <w:t>Table 5.2.4.</w:t>
      </w:r>
      <w:r w:rsidR="00CA5A3A" w:rsidRPr="00867FDE">
        <w:rPr>
          <w:lang w:eastAsia="zh-CN"/>
        </w:rPr>
        <w:t>15</w:t>
      </w:r>
      <w:r w:rsidRPr="00867FDE">
        <w:t xml:space="preserve">-1: Definition of type </w:t>
      </w:r>
      <w:r w:rsidRPr="00867FDE">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867FDE" w:rsidRDefault="00D00406" w:rsidP="00601C14">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867FDE" w:rsidRDefault="00D00406" w:rsidP="00601C14">
            <w:pPr>
              <w:pStyle w:val="TAH"/>
            </w:pPr>
            <w:r w:rsidRPr="00867FDE">
              <w:t>Applicability</w:t>
            </w: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t>1</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 xml:space="preserve">This attribute contains the value of the query </w:t>
            </w:r>
            <w:r w:rsidRPr="00867FDE">
              <w:rPr>
                <w:lang w:eastAsia="zh-CN"/>
              </w:rPr>
              <w:t>parameter</w:t>
            </w:r>
            <w:r w:rsidRPr="00867FDE">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r w:rsidR="00D00406" w:rsidRPr="00867FDE"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C"/>
              <w:rPr>
                <w:lang w:eastAsia="zh-CN"/>
              </w:rPr>
            </w:pPr>
            <w:r w:rsidRPr="00867FDE">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rPr>
                <w:lang w:eastAsia="zh-CN"/>
              </w:rPr>
            </w:pPr>
            <w:r w:rsidRPr="00867FDE">
              <w:rPr>
                <w:rFonts w:hint="eastAsia"/>
                <w:lang w:eastAsia="zh-CN"/>
              </w:rPr>
              <w:t xml:space="preserve">This attribute indicates whether the </w:t>
            </w:r>
            <w:r w:rsidRPr="00867FDE">
              <w:rPr>
                <w:lang w:eastAsia="zh-CN"/>
              </w:rPr>
              <w:t>negative</w:t>
            </w:r>
            <w:r w:rsidRPr="00867FDE">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rsidR="00D00406" w:rsidRPr="00867FDE" w:rsidRDefault="00D00406" w:rsidP="00601C14">
            <w:pPr>
              <w:pStyle w:val="TAL"/>
            </w:pPr>
          </w:p>
        </w:tc>
      </w:tr>
    </w:tbl>
    <w:p w:rsidR="00D00406" w:rsidRPr="00867FDE" w:rsidRDefault="00D00406" w:rsidP="00942F26">
      <w:pPr>
        <w:rPr>
          <w:lang w:val="en-US"/>
        </w:rPr>
      </w:pPr>
    </w:p>
    <w:p w:rsidR="004E5CA4" w:rsidRPr="00867FDE" w:rsidRDefault="00F56F1D" w:rsidP="00867FDE">
      <w:pPr>
        <w:pStyle w:val="Heading4"/>
        <w:rPr>
          <w:lang w:eastAsia="zh-CN"/>
        </w:rPr>
      </w:pPr>
      <w:bookmarkStart w:id="145" w:name="_Toc24925795"/>
      <w:bookmarkStart w:id="146" w:name="_Toc24925973"/>
      <w:bookmarkStart w:id="147" w:name="_Toc24926149"/>
      <w:bookmarkStart w:id="148" w:name="_Toc27592788"/>
      <w:r w:rsidRPr="00867FDE">
        <w:lastRenderedPageBreak/>
        <w:t>5.2.4.</w:t>
      </w:r>
      <w:r w:rsidRPr="00867FDE">
        <w:rPr>
          <w:lang w:eastAsia="zh-CN"/>
        </w:rPr>
        <w:t>16</w:t>
      </w:r>
      <w:r w:rsidRPr="00867FDE">
        <w:tab/>
      </w:r>
      <w:r w:rsidR="004E5CA4" w:rsidRPr="00867FDE">
        <w:t>Void</w:t>
      </w:r>
      <w:bookmarkEnd w:id="145"/>
      <w:bookmarkEnd w:id="146"/>
      <w:bookmarkEnd w:id="147"/>
      <w:bookmarkEnd w:id="148"/>
    </w:p>
    <w:p w:rsidR="00D5647E" w:rsidRPr="00867FDE" w:rsidRDefault="00D5647E" w:rsidP="00D5647E">
      <w:pPr>
        <w:pStyle w:val="Heading4"/>
        <w:rPr>
          <w:lang w:eastAsia="zh-CN"/>
        </w:rPr>
      </w:pPr>
      <w:bookmarkStart w:id="149" w:name="_Toc24925798"/>
      <w:bookmarkStart w:id="150" w:name="_Toc24925974"/>
      <w:bookmarkStart w:id="151" w:name="_Toc24926150"/>
      <w:bookmarkStart w:id="152" w:name="_Toc27592789"/>
      <w:r w:rsidRPr="00867FDE">
        <w:t>5.2.4.</w:t>
      </w:r>
      <w:r w:rsidRPr="00867FDE">
        <w:rPr>
          <w:lang w:eastAsia="zh-CN"/>
        </w:rPr>
        <w:t>17</w:t>
      </w:r>
      <w:r w:rsidRPr="00867FDE">
        <w:tab/>
        <w:t xml:space="preserve">Type: </w:t>
      </w:r>
      <w:r w:rsidRPr="00867FDE">
        <w:rPr>
          <w:rFonts w:hint="eastAsia"/>
          <w:lang w:eastAsia="zh-CN"/>
        </w:rPr>
        <w:t>PatchResult</w:t>
      </w:r>
      <w:bookmarkEnd w:id="149"/>
      <w:bookmarkEnd w:id="150"/>
      <w:bookmarkEnd w:id="151"/>
      <w:bookmarkEnd w:id="152"/>
    </w:p>
    <w:p w:rsidR="00D5647E" w:rsidRPr="00867FDE" w:rsidRDefault="00D5647E" w:rsidP="00D5647E">
      <w:pPr>
        <w:pStyle w:val="TH"/>
        <w:outlineLvl w:val="0"/>
        <w:rPr>
          <w:lang w:eastAsia="zh-CN"/>
        </w:rPr>
      </w:pPr>
      <w:r w:rsidRPr="00867FDE">
        <w:t>Table 5.2.4.</w:t>
      </w:r>
      <w:r w:rsidRPr="00867FDE">
        <w:rPr>
          <w:lang w:eastAsia="zh-CN"/>
        </w:rPr>
        <w:t>17</w:t>
      </w:r>
      <w:r w:rsidRPr="00867FDE">
        <w:t xml:space="preserve">-1: Definition of type </w:t>
      </w:r>
      <w:r w:rsidRPr="00867FDE">
        <w:rPr>
          <w:rFonts w:hint="eastAsia"/>
          <w:lang w:eastAsia="zh-CN"/>
        </w:rPr>
        <w:t>PatchResult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5647E" w:rsidRPr="00867FDE" w:rsidTr="00D5647E">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5647E" w:rsidRPr="00867FDE" w:rsidRDefault="00D5647E" w:rsidP="00D5647E">
            <w:pPr>
              <w:pStyle w:val="TAH"/>
            </w:pPr>
            <w:r w:rsidRPr="00867FDE">
              <w:t>Applicability</w:t>
            </w:r>
          </w:p>
        </w:tc>
      </w:tr>
      <w:tr w:rsidR="00D5647E" w:rsidRPr="00867FDE" w:rsidTr="00D5647E">
        <w:trPr>
          <w:jc w:val="center"/>
        </w:trPr>
        <w:tc>
          <w:tcPr>
            <w:tcW w:w="1565"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rPr>
                <w:lang w:eastAsia="zh-CN"/>
              </w:rPr>
            </w:pPr>
            <w:r w:rsidRPr="00867FDE">
              <w:rPr>
                <w:rFonts w:hint="eastAsia"/>
                <w:lang w:eastAsia="zh-CN"/>
              </w:rPr>
              <w:t>report</w:t>
            </w:r>
          </w:p>
        </w:tc>
        <w:tc>
          <w:tcPr>
            <w:tcW w:w="153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rPr>
                <w:lang w:eastAsia="zh-CN"/>
              </w:rPr>
            </w:pPr>
            <w:r w:rsidRPr="00867FDE">
              <w:rPr>
                <w:rFonts w:hint="eastAsia"/>
                <w:lang w:eastAsia="zh-CN"/>
              </w:rPr>
              <w:t>array(ReportItem)</w:t>
            </w:r>
          </w:p>
        </w:tc>
        <w:tc>
          <w:tcPr>
            <w:tcW w:w="45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C"/>
              <w:rPr>
                <w:lang w:eastAsia="zh-CN"/>
              </w:rPr>
            </w:pPr>
            <w:r w:rsidRPr="00867FDE">
              <w:t>1</w:t>
            </w:r>
            <w:r w:rsidRPr="00867FDE">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rPr>
                <w:lang w:eastAsia="zh-CN"/>
              </w:rPr>
            </w:pPr>
            <w:r w:rsidRPr="00867FDE">
              <w:rPr>
                <w:rFonts w:hint="eastAsia"/>
                <w:lang w:eastAsia="zh-CN"/>
              </w:rPr>
              <w:t>The execution report contains an array of report items. Each report item indicates one failed modification.</w:t>
            </w:r>
          </w:p>
        </w:tc>
        <w:tc>
          <w:tcPr>
            <w:tcW w:w="1393"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pPr>
          </w:p>
        </w:tc>
      </w:tr>
    </w:tbl>
    <w:p w:rsidR="00D5647E" w:rsidRPr="00867FDE" w:rsidRDefault="00D5647E" w:rsidP="00D5647E">
      <w:pPr>
        <w:rPr>
          <w:lang w:eastAsia="zh-CN"/>
        </w:rPr>
      </w:pPr>
    </w:p>
    <w:p w:rsidR="00D5647E" w:rsidRPr="00867FDE" w:rsidRDefault="00D5647E" w:rsidP="00D5647E">
      <w:pPr>
        <w:pStyle w:val="Heading4"/>
        <w:rPr>
          <w:lang w:eastAsia="zh-CN"/>
        </w:rPr>
      </w:pPr>
      <w:bookmarkStart w:id="153" w:name="_Toc24925799"/>
      <w:bookmarkStart w:id="154" w:name="_Toc24925975"/>
      <w:bookmarkStart w:id="155" w:name="_Toc24926151"/>
      <w:bookmarkStart w:id="156" w:name="_Toc27592790"/>
      <w:r w:rsidRPr="00867FDE">
        <w:t>5.2.4.</w:t>
      </w:r>
      <w:r w:rsidRPr="00867FDE">
        <w:rPr>
          <w:lang w:eastAsia="zh-CN"/>
        </w:rPr>
        <w:t>18</w:t>
      </w:r>
      <w:r w:rsidRPr="00867FDE">
        <w:tab/>
        <w:t xml:space="preserve">Type: </w:t>
      </w:r>
      <w:r w:rsidRPr="00867FDE">
        <w:rPr>
          <w:rFonts w:hint="eastAsia"/>
          <w:lang w:eastAsia="zh-CN"/>
        </w:rPr>
        <w:t>ReportItem</w:t>
      </w:r>
      <w:bookmarkEnd w:id="153"/>
      <w:bookmarkEnd w:id="154"/>
      <w:bookmarkEnd w:id="155"/>
      <w:bookmarkEnd w:id="156"/>
    </w:p>
    <w:p w:rsidR="00D5647E" w:rsidRPr="00867FDE" w:rsidRDefault="00D5647E" w:rsidP="00D5647E">
      <w:pPr>
        <w:pStyle w:val="TH"/>
        <w:outlineLvl w:val="0"/>
        <w:rPr>
          <w:lang w:eastAsia="zh-CN"/>
        </w:rPr>
      </w:pPr>
      <w:r w:rsidRPr="00867FDE">
        <w:t>Table 5.2.4.</w:t>
      </w:r>
      <w:r w:rsidRPr="00867FDE">
        <w:rPr>
          <w:lang w:eastAsia="zh-CN"/>
        </w:rPr>
        <w:t>18</w:t>
      </w:r>
      <w:r w:rsidRPr="00867FDE">
        <w:t xml:space="preserve">-1: Definition of type </w:t>
      </w:r>
      <w:r w:rsidRPr="00867FDE">
        <w:rPr>
          <w:rFonts w:hint="eastAsia"/>
          <w:lang w:eastAsia="zh-CN"/>
        </w:rPr>
        <w:t>ReportItem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5647E" w:rsidRPr="00867FDE" w:rsidTr="00D5647E">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5647E" w:rsidRPr="00867FDE" w:rsidRDefault="00D5647E" w:rsidP="00D5647E">
            <w:pPr>
              <w:pStyle w:val="TAH"/>
            </w:pPr>
            <w:r w:rsidRPr="00867FDE">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5647E" w:rsidRPr="00867FDE" w:rsidRDefault="00D5647E" w:rsidP="00D5647E">
            <w:pPr>
              <w:pStyle w:val="TAH"/>
            </w:pPr>
            <w:r w:rsidRPr="00867FDE">
              <w:t>Applicability</w:t>
            </w:r>
          </w:p>
        </w:tc>
      </w:tr>
      <w:tr w:rsidR="00D5647E" w:rsidRPr="00867FDE" w:rsidTr="00D5647E">
        <w:trPr>
          <w:jc w:val="center"/>
        </w:trPr>
        <w:tc>
          <w:tcPr>
            <w:tcW w:w="1565"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rPr>
                <w:lang w:eastAsia="zh-CN"/>
              </w:rPr>
            </w:pPr>
            <w:r w:rsidRPr="00867FDE">
              <w:rPr>
                <w:rFonts w:hint="eastAsia"/>
                <w:lang w:eastAsia="zh-CN"/>
              </w:rPr>
              <w:t>path</w:t>
            </w:r>
          </w:p>
        </w:tc>
        <w:tc>
          <w:tcPr>
            <w:tcW w:w="153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rPr>
                <w:lang w:eastAsia="zh-CN"/>
              </w:rPr>
            </w:pPr>
            <w:r w:rsidRPr="00867FDE">
              <w:t>string</w:t>
            </w:r>
          </w:p>
        </w:tc>
        <w:tc>
          <w:tcPr>
            <w:tcW w:w="45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C"/>
              <w:rPr>
                <w:lang w:eastAsia="zh-CN"/>
              </w:rPr>
            </w:pPr>
            <w:r w:rsidRPr="00867FDE">
              <w:t>1</w:t>
            </w:r>
          </w:p>
        </w:tc>
        <w:tc>
          <w:tcPr>
            <w:tcW w:w="3240"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pPr>
            <w:r w:rsidRPr="00867FDE">
              <w:t xml:space="preserve">This </w:t>
            </w:r>
            <w:r w:rsidRPr="00867FDE">
              <w:rPr>
                <w:rFonts w:hint="eastAsia"/>
                <w:lang w:eastAsia="zh-CN"/>
              </w:rPr>
              <w:t>attribute</w:t>
            </w:r>
            <w:r w:rsidRPr="00867FDE">
              <w:t xml:space="preserve"> contains a JSON pointer value (as defined in IETF RFC 6901 [12]) that references a location of a resource </w:t>
            </w:r>
            <w:r w:rsidRPr="00867FDE">
              <w:rPr>
                <w:rFonts w:hint="eastAsia"/>
                <w:lang w:eastAsia="zh-CN"/>
              </w:rPr>
              <w:t>to</w:t>
            </w:r>
            <w:r w:rsidRPr="00867FDE">
              <w:t xml:space="preserve"> which the </w:t>
            </w:r>
            <w:r w:rsidRPr="00867FDE">
              <w:rPr>
                <w:rFonts w:hint="eastAsia"/>
                <w:lang w:eastAsia="zh-CN"/>
              </w:rPr>
              <w:t>modification is subject</w:t>
            </w:r>
            <w:r w:rsidRPr="00867FDE">
              <w:t>.</w:t>
            </w:r>
          </w:p>
        </w:tc>
        <w:tc>
          <w:tcPr>
            <w:tcW w:w="1393" w:type="dxa"/>
            <w:tcBorders>
              <w:top w:val="single" w:sz="4" w:space="0" w:color="auto"/>
              <w:left w:val="single" w:sz="4" w:space="0" w:color="auto"/>
              <w:bottom w:val="single" w:sz="4" w:space="0" w:color="auto"/>
              <w:right w:val="single" w:sz="4" w:space="0" w:color="auto"/>
            </w:tcBorders>
          </w:tcPr>
          <w:p w:rsidR="00D5647E" w:rsidRPr="00867FDE" w:rsidRDefault="00D5647E" w:rsidP="00D5647E">
            <w:pPr>
              <w:pStyle w:val="TAL"/>
            </w:pPr>
          </w:p>
        </w:tc>
      </w:tr>
    </w:tbl>
    <w:p w:rsidR="00D5647E" w:rsidRPr="00867FDE" w:rsidRDefault="00D5647E" w:rsidP="00D5647E">
      <w:pPr>
        <w:rPr>
          <w:lang w:eastAsia="zh-CN"/>
        </w:rPr>
      </w:pPr>
    </w:p>
    <w:p w:rsidR="00215A2A" w:rsidRPr="00867FDE" w:rsidRDefault="00215A2A" w:rsidP="00215A2A">
      <w:pPr>
        <w:pStyle w:val="Heading4"/>
        <w:rPr>
          <w:lang w:eastAsia="zh-CN"/>
        </w:rPr>
      </w:pPr>
      <w:bookmarkStart w:id="157" w:name="_Toc24925796"/>
      <w:bookmarkStart w:id="158" w:name="_Toc24925976"/>
      <w:bookmarkStart w:id="159" w:name="_Toc24926152"/>
      <w:bookmarkStart w:id="160" w:name="_Toc27592791"/>
      <w:r w:rsidRPr="00867FDE">
        <w:t>5.2.4.</w:t>
      </w:r>
      <w:r w:rsidRPr="00867FDE">
        <w:rPr>
          <w:lang w:eastAsia="zh-CN"/>
        </w:rPr>
        <w:t>19</w:t>
      </w:r>
      <w:r w:rsidRPr="00867FDE">
        <w:tab/>
        <w:t xml:space="preserve">Type: </w:t>
      </w:r>
      <w:r w:rsidRPr="00867FDE">
        <w:rPr>
          <w:rFonts w:hint="eastAsia"/>
          <w:lang w:eastAsia="zh-CN"/>
        </w:rPr>
        <w:t>HalTemplate</w:t>
      </w:r>
      <w:bookmarkEnd w:id="157"/>
      <w:bookmarkEnd w:id="158"/>
      <w:bookmarkEnd w:id="159"/>
      <w:bookmarkEnd w:id="160"/>
    </w:p>
    <w:p w:rsidR="00215A2A" w:rsidRPr="00867FDE" w:rsidRDefault="00215A2A" w:rsidP="00215A2A">
      <w:pPr>
        <w:pStyle w:val="TH"/>
        <w:outlineLvl w:val="0"/>
        <w:rPr>
          <w:lang w:eastAsia="zh-CN"/>
        </w:rPr>
      </w:pPr>
      <w:r w:rsidRPr="00867FDE">
        <w:rPr>
          <w:noProof/>
        </w:rPr>
        <w:t>Table </w:t>
      </w:r>
      <w:r w:rsidRPr="00867FDE">
        <w:t>5.2.4.</w:t>
      </w:r>
      <w:r w:rsidRPr="00867FDE">
        <w:rPr>
          <w:lang w:eastAsia="zh-CN"/>
        </w:rPr>
        <w:t>19</w:t>
      </w:r>
      <w:r w:rsidRPr="00867FDE">
        <w:t xml:space="preserve">-1: </w:t>
      </w:r>
      <w:r w:rsidRPr="00867FDE">
        <w:rPr>
          <w:noProof/>
        </w:rPr>
        <w:t xml:space="preserve">Definition of type </w:t>
      </w:r>
      <w:r w:rsidRPr="00867FDE">
        <w:rPr>
          <w:rFonts w:hint="eastAsia"/>
          <w:lang w:eastAsia="zh-CN"/>
        </w:rPr>
        <w:t>HalTemplate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15A2A" w:rsidRPr="00867FDE" w:rsidRDefault="00215A2A" w:rsidP="00C92CED">
            <w:pPr>
              <w:pStyle w:val="TAH"/>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rPr>
                <w:rFonts w:cs="Arial"/>
                <w:szCs w:val="18"/>
              </w:rPr>
            </w:pPr>
            <w:r w:rsidRPr="00867FDE">
              <w:rPr>
                <w:rFonts w:cs="Arial"/>
                <w:szCs w:val="18"/>
              </w:rPr>
              <w:t>Description</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title</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szCs w:val="18"/>
                <w:lang w:eastAsia="zh-CN"/>
              </w:rPr>
              <w:t>A human-readable string that can be used to identify this template</w:t>
            </w:r>
            <w:r w:rsidRPr="00867FDE">
              <w:rPr>
                <w:rFonts w:cs="Arial" w:hint="eastAsia"/>
                <w:szCs w:val="18"/>
                <w:lang w:eastAsia="zh-CN"/>
              </w:rPr>
              <w:t>.</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method</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HttpMethod</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hint="eastAsia"/>
                <w:szCs w:val="18"/>
                <w:lang w:eastAsia="zh-CN"/>
              </w:rPr>
              <w:t xml:space="preserve">The HTTP method that should be applied for the corresponding link. </w:t>
            </w:r>
            <w:r w:rsidRPr="00867FDE">
              <w:rPr>
                <w:rFonts w:cs="Arial"/>
                <w:szCs w:val="18"/>
                <w:lang w:eastAsia="zh-CN"/>
              </w:rPr>
              <w:t xml:space="preserve">If the value is not understood, the value </w:t>
            </w:r>
            <w:r w:rsidRPr="00867FDE">
              <w:rPr>
                <w:rFonts w:cs="Arial" w:hint="eastAsia"/>
                <w:szCs w:val="18"/>
                <w:lang w:eastAsia="zh-CN"/>
              </w:rPr>
              <w:t>shall</w:t>
            </w:r>
            <w:r w:rsidRPr="00867FDE">
              <w:rPr>
                <w:rFonts w:cs="Arial"/>
                <w:szCs w:val="18"/>
                <w:lang w:eastAsia="zh-CN"/>
              </w:rPr>
              <w:t xml:space="preserve"> be treated as an HTTP GET</w:t>
            </w:r>
            <w:r w:rsidRPr="00867FDE">
              <w:rPr>
                <w:rFonts w:cs="Arial" w:hint="eastAsia"/>
                <w:szCs w:val="18"/>
                <w:lang w:eastAsia="zh-CN"/>
              </w:rPr>
              <w:t>.</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contentType</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hint="eastAsia"/>
                <w:szCs w:val="18"/>
                <w:lang w:eastAsia="zh-CN"/>
              </w:rPr>
              <w:t xml:space="preserve">The media type that should be used for the corresponding request. </w:t>
            </w:r>
            <w:r w:rsidRPr="00867FDE">
              <w:rPr>
                <w:rFonts w:cs="Arial"/>
                <w:szCs w:val="18"/>
                <w:lang w:eastAsia="zh-CN"/>
              </w:rPr>
              <w:t xml:space="preserve">If the </w:t>
            </w:r>
            <w:r w:rsidRPr="00867FDE">
              <w:rPr>
                <w:rFonts w:cs="Arial" w:hint="eastAsia"/>
                <w:szCs w:val="18"/>
                <w:lang w:eastAsia="zh-CN"/>
              </w:rPr>
              <w:t>attribute</w:t>
            </w:r>
            <w:r w:rsidRPr="00867FDE">
              <w:rPr>
                <w:rFonts w:cs="Arial"/>
                <w:szCs w:val="18"/>
                <w:lang w:eastAsia="zh-CN"/>
              </w:rPr>
              <w:t xml:space="preserve"> is missing, or contains an unrecognized value, the client </w:t>
            </w:r>
            <w:r w:rsidRPr="00867FDE">
              <w:rPr>
                <w:rFonts w:cs="Arial" w:hint="eastAsia"/>
                <w:szCs w:val="18"/>
                <w:lang w:eastAsia="zh-CN"/>
              </w:rPr>
              <w:t>should</w:t>
            </w:r>
            <w:r w:rsidRPr="00867FDE">
              <w:rPr>
                <w:rFonts w:cs="Arial"/>
                <w:szCs w:val="18"/>
                <w:lang w:eastAsia="zh-CN"/>
              </w:rPr>
              <w:t xml:space="preserve"> act </w:t>
            </w:r>
            <w:r w:rsidRPr="00867FDE">
              <w:rPr>
                <w:rFonts w:cs="Arial" w:hint="eastAsia"/>
                <w:szCs w:val="18"/>
                <w:lang w:eastAsia="zh-CN"/>
              </w:rPr>
              <w:t>a</w:t>
            </w:r>
            <w:r w:rsidRPr="00867FDE">
              <w:rPr>
                <w:rFonts w:cs="Arial"/>
                <w:szCs w:val="18"/>
                <w:lang w:eastAsia="zh-CN"/>
              </w:rPr>
              <w:t>s if the contentType is set to "application/json".</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properties</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array(Property)</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hint="eastAsia"/>
                <w:szCs w:val="18"/>
                <w:lang w:eastAsia="zh-CN"/>
              </w:rPr>
              <w:t xml:space="preserve">The properties that should be included in </w:t>
            </w:r>
            <w:r w:rsidRPr="00867FDE">
              <w:rPr>
                <w:rFonts w:cs="Arial"/>
                <w:szCs w:val="18"/>
                <w:lang w:eastAsia="zh-CN"/>
              </w:rPr>
              <w:t>the</w:t>
            </w:r>
            <w:r w:rsidRPr="00867FDE">
              <w:rPr>
                <w:rFonts w:cs="Arial" w:hint="eastAsia"/>
                <w:szCs w:val="18"/>
                <w:lang w:eastAsia="zh-CN"/>
              </w:rPr>
              <w:t xml:space="preserve"> body of the corresponding request. If the contentType attribute is set to </w:t>
            </w:r>
            <w:r w:rsidRPr="00867FDE">
              <w:rPr>
                <w:rFonts w:cs="Arial"/>
                <w:szCs w:val="18"/>
                <w:lang w:eastAsia="zh-CN"/>
              </w:rPr>
              <w:t>"application/json"</w:t>
            </w:r>
            <w:r w:rsidRPr="00867FDE">
              <w:rPr>
                <w:rFonts w:cs="Arial" w:hint="eastAsia"/>
                <w:szCs w:val="18"/>
                <w:lang w:eastAsia="zh-CN"/>
              </w:rPr>
              <w:t>, then this attribute describes the attributes of the JSON object of the body.</w:t>
            </w:r>
          </w:p>
        </w:tc>
      </w:tr>
    </w:tbl>
    <w:p w:rsidR="00215A2A" w:rsidRPr="00867FDE" w:rsidRDefault="00215A2A" w:rsidP="00867FDE"/>
    <w:p w:rsidR="00215A2A" w:rsidRPr="00867FDE" w:rsidRDefault="00215A2A" w:rsidP="00215A2A">
      <w:pPr>
        <w:pStyle w:val="Heading4"/>
        <w:rPr>
          <w:lang w:eastAsia="zh-CN"/>
        </w:rPr>
      </w:pPr>
      <w:bookmarkStart w:id="161" w:name="_Toc24925797"/>
      <w:bookmarkStart w:id="162" w:name="_Toc24925977"/>
      <w:bookmarkStart w:id="163" w:name="_Toc24926153"/>
      <w:bookmarkStart w:id="164" w:name="_Toc27592792"/>
      <w:r w:rsidRPr="00867FDE">
        <w:t>5.2.4.</w:t>
      </w:r>
      <w:r w:rsidRPr="00867FDE">
        <w:rPr>
          <w:lang w:eastAsia="zh-CN"/>
        </w:rPr>
        <w:t>20</w:t>
      </w:r>
      <w:r w:rsidRPr="00867FDE">
        <w:tab/>
        <w:t>Type:</w:t>
      </w:r>
      <w:r w:rsidRPr="00867FDE">
        <w:rPr>
          <w:rFonts w:hint="eastAsia"/>
          <w:lang w:eastAsia="zh-CN"/>
        </w:rPr>
        <w:t xml:space="preserve"> Property</w:t>
      </w:r>
      <w:bookmarkEnd w:id="161"/>
      <w:bookmarkEnd w:id="162"/>
      <w:bookmarkEnd w:id="163"/>
      <w:bookmarkEnd w:id="164"/>
    </w:p>
    <w:p w:rsidR="00215A2A" w:rsidRPr="00867FDE" w:rsidRDefault="00215A2A" w:rsidP="00215A2A">
      <w:pPr>
        <w:pStyle w:val="TH"/>
        <w:outlineLvl w:val="0"/>
        <w:rPr>
          <w:lang w:eastAsia="zh-CN"/>
        </w:rPr>
      </w:pPr>
      <w:r w:rsidRPr="00867FDE">
        <w:rPr>
          <w:noProof/>
        </w:rPr>
        <w:t>Table </w:t>
      </w:r>
      <w:r w:rsidRPr="00867FDE">
        <w:t>5.2.4.</w:t>
      </w:r>
      <w:r w:rsidRPr="00867FDE">
        <w:rPr>
          <w:lang w:eastAsia="zh-CN"/>
        </w:rPr>
        <w:t>20</w:t>
      </w:r>
      <w:r w:rsidRPr="00867FDE">
        <w:t xml:space="preserve">-1: </w:t>
      </w:r>
      <w:r w:rsidRPr="00867FDE">
        <w:rPr>
          <w:noProof/>
        </w:rPr>
        <w:t xml:space="preserve">Definition of type </w:t>
      </w:r>
      <w:r w:rsidRPr="00867FDE">
        <w:rPr>
          <w:rFonts w:hint="eastAsia"/>
          <w:lang w:eastAsia="zh-CN"/>
        </w:rPr>
        <w:t>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15A2A" w:rsidRPr="00867FDE" w:rsidRDefault="00215A2A" w:rsidP="00C92CED">
            <w:pPr>
              <w:pStyle w:val="TAH"/>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15A2A" w:rsidRPr="00867FDE" w:rsidRDefault="00215A2A" w:rsidP="00C92CED">
            <w:pPr>
              <w:pStyle w:val="TAH"/>
              <w:rPr>
                <w:rFonts w:cs="Arial"/>
                <w:szCs w:val="18"/>
              </w:rPr>
            </w:pPr>
            <w:r w:rsidRPr="00867FDE">
              <w:rPr>
                <w:rFonts w:cs="Arial"/>
                <w:szCs w:val="18"/>
              </w:rPr>
              <w:t>Description</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name</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hint="eastAsia"/>
                <w:szCs w:val="18"/>
                <w:lang w:eastAsia="zh-CN"/>
              </w:rPr>
              <w:t>The name of the property.</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required</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szCs w:val="18"/>
                <w:lang w:eastAsia="zh-CN"/>
              </w:rPr>
              <w:t xml:space="preserve">Indicates whether the </w:t>
            </w:r>
            <w:r w:rsidRPr="00867FDE">
              <w:rPr>
                <w:rFonts w:cs="Arial" w:hint="eastAsia"/>
                <w:szCs w:val="18"/>
                <w:lang w:eastAsia="zh-CN"/>
              </w:rPr>
              <w:t>property</w:t>
            </w:r>
            <w:r w:rsidRPr="00867FDE">
              <w:rPr>
                <w:rFonts w:cs="Arial"/>
                <w:szCs w:val="18"/>
                <w:lang w:eastAsia="zh-CN"/>
              </w:rPr>
              <w:t xml:space="preserve"> is required</w:t>
            </w:r>
            <w:r w:rsidRPr="00867FDE">
              <w:rPr>
                <w:rFonts w:cs="Arial" w:hint="eastAsia"/>
                <w:szCs w:val="18"/>
                <w:lang w:eastAsia="zh-CN"/>
              </w:rPr>
              <w:t>:</w:t>
            </w:r>
          </w:p>
          <w:p w:rsidR="00215A2A" w:rsidRPr="00867FDE" w:rsidRDefault="00215A2A" w:rsidP="00C92CED">
            <w:pPr>
              <w:pStyle w:val="TAL"/>
              <w:rPr>
                <w:rFonts w:cs="Arial"/>
                <w:szCs w:val="18"/>
                <w:lang w:eastAsia="zh-CN"/>
              </w:rPr>
            </w:pPr>
            <w:r w:rsidRPr="00867FDE">
              <w:rPr>
                <w:rFonts w:cs="Arial" w:hint="eastAsia"/>
                <w:szCs w:val="18"/>
                <w:lang w:eastAsia="zh-CN"/>
              </w:rPr>
              <w:t>- true: required</w:t>
            </w:r>
          </w:p>
          <w:p w:rsidR="00215A2A" w:rsidRPr="00867FDE" w:rsidRDefault="00215A2A" w:rsidP="00C92CED">
            <w:pPr>
              <w:pStyle w:val="TAL"/>
              <w:rPr>
                <w:rFonts w:cs="Arial"/>
                <w:szCs w:val="18"/>
                <w:lang w:eastAsia="zh-CN"/>
              </w:rPr>
            </w:pPr>
            <w:r w:rsidRPr="00867FDE">
              <w:rPr>
                <w:rFonts w:cs="Arial" w:hint="eastAsia"/>
                <w:szCs w:val="18"/>
                <w:lang w:eastAsia="zh-CN"/>
              </w:rPr>
              <w:t>- false(default): not required</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regex</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szCs w:val="18"/>
                <w:lang w:eastAsia="zh-CN"/>
              </w:rPr>
              <w:t xml:space="preserve">A regular expression string to be applied to the value of the </w:t>
            </w:r>
            <w:r w:rsidRPr="00867FDE">
              <w:rPr>
                <w:rFonts w:cs="Arial" w:hint="eastAsia"/>
                <w:szCs w:val="18"/>
                <w:lang w:eastAsia="zh-CN"/>
              </w:rPr>
              <w:t>property.</w:t>
            </w:r>
          </w:p>
        </w:tc>
      </w:tr>
      <w:tr w:rsidR="00215A2A" w:rsidRPr="00867FDE" w:rsidTr="00C92CED">
        <w:trPr>
          <w:jc w:val="center"/>
        </w:trPr>
        <w:tc>
          <w:tcPr>
            <w:tcW w:w="2090"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215A2A" w:rsidRPr="00867FDE" w:rsidRDefault="00215A2A" w:rsidP="00C92CED">
            <w:pPr>
              <w:pStyle w:val="TAL"/>
              <w:rPr>
                <w:rFonts w:cs="Arial"/>
                <w:szCs w:val="18"/>
                <w:lang w:eastAsia="zh-CN"/>
              </w:rPr>
            </w:pPr>
            <w:r w:rsidRPr="00867FDE">
              <w:rPr>
                <w:rFonts w:cs="Arial"/>
                <w:szCs w:val="18"/>
                <w:lang w:eastAsia="zh-CN"/>
              </w:rPr>
              <w:t xml:space="preserve">The </w:t>
            </w:r>
            <w:r w:rsidRPr="00867FDE">
              <w:rPr>
                <w:rFonts w:cs="Arial" w:hint="eastAsia"/>
                <w:szCs w:val="18"/>
                <w:lang w:eastAsia="zh-CN"/>
              </w:rPr>
              <w:t>property</w:t>
            </w:r>
            <w:r w:rsidRPr="00867FDE">
              <w:rPr>
                <w:rFonts w:cs="Arial"/>
                <w:szCs w:val="18"/>
                <w:lang w:eastAsia="zh-CN"/>
              </w:rPr>
              <w:t xml:space="preserve"> value</w:t>
            </w:r>
            <w:r w:rsidRPr="00867FDE">
              <w:rPr>
                <w:rFonts w:cs="Arial" w:hint="eastAsia"/>
                <w:szCs w:val="18"/>
                <w:lang w:eastAsia="zh-CN"/>
              </w:rPr>
              <w:t>. When present, it shall be a valid JSON string.</w:t>
            </w:r>
          </w:p>
        </w:tc>
      </w:tr>
    </w:tbl>
    <w:p w:rsidR="00F56F1D" w:rsidRPr="00867FDE" w:rsidRDefault="00F56F1D" w:rsidP="00942F26">
      <w:pPr>
        <w:rPr>
          <w:lang w:val="en-US"/>
        </w:rPr>
      </w:pPr>
    </w:p>
    <w:p w:rsidR="00DA7E56" w:rsidRPr="00867FDE" w:rsidRDefault="00DA7E56" w:rsidP="00DA7E56">
      <w:pPr>
        <w:pStyle w:val="Heading2"/>
      </w:pPr>
      <w:bookmarkStart w:id="165" w:name="_Toc24925800"/>
      <w:bookmarkStart w:id="166" w:name="_Toc24925978"/>
      <w:bookmarkStart w:id="167" w:name="_Toc24926154"/>
      <w:bookmarkStart w:id="168" w:name="_Toc27592793"/>
      <w:r w:rsidRPr="00867FDE">
        <w:lastRenderedPageBreak/>
        <w:t>5.3</w:t>
      </w:r>
      <w:r w:rsidRPr="00867FDE">
        <w:tab/>
        <w:t>Data Types related to Subscription, Identification and Numbering</w:t>
      </w:r>
      <w:bookmarkEnd w:id="165"/>
      <w:bookmarkEnd w:id="166"/>
      <w:bookmarkEnd w:id="167"/>
      <w:bookmarkEnd w:id="168"/>
    </w:p>
    <w:p w:rsidR="00DA7E56" w:rsidRPr="00867FDE" w:rsidRDefault="00DA7E56" w:rsidP="00DA7E56">
      <w:pPr>
        <w:pStyle w:val="Heading3"/>
      </w:pPr>
      <w:bookmarkStart w:id="169" w:name="_Toc24925801"/>
      <w:bookmarkStart w:id="170" w:name="_Toc24925979"/>
      <w:bookmarkStart w:id="171" w:name="_Toc24926155"/>
      <w:bookmarkStart w:id="172" w:name="_Toc27592794"/>
      <w:r w:rsidRPr="00867FDE">
        <w:t>5.3.1</w:t>
      </w:r>
      <w:r w:rsidRPr="00867FDE">
        <w:tab/>
        <w:t>Introduction</w:t>
      </w:r>
      <w:bookmarkEnd w:id="169"/>
      <w:bookmarkEnd w:id="170"/>
      <w:bookmarkEnd w:id="171"/>
      <w:bookmarkEnd w:id="172"/>
    </w:p>
    <w:p w:rsidR="00AB6E80" w:rsidRPr="00867FDE" w:rsidRDefault="00AB6E80" w:rsidP="00AB6E80">
      <w:r w:rsidRPr="00867FDE">
        <w:t>This clause defines common data types related to subscription, identification and numbering information.</w:t>
      </w:r>
    </w:p>
    <w:p w:rsidR="00DA7E56" w:rsidRPr="00867FDE" w:rsidRDefault="00DA7E56" w:rsidP="00DA7E56">
      <w:pPr>
        <w:pStyle w:val="Heading3"/>
      </w:pPr>
      <w:bookmarkStart w:id="173" w:name="_Toc24925802"/>
      <w:bookmarkStart w:id="174" w:name="_Toc24925980"/>
      <w:bookmarkStart w:id="175" w:name="_Toc24926156"/>
      <w:bookmarkStart w:id="176" w:name="_Toc27592795"/>
      <w:r w:rsidRPr="00867FDE">
        <w:t>5.3.2</w:t>
      </w:r>
      <w:r w:rsidRPr="00867FDE">
        <w:tab/>
        <w:t>Simple Data Types</w:t>
      </w:r>
      <w:bookmarkEnd w:id="173"/>
      <w:bookmarkEnd w:id="174"/>
      <w:bookmarkEnd w:id="175"/>
      <w:bookmarkEnd w:id="176"/>
    </w:p>
    <w:p w:rsidR="00DA7E56" w:rsidRPr="00867FDE" w:rsidRDefault="00DA7E56" w:rsidP="00DA7E56">
      <w:r w:rsidRPr="00867FDE">
        <w:t xml:space="preserve">This </w:t>
      </w:r>
      <w:r w:rsidR="00A06A4D" w:rsidRPr="00867FDE">
        <w:t>clause</w:t>
      </w:r>
      <w:r w:rsidRPr="00867FDE">
        <w:t xml:space="preserve"> specifies common simple data types.</w:t>
      </w:r>
    </w:p>
    <w:p w:rsidR="00DA7E56" w:rsidRPr="00867FDE" w:rsidRDefault="00DA7E56" w:rsidP="00DA7E56">
      <w:pPr>
        <w:pStyle w:val="TH"/>
      </w:pPr>
      <w:r w:rsidRPr="00867FDE">
        <w:lastRenderedPageBreak/>
        <w:t>Table 5.3.2-1: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67FDE" w:rsidRDefault="00DA7E56" w:rsidP="00B42053">
            <w:pPr>
              <w:pStyle w:val="TAH"/>
            </w:pPr>
            <w:r w:rsidRPr="00867FD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67FDE" w:rsidRDefault="00DA7E56" w:rsidP="00B42053">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pPr>
            <w:r w:rsidRPr="00867FDE">
              <w:t>Description</w:t>
            </w:r>
          </w:p>
        </w:tc>
      </w:tr>
      <w:tr w:rsidR="00DA7E56"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67FDE" w:rsidRDefault="00DA7E56" w:rsidP="00B42053">
            <w:pPr>
              <w:pStyle w:val="TAL"/>
            </w:pPr>
            <w:r w:rsidRPr="00867FDE">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67FDE" w:rsidRDefault="00DA7E56" w:rsidP="00B42053">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DA7E56" w:rsidRPr="00867FDE" w:rsidRDefault="00DA7E56" w:rsidP="00BD7D58">
            <w:pPr>
              <w:pStyle w:val="TAL"/>
            </w:pPr>
            <w:r w:rsidRPr="00867FDE">
              <w:rPr>
                <w:lang w:eastAsia="zh-CN"/>
              </w:rPr>
              <w:t xml:space="preserve">String </w:t>
            </w:r>
            <w:r w:rsidR="00AB6E80" w:rsidRPr="00867FDE">
              <w:rPr>
                <w:lang w:eastAsia="zh-CN"/>
              </w:rPr>
              <w:t>representing</w:t>
            </w:r>
            <w:r w:rsidRPr="00867FDE">
              <w:rPr>
                <w:lang w:eastAsia="zh-CN"/>
              </w:rPr>
              <w:t xml:space="preserve"> a D</w:t>
            </w:r>
            <w:r w:rsidR="00AB6E80" w:rsidRPr="00867FDE">
              <w:rPr>
                <w:lang w:eastAsia="zh-CN"/>
              </w:rPr>
              <w:t xml:space="preserve">ata </w:t>
            </w:r>
            <w:r w:rsidRPr="00867FDE">
              <w:rPr>
                <w:lang w:eastAsia="zh-CN"/>
              </w:rPr>
              <w:t>N</w:t>
            </w:r>
            <w:r w:rsidR="00AB6E80" w:rsidRPr="00867FDE">
              <w:rPr>
                <w:lang w:eastAsia="zh-CN"/>
              </w:rPr>
              <w:t xml:space="preserve">etwork </w:t>
            </w:r>
            <w:r w:rsidR="00B96451" w:rsidRPr="00867FDE">
              <w:rPr>
                <w:lang w:eastAsia="zh-CN"/>
              </w:rPr>
              <w:t xml:space="preserve">as defined </w:t>
            </w:r>
            <w:r w:rsidR="00B96451" w:rsidRPr="00867FDE">
              <w:t xml:space="preserve">in </w:t>
            </w:r>
            <w:r w:rsidR="00A06A4D" w:rsidRPr="00867FDE">
              <w:rPr>
                <w:lang w:eastAsia="zh-CN"/>
              </w:rPr>
              <w:t>clause</w:t>
            </w:r>
            <w:r w:rsidR="00B96451" w:rsidRPr="00867FDE">
              <w:rPr>
                <w:lang w:eastAsia="zh-CN"/>
              </w:rPr>
              <w:t> 9A of 3GPP TS 23.003</w:t>
            </w:r>
            <w:r w:rsidR="00B96451" w:rsidRPr="00867FDE">
              <w:rPr>
                <w:lang w:val="en-US" w:eastAsia="zh-CN"/>
              </w:rPr>
              <w:t> </w:t>
            </w:r>
            <w:r w:rsidR="00B96451" w:rsidRPr="00867FDE">
              <w:rPr>
                <w:lang w:eastAsia="zh-CN"/>
              </w:rPr>
              <w:t>[7]</w:t>
            </w:r>
            <w:r w:rsidR="00170EEF" w:rsidRPr="00867FDE">
              <w:rPr>
                <w:lang w:eastAsia="zh-CN"/>
              </w:rPr>
              <w:t>;</w:t>
            </w:r>
            <w:r w:rsidR="00846DF8" w:rsidRPr="00867FDE">
              <w:rPr>
                <w:lang w:eastAsia="zh-CN"/>
              </w:rPr>
              <w:t xml:space="preserve"> </w:t>
            </w:r>
            <w:r w:rsidR="00170EEF" w:rsidRPr="00867FDE">
              <w:rPr>
                <w:lang w:eastAsia="zh-CN"/>
              </w:rPr>
              <w:t xml:space="preserve">it shall contain either a DNN Network Identifier, or </w:t>
            </w:r>
            <w:r w:rsidR="00170EEF" w:rsidRPr="00867FDE">
              <w:t>a</w:t>
            </w:r>
            <w:r w:rsidR="00846DF8" w:rsidRPr="00867FDE">
              <w:t xml:space="preserve"> full DNN with both the Network Identifier and Operator Identifier</w:t>
            </w:r>
            <w:r w:rsidR="00BD7D58" w:rsidRPr="00867FDE">
              <w:t>,</w:t>
            </w:r>
            <w:r w:rsidR="00846DF8" w:rsidRPr="00867FDE">
              <w:t xml:space="preserve"> as specified in 3GPP</w:t>
            </w:r>
            <w:r w:rsidR="00846DF8" w:rsidRPr="00867FDE">
              <w:rPr>
                <w:lang w:eastAsia="zh-CN"/>
              </w:rPr>
              <w:t> TS 23.003</w:t>
            </w:r>
            <w:r w:rsidR="00846DF8" w:rsidRPr="00867FDE">
              <w:rPr>
                <w:lang w:val="en-US" w:eastAsia="zh-CN"/>
              </w:rPr>
              <w:t> </w:t>
            </w:r>
            <w:r w:rsidR="00846DF8" w:rsidRPr="00867FDE">
              <w:rPr>
                <w:lang w:eastAsia="zh-CN"/>
              </w:rPr>
              <w:t xml:space="preserve">[7] </w:t>
            </w:r>
            <w:r w:rsidR="005D14F1" w:rsidRPr="00867FDE">
              <w:rPr>
                <w:lang w:eastAsia="zh-CN"/>
              </w:rPr>
              <w:t>clause</w:t>
            </w:r>
            <w:r w:rsidR="00846DF8" w:rsidRPr="00867FDE">
              <w:rPr>
                <w:lang w:eastAsia="zh-CN"/>
              </w:rPr>
              <w:t xml:space="preserve"> 9.1.1 and 9.1.2</w:t>
            </w:r>
            <w:r w:rsidRPr="00867FDE">
              <w:t>.</w:t>
            </w:r>
            <w:r w:rsidR="008A7C11" w:rsidRPr="00867FDE">
              <w:t xml:space="preserve"> It shall be </w:t>
            </w:r>
            <w:r w:rsidR="002E6586" w:rsidRPr="00867FDE">
              <w:t xml:space="preserve">coded </w:t>
            </w:r>
            <w:r w:rsidR="008A7C11" w:rsidRPr="00867FDE">
              <w:t>as string in which the labels are separated by dots (e.g. "Label1.Label2.Label3").</w:t>
            </w:r>
            <w:r w:rsidR="00170EEF" w:rsidRPr="00867FDE">
              <w:t xml:space="preserve"> See NOTE 2.</w:t>
            </w:r>
          </w:p>
        </w:tc>
      </w:tr>
      <w:tr w:rsidR="00942F26"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67FDE" w:rsidRDefault="00942F26" w:rsidP="00942F26">
            <w:pPr>
              <w:pStyle w:val="TAL"/>
            </w:pPr>
            <w:r w:rsidRPr="00867FDE">
              <w:t>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67FDE" w:rsidRDefault="00942F26" w:rsidP="00942F26">
            <w:pPr>
              <w:pStyle w:val="TAL"/>
              <w:rPr>
                <w:lang w:eastAsia="zh-CN"/>
              </w:rPr>
            </w:pPr>
            <w:r w:rsidRPr="00867FDE">
              <w:t>This data type is defined in the same way as the "Dnn" data type, but with the OpenAPI "nullable: true" property.</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WildcardDnn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pPr>
            <w:r w:rsidRPr="00867FDE">
              <w:t>String representing the Wildcard DNN.</w:t>
            </w:r>
          </w:p>
          <w:p w:rsidR="00662A2C" w:rsidRPr="00867FDE" w:rsidRDefault="00662A2C" w:rsidP="00662A2C">
            <w:pPr>
              <w:pStyle w:val="TAL"/>
            </w:pPr>
            <w:r w:rsidRPr="00867FDE">
              <w:t>It shall contain the string "*".</w:t>
            </w:r>
          </w:p>
          <w:p w:rsidR="00662A2C" w:rsidRPr="00867FDE" w:rsidRDefault="00662A2C" w:rsidP="00662A2C">
            <w:pPr>
              <w:pStyle w:val="TAL"/>
            </w:pPr>
            <w:r w:rsidRPr="00867FDE">
              <w:t>Pattern: '^[*]$'</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WildcardDnnRm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pPr>
            <w:r w:rsidRPr="00867FDE">
              <w:t>This data type is defined in the same way as the "WildcardDnn" data type, but with the OpenAPI "nullable: true" property.</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rPr>
                <w:lang w:eastAsia="zh-CN"/>
              </w:rPr>
              <w:t>String identifying a Gpsi shall contain either an External Id or an MSISDN. It shall be formatted as follows:</w:t>
            </w:r>
          </w:p>
          <w:p w:rsidR="00662A2C" w:rsidRPr="00867FDE" w:rsidRDefault="00662A2C" w:rsidP="00662A2C">
            <w:pPr>
              <w:pStyle w:val="TAL"/>
            </w:pPr>
            <w:r w:rsidRPr="00867FDE">
              <w:rPr>
                <w:lang w:eastAsia="zh-CN"/>
              </w:rPr>
              <w:t>-</w:t>
            </w:r>
            <w:r w:rsidRPr="00867FDE">
              <w:t xml:space="preserve">External Identifier: "extid-&lt;extid&gt;, where &lt;extid&gt; shall be formatted according to </w:t>
            </w:r>
            <w:r w:rsidRPr="00867FDE">
              <w:rPr>
                <w:lang w:eastAsia="zh-CN"/>
              </w:rPr>
              <w:t>clause 19.7.2 of 3GPP TS 23.003</w:t>
            </w:r>
            <w:r w:rsidRPr="00867FDE">
              <w:rPr>
                <w:lang w:val="en-US" w:eastAsia="zh-CN"/>
              </w:rPr>
              <w:t> </w:t>
            </w:r>
            <w:r w:rsidRPr="00867FDE">
              <w:rPr>
                <w:lang w:eastAsia="zh-CN"/>
              </w:rPr>
              <w:t xml:space="preserve">[7] that describes an </w:t>
            </w:r>
            <w:r w:rsidRPr="00867FDE">
              <w:t>External Identifier.</w:t>
            </w:r>
          </w:p>
          <w:p w:rsidR="00662A2C" w:rsidRPr="00867FDE" w:rsidRDefault="00662A2C" w:rsidP="00662A2C">
            <w:pPr>
              <w:pStyle w:val="TAL"/>
            </w:pPr>
            <w:r w:rsidRPr="00867FDE">
              <w:rPr>
                <w:lang w:eastAsia="zh-CN"/>
              </w:rPr>
              <w:t>-MSISDN: "msisdn-&lt;msisdn&gt;, where &lt;msisdn&gt; shall be formatted according to clause 3.3 of 3GPP TS 23.003</w:t>
            </w:r>
            <w:r w:rsidRPr="00867FDE">
              <w:rPr>
                <w:lang w:val="en-US" w:eastAsia="zh-CN"/>
              </w:rPr>
              <w:t> </w:t>
            </w:r>
            <w:r w:rsidRPr="00867FDE">
              <w:rPr>
                <w:lang w:eastAsia="zh-CN"/>
              </w:rPr>
              <w:t>[7] that describes an MSISDN.</w:t>
            </w:r>
          </w:p>
          <w:p w:rsidR="00662A2C" w:rsidRPr="00867FDE" w:rsidRDefault="00662A2C" w:rsidP="00662A2C">
            <w:pPr>
              <w:pStyle w:val="TAL"/>
              <w:rPr>
                <w:lang w:val="sv-SE" w:eastAsia="zh-CN"/>
              </w:rPr>
            </w:pPr>
            <w:r w:rsidRPr="00867FDE">
              <w:rPr>
                <w:lang w:val="sv-SE"/>
              </w:rPr>
              <w:t>Pattern: '</w:t>
            </w:r>
            <w:r w:rsidRPr="00867FDE">
              <w:t>^</w:t>
            </w:r>
            <w:r w:rsidRPr="00867FDE">
              <w:rPr>
                <w:lang w:val="sv-SE"/>
              </w:rPr>
              <w:t>(msisdn-[0-9]{5,15}|extid-.+@.+|.+)$'</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GpsiRm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t>This data type is defined in the same way as the "Gpsi" data type, but with the OpenAPI "nullable: true" property.</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rPr>
                <w:lang w:eastAsia="zh-CN"/>
              </w:rPr>
              <w:t xml:space="preserve">String identifying a group of devices </w:t>
            </w:r>
            <w:r w:rsidRPr="00867FDE">
              <w:t xml:space="preserve">network internal globally unique ID which identifies a set of IMSIs, as specified in </w:t>
            </w:r>
            <w:r w:rsidRPr="00867FDE">
              <w:rPr>
                <w:lang w:eastAsia="zh-CN"/>
              </w:rPr>
              <w:t>clause 19.9 of 3GPP TS 23.003</w:t>
            </w:r>
            <w:r w:rsidRPr="00867FDE">
              <w:rPr>
                <w:lang w:val="en-US" w:eastAsia="zh-CN"/>
              </w:rPr>
              <w:t> </w:t>
            </w:r>
            <w:r w:rsidRPr="00867FDE">
              <w:rPr>
                <w:lang w:eastAsia="zh-CN"/>
              </w:rPr>
              <w:t>[7].</w:t>
            </w:r>
          </w:p>
          <w:p w:rsidR="00662A2C" w:rsidRPr="00867FDE" w:rsidRDefault="00662A2C" w:rsidP="00662A2C">
            <w:pPr>
              <w:pStyle w:val="TAL"/>
            </w:pPr>
          </w:p>
          <w:p w:rsidR="00662A2C" w:rsidRPr="00867FDE" w:rsidRDefault="00662A2C" w:rsidP="00662A2C">
            <w:pPr>
              <w:pStyle w:val="TAL"/>
              <w:rPr>
                <w:lang w:eastAsia="zh-CN"/>
              </w:rPr>
            </w:pPr>
            <w:r w:rsidRPr="00867FDE">
              <w:t>Pattern: '^[A-Fa-f0-9]{8}-[0-9]{3}-[0-9]{2,3}-([A-Fa-f0-9][A-Fa-f0-9]){1,10}$'.</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GroupIdRm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t>This data type is defined in the same way as the "GroupId" data type, but with the OpenAPI "nullable: true" property.</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rPr>
                <w:lang w:eastAsia="zh-CN"/>
              </w:rPr>
              <w:t xml:space="preserve">String representing a Permanent Equipment Identifier, if it contains an IMEI or IMEISV it is defined as specified in </w:t>
            </w:r>
            <w:r w:rsidRPr="00867FDE">
              <w:t>clause 6.2 of 3GPP TS 23.003 [7]</w:t>
            </w:r>
            <w:r w:rsidRPr="00867FDE">
              <w:rPr>
                <w:lang w:eastAsia="zh-CN"/>
              </w:rPr>
              <w:t>. It shall contain a MAC address for a 5G-CRG or FN-CRG via wireline access, as specified in clause 4.7.7 of 3GPP TS 23.316 [30].</w:t>
            </w:r>
          </w:p>
          <w:p w:rsidR="00662A2C" w:rsidRPr="00867FDE" w:rsidRDefault="00662A2C" w:rsidP="00662A2C">
            <w:pPr>
              <w:pStyle w:val="TAL"/>
            </w:pPr>
          </w:p>
          <w:p w:rsidR="00662A2C" w:rsidRPr="00867FDE" w:rsidRDefault="00662A2C" w:rsidP="00662A2C">
            <w:pPr>
              <w:pStyle w:val="TAL"/>
              <w:rPr>
                <w:lang w:val="sv-SE" w:eastAsia="zh-CN"/>
              </w:rPr>
            </w:pPr>
            <w:r w:rsidRPr="00867FDE">
              <w:t>Pattern: '^(imei-[0-9]{15}|imeisv-[0-9]{16}|mac</w:t>
            </w:r>
            <w:r w:rsidRPr="00867FDE">
              <w:t>([0-9a-fA-F]{2})((-[0-9a-fA-F]{2}){5})</w:t>
            </w:r>
            <w:r w:rsidRPr="00867FDE">
              <w:rPr>
                <w:lang w:val="en-US"/>
              </w:rPr>
              <w:t>|</w:t>
            </w:r>
            <w:r w:rsidRPr="00867FDE">
              <w:t>.+)$'</w:t>
            </w:r>
            <w:r w:rsidRPr="00867FDE">
              <w:rPr>
                <w:rFonts w:hint="eastAsia"/>
                <w:lang w:val="sv-SE" w:eastAsia="zh-CN"/>
              </w:rPr>
              <w:t>. See NOTE</w:t>
            </w:r>
            <w:r w:rsidR="00BD7D58" w:rsidRPr="00867FDE">
              <w:rPr>
                <w:lang w:val="sv-SE" w:eastAsia="zh-CN"/>
              </w:rPr>
              <w:t> 1</w:t>
            </w:r>
            <w:r w:rsidRPr="00867FDE">
              <w:rPr>
                <w:rFonts w:hint="eastAsia"/>
                <w:lang w:val="sv-SE" w:eastAsia="zh-CN"/>
              </w:rPr>
              <w:t>.</w:t>
            </w:r>
          </w:p>
          <w:p w:rsidR="00662A2C" w:rsidRPr="00867FDE" w:rsidRDefault="00662A2C" w:rsidP="00662A2C">
            <w:pPr>
              <w:pStyle w:val="TAL"/>
              <w:rPr>
                <w:lang w:val="sv-SE" w:eastAsia="zh-CN"/>
              </w:rPr>
            </w:pPr>
          </w:p>
          <w:p w:rsidR="00662A2C" w:rsidRPr="00867FDE" w:rsidRDefault="00662A2C" w:rsidP="00662A2C">
            <w:pPr>
              <w:pStyle w:val="TAL"/>
              <w:rPr>
                <w:lang w:val="sv-SE" w:eastAsia="zh-CN"/>
              </w:rPr>
            </w:pPr>
            <w:r w:rsidRPr="00867FDE">
              <w:rPr>
                <w:lang w:val="sv-SE" w:eastAsia="zh-CN"/>
              </w:rPr>
              <w:t>Examples:</w:t>
            </w:r>
          </w:p>
          <w:p w:rsidR="00662A2C" w:rsidRPr="00867FDE" w:rsidRDefault="00662A2C" w:rsidP="00662A2C">
            <w:pPr>
              <w:pStyle w:val="TAL"/>
              <w:ind w:left="284"/>
              <w:rPr>
                <w:lang w:val="sv-SE" w:eastAsia="zh-CN"/>
              </w:rPr>
            </w:pPr>
            <w:r w:rsidRPr="00867FDE">
              <w:rPr>
                <w:lang w:val="sv-SE" w:eastAsia="zh-CN"/>
              </w:rPr>
              <w:t>imei-012345678901234</w:t>
            </w:r>
          </w:p>
          <w:p w:rsidR="00662A2C" w:rsidRPr="00867FDE" w:rsidRDefault="00662A2C" w:rsidP="00662A2C">
            <w:pPr>
              <w:pStyle w:val="TAL"/>
              <w:ind w:left="284"/>
              <w:rPr>
                <w:lang w:val="sv-SE" w:eastAsia="zh-CN"/>
              </w:rPr>
            </w:pPr>
            <w:r w:rsidRPr="00867FDE">
              <w:rPr>
                <w:lang w:val="sv-SE" w:eastAsia="zh-CN"/>
              </w:rPr>
              <w:t>imeisv-0123456789012345</w:t>
            </w:r>
          </w:p>
          <w:p w:rsidR="00662A2C" w:rsidRPr="00867FDE" w:rsidRDefault="00662A2C" w:rsidP="00867FDE">
            <w:pPr>
              <w:pStyle w:val="TAL"/>
              <w:ind w:left="284"/>
              <w:rPr>
                <w:lang w:eastAsia="zh-CN"/>
              </w:rPr>
            </w:pPr>
            <w:r w:rsidRPr="00867FDE">
              <w:rPr>
                <w:lang w:eastAsia="zh-CN"/>
              </w:rPr>
              <w:t>mac-00-00-5E-00-53-00</w:t>
            </w:r>
          </w:p>
        </w:tc>
      </w:tr>
      <w:tr w:rsidR="00662A2C"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PeiRm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662A2C" w:rsidRPr="00867FDE" w:rsidRDefault="00662A2C" w:rsidP="00662A2C">
            <w:pPr>
              <w:pStyle w:val="TAL"/>
              <w:rPr>
                <w:lang w:eastAsia="zh-CN"/>
              </w:rPr>
            </w:pPr>
            <w:r w:rsidRPr="00867FDE">
              <w:t>This data type is defined in the same way as the "Pei" data type, but with the OpenAPI "nullable: true" property.</w:t>
            </w:r>
          </w:p>
        </w:tc>
      </w:tr>
      <w:tr w:rsidR="00662A2C" w:rsidRPr="00867FD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lang w:eastAsia="zh-CN"/>
              </w:rPr>
            </w:pPr>
            <w:r w:rsidRPr="00867FDE">
              <w:rPr>
                <w:lang w:eastAsia="zh-CN"/>
              </w:rPr>
              <w:t>String identifying a Supi shall contain either an IMSI or an NAI. It shall be formatted as follows for:</w:t>
            </w:r>
          </w:p>
          <w:p w:rsidR="00662A2C" w:rsidRPr="00867FDE" w:rsidRDefault="00662A2C" w:rsidP="00662A2C">
            <w:pPr>
              <w:pStyle w:val="TAL"/>
            </w:pPr>
            <w:r w:rsidRPr="00867FDE">
              <w:rPr>
                <w:lang w:eastAsia="zh-CN"/>
              </w:rPr>
              <w:t xml:space="preserve">- </w:t>
            </w:r>
            <w:r w:rsidRPr="00867FDE">
              <w:t>IMSI "imsi-&lt;imsi&gt;, &lt;imsi&gt; shall be formatted according to clause 2.2 of 3GPP TS 23.003 [7] that describes an IMSI.</w:t>
            </w:r>
          </w:p>
          <w:p w:rsidR="00662A2C" w:rsidRPr="00867FDE" w:rsidRDefault="00662A2C" w:rsidP="00662A2C">
            <w:pPr>
              <w:pStyle w:val="TAL"/>
              <w:rPr>
                <w:lang w:eastAsia="zh-CN"/>
              </w:rPr>
            </w:pPr>
            <w:r w:rsidRPr="00867FDE">
              <w:rPr>
                <w:lang w:eastAsia="zh-CN"/>
              </w:rPr>
              <w:t>- NAI "nai-&lt;nai&gt;, &lt;nai&gt; shall be formatted according to clause 28.6.2 of 3GPP TS 23.003</w:t>
            </w:r>
            <w:r w:rsidRPr="00867FDE">
              <w:rPr>
                <w:lang w:val="en-US" w:eastAsia="zh-CN"/>
              </w:rPr>
              <w:t> </w:t>
            </w:r>
            <w:r w:rsidRPr="00867FDE">
              <w:rPr>
                <w:lang w:eastAsia="zh-CN"/>
              </w:rPr>
              <w:t>[7] that describes an NAI.</w:t>
            </w:r>
          </w:p>
          <w:p w:rsidR="00662A2C" w:rsidRPr="00867FDE" w:rsidRDefault="00662A2C" w:rsidP="00662A2C">
            <w:pPr>
              <w:pStyle w:val="TAL"/>
            </w:pPr>
            <w:r w:rsidRPr="00867FDE">
              <w:rPr>
                <w:lang w:eastAsia="zh-CN"/>
              </w:rPr>
              <w:t>To enable that the value is used as part of an URI, the string shall only contain characters allowed according to the "</w:t>
            </w:r>
            <w:r w:rsidRPr="00867FDE">
              <w:rPr>
                <w:lang w:eastAsia="de-DE"/>
              </w:rPr>
              <w:t>lower-with-hyphen</w:t>
            </w:r>
            <w:r w:rsidRPr="00867FDE">
              <w:t>" naming convention defined in 3GPP TS 29.501 [2].</w:t>
            </w:r>
          </w:p>
          <w:p w:rsidR="00662A2C" w:rsidRPr="00867FDE" w:rsidRDefault="00662A2C" w:rsidP="00662A2C">
            <w:pPr>
              <w:pStyle w:val="TAL"/>
            </w:pPr>
          </w:p>
          <w:p w:rsidR="00662A2C" w:rsidRPr="00867FDE" w:rsidRDefault="00662A2C" w:rsidP="00662A2C">
            <w:pPr>
              <w:pStyle w:val="TAL"/>
            </w:pPr>
            <w:r w:rsidRPr="00867FDE">
              <w:t>Pattern: '^(imsi-[0-9]{5,15}|nai-.+|.+)$'</w:t>
            </w:r>
            <w:r w:rsidRPr="00867FDE">
              <w:rPr>
                <w:rFonts w:hint="eastAsia"/>
                <w:lang w:val="sv-SE" w:eastAsia="zh-CN"/>
              </w:rPr>
              <w:t>. See NOTE</w:t>
            </w:r>
            <w:r w:rsidRPr="00867FDE">
              <w:rPr>
                <w:lang w:val="sv-SE" w:eastAsia="zh-CN"/>
              </w:rPr>
              <w:t> 1</w:t>
            </w:r>
            <w:r w:rsidRPr="00867FDE">
              <w:rPr>
                <w:rFonts w:hint="eastAsia"/>
                <w:lang w:val="sv-SE" w:eastAsia="zh-CN"/>
              </w:rPr>
              <w:t>.</w:t>
            </w:r>
          </w:p>
        </w:tc>
      </w:tr>
      <w:tr w:rsidR="00662A2C" w:rsidRPr="00867FD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SupiRm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lang w:eastAsia="zh-CN"/>
              </w:rPr>
            </w:pPr>
            <w:r w:rsidRPr="00867FDE">
              <w:t>This data type is defined in the same way as the "Supi" data type, but with the OpenAPI "nullable: true" property.</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lang w:eastAsia="zh-CN"/>
              </w:rPr>
            </w:pPr>
            <w:r w:rsidRPr="00867FDE">
              <w:rPr>
                <w:lang w:eastAsia="zh-CN"/>
              </w:rPr>
              <w:t xml:space="preserve">String uniquely identifying a NF instance. </w:t>
            </w:r>
            <w:r w:rsidRPr="00867FDE">
              <w:t>The format of the NF Instance ID shall be a Universally Unique Identifier (UUID) version 4, as described in IETF RFC 4122 [15].</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lastRenderedPageBreak/>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rFonts w:cs="Arial"/>
                <w:szCs w:val="18"/>
              </w:rPr>
            </w:pPr>
            <w:r w:rsidRPr="00867FDE">
              <w:rPr>
                <w:lang w:eastAsia="zh-CN"/>
              </w:rPr>
              <w:t>String identifying the AMF ID composed of AMF Region ID (8 bits), AMF Set ID (10 bits) and AMF Pointer (6 bits) as specified in clause 2.10.1 of 3GPP TS 23.003 [7].</w:t>
            </w:r>
          </w:p>
          <w:p w:rsidR="00662A2C" w:rsidRPr="00867FDE" w:rsidRDefault="00662A2C" w:rsidP="00662A2C">
            <w:pPr>
              <w:pStyle w:val="TAL"/>
              <w:rPr>
                <w:rFonts w:cs="Arial"/>
                <w:szCs w:val="18"/>
              </w:rPr>
            </w:pPr>
            <w:r w:rsidRPr="00867FDE">
              <w:rPr>
                <w:rFonts w:cs="Arial"/>
                <w:szCs w:val="18"/>
              </w:rPr>
              <w:t>I</w:t>
            </w:r>
            <w:r w:rsidRPr="00867FDE">
              <w:rPr>
                <w:rFonts w:cs="Arial"/>
                <w:szCs w:val="18"/>
                <w:lang w:eastAsia="zh-CN"/>
              </w:rPr>
              <w:t xml:space="preserve">t is encoded as a </w:t>
            </w:r>
            <w:r w:rsidRPr="00867FDE">
              <w:rPr>
                <w:rFonts w:cs="Arial"/>
                <w:szCs w:val="18"/>
              </w:rPr>
              <w:t>string of 6 hexadecimal characters (i.e., 24 bits).</w:t>
            </w:r>
          </w:p>
          <w:p w:rsidR="00662A2C" w:rsidRPr="00867FDE" w:rsidRDefault="00662A2C" w:rsidP="00662A2C">
            <w:pPr>
              <w:pStyle w:val="TAL"/>
              <w:rPr>
                <w:rFonts w:cs="Arial"/>
                <w:szCs w:val="18"/>
              </w:rPr>
            </w:pPr>
          </w:p>
          <w:p w:rsidR="00662A2C" w:rsidRPr="00867FDE" w:rsidRDefault="00662A2C" w:rsidP="00662A2C">
            <w:pPr>
              <w:pStyle w:val="TAL"/>
              <w:rPr>
                <w:lang w:eastAsia="zh-CN"/>
              </w:rPr>
            </w:pPr>
            <w:r w:rsidRPr="00867FDE">
              <w:rPr>
                <w:rFonts w:cs="Arial"/>
                <w:szCs w:val="18"/>
              </w:rPr>
              <w:t>Pattern: '^[A-Fa-f0-9]{6}$'</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AmfRegionId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rFonts w:cs="Arial"/>
                <w:szCs w:val="18"/>
              </w:rPr>
            </w:pPr>
            <w:r w:rsidRPr="00867FDE">
              <w:rPr>
                <w:lang w:eastAsia="zh-CN"/>
              </w:rPr>
              <w:t>String identifying the AMF Region ID (8 bits), as specified in clause 2.10.1 of 3GPP TS 23.003 [7].</w:t>
            </w:r>
          </w:p>
          <w:p w:rsidR="00662A2C" w:rsidRPr="00867FDE" w:rsidRDefault="00662A2C" w:rsidP="00662A2C">
            <w:pPr>
              <w:pStyle w:val="TAL"/>
              <w:rPr>
                <w:rFonts w:cs="Arial"/>
                <w:szCs w:val="18"/>
              </w:rPr>
            </w:pPr>
            <w:r w:rsidRPr="00867FDE">
              <w:rPr>
                <w:rFonts w:cs="Arial"/>
                <w:szCs w:val="18"/>
              </w:rPr>
              <w:t>I</w:t>
            </w:r>
            <w:r w:rsidRPr="00867FDE">
              <w:rPr>
                <w:rFonts w:cs="Arial"/>
                <w:szCs w:val="18"/>
                <w:lang w:eastAsia="zh-CN"/>
              </w:rPr>
              <w:t xml:space="preserve">t is encoded as a </w:t>
            </w:r>
            <w:r w:rsidRPr="00867FDE">
              <w:rPr>
                <w:rFonts w:cs="Arial"/>
                <w:szCs w:val="18"/>
              </w:rPr>
              <w:t>string of 2 hexadecimal characters (i.e. 8 bits).</w:t>
            </w:r>
          </w:p>
          <w:p w:rsidR="00662A2C" w:rsidRPr="00867FDE" w:rsidRDefault="00662A2C" w:rsidP="00662A2C">
            <w:pPr>
              <w:pStyle w:val="TAL"/>
              <w:rPr>
                <w:lang w:eastAsia="zh-CN"/>
              </w:rPr>
            </w:pPr>
            <w:r w:rsidRPr="00867FDE">
              <w:rPr>
                <w:rFonts w:cs="Arial"/>
                <w:szCs w:val="18"/>
              </w:rPr>
              <w:t>Pattern: '^[A-Fa-f0-9]{2}$'</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AmfSetId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rFonts w:cs="Arial"/>
                <w:szCs w:val="18"/>
              </w:rPr>
            </w:pPr>
            <w:r w:rsidRPr="00867FDE">
              <w:rPr>
                <w:lang w:eastAsia="zh-CN"/>
              </w:rPr>
              <w:t>String identifying the AMF Set ID (10 bits) as specified in clause 2.10.1 of 3GPP TS 23.003 [7].</w:t>
            </w:r>
          </w:p>
          <w:p w:rsidR="00662A2C" w:rsidRPr="00867FDE" w:rsidRDefault="00662A2C" w:rsidP="00662A2C">
            <w:pPr>
              <w:pStyle w:val="TAL"/>
              <w:rPr>
                <w:rFonts w:cs="Arial"/>
                <w:szCs w:val="18"/>
              </w:rPr>
            </w:pPr>
            <w:r w:rsidRPr="00867FDE">
              <w:rPr>
                <w:rFonts w:cs="Arial"/>
                <w:szCs w:val="18"/>
              </w:rPr>
              <w:t>I</w:t>
            </w:r>
            <w:r w:rsidRPr="00867FDE">
              <w:rPr>
                <w:rFonts w:cs="Arial"/>
                <w:szCs w:val="18"/>
                <w:lang w:eastAsia="zh-CN"/>
              </w:rPr>
              <w:t xml:space="preserve">t is encoded as a </w:t>
            </w:r>
            <w:r w:rsidRPr="00867FDE">
              <w:rPr>
                <w:rFonts w:cs="Arial"/>
                <w:szCs w:val="18"/>
              </w:rPr>
              <w:t>string of 3 hexadecimal characters where the first character is limited to values 0 to 3 (i.e. 10 bits).</w:t>
            </w:r>
          </w:p>
          <w:p w:rsidR="00662A2C" w:rsidRPr="00867FDE" w:rsidRDefault="00662A2C" w:rsidP="00662A2C">
            <w:pPr>
              <w:pStyle w:val="TAL"/>
              <w:rPr>
                <w:lang w:eastAsia="zh-CN"/>
              </w:rPr>
            </w:pPr>
            <w:r w:rsidRPr="00867FDE">
              <w:rPr>
                <w:rFonts w:cs="Arial"/>
                <w:szCs w:val="18"/>
              </w:rPr>
              <w:t>Pattern: '^[0-3][A-Fa-f0-9]{2}$'</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integer</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pPr>
            <w:r w:rsidRPr="00867FDE">
              <w:rPr>
                <w:rFonts w:cs="Arial"/>
                <w:szCs w:val="18"/>
              </w:rPr>
              <w:t>U</w:t>
            </w:r>
            <w:r w:rsidRPr="00867FDE">
              <w:t>nsigned integer representing the "Subscriber Profile ID for RAT/Frequency Priority" as specified in 3GPP TS 36.413 [16].</w:t>
            </w:r>
          </w:p>
          <w:p w:rsidR="00662A2C" w:rsidRPr="00867FDE" w:rsidRDefault="00662A2C" w:rsidP="00662A2C">
            <w:pPr>
              <w:pStyle w:val="TAL"/>
              <w:rPr>
                <w:lang w:eastAsia="zh-CN"/>
              </w:rPr>
            </w:pPr>
            <w:r w:rsidRPr="00867FDE">
              <w:t>Minimum = 1. Maximum = 256.</w:t>
            </w:r>
          </w:p>
        </w:tc>
      </w:tr>
      <w:tr w:rsidR="00662A2C" w:rsidRPr="00867FD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integer</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rPr>
                <w:rFonts w:cs="Arial"/>
                <w:szCs w:val="18"/>
              </w:rPr>
            </w:pPr>
            <w:r w:rsidRPr="00867FDE">
              <w:t>This data type is defined in the same way as the "RfspIndex" data type, but with the OpenAPI "nullable: true" property.</w:t>
            </w:r>
          </w:p>
        </w:tc>
      </w:tr>
      <w:tr w:rsidR="00662A2C"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pPr>
            <w:r w:rsidRPr="00867FDE">
              <w:t xml:space="preserve">Identifier of a group of NFs </w:t>
            </w:r>
          </w:p>
        </w:tc>
      </w:tr>
      <w:tr w:rsidR="00662A2C"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MtcProviderInformation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pPr>
            <w:r w:rsidRPr="00867FDE">
              <w:rPr>
                <w:lang w:eastAsia="zh-CN"/>
              </w:rPr>
              <w:t>String uniquely identifying MTC provider information.</w:t>
            </w:r>
          </w:p>
        </w:tc>
      </w:tr>
      <w:tr w:rsidR="00662A2C"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CagId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L"/>
            </w:pPr>
            <w:r w:rsidRPr="00867FDE">
              <w:t>string</w:t>
            </w:r>
          </w:p>
        </w:tc>
        <w:tc>
          <w:tcPr>
            <w:tcW w:w="2952" w:type="pct"/>
            <w:tcBorders>
              <w:top w:val="single" w:sz="4" w:space="0" w:color="auto"/>
              <w:left w:val="nil"/>
              <w:bottom w:val="single" w:sz="4" w:space="0" w:color="auto"/>
              <w:right w:val="single" w:sz="8" w:space="0" w:color="auto"/>
            </w:tcBorders>
          </w:tcPr>
          <w:p w:rsidR="00662A2C" w:rsidRPr="00867FDE" w:rsidRDefault="00662A2C" w:rsidP="00662A2C">
            <w:pPr>
              <w:pStyle w:val="TAL"/>
            </w:pPr>
            <w:r w:rsidRPr="00867FDE">
              <w:t xml:space="preserve">String containing a Closed Access Group Identifier. </w:t>
            </w:r>
          </w:p>
          <w:p w:rsidR="00662A2C" w:rsidRPr="00867FDE" w:rsidRDefault="00662A2C" w:rsidP="00662A2C">
            <w:pPr>
              <w:pStyle w:val="TAL"/>
              <w:rPr>
                <w:lang w:eastAsia="zh-CN"/>
              </w:rPr>
            </w:pPr>
            <w:r w:rsidRPr="00867FDE">
              <w:t>Pattern: "^</w:t>
            </w:r>
            <w:r w:rsidRPr="00867FDE">
              <w:rPr>
                <w:lang w:val="en-US"/>
              </w:rPr>
              <w:t>[A-Fa-f0-9]{8}</w:t>
            </w:r>
            <w:r w:rsidRPr="00867FDE">
              <w:t xml:space="preserve">$" </w:t>
            </w:r>
          </w:p>
        </w:tc>
      </w:tr>
      <w:tr w:rsidR="00662A2C" w:rsidRPr="00867FDE" w:rsidTr="002B6842">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62A2C" w:rsidRPr="00867FDE" w:rsidRDefault="00662A2C" w:rsidP="00662A2C">
            <w:pPr>
              <w:pStyle w:val="TAN"/>
              <w:rPr>
                <w:lang w:eastAsia="zh-CN"/>
              </w:rPr>
            </w:pPr>
            <w:r w:rsidRPr="00867FDE">
              <w:rPr>
                <w:rFonts w:hint="eastAsia"/>
                <w:lang w:eastAsia="zh-CN"/>
              </w:rPr>
              <w:t>NOTE</w:t>
            </w:r>
            <w:r w:rsidRPr="00867FDE">
              <w:rPr>
                <w:lang w:val="sv-SE" w:eastAsia="zh-CN"/>
              </w:rPr>
              <w:t> 1</w:t>
            </w:r>
            <w:r w:rsidRPr="00867FDE">
              <w:rPr>
                <w:rFonts w:hint="eastAsia"/>
                <w:lang w:eastAsia="zh-CN"/>
              </w:rPr>
              <w:t>:</w:t>
            </w:r>
            <w:r w:rsidRPr="00867FDE">
              <w:rPr>
                <w:rFonts w:hint="eastAsia"/>
                <w:lang w:eastAsia="zh-CN"/>
              </w:rPr>
              <w:tab/>
              <w:t xml:space="preserve">The encoding of 3GPP defined </w:t>
            </w:r>
            <w:r w:rsidRPr="00867FDE">
              <w:rPr>
                <w:lang w:eastAsia="zh-CN"/>
              </w:rPr>
              <w:t>identifiers</w:t>
            </w:r>
            <w:r w:rsidRPr="00867FDE">
              <w:rPr>
                <w:rFonts w:hint="eastAsia"/>
                <w:lang w:eastAsia="zh-CN"/>
              </w:rPr>
              <w:t xml:space="preserve"> (e.g. IMSI, NAI) shall be prefixed with its corresponding prefix (e.g. </w:t>
            </w:r>
            <w:r w:rsidRPr="00867FDE">
              <w:rPr>
                <w:rFonts w:cs="Arial"/>
                <w:szCs w:val="18"/>
              </w:rPr>
              <w:t>'</w:t>
            </w:r>
            <w:r w:rsidRPr="00867FDE">
              <w:rPr>
                <w:rFonts w:cs="Arial" w:hint="eastAsia"/>
                <w:szCs w:val="18"/>
                <w:lang w:eastAsia="zh-CN"/>
              </w:rPr>
              <w:t>imsi-</w:t>
            </w:r>
            <w:r w:rsidRPr="00867FDE">
              <w:rPr>
                <w:rFonts w:cs="Arial"/>
                <w:szCs w:val="18"/>
              </w:rPr>
              <w:t>'</w:t>
            </w:r>
            <w:r w:rsidRPr="00867FDE">
              <w:rPr>
                <w:rFonts w:cs="Arial" w:hint="eastAsia"/>
                <w:szCs w:val="18"/>
                <w:lang w:eastAsia="zh-CN"/>
              </w:rPr>
              <w:t>,</w:t>
            </w:r>
            <w:r w:rsidRPr="00867FDE">
              <w:rPr>
                <w:rFonts w:cs="Arial"/>
                <w:szCs w:val="18"/>
              </w:rPr>
              <w:t>'</w:t>
            </w:r>
            <w:r w:rsidRPr="00867FDE">
              <w:rPr>
                <w:rFonts w:cs="Arial" w:hint="eastAsia"/>
                <w:szCs w:val="18"/>
                <w:lang w:eastAsia="zh-CN"/>
              </w:rPr>
              <w:t>nai-</w:t>
            </w:r>
            <w:r w:rsidRPr="00867FDE">
              <w:rPr>
                <w:rFonts w:cs="Arial"/>
                <w:szCs w:val="18"/>
              </w:rPr>
              <w:t>'</w:t>
            </w:r>
            <w:r w:rsidRPr="00867FDE">
              <w:rPr>
                <w:rFonts w:hint="eastAsia"/>
                <w:lang w:eastAsia="zh-CN"/>
              </w:rPr>
              <w:t>)</w:t>
            </w:r>
            <w:r w:rsidRPr="00867FDE">
              <w:rPr>
                <w:lang w:eastAsia="zh-CN"/>
              </w:rPr>
              <w:t>.</w:t>
            </w:r>
            <w:r w:rsidRPr="00867FDE">
              <w:rPr>
                <w:lang w:eastAsia="zh-CN"/>
              </w:rPr>
              <w:t xml:space="preserve"> </w:t>
            </w:r>
          </w:p>
          <w:p w:rsidR="00662A2C" w:rsidRPr="00867FDE" w:rsidRDefault="00662A2C" w:rsidP="00662A2C">
            <w:pPr>
              <w:pStyle w:val="TAN"/>
            </w:pPr>
            <w:r w:rsidRPr="00867FDE">
              <w:rPr>
                <w:lang w:eastAsia="zh-CN"/>
              </w:rPr>
              <w:t>NOTE 2:</w:t>
            </w:r>
            <w:r w:rsidRPr="00867FDE">
              <w:rPr>
                <w:lang w:eastAsia="zh-CN"/>
              </w:rPr>
              <w:tab/>
              <w:t>Whether the Dnn data type contains just the DNN Network Identifier, or the Network Identifier plus the Operator Identifier, shall be documented in each API where this data type is used.</w:t>
            </w:r>
          </w:p>
        </w:tc>
      </w:tr>
    </w:tbl>
    <w:p w:rsidR="00DA7E56" w:rsidRPr="00867FDE" w:rsidRDefault="00DA7E56" w:rsidP="00DA7E56"/>
    <w:p w:rsidR="002D40E3" w:rsidRPr="00867FDE" w:rsidRDefault="002D40E3" w:rsidP="003D1952">
      <w:pPr>
        <w:pStyle w:val="EditorsNote"/>
      </w:pPr>
      <w:r w:rsidRPr="00867FDE">
        <w:t>Editor's Note:</w:t>
      </w:r>
      <w:r w:rsidRPr="00867FDE">
        <w:tab/>
        <w:t>the length of CagId (32bit) is to be confirmed by RAN2.</w:t>
      </w:r>
    </w:p>
    <w:p w:rsidR="002D40E3" w:rsidRPr="00867FDE" w:rsidRDefault="002D40E3" w:rsidP="00DA7E56"/>
    <w:p w:rsidR="00DA7E56" w:rsidRPr="00867FDE" w:rsidRDefault="00DA7E56" w:rsidP="00DA7E56">
      <w:pPr>
        <w:pStyle w:val="Heading3"/>
      </w:pPr>
      <w:bookmarkStart w:id="177" w:name="_Toc24925803"/>
      <w:bookmarkStart w:id="178" w:name="_Toc24925981"/>
      <w:bookmarkStart w:id="179" w:name="_Toc24926157"/>
      <w:bookmarkStart w:id="180" w:name="_Toc27592796"/>
      <w:r w:rsidRPr="00867FDE">
        <w:t>5.3.3</w:t>
      </w:r>
      <w:r w:rsidRPr="00867FDE">
        <w:tab/>
        <w:t>Enumerations</w:t>
      </w:r>
      <w:bookmarkEnd w:id="177"/>
      <w:bookmarkEnd w:id="178"/>
      <w:bookmarkEnd w:id="179"/>
      <w:bookmarkEnd w:id="180"/>
    </w:p>
    <w:p w:rsidR="00DA7E56" w:rsidRPr="00867FDE" w:rsidRDefault="00A232A8" w:rsidP="00DA7E56">
      <w:pPr>
        <w:rPr>
          <w:lang w:val="en-US"/>
        </w:rPr>
      </w:pPr>
      <w:r w:rsidRPr="00867FDE">
        <w:rPr>
          <w:lang w:val="en-US"/>
        </w:rPr>
        <w:t xml:space="preserve">For </w:t>
      </w:r>
      <w:r w:rsidRPr="00867FDE">
        <w:t>Data Types related to Subscription, Identification and Numbering,</w:t>
      </w:r>
      <w:r w:rsidRPr="00867FDE">
        <w:rPr>
          <w:lang w:val="en-US"/>
        </w:rPr>
        <w:t xml:space="preserve"> no </w:t>
      </w:r>
      <w:r w:rsidRPr="00867FDE">
        <w:t>Enumerations data types are defined in this version of the specification.</w:t>
      </w:r>
    </w:p>
    <w:p w:rsidR="00DA7E56" w:rsidRPr="00867FDE" w:rsidRDefault="00DA7E56" w:rsidP="00DA7E56">
      <w:pPr>
        <w:pStyle w:val="Heading3"/>
      </w:pPr>
      <w:bookmarkStart w:id="181" w:name="_Toc24925804"/>
      <w:bookmarkStart w:id="182" w:name="_Toc24925982"/>
      <w:bookmarkStart w:id="183" w:name="_Toc24926158"/>
      <w:bookmarkStart w:id="184" w:name="_Toc27592797"/>
      <w:r w:rsidRPr="00867FDE">
        <w:t>5.3.4</w:t>
      </w:r>
      <w:r w:rsidRPr="00867FDE">
        <w:tab/>
        <w:t>Structured Data Types</w:t>
      </w:r>
      <w:bookmarkEnd w:id="181"/>
      <w:bookmarkEnd w:id="182"/>
      <w:bookmarkEnd w:id="183"/>
      <w:bookmarkEnd w:id="184"/>
    </w:p>
    <w:p w:rsidR="00DA7E56" w:rsidRPr="00867FDE" w:rsidRDefault="00DA7E56" w:rsidP="00DA7E56">
      <w:pPr>
        <w:pStyle w:val="Heading4"/>
      </w:pPr>
      <w:bookmarkStart w:id="185" w:name="_Toc24925805"/>
      <w:bookmarkStart w:id="186" w:name="_Toc24925983"/>
      <w:bookmarkStart w:id="187" w:name="_Toc24926159"/>
      <w:bookmarkStart w:id="188" w:name="_Toc27592798"/>
      <w:r w:rsidRPr="00867FDE">
        <w:t>5.3.4.1</w:t>
      </w:r>
      <w:r w:rsidRPr="00867FDE">
        <w:tab/>
        <w:t xml:space="preserve">Type: </w:t>
      </w:r>
      <w:r w:rsidR="006D16A2" w:rsidRPr="00867FDE">
        <w:t>Guami</w:t>
      </w:r>
      <w:bookmarkEnd w:id="185"/>
      <w:bookmarkEnd w:id="186"/>
      <w:bookmarkEnd w:id="187"/>
      <w:bookmarkEnd w:id="188"/>
    </w:p>
    <w:p w:rsidR="00DA7E56" w:rsidRPr="00867FDE" w:rsidRDefault="00DA7E56" w:rsidP="00DA7E56">
      <w:pPr>
        <w:pStyle w:val="TH"/>
      </w:pPr>
      <w:r w:rsidRPr="00867FDE">
        <w:rPr>
          <w:noProof/>
        </w:rPr>
        <w:t>Table </w:t>
      </w:r>
      <w:r w:rsidRPr="00867FDE">
        <w:t>5.3.4.</w:t>
      </w:r>
      <w:r w:rsidR="006D16A2" w:rsidRPr="00867FDE">
        <w:t>1</w:t>
      </w:r>
      <w:r w:rsidRPr="00867FDE">
        <w:t xml:space="preserve">-1: </w:t>
      </w:r>
      <w:r w:rsidRPr="00867FDE">
        <w:rPr>
          <w:noProof/>
        </w:rPr>
        <w:t xml:space="preserve">Definition of type </w:t>
      </w:r>
      <w:r w:rsidR="006D16A2" w:rsidRPr="00867FDE">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7E56" w:rsidRPr="00867FDE" w:rsidTr="00B4205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rPr>
                <w:rFonts w:cs="Arial"/>
                <w:szCs w:val="18"/>
              </w:rPr>
            </w:pPr>
            <w:r w:rsidRPr="00867FDE">
              <w:rPr>
                <w:rFonts w:cs="Arial"/>
                <w:szCs w:val="18"/>
              </w:rPr>
              <w:t>Description</w:t>
            </w:r>
          </w:p>
        </w:tc>
      </w:tr>
      <w:tr w:rsidR="006D16A2" w:rsidRPr="00867FD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plmnId</w:t>
            </w:r>
          </w:p>
        </w:tc>
        <w:tc>
          <w:tcPr>
            <w:tcW w:w="1559"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PlmnId</w:t>
            </w:r>
          </w:p>
        </w:tc>
        <w:tc>
          <w:tcPr>
            <w:tcW w:w="425"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rPr>
                <w:rFonts w:cs="Arial"/>
                <w:szCs w:val="18"/>
              </w:rPr>
            </w:pPr>
            <w:r w:rsidRPr="00867FDE">
              <w:rPr>
                <w:rFonts w:cs="Arial"/>
                <w:szCs w:val="18"/>
              </w:rPr>
              <w:t>PLMN Identity</w:t>
            </w:r>
          </w:p>
        </w:tc>
      </w:tr>
      <w:tr w:rsidR="006D16A2" w:rsidRPr="00867FD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amfId</w:t>
            </w:r>
          </w:p>
        </w:tc>
        <w:tc>
          <w:tcPr>
            <w:tcW w:w="1559"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AmfId</w:t>
            </w:r>
          </w:p>
        </w:tc>
        <w:tc>
          <w:tcPr>
            <w:tcW w:w="425"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6D16A2" w:rsidRPr="00867FDE" w:rsidRDefault="006D16A2" w:rsidP="006D16A2">
            <w:pPr>
              <w:pStyle w:val="TAL"/>
              <w:rPr>
                <w:rFonts w:cs="Arial"/>
                <w:szCs w:val="18"/>
              </w:rPr>
            </w:pPr>
            <w:r w:rsidRPr="00867FDE">
              <w:rPr>
                <w:rFonts w:cs="Arial"/>
                <w:szCs w:val="18"/>
              </w:rPr>
              <w:t>AMF Identity</w:t>
            </w:r>
          </w:p>
        </w:tc>
      </w:tr>
    </w:tbl>
    <w:p w:rsidR="00DA7E56" w:rsidRPr="00867FDE" w:rsidRDefault="00DA7E56" w:rsidP="00DA7E56"/>
    <w:p w:rsidR="00034C57" w:rsidRPr="00867FDE" w:rsidRDefault="00034C57" w:rsidP="00034C57">
      <w:pPr>
        <w:pStyle w:val="Heading4"/>
      </w:pPr>
      <w:bookmarkStart w:id="189" w:name="_Toc24925806"/>
      <w:bookmarkStart w:id="190" w:name="_Toc24925984"/>
      <w:bookmarkStart w:id="191" w:name="_Toc24926160"/>
      <w:bookmarkStart w:id="192" w:name="_Toc27592799"/>
      <w:r w:rsidRPr="00867FDE">
        <w:t>5.3.4.2</w:t>
      </w:r>
      <w:r w:rsidRPr="00867FDE">
        <w:tab/>
        <w:t>Type: NetworkId</w:t>
      </w:r>
      <w:bookmarkEnd w:id="189"/>
      <w:bookmarkEnd w:id="190"/>
      <w:bookmarkEnd w:id="191"/>
      <w:bookmarkEnd w:id="192"/>
    </w:p>
    <w:p w:rsidR="00034C57" w:rsidRPr="00867FDE" w:rsidRDefault="00034C57" w:rsidP="00034C57">
      <w:pPr>
        <w:pStyle w:val="TH"/>
      </w:pPr>
      <w:r w:rsidRPr="00867FDE">
        <w:rPr>
          <w:noProof/>
        </w:rPr>
        <w:t>Table </w:t>
      </w:r>
      <w:r w:rsidRPr="00867FDE">
        <w:t xml:space="preserve">5.3.4.2-1: </w:t>
      </w:r>
      <w:r w:rsidRPr="00867FDE">
        <w:rPr>
          <w:noProof/>
        </w:rPr>
        <w:t xml:space="preserve">Definition of type </w:t>
      </w:r>
      <w:r w:rsidRPr="00867FDE">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34C57" w:rsidRPr="00867FDE" w:rsidTr="006876A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67FDE" w:rsidRDefault="00034C57" w:rsidP="006876AD">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67FDE" w:rsidRDefault="00034C57" w:rsidP="006876AD">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67FDE" w:rsidRDefault="00034C57" w:rsidP="006876AD">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34C57" w:rsidRPr="00867FDE" w:rsidRDefault="00034C57" w:rsidP="006876AD">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67FDE" w:rsidRDefault="00034C57" w:rsidP="006876AD">
            <w:pPr>
              <w:pStyle w:val="TAH"/>
              <w:rPr>
                <w:rFonts w:cs="Arial"/>
                <w:szCs w:val="18"/>
              </w:rPr>
            </w:pPr>
            <w:r w:rsidRPr="00867FDE">
              <w:rPr>
                <w:rFonts w:cs="Arial"/>
                <w:szCs w:val="18"/>
              </w:rPr>
              <w:t>Description</w:t>
            </w:r>
          </w:p>
        </w:tc>
      </w:tr>
      <w:tr w:rsidR="00034C57" w:rsidRPr="00867FD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mcc</w:t>
            </w:r>
          </w:p>
        </w:tc>
        <w:tc>
          <w:tcPr>
            <w:tcW w:w="1559"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Mcc</w:t>
            </w:r>
          </w:p>
        </w:tc>
        <w:tc>
          <w:tcPr>
            <w:tcW w:w="425"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rPr>
                <w:rFonts w:cs="Arial"/>
                <w:szCs w:val="18"/>
              </w:rPr>
            </w:pPr>
            <w:r w:rsidRPr="00867FDE">
              <w:rPr>
                <w:rFonts w:cs="Arial"/>
                <w:szCs w:val="18"/>
              </w:rPr>
              <w:t xml:space="preserve">Mobile Country Code </w:t>
            </w:r>
          </w:p>
        </w:tc>
      </w:tr>
      <w:tr w:rsidR="00034C57" w:rsidRPr="00867FD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mnc</w:t>
            </w:r>
          </w:p>
        </w:tc>
        <w:tc>
          <w:tcPr>
            <w:tcW w:w="1559"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Mnc</w:t>
            </w:r>
          </w:p>
        </w:tc>
        <w:tc>
          <w:tcPr>
            <w:tcW w:w="425"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L"/>
              <w:rPr>
                <w:rFonts w:cs="Arial"/>
                <w:szCs w:val="18"/>
              </w:rPr>
            </w:pPr>
            <w:r w:rsidRPr="00867FDE">
              <w:rPr>
                <w:rFonts w:cs="Arial"/>
                <w:szCs w:val="18"/>
              </w:rPr>
              <w:t xml:space="preserve">Mobile Network Code </w:t>
            </w:r>
          </w:p>
        </w:tc>
      </w:tr>
      <w:tr w:rsidR="00034C57" w:rsidRPr="00867FDE" w:rsidTr="006876A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034C57" w:rsidRPr="00867FDE" w:rsidRDefault="00034C57" w:rsidP="006876AD">
            <w:pPr>
              <w:pStyle w:val="TAN"/>
            </w:pPr>
            <w:r w:rsidRPr="00867FDE">
              <w:t>NOTE:</w:t>
            </w:r>
            <w:r w:rsidRPr="00867FDE">
              <w:tab/>
              <w:t>At least one MNC or MCC shall be included.</w:t>
            </w:r>
          </w:p>
        </w:tc>
      </w:tr>
    </w:tbl>
    <w:p w:rsidR="00034C57" w:rsidRPr="00867FDE" w:rsidRDefault="00034C57" w:rsidP="00034C57"/>
    <w:p w:rsidR="00942F26" w:rsidRPr="00867FDE" w:rsidRDefault="00942F26" w:rsidP="00942F26">
      <w:pPr>
        <w:pStyle w:val="Heading4"/>
      </w:pPr>
      <w:bookmarkStart w:id="193" w:name="_Toc24925807"/>
      <w:bookmarkStart w:id="194" w:name="_Toc24925985"/>
      <w:bookmarkStart w:id="195" w:name="_Toc24926161"/>
      <w:bookmarkStart w:id="196" w:name="_Toc27592800"/>
      <w:r w:rsidRPr="00867FDE">
        <w:lastRenderedPageBreak/>
        <w:t>5.3.4.3</w:t>
      </w:r>
      <w:r w:rsidRPr="00867FDE">
        <w:tab/>
        <w:t>Type: GuamiRm</w:t>
      </w:r>
      <w:bookmarkEnd w:id="193"/>
      <w:bookmarkEnd w:id="194"/>
      <w:bookmarkEnd w:id="195"/>
      <w:bookmarkEnd w:id="196"/>
    </w:p>
    <w:p w:rsidR="00942F26" w:rsidRPr="00867FDE" w:rsidRDefault="00942F26" w:rsidP="00942F26">
      <w:pPr>
        <w:rPr>
          <w:lang w:val="en-US"/>
        </w:rPr>
      </w:pPr>
      <w:r w:rsidRPr="00867FDE">
        <w:t>This data type is defined in the same way as the "Guami" data type, but with the OpenAPI "nullable: true" property.</w:t>
      </w:r>
    </w:p>
    <w:p w:rsidR="00034C57" w:rsidRPr="00867FDE" w:rsidRDefault="00034C57" w:rsidP="00DA7E56"/>
    <w:p w:rsidR="00DA7E56" w:rsidRPr="00867FDE" w:rsidRDefault="00DA7E56" w:rsidP="00DA7E56">
      <w:pPr>
        <w:pStyle w:val="Heading2"/>
      </w:pPr>
      <w:bookmarkStart w:id="197" w:name="_Toc24925808"/>
      <w:bookmarkStart w:id="198" w:name="_Toc24925986"/>
      <w:bookmarkStart w:id="199" w:name="_Toc24926162"/>
      <w:bookmarkStart w:id="200" w:name="_Toc27592801"/>
      <w:r w:rsidRPr="00867FDE">
        <w:t>5.4</w:t>
      </w:r>
      <w:r w:rsidRPr="00867FDE">
        <w:tab/>
        <w:t>Data Types related to 5G Network</w:t>
      </w:r>
      <w:bookmarkEnd w:id="197"/>
      <w:bookmarkEnd w:id="198"/>
      <w:bookmarkEnd w:id="199"/>
      <w:bookmarkEnd w:id="200"/>
    </w:p>
    <w:p w:rsidR="00DA7E56" w:rsidRPr="00867FDE" w:rsidRDefault="00DA7E56" w:rsidP="00DA7E56">
      <w:pPr>
        <w:pStyle w:val="Heading3"/>
      </w:pPr>
      <w:bookmarkStart w:id="201" w:name="_Toc24925809"/>
      <w:bookmarkStart w:id="202" w:name="_Toc24925987"/>
      <w:bookmarkStart w:id="203" w:name="_Toc24926163"/>
      <w:bookmarkStart w:id="204" w:name="_Toc27592802"/>
      <w:r w:rsidRPr="00867FDE">
        <w:t>5.4.1</w:t>
      </w:r>
      <w:r w:rsidRPr="00867FDE">
        <w:tab/>
        <w:t>Introduction</w:t>
      </w:r>
      <w:bookmarkEnd w:id="201"/>
      <w:bookmarkEnd w:id="202"/>
      <w:bookmarkEnd w:id="203"/>
      <w:bookmarkEnd w:id="204"/>
    </w:p>
    <w:p w:rsidR="005E285D" w:rsidRPr="00867FDE" w:rsidRDefault="005E285D" w:rsidP="005E285D">
      <w:r w:rsidRPr="00867FDE">
        <w:t>This clause defines common data types related to 5G Network (other than related to 5G QoS).</w:t>
      </w:r>
    </w:p>
    <w:p w:rsidR="00DA7E56" w:rsidRPr="00867FDE" w:rsidRDefault="00DA7E56" w:rsidP="00DA7E56">
      <w:pPr>
        <w:pStyle w:val="Heading3"/>
      </w:pPr>
      <w:bookmarkStart w:id="205" w:name="_Toc24925810"/>
      <w:bookmarkStart w:id="206" w:name="_Toc24925988"/>
      <w:bookmarkStart w:id="207" w:name="_Toc24926164"/>
      <w:bookmarkStart w:id="208" w:name="_Toc27592803"/>
      <w:r w:rsidRPr="00867FDE">
        <w:t>5.4.2</w:t>
      </w:r>
      <w:r w:rsidRPr="00867FDE">
        <w:tab/>
        <w:t>Simple Data Types</w:t>
      </w:r>
      <w:bookmarkEnd w:id="205"/>
      <w:bookmarkEnd w:id="206"/>
      <w:bookmarkEnd w:id="207"/>
      <w:bookmarkEnd w:id="208"/>
    </w:p>
    <w:p w:rsidR="00DA7E56" w:rsidRPr="00867FDE" w:rsidRDefault="00DA7E56" w:rsidP="00DA7E56">
      <w:r w:rsidRPr="00867FDE">
        <w:t xml:space="preserve">This </w:t>
      </w:r>
      <w:r w:rsidR="00A06A4D" w:rsidRPr="00867FDE">
        <w:t>clause</w:t>
      </w:r>
      <w:r w:rsidRPr="00867FDE">
        <w:t xml:space="preserve"> specifies common simple data types.</w:t>
      </w:r>
    </w:p>
    <w:p w:rsidR="00DA7E56" w:rsidRPr="00867FDE" w:rsidRDefault="00DA7E56" w:rsidP="00DA7E56">
      <w:pPr>
        <w:pStyle w:val="TH"/>
      </w:pPr>
      <w:r w:rsidRPr="00867FDE">
        <w:lastRenderedPageBreak/>
        <w:t>Table 5.4.2-1: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67FD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67FDE" w:rsidRDefault="00DA7E56" w:rsidP="00B42053">
            <w:pPr>
              <w:pStyle w:val="TAH"/>
            </w:pPr>
            <w:r w:rsidRPr="00867FD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67FDE" w:rsidRDefault="00DA7E56" w:rsidP="00B42053">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pPr>
            <w:r w:rsidRPr="00867FDE">
              <w:t>Description</w:t>
            </w:r>
          </w:p>
        </w:tc>
      </w:tr>
      <w:tr w:rsidR="00DA7E56" w:rsidRPr="00867FD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A7E56" w:rsidRPr="00867FDE" w:rsidRDefault="00DA7E56" w:rsidP="00B42053">
            <w:pPr>
              <w:pStyle w:val="TAL"/>
            </w:pPr>
            <w:r w:rsidRPr="00867FDE">
              <w:t>string</w:t>
            </w:r>
          </w:p>
        </w:tc>
        <w:tc>
          <w:tcPr>
            <w:tcW w:w="2952" w:type="pct"/>
            <w:tcBorders>
              <w:top w:val="single" w:sz="4" w:space="0" w:color="auto"/>
              <w:left w:val="nil"/>
              <w:bottom w:val="single" w:sz="4" w:space="0" w:color="auto"/>
              <w:right w:val="single" w:sz="8" w:space="0" w:color="auto"/>
            </w:tcBorders>
          </w:tcPr>
          <w:p w:rsidR="00DA7E56" w:rsidRPr="00867FDE" w:rsidRDefault="00DA7E56" w:rsidP="000A0C08">
            <w:pPr>
              <w:pStyle w:val="TAL"/>
            </w:pPr>
            <w:r w:rsidRPr="00867FDE">
              <w:rPr>
                <w:lang w:eastAsia="zh-CN"/>
              </w:rPr>
              <w:t xml:space="preserve">String providing an application identifier. </w:t>
            </w:r>
          </w:p>
        </w:tc>
      </w:tr>
      <w:tr w:rsidR="00942F26" w:rsidRPr="00867FD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ApplicationIdRm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"ApplicationId"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integer</w:t>
            </w:r>
          </w:p>
        </w:tc>
        <w:tc>
          <w:tcPr>
            <w:tcW w:w="2952" w:type="pct"/>
            <w:tcBorders>
              <w:top w:val="single" w:sz="4" w:space="0" w:color="auto"/>
              <w:left w:val="nil"/>
              <w:bottom w:val="single" w:sz="4" w:space="0" w:color="auto"/>
              <w:right w:val="single" w:sz="8" w:space="0" w:color="auto"/>
            </w:tcBorders>
          </w:tcPr>
          <w:p w:rsidR="00942F26" w:rsidRPr="00867FDE" w:rsidRDefault="00942F26" w:rsidP="00845ECE">
            <w:pPr>
              <w:pStyle w:val="TAL"/>
              <w:rPr>
                <w:lang w:eastAsia="zh-CN"/>
              </w:rPr>
            </w:pPr>
            <w:r w:rsidRPr="00867FDE">
              <w:rPr>
                <w:lang w:eastAsia="zh-CN"/>
              </w:rPr>
              <w:t xml:space="preserve">Unsigned integer identifying a PDU session, within the range 0 to 255, as specified in </w:t>
            </w:r>
            <w:r w:rsidR="00A06A4D" w:rsidRPr="00867FDE">
              <w:rPr>
                <w:lang w:eastAsia="zh-CN"/>
              </w:rPr>
              <w:t>clause</w:t>
            </w:r>
            <w:r w:rsidRPr="00867FDE">
              <w:rPr>
                <w:lang w:eastAsia="zh-CN"/>
              </w:rPr>
              <w:t> 11.2.3.1</w:t>
            </w:r>
            <w:r w:rsidR="00845ECE" w:rsidRPr="00867FDE">
              <w:rPr>
                <w:lang w:eastAsia="zh-CN"/>
              </w:rPr>
              <w:t>b</w:t>
            </w:r>
            <w:r w:rsidRPr="00867FDE">
              <w:rPr>
                <w:lang w:eastAsia="zh-CN"/>
              </w:rPr>
              <w:t xml:space="preserve">, bits </w:t>
            </w:r>
            <w:r w:rsidR="00845ECE" w:rsidRPr="00867FDE">
              <w:rPr>
                <w:lang w:eastAsia="zh-CN"/>
              </w:rPr>
              <w:t xml:space="preserve">1 </w:t>
            </w:r>
            <w:r w:rsidRPr="00867FDE">
              <w:rPr>
                <w:lang w:eastAsia="zh-CN"/>
              </w:rPr>
              <w:t xml:space="preserve">to 8, of 3GPP TS 24.007 [13]. </w:t>
            </w:r>
            <w:r w:rsidR="00D125A3" w:rsidRPr="00867FDE">
              <w:rPr>
                <w:lang w:eastAsia="zh-CN"/>
              </w:rPr>
              <w:t>If the PDU Session ID is allocated by the Core Network for UEs not supporting N1 mode, reserved range 64 to 95 is used. PDU Session ID within the reserved range is only visible in the Core Network (NOTE).</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Mobile Country Code part of the PLMN, comprising 3 digits, as defined in </w:t>
            </w:r>
            <w:r w:rsidR="00A06A4D" w:rsidRPr="00867FDE">
              <w:rPr>
                <w:lang w:eastAsia="zh-CN"/>
              </w:rPr>
              <w:t>clause</w:t>
            </w:r>
            <w:r w:rsidRPr="00867FDE">
              <w:rPr>
                <w:lang w:eastAsia="zh-CN"/>
              </w:rPr>
              <w:t> 9.3.3.5 of 3GPP TS 38.413</w:t>
            </w:r>
            <w:r w:rsidR="005D14F1" w:rsidRPr="00867FDE">
              <w:rPr>
                <w:lang w:eastAsia="zh-CN"/>
              </w:rPr>
              <w:t> </w:t>
            </w:r>
            <w:r w:rsidRPr="00867FDE">
              <w:rPr>
                <w:lang w:eastAsia="zh-CN"/>
              </w:rPr>
              <w:t>[11].</w:t>
            </w:r>
          </w:p>
          <w:p w:rsidR="00942F26" w:rsidRPr="00867FDE" w:rsidRDefault="00942F26" w:rsidP="00942F26">
            <w:pPr>
              <w:pStyle w:val="TAL"/>
              <w:rPr>
                <w:lang w:eastAsia="zh-CN"/>
              </w:rPr>
            </w:pPr>
          </w:p>
          <w:p w:rsidR="00942F26" w:rsidRPr="00867FDE" w:rsidRDefault="00942F26" w:rsidP="00942F26">
            <w:pPr>
              <w:pStyle w:val="TAL"/>
              <w:rPr>
                <w:lang w:eastAsia="zh-CN"/>
              </w:rPr>
            </w:pPr>
            <w:r w:rsidRPr="00867FDE">
              <w:rPr>
                <w:lang w:eastAsia="zh-CN"/>
              </w:rPr>
              <w:t xml:space="preserve">Pattern: </w:t>
            </w:r>
            <w:r w:rsidRPr="00867FDE">
              <w:rPr>
                <w:rFonts w:cs="Arial"/>
                <w:szCs w:val="18"/>
              </w:rPr>
              <w:t>'^[0-9]{3}$'</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MccRm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"Mcc"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Mobile Network Code part of the PLMN, comprising 2 or 3 digits, as defined in </w:t>
            </w:r>
            <w:r w:rsidR="00A06A4D" w:rsidRPr="00867FDE">
              <w:rPr>
                <w:lang w:eastAsia="zh-CN"/>
              </w:rPr>
              <w:t>clause</w:t>
            </w:r>
            <w:r w:rsidRPr="00867FDE">
              <w:rPr>
                <w:lang w:eastAsia="zh-CN"/>
              </w:rPr>
              <w:t> 9.3.3.5 of 3GPP TS 38.413</w:t>
            </w:r>
            <w:r w:rsidR="005D14F1" w:rsidRPr="00867FDE">
              <w:rPr>
                <w:lang w:eastAsia="zh-CN"/>
              </w:rPr>
              <w:t> </w:t>
            </w:r>
            <w:r w:rsidRPr="00867FDE">
              <w:rPr>
                <w:lang w:eastAsia="zh-CN"/>
              </w:rPr>
              <w:t>[11].</w:t>
            </w:r>
          </w:p>
          <w:p w:rsidR="00942F26" w:rsidRPr="00867FDE" w:rsidRDefault="00942F26" w:rsidP="00942F26">
            <w:pPr>
              <w:pStyle w:val="TAL"/>
              <w:rPr>
                <w:lang w:eastAsia="zh-CN"/>
              </w:rPr>
            </w:pPr>
          </w:p>
          <w:p w:rsidR="00942F26" w:rsidRPr="00867FDE" w:rsidRDefault="00942F26" w:rsidP="00942F26">
            <w:pPr>
              <w:pStyle w:val="TAL"/>
              <w:rPr>
                <w:lang w:eastAsia="zh-CN"/>
              </w:rPr>
            </w:pPr>
          </w:p>
          <w:p w:rsidR="00942F26" w:rsidRPr="00867FDE" w:rsidRDefault="00942F26" w:rsidP="00942F26">
            <w:pPr>
              <w:pStyle w:val="TAL"/>
              <w:rPr>
                <w:lang w:eastAsia="zh-CN"/>
              </w:rPr>
            </w:pPr>
            <w:r w:rsidRPr="00867FDE">
              <w:rPr>
                <w:lang w:eastAsia="zh-CN"/>
              </w:rPr>
              <w:t xml:space="preserve">Pattern: </w:t>
            </w:r>
            <w:r w:rsidRPr="00867FDE">
              <w:rPr>
                <w:rFonts w:cs="Arial"/>
                <w:szCs w:val="18"/>
              </w:rPr>
              <w:t>'^[0-9]{2,3}$'</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MncRm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"Mnc"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2 or 3-octet string identifying a tracking area code as specified in </w:t>
            </w:r>
            <w:r w:rsidR="00A06A4D" w:rsidRPr="00867FDE">
              <w:rPr>
                <w:lang w:eastAsia="zh-CN"/>
              </w:rPr>
              <w:t>clause</w:t>
            </w:r>
            <w:r w:rsidRPr="00867FDE">
              <w:rPr>
                <w:lang w:eastAsia="zh-CN"/>
              </w:rPr>
              <w:t> 9.3.3.10 of 3GPP TS 38.413 [11], in hexadecimal representation. Each character in the string shall take a value of "0" to "9" or "A" to "F" and shall represent 4 bits. The most significant character representing the 4 most significant bits of the TAC shall appear first in the string, and the character representing the 4 least significant bit of the TAC shall appear last in the string.</w:t>
            </w:r>
          </w:p>
          <w:p w:rsidR="00942F26" w:rsidRPr="00867FDE" w:rsidRDefault="00942F26" w:rsidP="00942F26">
            <w:pPr>
              <w:pStyle w:val="TAL"/>
              <w:rPr>
                <w:lang w:eastAsia="zh-CN"/>
              </w:rPr>
            </w:pPr>
          </w:p>
          <w:p w:rsidR="00942F26" w:rsidRPr="00867FDE" w:rsidRDefault="00942F26" w:rsidP="00942F26">
            <w:pPr>
              <w:pStyle w:val="TAL"/>
              <w:rPr>
                <w:lang w:eastAsia="zh-CN"/>
              </w:rPr>
            </w:pPr>
          </w:p>
          <w:p w:rsidR="00942F26" w:rsidRPr="00867FDE" w:rsidRDefault="00942F26" w:rsidP="00942F26">
            <w:pPr>
              <w:pStyle w:val="TAL"/>
              <w:rPr>
                <w:lang w:eastAsia="zh-CN"/>
              </w:rPr>
            </w:pPr>
            <w:r w:rsidRPr="00867FDE">
              <w:rPr>
                <w:lang w:eastAsia="zh-CN"/>
              </w:rPr>
              <w:t>Examples:</w:t>
            </w:r>
          </w:p>
          <w:p w:rsidR="00942F26" w:rsidRPr="00867FDE" w:rsidRDefault="00942F26" w:rsidP="00942F26">
            <w:pPr>
              <w:pStyle w:val="TAL"/>
              <w:rPr>
                <w:lang w:eastAsia="zh-CN"/>
              </w:rPr>
            </w:pPr>
            <w:r w:rsidRPr="00867FDE">
              <w:rPr>
                <w:lang w:eastAsia="zh-CN"/>
              </w:rPr>
              <w:t>A legacy TAC 0x4305 shall be encoded as "4305".</w:t>
            </w:r>
          </w:p>
          <w:p w:rsidR="00942F26" w:rsidRPr="00867FDE" w:rsidRDefault="00942F26" w:rsidP="00942F26">
            <w:pPr>
              <w:pStyle w:val="TAL"/>
              <w:rPr>
                <w:lang w:eastAsia="zh-CN"/>
              </w:rPr>
            </w:pPr>
            <w:r w:rsidRPr="00867FDE">
              <w:rPr>
                <w:lang w:eastAsia="zh-CN"/>
              </w:rPr>
              <w:t>An extended TAC 0x63F84B shall be encoded as "63F84B"</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TacRm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"Tac"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28-bit string identifying an E-UTRA Cell Id as specified in </w:t>
            </w:r>
            <w:r w:rsidR="00A06A4D" w:rsidRPr="00867FDE">
              <w:rPr>
                <w:lang w:eastAsia="zh-CN"/>
              </w:rPr>
              <w:t>clause</w:t>
            </w:r>
            <w:r w:rsidRPr="00867FDE">
              <w:rPr>
                <w:lang w:eastAsia="zh-CN"/>
              </w:rPr>
              <w:t xml:space="preserve"> 9.3.1.9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67FDE" w:rsidRDefault="00942F26" w:rsidP="00942F26">
            <w:pPr>
              <w:pStyle w:val="TAL"/>
              <w:rPr>
                <w:lang w:eastAsia="zh-CN"/>
              </w:rPr>
            </w:pPr>
          </w:p>
          <w:p w:rsidR="00942F26" w:rsidRPr="00867FDE" w:rsidRDefault="00942F26" w:rsidP="00942F26">
            <w:pPr>
              <w:pStyle w:val="TAL"/>
              <w:rPr>
                <w:rFonts w:cs="Arial"/>
                <w:szCs w:val="18"/>
              </w:rPr>
            </w:pPr>
            <w:r w:rsidRPr="00867FDE">
              <w:rPr>
                <w:lang w:eastAsia="zh-CN"/>
              </w:rPr>
              <w:t xml:space="preserve">Pattern: </w:t>
            </w:r>
            <w:r w:rsidRPr="00867FDE">
              <w:rPr>
                <w:rFonts w:cs="Arial"/>
                <w:szCs w:val="18"/>
              </w:rPr>
              <w:t>'^[A-Fa-f0-9]{7}$'</w:t>
            </w:r>
          </w:p>
          <w:p w:rsidR="00942F26" w:rsidRPr="00867FDE" w:rsidRDefault="00942F26" w:rsidP="00942F26">
            <w:pPr>
              <w:pStyle w:val="TAL"/>
              <w:rPr>
                <w:lang w:eastAsia="zh-CN"/>
              </w:rPr>
            </w:pPr>
          </w:p>
          <w:p w:rsidR="00942F26" w:rsidRPr="00867FDE" w:rsidRDefault="00942F26" w:rsidP="00942F26">
            <w:pPr>
              <w:pStyle w:val="TAL"/>
              <w:rPr>
                <w:lang w:eastAsia="zh-CN"/>
              </w:rPr>
            </w:pPr>
            <w:r w:rsidRPr="00867FDE">
              <w:rPr>
                <w:lang w:eastAsia="zh-CN"/>
              </w:rPr>
              <w:t>Example:</w:t>
            </w:r>
          </w:p>
          <w:p w:rsidR="00942F26" w:rsidRPr="00867FDE" w:rsidRDefault="00942F26" w:rsidP="00942F26">
            <w:pPr>
              <w:pStyle w:val="TAL"/>
              <w:rPr>
                <w:lang w:eastAsia="zh-CN"/>
              </w:rPr>
            </w:pPr>
            <w:r w:rsidRPr="00867FDE">
              <w:rPr>
                <w:lang w:eastAsia="zh-CN"/>
              </w:rPr>
              <w:t>An E-UTRA Cell Id 0x5BD6007 shall be encoded as "5BD6007".</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EutraCellIdRm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"EutraCellId"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36-bit string identifying an NR Cell Id as specified in </w:t>
            </w:r>
            <w:r w:rsidR="00A06A4D" w:rsidRPr="00867FDE">
              <w:rPr>
                <w:lang w:eastAsia="zh-CN"/>
              </w:rPr>
              <w:t>clause</w:t>
            </w:r>
            <w:r w:rsidRPr="00867FDE">
              <w:rPr>
                <w:lang w:eastAsia="zh-CN"/>
              </w:rPr>
              <w:t xml:space="preserve"> 9.3.1.7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67FDE" w:rsidRDefault="00942F26" w:rsidP="00942F26">
            <w:pPr>
              <w:pStyle w:val="TAL"/>
              <w:rPr>
                <w:lang w:eastAsia="zh-CN"/>
              </w:rPr>
            </w:pPr>
          </w:p>
          <w:p w:rsidR="00942F26" w:rsidRPr="00867FDE" w:rsidRDefault="00942F26" w:rsidP="00942F26">
            <w:pPr>
              <w:pStyle w:val="TAL"/>
              <w:rPr>
                <w:rFonts w:cs="Arial"/>
                <w:szCs w:val="18"/>
              </w:rPr>
            </w:pPr>
            <w:r w:rsidRPr="00867FDE">
              <w:rPr>
                <w:lang w:eastAsia="zh-CN"/>
              </w:rPr>
              <w:t xml:space="preserve">Pattern: </w:t>
            </w:r>
            <w:r w:rsidRPr="00867FDE">
              <w:rPr>
                <w:rFonts w:cs="Arial"/>
                <w:szCs w:val="18"/>
              </w:rPr>
              <w:t>'^[A-Fa-f0-9]{9}$'</w:t>
            </w:r>
          </w:p>
          <w:p w:rsidR="00942F26" w:rsidRPr="00867FDE" w:rsidRDefault="00942F26" w:rsidP="00942F26">
            <w:pPr>
              <w:pStyle w:val="TAL"/>
              <w:rPr>
                <w:lang w:eastAsia="zh-CN"/>
              </w:rPr>
            </w:pPr>
          </w:p>
          <w:p w:rsidR="00942F26" w:rsidRPr="00867FDE" w:rsidRDefault="00942F26" w:rsidP="00942F26">
            <w:pPr>
              <w:pStyle w:val="TAL"/>
              <w:rPr>
                <w:lang w:eastAsia="zh-CN"/>
              </w:rPr>
            </w:pPr>
            <w:r w:rsidRPr="00867FDE">
              <w:rPr>
                <w:lang w:eastAsia="zh-CN"/>
              </w:rPr>
              <w:t>Example:</w:t>
            </w:r>
          </w:p>
          <w:p w:rsidR="00942F26" w:rsidRPr="00867FDE" w:rsidRDefault="00942F26" w:rsidP="00942F26">
            <w:pPr>
              <w:pStyle w:val="TAL"/>
              <w:rPr>
                <w:lang w:eastAsia="zh-CN"/>
              </w:rPr>
            </w:pPr>
            <w:r w:rsidRPr="00867FDE">
              <w:rPr>
                <w:lang w:eastAsia="zh-CN"/>
              </w:rPr>
              <w:t>An NR Cell Id 0x225BD6007 shall be encoded as "225BD6007".</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NrCellIdRm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"NrCellId"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rPr>
                <w:lang w:eastAsia="zh-CN"/>
              </w:rPr>
              <w:t xml:space="preserve">DNAI (Data network access identifier), see </w:t>
            </w:r>
            <w:r w:rsidR="00A06A4D" w:rsidRPr="00867FDE">
              <w:t>clause</w:t>
            </w:r>
            <w:r w:rsidRPr="00867FDE">
              <w:t xml:space="preserve"> 5.6.7 of 3GPP TS 23.501 [8]</w:t>
            </w:r>
            <w:r w:rsidRPr="00867FDE">
              <w:rPr>
                <w:rFonts w:eastAsia="DengXian"/>
              </w:rPr>
              <w:t>.</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lastRenderedPageBreak/>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data type is defined in the same way as the "Dnai"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Uinteger</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rPr>
                <w:lang w:eastAsia="zh-CN"/>
              </w:rPr>
            </w:pPr>
            <w:r w:rsidRPr="00867FDE">
              <w:t>This represents the 5GMM cause code values as specified in 3GPP TS 24.501 [20].</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pPr>
            <w:r w:rsidRPr="00867FDE">
              <w:t>This data type is defined in the same way as the "AreaCode" data type, but with the OpenAPI "nullable: true" property.</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pPr>
            <w:r w:rsidRPr="00867FDE">
              <w:t xml:space="preserve">FQDN (Fully Qualified Domain Name) of the AMF as defined in </w:t>
            </w:r>
            <w:r w:rsidR="00A06A4D" w:rsidRPr="00867FDE">
              <w:t>clause</w:t>
            </w:r>
            <w:r w:rsidRPr="00867FDE">
              <w:t> </w:t>
            </w:r>
            <w:r w:rsidRPr="00867FDE">
              <w:rPr>
                <w:lang w:eastAsia="zh-CN"/>
              </w:rPr>
              <w:t>28.3.2.5 of 3GPP TS 23.003 [7].</w:t>
            </w:r>
          </w:p>
        </w:tc>
      </w:tr>
      <w:tr w:rsidR="00942F26"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67FDE" w:rsidRDefault="00942F26" w:rsidP="00942F26">
            <w:pPr>
              <w:pStyle w:val="TAL"/>
            </w:pPr>
            <w:r w:rsidRPr="00867FDE">
              <w:t>string</w:t>
            </w:r>
          </w:p>
        </w:tc>
        <w:tc>
          <w:tcPr>
            <w:tcW w:w="2952" w:type="pct"/>
            <w:tcBorders>
              <w:top w:val="single" w:sz="4" w:space="0" w:color="auto"/>
              <w:left w:val="nil"/>
              <w:bottom w:val="single" w:sz="4" w:space="0" w:color="auto"/>
              <w:right w:val="single" w:sz="8" w:space="0" w:color="auto"/>
            </w:tcBorders>
          </w:tcPr>
          <w:p w:rsidR="00942F26" w:rsidRPr="00867FDE" w:rsidRDefault="00942F26" w:rsidP="00942F26">
            <w:pPr>
              <w:pStyle w:val="TAL"/>
            </w:pPr>
            <w:r w:rsidRPr="00867FDE">
              <w:rPr>
                <w:lang w:eastAsia="zh-CN"/>
              </w:rPr>
              <w:t>Values are operator specific.</w:t>
            </w:r>
          </w:p>
        </w:tc>
      </w:tr>
      <w:tr w:rsidR="001A7470"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Pr="00867FDE" w:rsidRDefault="001A7470" w:rsidP="001A7470">
            <w:pPr>
              <w:pStyle w:val="TAL"/>
            </w:pPr>
            <w:r w:rsidRPr="00867FDE">
              <w:rPr>
                <w:rFonts w:eastAsia="MS Mincho" w:cs="Arial" w:hint="eastAsia"/>
                <w:lang w:eastAsia="ja-JP"/>
              </w:rPr>
              <w:t>N3IwfId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Pr="00867FDE" w:rsidRDefault="001A7470" w:rsidP="001A7470">
            <w:pPr>
              <w:pStyle w:val="TAL"/>
            </w:pPr>
            <w:r w:rsidRPr="00867FDE">
              <w:t>string</w:t>
            </w:r>
          </w:p>
        </w:tc>
        <w:tc>
          <w:tcPr>
            <w:tcW w:w="2952" w:type="pct"/>
            <w:tcBorders>
              <w:top w:val="single" w:sz="4" w:space="0" w:color="auto"/>
              <w:left w:val="nil"/>
              <w:bottom w:val="single" w:sz="4" w:space="0" w:color="auto"/>
              <w:right w:val="single" w:sz="8" w:space="0" w:color="auto"/>
            </w:tcBorders>
          </w:tcPr>
          <w:p w:rsidR="000809B5" w:rsidRPr="00867FDE" w:rsidRDefault="000809B5" w:rsidP="000809B5">
            <w:pPr>
              <w:pStyle w:val="TAL"/>
              <w:rPr>
                <w:rFonts w:cs="Arial"/>
                <w:szCs w:val="18"/>
              </w:rPr>
            </w:pPr>
            <w:r w:rsidRPr="00867FDE">
              <w:rPr>
                <w:rFonts w:cs="Arial"/>
                <w:szCs w:val="18"/>
              </w:rPr>
              <w:t xml:space="preserve">This represents the identifier of the </w:t>
            </w:r>
            <w:r w:rsidRPr="00867FDE">
              <w:rPr>
                <w:rFonts w:cs="Arial"/>
                <w:lang w:eastAsia="ja-JP"/>
              </w:rPr>
              <w:t>N3IWF ID</w:t>
            </w:r>
            <w:r w:rsidRPr="00867FDE">
              <w:rPr>
                <w:rFonts w:cs="Arial"/>
                <w:szCs w:val="18"/>
              </w:rPr>
              <w:t xml:space="preserve"> as specified in </w:t>
            </w:r>
            <w:r w:rsidR="00A06A4D" w:rsidRPr="00867FDE">
              <w:rPr>
                <w:lang w:eastAsia="zh-CN"/>
              </w:rPr>
              <w:t>clause</w:t>
            </w:r>
            <w:r w:rsidRPr="00867FDE">
              <w:t> </w:t>
            </w:r>
            <w:r w:rsidRPr="00867FDE">
              <w:rPr>
                <w:lang w:eastAsia="zh-CN"/>
              </w:rPr>
              <w:t>9.3.1.57 of 3GPP TS 38.413 [11]</w:t>
            </w:r>
            <w:r w:rsidR="000D2067" w:rsidRPr="00867FDE">
              <w:rPr>
                <w:lang w:eastAsia="zh-CN"/>
              </w:rPr>
              <w:t xml:space="preserve"> in hexadecimal representation. Each character in the string shall take a value of "0" to "9"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867FDE">
              <w:rPr>
                <w:rFonts w:cs="Arial"/>
                <w:szCs w:val="18"/>
              </w:rPr>
              <w:t>.</w:t>
            </w:r>
          </w:p>
          <w:p w:rsidR="001A7470" w:rsidRPr="00867FDE" w:rsidRDefault="000809B5" w:rsidP="000809B5">
            <w:pPr>
              <w:pStyle w:val="TAL"/>
              <w:rPr>
                <w:rFonts w:cs="Arial"/>
                <w:szCs w:val="18"/>
              </w:rPr>
            </w:pPr>
            <w:r w:rsidRPr="00867FDE">
              <w:rPr>
                <w:rFonts w:cs="Arial"/>
                <w:szCs w:val="18"/>
              </w:rPr>
              <w:t>Pattern: '^[A-Fa-f0-9]+$'</w:t>
            </w:r>
          </w:p>
          <w:p w:rsidR="000D2067" w:rsidRPr="00867FDE" w:rsidRDefault="000D2067" w:rsidP="000D2067">
            <w:pPr>
              <w:pStyle w:val="TAL"/>
            </w:pPr>
          </w:p>
          <w:p w:rsidR="000D2067" w:rsidRPr="00867FDE" w:rsidRDefault="000D2067" w:rsidP="000D2067">
            <w:pPr>
              <w:pStyle w:val="TAL"/>
              <w:rPr>
                <w:lang w:eastAsia="zh-CN"/>
              </w:rPr>
            </w:pPr>
            <w:r w:rsidRPr="00867FDE">
              <w:rPr>
                <w:lang w:eastAsia="zh-CN"/>
              </w:rPr>
              <w:t>Example:</w:t>
            </w:r>
          </w:p>
          <w:p w:rsidR="000D2067" w:rsidRPr="00867FDE" w:rsidRDefault="000D2067" w:rsidP="000D2067">
            <w:pPr>
              <w:pStyle w:val="TAL"/>
              <w:rPr>
                <w:lang w:eastAsia="zh-CN"/>
              </w:rPr>
            </w:pPr>
            <w:r w:rsidRPr="00867FDE">
              <w:rPr>
                <w:lang w:eastAsia="zh-CN"/>
              </w:rPr>
              <w:t>The N3IWF Id 0x5BD6 shall be encoded as "5BD6".</w:t>
            </w:r>
          </w:p>
        </w:tc>
      </w:tr>
      <w:tr w:rsidR="001A7470"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Pr="00867FDE" w:rsidRDefault="001A7470" w:rsidP="001A7470">
            <w:pPr>
              <w:pStyle w:val="TAL"/>
            </w:pPr>
            <w:r w:rsidRPr="00867FDE">
              <w:t>NgeNbId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Pr="00867FDE" w:rsidRDefault="001A7470" w:rsidP="001A7470">
            <w:pPr>
              <w:pStyle w:val="TAL"/>
            </w:pPr>
            <w:r w:rsidRPr="00867FDE">
              <w:t>string</w:t>
            </w:r>
          </w:p>
        </w:tc>
        <w:tc>
          <w:tcPr>
            <w:tcW w:w="2952" w:type="pct"/>
            <w:tcBorders>
              <w:top w:val="single" w:sz="4" w:space="0" w:color="auto"/>
              <w:left w:val="nil"/>
              <w:bottom w:val="single" w:sz="4" w:space="0" w:color="auto"/>
              <w:right w:val="single" w:sz="8" w:space="0" w:color="auto"/>
            </w:tcBorders>
          </w:tcPr>
          <w:p w:rsidR="001A7470" w:rsidRPr="00867FDE" w:rsidRDefault="001A7470" w:rsidP="001A7470">
            <w:pPr>
              <w:pStyle w:val="TAL"/>
              <w:rPr>
                <w:rFonts w:cs="Arial"/>
                <w:szCs w:val="18"/>
              </w:rPr>
            </w:pPr>
            <w:r w:rsidRPr="00867FDE">
              <w:rPr>
                <w:rFonts w:cs="Arial"/>
                <w:szCs w:val="18"/>
              </w:rPr>
              <w:t xml:space="preserve">This represents the identifier of the ng-eNB ID as specified in </w:t>
            </w:r>
            <w:r w:rsidR="00A06A4D" w:rsidRPr="00867FDE">
              <w:rPr>
                <w:lang w:eastAsia="zh-CN"/>
              </w:rPr>
              <w:t>clause</w:t>
            </w:r>
            <w:r w:rsidRPr="00867FDE">
              <w:t> </w:t>
            </w:r>
            <w:r w:rsidRPr="00867FDE">
              <w:rPr>
                <w:lang w:eastAsia="zh-CN"/>
              </w:rPr>
              <w:t>9.3.1.8 of 3GPP TS 38.413 [11]</w:t>
            </w:r>
            <w:r w:rsidRPr="00867FDE">
              <w:rPr>
                <w:rFonts w:cs="Arial"/>
                <w:szCs w:val="18"/>
              </w:rPr>
              <w:t>.</w:t>
            </w:r>
          </w:p>
          <w:p w:rsidR="001A7470" w:rsidRPr="00867FDE" w:rsidRDefault="001A7470" w:rsidP="001A7470">
            <w:pPr>
              <w:pStyle w:val="TAL"/>
              <w:rPr>
                <w:rFonts w:cs="Arial"/>
                <w:szCs w:val="18"/>
              </w:rPr>
            </w:pPr>
          </w:p>
          <w:p w:rsidR="001A7470" w:rsidRPr="00867FDE" w:rsidRDefault="001A7470" w:rsidP="001A7470">
            <w:pPr>
              <w:pStyle w:val="TAL"/>
              <w:rPr>
                <w:rFonts w:cs="Arial"/>
                <w:szCs w:val="18"/>
              </w:rPr>
            </w:pPr>
            <w:r w:rsidRPr="00867FDE">
              <w:rPr>
                <w:rFonts w:cs="Arial"/>
                <w:szCs w:val="18"/>
              </w:rPr>
              <w:t>The string shall be formatted with following pattern:</w:t>
            </w:r>
          </w:p>
          <w:p w:rsidR="001A7470" w:rsidRPr="00867FDE" w:rsidRDefault="000809B5" w:rsidP="001A7470">
            <w:pPr>
              <w:pStyle w:val="TAL"/>
              <w:rPr>
                <w:rFonts w:cs="Arial"/>
                <w:szCs w:val="18"/>
              </w:rPr>
            </w:pPr>
            <w:r w:rsidRPr="00867FDE">
              <w:rPr>
                <w:rFonts w:cs="Arial"/>
                <w:szCs w:val="18"/>
              </w:rPr>
              <w:t>Pattern: '^(</w:t>
            </w:r>
            <w:r w:rsidR="001A7470" w:rsidRPr="00867FDE">
              <w:rPr>
                <w:rFonts w:cs="Arial"/>
                <w:szCs w:val="18"/>
              </w:rPr>
              <w:t>'MacroNG</w:t>
            </w:r>
            <w:r w:rsidR="001A7470" w:rsidRPr="00867FDE">
              <w:rPr>
                <w:color w:val="000000" w:themeColor="text1"/>
              </w:rPr>
              <w:t>eNB</w:t>
            </w:r>
            <w:r w:rsidR="001A7470" w:rsidRPr="00867FDE">
              <w:rPr>
                <w:rFonts w:cs="Arial"/>
                <w:szCs w:val="18"/>
              </w:rPr>
              <w:t>-[A-Fa-f0-9]{5}|</w:t>
            </w:r>
          </w:p>
          <w:p w:rsidR="001A7470" w:rsidRPr="00867FDE" w:rsidRDefault="001A7470" w:rsidP="001A7470">
            <w:pPr>
              <w:pStyle w:val="TAL"/>
              <w:rPr>
                <w:rFonts w:cs="Arial"/>
                <w:szCs w:val="18"/>
              </w:rPr>
            </w:pPr>
            <w:r w:rsidRPr="00867FDE">
              <w:rPr>
                <w:rFonts w:cs="Arial"/>
                <w:szCs w:val="18"/>
              </w:rPr>
              <w:t xml:space="preserve"> LMacroNG</w:t>
            </w:r>
            <w:r w:rsidRPr="00867FDE">
              <w:rPr>
                <w:color w:val="000000" w:themeColor="text1"/>
              </w:rPr>
              <w:t>eNB</w:t>
            </w:r>
            <w:r w:rsidRPr="00867FDE">
              <w:rPr>
                <w:rFonts w:cs="Arial"/>
                <w:szCs w:val="18"/>
              </w:rPr>
              <w:t>-[A-Fa-f0-9]{6}|</w:t>
            </w:r>
          </w:p>
          <w:p w:rsidR="001A7470" w:rsidRPr="00867FDE" w:rsidRDefault="001A7470" w:rsidP="001A7470">
            <w:pPr>
              <w:pStyle w:val="TAL"/>
              <w:rPr>
                <w:rFonts w:cs="Arial"/>
                <w:szCs w:val="18"/>
              </w:rPr>
            </w:pPr>
            <w:r w:rsidRPr="00867FDE">
              <w:rPr>
                <w:rFonts w:cs="Arial"/>
                <w:szCs w:val="18"/>
              </w:rPr>
              <w:t xml:space="preserve"> SMacroNGeNB-[A-Fa-f0-9]{5}</w:t>
            </w:r>
            <w:r w:rsidR="000809B5" w:rsidRPr="00867FDE">
              <w:rPr>
                <w:rFonts w:cs="Arial"/>
                <w:szCs w:val="18"/>
              </w:rPr>
              <w:t>)$</w:t>
            </w:r>
            <w:r w:rsidRPr="00867FDE">
              <w:rPr>
                <w:rFonts w:cs="Arial"/>
                <w:szCs w:val="18"/>
              </w:rPr>
              <w:t>'</w:t>
            </w:r>
          </w:p>
          <w:p w:rsidR="001A7470" w:rsidRPr="00867FDE" w:rsidRDefault="001A7470" w:rsidP="001A7470">
            <w:pPr>
              <w:pStyle w:val="TAL"/>
              <w:rPr>
                <w:rFonts w:cs="Arial"/>
                <w:szCs w:val="18"/>
              </w:rPr>
            </w:pPr>
          </w:p>
          <w:p w:rsidR="001A7470" w:rsidRPr="00867FDE" w:rsidRDefault="001A7470" w:rsidP="001A7470">
            <w:pPr>
              <w:pStyle w:val="TAL"/>
              <w:rPr>
                <w:lang w:eastAsia="zh-CN"/>
              </w:rPr>
            </w:pPr>
            <w:r w:rsidRPr="00867FDE">
              <w:rPr>
                <w:rFonts w:cs="Arial"/>
                <w:szCs w:val="18"/>
              </w:rPr>
              <w:t xml:space="preserve">The value of </w:t>
            </w:r>
            <w:r w:rsidRPr="00867FDE">
              <w:rPr>
                <w:lang w:eastAsia="zh-CN"/>
              </w:rPr>
              <w:t xml:space="preserve">the </w:t>
            </w:r>
            <w:r w:rsidRPr="00867FDE">
              <w:rPr>
                <w:rFonts w:cs="Arial"/>
                <w:szCs w:val="18"/>
              </w:rPr>
              <w:t>ng-eNB ID</w:t>
            </w:r>
            <w:r w:rsidRPr="00867FDE">
              <w:rPr>
                <w:lang w:eastAsia="zh-CN"/>
              </w:rPr>
              <w:t xml:space="preserve"> shall be encoded in hexadecimal representation. Each character in the string shall take a value of "0" to "9" or "A" to "F" and shall represent 4 bits. </w:t>
            </w:r>
            <w:r w:rsidR="00D203D9" w:rsidRPr="00867FDE">
              <w:rPr>
                <w:lang w:eastAsia="zh-CN"/>
              </w:rPr>
              <w:t xml:space="preserve">The padding 0 shall be added to make multiple nibbles, so the </w:t>
            </w:r>
            <w:r w:rsidRPr="00867FDE">
              <w:rPr>
                <w:lang w:eastAsia="zh-CN"/>
              </w:rPr>
              <w:t>most significant character representing the</w:t>
            </w:r>
            <w:r w:rsidR="00D203D9" w:rsidRPr="00867FDE">
              <w:rPr>
                <w:lang w:eastAsia="zh-CN"/>
              </w:rPr>
              <w:t xml:space="preserve"> padding 0 if required together with the</w:t>
            </w:r>
            <w:r w:rsidRPr="00867FDE">
              <w:rPr>
                <w:lang w:eastAsia="zh-CN"/>
              </w:rPr>
              <w:t xml:space="preserve"> 4 most significant bits of the </w:t>
            </w:r>
            <w:r w:rsidRPr="00867FDE">
              <w:rPr>
                <w:rFonts w:cs="Arial"/>
                <w:szCs w:val="18"/>
              </w:rPr>
              <w:t>ng-eNB ID</w:t>
            </w:r>
            <w:r w:rsidRPr="00867FDE">
              <w:rPr>
                <w:lang w:eastAsia="zh-CN"/>
              </w:rPr>
              <w:t xml:space="preserve"> shall appear first in the string, and the character representing the 4 least significant bit of the </w:t>
            </w:r>
            <w:r w:rsidRPr="00867FDE">
              <w:rPr>
                <w:rFonts w:cs="Arial"/>
                <w:szCs w:val="18"/>
              </w:rPr>
              <w:t>ng-eNB ID</w:t>
            </w:r>
            <w:r w:rsidR="00D203D9" w:rsidRPr="00867FDE">
              <w:rPr>
                <w:rFonts w:cs="Arial"/>
                <w:szCs w:val="18"/>
              </w:rPr>
              <w:t xml:space="preserve"> </w:t>
            </w:r>
            <w:r w:rsidR="00D203D9" w:rsidRPr="00867FDE">
              <w:rPr>
                <w:lang w:eastAsia="zh-CN"/>
              </w:rPr>
              <w:t>(to form a nibble)</w:t>
            </w:r>
            <w:r w:rsidRPr="00867FDE">
              <w:rPr>
                <w:lang w:eastAsia="zh-CN"/>
              </w:rPr>
              <w:t xml:space="preserve"> shall appear last in the string.</w:t>
            </w:r>
          </w:p>
          <w:p w:rsidR="001A7470" w:rsidRPr="00867FDE" w:rsidRDefault="001A7470" w:rsidP="001A7470">
            <w:pPr>
              <w:pStyle w:val="TAL"/>
              <w:rPr>
                <w:rFonts w:cs="Arial"/>
                <w:szCs w:val="18"/>
              </w:rPr>
            </w:pPr>
          </w:p>
          <w:p w:rsidR="001A7470" w:rsidRPr="00867FDE" w:rsidRDefault="001A7470" w:rsidP="001A7470">
            <w:pPr>
              <w:pStyle w:val="TAL"/>
              <w:rPr>
                <w:rFonts w:cs="Arial"/>
                <w:szCs w:val="18"/>
              </w:rPr>
            </w:pPr>
            <w:r w:rsidRPr="00867FDE">
              <w:rPr>
                <w:rFonts w:cs="Arial"/>
                <w:szCs w:val="18"/>
              </w:rPr>
              <w:t>Examples:</w:t>
            </w:r>
          </w:p>
          <w:p w:rsidR="001A7470" w:rsidRPr="00867FDE" w:rsidRDefault="001A7470" w:rsidP="00AB4FEB">
            <w:pPr>
              <w:pStyle w:val="TAL"/>
              <w:rPr>
                <w:lang w:eastAsia="zh-CN"/>
              </w:rPr>
            </w:pPr>
            <w:r w:rsidRPr="00867FDE">
              <w:rPr>
                <w:rFonts w:cs="Arial"/>
                <w:szCs w:val="18"/>
              </w:rPr>
              <w:t>"</w:t>
            </w:r>
            <w:r w:rsidR="00D203D9" w:rsidRPr="00867FDE">
              <w:rPr>
                <w:rFonts w:cs="Arial"/>
                <w:szCs w:val="18"/>
              </w:rPr>
              <w:t xml:space="preserve"> SMacroNGeNB-34B89</w:t>
            </w:r>
            <w:r w:rsidRPr="00867FDE">
              <w:rPr>
                <w:rFonts w:cs="Arial"/>
                <w:szCs w:val="18"/>
              </w:rPr>
              <w:t xml:space="preserve">" indicates a Short Macro NG-eNB ID with value </w:t>
            </w:r>
            <w:r w:rsidR="00D203D9" w:rsidRPr="00867FDE">
              <w:rPr>
                <w:rFonts w:cs="Arial"/>
                <w:szCs w:val="18"/>
              </w:rPr>
              <w:t>0x34B89.</w:t>
            </w:r>
          </w:p>
        </w:tc>
      </w:tr>
      <w:tr w:rsidR="006370A1"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370A1" w:rsidRPr="00867FDE" w:rsidRDefault="006370A1" w:rsidP="006370A1">
            <w:pPr>
              <w:pStyle w:val="TAL"/>
            </w:pPr>
            <w:r w:rsidRPr="00867FDE">
              <w:t>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370A1" w:rsidRPr="00867FDE" w:rsidRDefault="006370A1" w:rsidP="006370A1">
            <w:pPr>
              <w:pStyle w:val="TAL"/>
            </w:pPr>
            <w:r w:rsidRPr="00867FDE">
              <w:t>string</w:t>
            </w:r>
          </w:p>
        </w:tc>
        <w:tc>
          <w:tcPr>
            <w:tcW w:w="2952" w:type="pct"/>
            <w:tcBorders>
              <w:top w:val="single" w:sz="4" w:space="0" w:color="auto"/>
              <w:left w:val="nil"/>
              <w:bottom w:val="single" w:sz="4" w:space="0" w:color="auto"/>
              <w:right w:val="single" w:sz="8" w:space="0" w:color="auto"/>
            </w:tcBorders>
          </w:tcPr>
          <w:p w:rsidR="006370A1" w:rsidRPr="00867FDE" w:rsidRDefault="006370A1" w:rsidP="006370A1">
            <w:pPr>
              <w:pStyle w:val="TAL"/>
              <w:rPr>
                <w:rFonts w:cs="Arial"/>
                <w:szCs w:val="18"/>
              </w:rPr>
            </w:pPr>
            <w:r w:rsidRPr="00867FDE">
              <w:rPr>
                <w:rFonts w:cs="Arial"/>
                <w:szCs w:val="18"/>
              </w:rPr>
              <w:t xml:space="preserve">This represents the Network Identifier, which together with a PLMN ID is used to identify an SNPN (see </w:t>
            </w:r>
            <w:r w:rsidR="0075336E" w:rsidRPr="00867FDE">
              <w:rPr>
                <w:rFonts w:cs="Arial"/>
                <w:szCs w:val="18"/>
              </w:rPr>
              <w:t>3GPP</w:t>
            </w:r>
            <w:r w:rsidR="00496239" w:rsidRPr="00867FDE">
              <w:rPr>
                <w:rFonts w:cs="Arial"/>
                <w:szCs w:val="18"/>
              </w:rPr>
              <w:t> </w:t>
            </w:r>
            <w:r w:rsidR="0075336E" w:rsidRPr="00867FDE">
              <w:rPr>
                <w:rFonts w:cs="Arial"/>
                <w:szCs w:val="18"/>
              </w:rPr>
              <w:t>TS</w:t>
            </w:r>
            <w:r w:rsidR="00496239" w:rsidRPr="00867FDE">
              <w:rPr>
                <w:rFonts w:cs="Arial"/>
                <w:szCs w:val="18"/>
              </w:rPr>
              <w:t> </w:t>
            </w:r>
            <w:r w:rsidR="005D14F1" w:rsidRPr="00867FDE">
              <w:rPr>
                <w:rFonts w:cs="Arial"/>
                <w:szCs w:val="18"/>
              </w:rPr>
              <w:t>23.003 [</w:t>
            </w:r>
            <w:r w:rsidRPr="00867FDE">
              <w:rPr>
                <w:rFonts w:cs="Arial"/>
                <w:szCs w:val="18"/>
              </w:rPr>
              <w:t xml:space="preserve">7] and </w:t>
            </w:r>
            <w:r w:rsidR="0075336E" w:rsidRPr="00867FDE">
              <w:rPr>
                <w:rFonts w:cs="Arial"/>
                <w:szCs w:val="18"/>
              </w:rPr>
              <w:t>3GPP</w:t>
            </w:r>
            <w:r w:rsidR="00496239" w:rsidRPr="00867FDE">
              <w:rPr>
                <w:rFonts w:cs="Arial"/>
                <w:szCs w:val="18"/>
              </w:rPr>
              <w:t> </w:t>
            </w:r>
            <w:r w:rsidR="0075336E" w:rsidRPr="00867FDE">
              <w:rPr>
                <w:rFonts w:cs="Arial"/>
                <w:szCs w:val="18"/>
              </w:rPr>
              <w:t>TS</w:t>
            </w:r>
            <w:r w:rsidR="00496239" w:rsidRPr="00867FDE">
              <w:rPr>
                <w:rFonts w:cs="Arial"/>
                <w:szCs w:val="18"/>
              </w:rPr>
              <w:t> </w:t>
            </w:r>
            <w:r w:rsidR="005D14F1" w:rsidRPr="00867FDE">
              <w:rPr>
                <w:rFonts w:cs="Arial"/>
                <w:szCs w:val="18"/>
              </w:rPr>
              <w:t>23.501 [</w:t>
            </w:r>
            <w:r w:rsidRPr="00867FDE">
              <w:rPr>
                <w:rFonts w:cs="Arial"/>
                <w:szCs w:val="18"/>
              </w:rPr>
              <w:t>8] clause 5.30.2.1).</w:t>
            </w:r>
          </w:p>
          <w:p w:rsidR="006370A1" w:rsidRPr="00867FDE" w:rsidRDefault="006370A1" w:rsidP="008D3784">
            <w:pPr>
              <w:pStyle w:val="TAL"/>
              <w:rPr>
                <w:rFonts w:cs="Arial"/>
                <w:szCs w:val="18"/>
              </w:rPr>
            </w:pPr>
            <w:r w:rsidRPr="00867FDE">
              <w:rPr>
                <w:lang w:eastAsia="zh-CN"/>
              </w:rPr>
              <w:t xml:space="preserve">Pattern: </w:t>
            </w:r>
            <w:r w:rsidRPr="00867FDE">
              <w:rPr>
                <w:rFonts w:cs="Arial"/>
                <w:szCs w:val="18"/>
              </w:rPr>
              <w:t>'^[A-Fa-f0-9]{</w:t>
            </w:r>
            <w:r w:rsidR="008D3784" w:rsidRPr="00867FDE">
              <w:rPr>
                <w:rFonts w:cs="Arial"/>
                <w:szCs w:val="18"/>
              </w:rPr>
              <w:t>13</w:t>
            </w:r>
            <w:r w:rsidRPr="00867FDE">
              <w:rPr>
                <w:rFonts w:cs="Arial"/>
                <w:szCs w:val="18"/>
              </w:rPr>
              <w:t>}$'</w:t>
            </w:r>
          </w:p>
        </w:tc>
      </w:tr>
      <w:tr w:rsidR="006370A1"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370A1" w:rsidRPr="00867FDE" w:rsidRDefault="006370A1" w:rsidP="006370A1">
            <w:pPr>
              <w:pStyle w:val="TAL"/>
            </w:pPr>
            <w:r w:rsidRPr="00867FDE">
              <w:t>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370A1" w:rsidRPr="00867FDE" w:rsidRDefault="006370A1" w:rsidP="006370A1">
            <w:pPr>
              <w:pStyle w:val="TAL"/>
            </w:pPr>
            <w:r w:rsidRPr="00867FDE">
              <w:t>string</w:t>
            </w:r>
          </w:p>
        </w:tc>
        <w:tc>
          <w:tcPr>
            <w:tcW w:w="2952" w:type="pct"/>
            <w:tcBorders>
              <w:top w:val="single" w:sz="4" w:space="0" w:color="auto"/>
              <w:left w:val="nil"/>
              <w:bottom w:val="single" w:sz="4" w:space="0" w:color="auto"/>
              <w:right w:val="single" w:sz="8" w:space="0" w:color="auto"/>
            </w:tcBorders>
          </w:tcPr>
          <w:p w:rsidR="006370A1" w:rsidRPr="00867FDE" w:rsidRDefault="006370A1" w:rsidP="006370A1">
            <w:pPr>
              <w:pStyle w:val="TAL"/>
              <w:rPr>
                <w:rFonts w:cs="Arial"/>
                <w:szCs w:val="18"/>
              </w:rPr>
            </w:pPr>
            <w:r w:rsidRPr="00867FDE">
              <w:t>This data type is defined in the same way as the "Nid" data type, but with the OpenAPI "nullable: true" property.</w:t>
            </w:r>
          </w:p>
        </w:tc>
      </w:tr>
      <w:tr w:rsidR="00B772CA"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B772CA" w:rsidRPr="00867FDE" w:rsidRDefault="00B772CA" w:rsidP="00B772CA">
            <w:pPr>
              <w:pStyle w:val="TAL"/>
            </w:pPr>
            <w:r w:rsidRPr="00867FDE">
              <w:lastRenderedPageBreak/>
              <w:t>NfSetId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B772CA" w:rsidRPr="00867FDE" w:rsidRDefault="00B772CA" w:rsidP="00B772CA">
            <w:pPr>
              <w:pStyle w:val="TAL"/>
            </w:pPr>
            <w:r w:rsidRPr="00867FDE">
              <w:t>string</w:t>
            </w:r>
          </w:p>
        </w:tc>
        <w:tc>
          <w:tcPr>
            <w:tcW w:w="2952" w:type="pct"/>
            <w:tcBorders>
              <w:top w:val="single" w:sz="4" w:space="0" w:color="auto"/>
              <w:left w:val="nil"/>
              <w:bottom w:val="single" w:sz="4" w:space="0" w:color="auto"/>
              <w:right w:val="single" w:sz="8" w:space="0" w:color="auto"/>
            </w:tcBorders>
          </w:tcPr>
          <w:p w:rsidR="00B772CA" w:rsidRPr="00867FDE" w:rsidRDefault="00B772CA" w:rsidP="00B772CA">
            <w:pPr>
              <w:pStyle w:val="TAL"/>
            </w:pPr>
            <w:r w:rsidRPr="00867FDE">
              <w:rPr>
                <w:rFonts w:cs="Arial"/>
                <w:szCs w:val="18"/>
              </w:rPr>
              <w:t>NF Set Identifier (see clause 28.</w:t>
            </w:r>
            <w:r w:rsidR="00354215" w:rsidRPr="00867FDE">
              <w:rPr>
                <w:rFonts w:cs="Arial"/>
                <w:szCs w:val="18"/>
              </w:rPr>
              <w:t>12</w:t>
            </w:r>
            <w:r w:rsidRPr="00867FDE">
              <w:rPr>
                <w:rFonts w:cs="Arial"/>
                <w:szCs w:val="18"/>
              </w:rPr>
              <w:t xml:space="preserve"> of </w:t>
            </w:r>
            <w:r w:rsidRPr="00867FDE">
              <w:rPr>
                <w:lang w:eastAsia="zh-CN"/>
              </w:rPr>
              <w:t>3GPP TS 23.003</w:t>
            </w:r>
            <w:r w:rsidRPr="00867FDE">
              <w:rPr>
                <w:lang w:val="en-US" w:eastAsia="zh-CN"/>
              </w:rPr>
              <w:t> </w:t>
            </w:r>
            <w:r w:rsidRPr="00867FDE">
              <w:rPr>
                <w:lang w:eastAsia="zh-CN"/>
              </w:rPr>
              <w:t>[7]</w:t>
            </w:r>
            <w:r w:rsidRPr="00867FDE">
              <w:t>), formatted as the following string:</w:t>
            </w:r>
          </w:p>
          <w:p w:rsidR="00B772CA" w:rsidRPr="00867FDE" w:rsidRDefault="00B772CA" w:rsidP="00B772CA">
            <w:pPr>
              <w:pStyle w:val="TAL"/>
            </w:pPr>
          </w:p>
          <w:p w:rsidR="00B772CA" w:rsidRPr="00867FDE" w:rsidRDefault="00B772CA" w:rsidP="003D1952">
            <w:pPr>
              <w:pStyle w:val="TAL"/>
              <w:ind w:left="284"/>
            </w:pPr>
            <w:r w:rsidRPr="00867FDE">
              <w:t>"</w:t>
            </w:r>
            <w:r w:rsidR="00974D4F" w:rsidRPr="00867FDE">
              <w:t xml:space="preserve"> set&lt;Set ID&gt;.&lt;nftype&gt;set.5gc.mnc&lt;MNC&gt;.mcc&lt;MCC&gt;</w:t>
            </w:r>
            <w:r w:rsidRPr="00867FDE">
              <w:t>"</w:t>
            </w:r>
          </w:p>
          <w:p w:rsidR="00B772CA" w:rsidRPr="00867FDE" w:rsidRDefault="00B772CA" w:rsidP="00B772CA">
            <w:pPr>
              <w:pStyle w:val="TAL"/>
              <w:rPr>
                <w:rFonts w:cs="Arial"/>
                <w:szCs w:val="18"/>
              </w:rPr>
            </w:pPr>
          </w:p>
          <w:p w:rsidR="00B772CA" w:rsidRPr="00867FDE" w:rsidRDefault="00B772CA" w:rsidP="00B772CA">
            <w:pPr>
              <w:pStyle w:val="TAL"/>
              <w:rPr>
                <w:rFonts w:cs="Arial"/>
                <w:szCs w:val="18"/>
              </w:rPr>
            </w:pPr>
            <w:r w:rsidRPr="00867FDE">
              <w:rPr>
                <w:rFonts w:cs="Arial"/>
                <w:szCs w:val="18"/>
              </w:rPr>
              <w:t xml:space="preserve">with </w:t>
            </w:r>
          </w:p>
          <w:p w:rsidR="00B772CA" w:rsidRPr="00867FDE" w:rsidRDefault="00B772CA" w:rsidP="00B772CA">
            <w:pPr>
              <w:pStyle w:val="TAL"/>
              <w:ind w:left="284"/>
              <w:rPr>
                <w:rFonts w:cs="Arial"/>
                <w:szCs w:val="18"/>
              </w:rPr>
            </w:pPr>
            <w:r w:rsidRPr="00867FDE">
              <w:rPr>
                <w:rFonts w:cs="Arial"/>
                <w:szCs w:val="18"/>
              </w:rPr>
              <w:t>&lt;MCC&gt; encoded as defined in clause 5.4.2</w:t>
            </w:r>
          </w:p>
          <w:p w:rsidR="00B772CA" w:rsidRPr="00867FDE" w:rsidRDefault="00B772CA" w:rsidP="00B772CA">
            <w:pPr>
              <w:pStyle w:val="TAL"/>
              <w:ind w:left="284"/>
              <w:rPr>
                <w:rFonts w:cs="Arial"/>
                <w:szCs w:val="18"/>
              </w:rPr>
            </w:pPr>
            <w:r w:rsidRPr="00867FDE">
              <w:rPr>
                <w:rFonts w:cs="Arial"/>
                <w:szCs w:val="18"/>
              </w:rPr>
              <w:br/>
              <w:t>&lt;MNC&gt; encoded as defined in clause 5.4.2</w:t>
            </w:r>
          </w:p>
          <w:p w:rsidR="00B772CA" w:rsidRPr="00867FDE" w:rsidRDefault="00B772CA" w:rsidP="00B772CA">
            <w:pPr>
              <w:pStyle w:val="TAL"/>
              <w:ind w:left="284"/>
              <w:rPr>
                <w:rFonts w:cs="Arial"/>
                <w:szCs w:val="18"/>
              </w:rPr>
            </w:pPr>
            <w:r w:rsidRPr="00867FDE">
              <w:rPr>
                <w:rFonts w:cs="Arial"/>
                <w:szCs w:val="18"/>
              </w:rPr>
              <w:br/>
              <w:t>&lt;NFType&gt; encoded as</w:t>
            </w:r>
            <w:r w:rsidR="00974D4F" w:rsidRPr="00867FDE">
              <w:rPr>
                <w:rFonts w:cs="Arial"/>
                <w:szCs w:val="18"/>
              </w:rPr>
              <w:t xml:space="preserve"> a value</w:t>
            </w:r>
            <w:r w:rsidRPr="00867FDE">
              <w:rPr>
                <w:rFonts w:cs="Arial"/>
                <w:szCs w:val="18"/>
              </w:rPr>
              <w:t xml:space="preserve"> defined in </w:t>
            </w:r>
            <w:r w:rsidR="00974D4F" w:rsidRPr="00867FDE">
              <w:rPr>
                <w:noProof/>
              </w:rPr>
              <w:t>Table </w:t>
            </w:r>
            <w:r w:rsidR="00974D4F" w:rsidRPr="00867FDE">
              <w:t>6.1.6.3.3-1 of</w:t>
            </w:r>
            <w:r w:rsidR="005D14F1" w:rsidRPr="00867FDE">
              <w:rPr>
                <w:rFonts w:cs="Arial"/>
                <w:szCs w:val="18"/>
              </w:rPr>
              <w:t xml:space="preserve"> </w:t>
            </w:r>
            <w:r w:rsidR="00974D4F" w:rsidRPr="00867FDE">
              <w:rPr>
                <w:rFonts w:cs="Arial"/>
                <w:szCs w:val="18"/>
              </w:rPr>
              <w:t>3GPP </w:t>
            </w:r>
            <w:r w:rsidR="00496239" w:rsidRPr="00867FDE">
              <w:rPr>
                <w:rFonts w:cs="Arial"/>
                <w:szCs w:val="18"/>
              </w:rPr>
              <w:t>TS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Pr="00867FDE">
              <w:rPr>
                <w:rFonts w:cs="Arial"/>
                <w:szCs w:val="18"/>
              </w:rPr>
              <w:t>29]</w:t>
            </w:r>
            <w:r w:rsidR="00974D4F" w:rsidRPr="00867FDE">
              <w:rPr>
                <w:rFonts w:cs="Arial"/>
                <w:szCs w:val="18"/>
              </w:rPr>
              <w:t xml:space="preserve"> but with lower case characters</w:t>
            </w:r>
          </w:p>
          <w:p w:rsidR="00974D4F" w:rsidRPr="00867FDE" w:rsidRDefault="00B772CA" w:rsidP="003D1952">
            <w:pPr>
              <w:pStyle w:val="TAL"/>
              <w:ind w:left="284"/>
            </w:pPr>
            <w:r w:rsidRPr="00867FDE">
              <w:rPr>
                <w:rFonts w:cs="Arial"/>
                <w:szCs w:val="18"/>
              </w:rPr>
              <w:br/>
              <w:t xml:space="preserve">&lt;Set ID&gt; encoded as </w:t>
            </w:r>
            <w:r w:rsidRPr="00867FDE">
              <w:t xml:space="preserve">a string of characters </w:t>
            </w:r>
            <w:r w:rsidR="00974D4F" w:rsidRPr="00867FDE">
              <w:rPr>
                <w:noProof/>
              </w:rPr>
              <w:t xml:space="preserve">consisting of </w:t>
            </w:r>
            <w:r w:rsidR="00974D4F" w:rsidRPr="00867FDE">
              <w:t xml:space="preserve">alphabetic </w:t>
            </w:r>
            <w:r w:rsidR="00974D4F" w:rsidRPr="00867FDE">
              <w:rPr>
                <w:noProof/>
              </w:rPr>
              <w:t xml:space="preserve">characters </w:t>
            </w:r>
            <w:r w:rsidR="00974D4F" w:rsidRPr="00867FDE">
              <w:t xml:space="preserve">(A-Z and a-z), digits (0-9) and/or the hyphen (-) </w:t>
            </w:r>
            <w:r w:rsidR="00974D4F" w:rsidRPr="00867FDE">
              <w:rPr>
                <w:noProof/>
              </w:rPr>
              <w:t>and that shall end w</w:t>
            </w:r>
            <w:r w:rsidR="00974D4F" w:rsidRPr="00867FDE">
              <w:t>ith either an alphabetic character or a digit.</w:t>
            </w:r>
          </w:p>
          <w:p w:rsidR="00B772CA" w:rsidRPr="00867FDE" w:rsidRDefault="00B772CA" w:rsidP="003D1952">
            <w:pPr>
              <w:pStyle w:val="TAL"/>
              <w:ind w:left="284"/>
              <w:rPr>
                <w:rFonts w:cs="Arial"/>
                <w:szCs w:val="18"/>
              </w:rPr>
            </w:pPr>
            <w:r w:rsidRPr="00867FDE">
              <w:rPr>
                <w:rFonts w:cs="Arial"/>
                <w:szCs w:val="18"/>
              </w:rPr>
              <w:t xml:space="preserve">Pattern: </w:t>
            </w:r>
            <w:r w:rsidRPr="00867FDE">
              <w:rPr>
                <w:lang w:val="sv-SE"/>
              </w:rPr>
              <w:t>'</w:t>
            </w:r>
            <w:r w:rsidRPr="00867FDE">
              <w:t>^</w:t>
            </w:r>
            <w:r w:rsidRPr="00867FDE">
              <w:rPr>
                <w:lang w:val="sv-SE"/>
              </w:rPr>
              <w:t>(</w:t>
            </w:r>
            <w:r w:rsidR="00974D4F" w:rsidRPr="00867FDE">
              <w:rPr>
                <w:lang w:val="en-US"/>
              </w:rPr>
              <w:t>[A-Za-z0-9\-]*[A-Za-z0-9]</w:t>
            </w:r>
            <w:r w:rsidRPr="00867FDE">
              <w:rPr>
                <w:lang w:val="sv-SE"/>
              </w:rPr>
              <w:t>)$'</w:t>
            </w:r>
          </w:p>
          <w:p w:rsidR="00B772CA" w:rsidRPr="00867FDE" w:rsidRDefault="00B772CA" w:rsidP="00B772CA">
            <w:pPr>
              <w:pStyle w:val="TAL"/>
              <w:rPr>
                <w:rFonts w:cs="Arial"/>
                <w:szCs w:val="18"/>
              </w:rPr>
            </w:pPr>
          </w:p>
          <w:p w:rsidR="00B772CA" w:rsidRPr="00867FDE" w:rsidRDefault="00B772CA" w:rsidP="00B772CA">
            <w:pPr>
              <w:pStyle w:val="TAL"/>
              <w:ind w:left="284"/>
              <w:rPr>
                <w:rFonts w:cs="Arial"/>
                <w:szCs w:val="18"/>
              </w:rPr>
            </w:pPr>
          </w:p>
          <w:p w:rsidR="00511A6D" w:rsidRPr="00867FDE" w:rsidRDefault="00B772CA" w:rsidP="00511A6D">
            <w:pPr>
              <w:pStyle w:val="TAL"/>
              <w:rPr>
                <w:lang w:eastAsia="zh-CN"/>
              </w:rPr>
            </w:pPr>
            <w:r w:rsidRPr="00867FDE">
              <w:rPr>
                <w:lang w:eastAsia="zh-CN"/>
              </w:rPr>
              <w:t xml:space="preserve">Examples: </w:t>
            </w:r>
            <w:r w:rsidR="00511A6D" w:rsidRPr="00867FDE">
              <w:rPr>
                <w:lang w:eastAsia="zh-CN"/>
              </w:rPr>
              <w:br/>
              <w:t xml:space="preserve">    "setxyz.smfset.5gc.mnc012.mcc345"</w:t>
            </w:r>
          </w:p>
          <w:p w:rsidR="00B772CA" w:rsidRPr="00867FDE" w:rsidRDefault="00511A6D" w:rsidP="00511A6D">
            <w:pPr>
              <w:pStyle w:val="TAL"/>
              <w:rPr>
                <w:lang w:eastAsia="zh-CN"/>
              </w:rPr>
            </w:pPr>
            <w:r w:rsidRPr="00867FDE">
              <w:rPr>
                <w:lang w:eastAsia="zh-CN"/>
              </w:rPr>
              <w:t xml:space="preserve">    "set12.pcfset.5gc.mnc012.mcc345"</w:t>
            </w:r>
          </w:p>
          <w:p w:rsidR="00B772CA" w:rsidRPr="00867FDE" w:rsidRDefault="00B772CA" w:rsidP="00B772CA">
            <w:pPr>
              <w:pStyle w:val="TAL"/>
            </w:pPr>
          </w:p>
        </w:tc>
      </w:tr>
      <w:tr w:rsidR="00B772CA"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B772CA" w:rsidRPr="00867FDE" w:rsidRDefault="00B772CA" w:rsidP="00B772CA">
            <w:pPr>
              <w:pStyle w:val="TAL"/>
            </w:pPr>
            <w:r w:rsidRPr="00867FDE">
              <w:t>NfServiceSetId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B772CA" w:rsidRPr="00867FDE" w:rsidRDefault="00B772CA" w:rsidP="00B772CA">
            <w:pPr>
              <w:pStyle w:val="TAL"/>
            </w:pPr>
            <w:r w:rsidRPr="00867FDE">
              <w:t>string</w:t>
            </w:r>
          </w:p>
        </w:tc>
        <w:tc>
          <w:tcPr>
            <w:tcW w:w="2952" w:type="pct"/>
            <w:tcBorders>
              <w:top w:val="single" w:sz="4" w:space="0" w:color="auto"/>
              <w:left w:val="nil"/>
              <w:bottom w:val="single" w:sz="4" w:space="0" w:color="auto"/>
              <w:right w:val="single" w:sz="8" w:space="0" w:color="auto"/>
            </w:tcBorders>
          </w:tcPr>
          <w:p w:rsidR="00B772CA" w:rsidRPr="00867FDE" w:rsidRDefault="00B772CA" w:rsidP="00B772CA">
            <w:pPr>
              <w:pStyle w:val="TAL"/>
            </w:pPr>
            <w:r w:rsidRPr="00867FDE">
              <w:rPr>
                <w:rFonts w:cs="Arial"/>
                <w:szCs w:val="18"/>
              </w:rPr>
              <w:t>NF Service Set Identifier (see clause 28.</w:t>
            </w:r>
            <w:r w:rsidR="00354215" w:rsidRPr="00867FDE">
              <w:rPr>
                <w:rFonts w:cs="Arial"/>
                <w:szCs w:val="18"/>
              </w:rPr>
              <w:t>12</w:t>
            </w:r>
            <w:r w:rsidRPr="00867FDE">
              <w:rPr>
                <w:rFonts w:cs="Arial"/>
                <w:szCs w:val="18"/>
              </w:rPr>
              <w:t xml:space="preserve"> of </w:t>
            </w:r>
            <w:r w:rsidRPr="00867FDE">
              <w:rPr>
                <w:lang w:eastAsia="zh-CN"/>
              </w:rPr>
              <w:t>3GPP TS 23.003</w:t>
            </w:r>
            <w:r w:rsidRPr="00867FDE">
              <w:rPr>
                <w:lang w:val="en-US" w:eastAsia="zh-CN"/>
              </w:rPr>
              <w:t> </w:t>
            </w:r>
            <w:r w:rsidRPr="00867FDE">
              <w:rPr>
                <w:lang w:eastAsia="zh-CN"/>
              </w:rPr>
              <w:t>[7]</w:t>
            </w:r>
            <w:r w:rsidRPr="00867FDE">
              <w:t>) formatted as the following string:</w:t>
            </w:r>
          </w:p>
          <w:p w:rsidR="00B772CA" w:rsidRPr="00867FDE" w:rsidRDefault="00B772CA" w:rsidP="00B772CA">
            <w:pPr>
              <w:pStyle w:val="TAL"/>
            </w:pPr>
          </w:p>
          <w:p w:rsidR="00B772CA" w:rsidRPr="00867FDE" w:rsidRDefault="00B772CA" w:rsidP="003D1952">
            <w:pPr>
              <w:pStyle w:val="TAL"/>
            </w:pPr>
            <w:r w:rsidRPr="00867FDE">
              <w:t>"</w:t>
            </w:r>
            <w:r w:rsidR="00511A6D" w:rsidRPr="00867FDE">
              <w:t xml:space="preserve"> set&lt;Set ID&gt;.sn&lt;Service Name&gt;.nfi&lt;NF Instance ID&gt;.5gc.mnc&lt;MNC&gt;.mcc&lt;MCC&gt;</w:t>
            </w:r>
            <w:r w:rsidRPr="00867FDE">
              <w:t>"</w:t>
            </w:r>
          </w:p>
          <w:p w:rsidR="00B772CA" w:rsidRPr="00867FDE" w:rsidRDefault="00B772CA" w:rsidP="00B772CA">
            <w:pPr>
              <w:pStyle w:val="TAL"/>
              <w:rPr>
                <w:rFonts w:cs="Arial"/>
                <w:szCs w:val="18"/>
              </w:rPr>
            </w:pPr>
          </w:p>
          <w:p w:rsidR="00B772CA" w:rsidRPr="00867FDE" w:rsidRDefault="00B772CA" w:rsidP="00B772CA">
            <w:pPr>
              <w:pStyle w:val="TAL"/>
              <w:rPr>
                <w:rFonts w:cs="Arial"/>
                <w:szCs w:val="18"/>
              </w:rPr>
            </w:pPr>
            <w:r w:rsidRPr="00867FDE">
              <w:rPr>
                <w:rFonts w:cs="Arial"/>
                <w:szCs w:val="18"/>
              </w:rPr>
              <w:t xml:space="preserve">with </w:t>
            </w:r>
          </w:p>
          <w:p w:rsidR="00B772CA" w:rsidRPr="00867FDE" w:rsidRDefault="00B772CA" w:rsidP="00B772CA">
            <w:pPr>
              <w:pStyle w:val="TAL"/>
              <w:ind w:left="284"/>
              <w:rPr>
                <w:rFonts w:cs="Arial"/>
                <w:szCs w:val="18"/>
              </w:rPr>
            </w:pPr>
            <w:r w:rsidRPr="00867FDE">
              <w:rPr>
                <w:rFonts w:cs="Arial"/>
                <w:szCs w:val="18"/>
              </w:rPr>
              <w:t>&lt;MCC&gt; encoded as defined in clause 5.4.2</w:t>
            </w:r>
          </w:p>
          <w:p w:rsidR="00B772CA" w:rsidRPr="00867FDE" w:rsidRDefault="00B772CA" w:rsidP="00B772CA">
            <w:pPr>
              <w:pStyle w:val="TAL"/>
              <w:ind w:left="284"/>
              <w:rPr>
                <w:rFonts w:cs="Arial"/>
                <w:szCs w:val="18"/>
              </w:rPr>
            </w:pPr>
          </w:p>
          <w:p w:rsidR="00B772CA" w:rsidRPr="00867FDE" w:rsidRDefault="00B772CA" w:rsidP="00B772CA">
            <w:pPr>
              <w:pStyle w:val="TAL"/>
              <w:ind w:left="284"/>
              <w:rPr>
                <w:rFonts w:cs="Arial"/>
                <w:szCs w:val="18"/>
              </w:rPr>
            </w:pPr>
            <w:r w:rsidRPr="00867FDE">
              <w:rPr>
                <w:rFonts w:cs="Arial"/>
                <w:szCs w:val="18"/>
              </w:rPr>
              <w:t>&lt;MNC&gt; encoded as defined in clause 5.4.2</w:t>
            </w:r>
          </w:p>
          <w:p w:rsidR="00B772CA" w:rsidRPr="00867FDE" w:rsidRDefault="00B772CA" w:rsidP="00B772CA">
            <w:pPr>
              <w:pStyle w:val="TAL"/>
              <w:ind w:left="284"/>
              <w:rPr>
                <w:rFonts w:cs="Arial"/>
                <w:szCs w:val="18"/>
              </w:rPr>
            </w:pPr>
          </w:p>
          <w:p w:rsidR="00B772CA" w:rsidRPr="00867FDE" w:rsidRDefault="00B772CA" w:rsidP="00B772CA">
            <w:pPr>
              <w:pStyle w:val="TAL"/>
              <w:ind w:left="284"/>
              <w:rPr>
                <w:rFonts w:cs="Arial"/>
                <w:szCs w:val="18"/>
              </w:rPr>
            </w:pPr>
            <w:r w:rsidRPr="00867FDE">
              <w:rPr>
                <w:rFonts w:cs="Arial"/>
                <w:szCs w:val="18"/>
              </w:rPr>
              <w:t>&lt;NFInstanceId&gt; encoded as defined in clause 5.3.2</w:t>
            </w:r>
          </w:p>
          <w:p w:rsidR="00B772CA" w:rsidRPr="00867FDE" w:rsidRDefault="00B772CA" w:rsidP="00B772CA">
            <w:pPr>
              <w:pStyle w:val="TAL"/>
              <w:ind w:left="284"/>
              <w:rPr>
                <w:rFonts w:cs="Arial"/>
                <w:szCs w:val="18"/>
              </w:rPr>
            </w:pPr>
          </w:p>
          <w:p w:rsidR="00B772CA" w:rsidRPr="00867FDE" w:rsidRDefault="00B772CA" w:rsidP="00B772CA">
            <w:pPr>
              <w:pStyle w:val="TAL"/>
              <w:ind w:left="284"/>
              <w:rPr>
                <w:rFonts w:cs="Arial"/>
                <w:szCs w:val="18"/>
              </w:rPr>
            </w:pPr>
            <w:r w:rsidRPr="00867FDE">
              <w:rPr>
                <w:rFonts w:cs="Arial"/>
                <w:szCs w:val="18"/>
              </w:rPr>
              <w:t xml:space="preserve">&lt;ServiceName&gt; encoded as defined in </w:t>
            </w:r>
            <w:r w:rsidR="0075336E" w:rsidRPr="00867FDE">
              <w:rPr>
                <w:rFonts w:cs="Arial"/>
                <w:szCs w:val="18"/>
              </w:rPr>
              <w:t>3GPP</w:t>
            </w:r>
            <w:r w:rsidR="00496239" w:rsidRPr="00867FDE">
              <w:rPr>
                <w:rFonts w:cs="Arial"/>
                <w:szCs w:val="18"/>
              </w:rPr>
              <w:t> </w:t>
            </w:r>
            <w:r w:rsidR="0075336E" w:rsidRPr="00867FDE">
              <w:rPr>
                <w:rFonts w:cs="Arial"/>
                <w:szCs w:val="18"/>
              </w:rPr>
              <w:t>TS</w:t>
            </w:r>
            <w:r w:rsidR="00496239" w:rsidRPr="00867FDE">
              <w:rPr>
                <w:rFonts w:cs="Arial"/>
                <w:szCs w:val="18"/>
              </w:rPr>
              <w:t> </w:t>
            </w:r>
            <w:r w:rsidR="005D14F1" w:rsidRPr="00867FDE">
              <w:rPr>
                <w:rFonts w:cs="Arial"/>
                <w:szCs w:val="18"/>
              </w:rPr>
              <w:t>29.5</w:t>
            </w:r>
            <w:r w:rsidR="005D14F1" w:rsidRPr="00867FDE">
              <w:rPr>
                <w:rFonts w:cs="Arial" w:hint="eastAsia"/>
                <w:szCs w:val="18"/>
                <w:lang w:eastAsia="zh-CN"/>
              </w:rPr>
              <w:t>10</w:t>
            </w:r>
            <w:r w:rsidR="005D14F1" w:rsidRPr="00867FDE">
              <w:rPr>
                <w:rFonts w:cs="Arial"/>
                <w:szCs w:val="18"/>
              </w:rPr>
              <w:t> [</w:t>
            </w:r>
            <w:r w:rsidRPr="00867FDE">
              <w:rPr>
                <w:rFonts w:cs="Arial"/>
                <w:szCs w:val="18"/>
              </w:rPr>
              <w:t>29]</w:t>
            </w:r>
          </w:p>
          <w:p w:rsidR="00B772CA" w:rsidRPr="00867FDE" w:rsidRDefault="00B772CA" w:rsidP="00B772CA">
            <w:pPr>
              <w:pStyle w:val="TAL"/>
              <w:ind w:left="284"/>
              <w:rPr>
                <w:rFonts w:cs="Arial"/>
                <w:szCs w:val="18"/>
              </w:rPr>
            </w:pPr>
          </w:p>
          <w:p w:rsidR="00511A6D" w:rsidRPr="00867FDE" w:rsidRDefault="00B772CA" w:rsidP="00B772CA">
            <w:pPr>
              <w:pStyle w:val="TAL"/>
              <w:ind w:left="284"/>
            </w:pPr>
            <w:r w:rsidRPr="00867FDE">
              <w:rPr>
                <w:rFonts w:cs="Arial"/>
                <w:szCs w:val="18"/>
              </w:rPr>
              <w:t xml:space="preserve">&lt;Set ID&gt; encoded as </w:t>
            </w:r>
            <w:r w:rsidRPr="00867FDE">
              <w:t xml:space="preserve">a string of characters </w:t>
            </w:r>
            <w:r w:rsidR="00511A6D" w:rsidRPr="00867FDE">
              <w:rPr>
                <w:noProof/>
              </w:rPr>
              <w:t xml:space="preserve">consisting of </w:t>
            </w:r>
            <w:r w:rsidR="00511A6D" w:rsidRPr="00867FDE">
              <w:t xml:space="preserve">alphabetic </w:t>
            </w:r>
            <w:r w:rsidR="00511A6D" w:rsidRPr="00867FDE">
              <w:rPr>
                <w:noProof/>
              </w:rPr>
              <w:t xml:space="preserve">characters </w:t>
            </w:r>
            <w:r w:rsidR="00511A6D" w:rsidRPr="00867FDE">
              <w:t xml:space="preserve">(A-Z and a-z), digits (0-9) and/or the hyphen (-) </w:t>
            </w:r>
            <w:r w:rsidR="00511A6D" w:rsidRPr="00867FDE">
              <w:rPr>
                <w:noProof/>
              </w:rPr>
              <w:t>and that shall end w</w:t>
            </w:r>
            <w:r w:rsidR="00511A6D" w:rsidRPr="00867FDE">
              <w:t xml:space="preserve">ith either an alphabetic character or a digit. </w:t>
            </w:r>
          </w:p>
          <w:p w:rsidR="00B772CA" w:rsidRPr="00867FDE" w:rsidRDefault="00B772CA" w:rsidP="00B772CA">
            <w:pPr>
              <w:pStyle w:val="TAL"/>
              <w:ind w:left="284"/>
              <w:rPr>
                <w:rFonts w:cs="Arial"/>
                <w:szCs w:val="18"/>
              </w:rPr>
            </w:pPr>
            <w:r w:rsidRPr="00867FDE">
              <w:rPr>
                <w:rFonts w:cs="Arial"/>
                <w:szCs w:val="18"/>
              </w:rPr>
              <w:t xml:space="preserve">Pattern: </w:t>
            </w:r>
            <w:r w:rsidRPr="00867FDE">
              <w:rPr>
                <w:lang w:val="sv-SE"/>
              </w:rPr>
              <w:t>'</w:t>
            </w:r>
            <w:r w:rsidRPr="00867FDE">
              <w:t>^</w:t>
            </w:r>
            <w:r w:rsidRPr="00867FDE">
              <w:rPr>
                <w:lang w:val="sv-SE"/>
              </w:rPr>
              <w:t>(</w:t>
            </w:r>
            <w:r w:rsidR="00511A6D" w:rsidRPr="00867FDE">
              <w:rPr>
                <w:lang w:val="en-US"/>
              </w:rPr>
              <w:t>[A-Za-z0-9\-]*[A-Za-z0-9]</w:t>
            </w:r>
            <w:r w:rsidRPr="00867FDE">
              <w:rPr>
                <w:lang w:val="sv-SE"/>
              </w:rPr>
              <w:t>)$</w:t>
            </w:r>
          </w:p>
          <w:p w:rsidR="00B772CA" w:rsidRPr="00867FDE" w:rsidRDefault="00B772CA" w:rsidP="00B772CA">
            <w:pPr>
              <w:pStyle w:val="TAL"/>
              <w:ind w:left="284"/>
              <w:rPr>
                <w:rFonts w:cs="Arial"/>
                <w:szCs w:val="18"/>
              </w:rPr>
            </w:pPr>
          </w:p>
          <w:p w:rsidR="00B772CA" w:rsidRPr="00867FDE" w:rsidRDefault="00B772CA" w:rsidP="00B772CA">
            <w:pPr>
              <w:pStyle w:val="TAL"/>
              <w:rPr>
                <w:lang w:eastAsia="zh-CN"/>
              </w:rPr>
            </w:pPr>
            <w:r w:rsidRPr="00867FDE">
              <w:rPr>
                <w:lang w:eastAsia="zh-CN"/>
              </w:rPr>
              <w:t xml:space="preserve">Examples: </w:t>
            </w:r>
          </w:p>
          <w:p w:rsidR="00511A6D" w:rsidRPr="00867FDE" w:rsidRDefault="00511A6D" w:rsidP="00511A6D">
            <w:pPr>
              <w:pStyle w:val="TAL"/>
              <w:rPr>
                <w:lang w:eastAsia="zh-CN"/>
              </w:rPr>
            </w:pPr>
            <w:r w:rsidRPr="00867FDE">
              <w:rPr>
                <w:lang w:eastAsia="zh-CN"/>
              </w:rPr>
              <w:t xml:space="preserve">    "setxyz.snnsmf-pdusession.nfi54804518-4191-46b3-955c-ac631f953ed8.5gc.mnc012.mcc345"</w:t>
            </w:r>
          </w:p>
          <w:p w:rsidR="00511A6D" w:rsidRPr="00867FDE" w:rsidRDefault="00511A6D" w:rsidP="00511A6D">
            <w:pPr>
              <w:pStyle w:val="TAL"/>
              <w:rPr>
                <w:lang w:eastAsia="zh-CN"/>
              </w:rPr>
            </w:pPr>
            <w:r w:rsidRPr="00867FDE">
              <w:rPr>
                <w:lang w:eastAsia="zh-CN"/>
              </w:rPr>
              <w:t xml:space="preserve">    "set2.snnpcf-smpolicycontrol.nfi54804518-4191-46b3-955c-ac631f953ed8.5gc.mnc012.mcc345"</w:t>
            </w:r>
          </w:p>
          <w:p w:rsidR="00B772CA" w:rsidRPr="00867FDE" w:rsidRDefault="00B772CA" w:rsidP="00B772CA">
            <w:pPr>
              <w:pStyle w:val="TAL"/>
              <w:rPr>
                <w:lang w:eastAsia="zh-CN"/>
              </w:rPr>
            </w:pPr>
          </w:p>
          <w:p w:rsidR="00B772CA" w:rsidRPr="00867FDE" w:rsidRDefault="00B772CA" w:rsidP="00145609">
            <w:pPr>
              <w:pStyle w:val="TAL"/>
            </w:pPr>
          </w:p>
        </w:tc>
      </w:tr>
      <w:tr w:rsidR="007159E4"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rPr>
                <w:lang w:eastAsia="zh-CN"/>
              </w:rPr>
              <w:t>PlmnAssiUeRadioCapId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rPr>
                <w:lang w:eastAsia="zh-CN"/>
              </w:rPr>
              <w:t>Bytes</w:t>
            </w:r>
          </w:p>
        </w:tc>
        <w:tc>
          <w:tcPr>
            <w:tcW w:w="2952" w:type="pct"/>
            <w:tcBorders>
              <w:top w:val="single" w:sz="4" w:space="0" w:color="auto"/>
              <w:left w:val="nil"/>
              <w:bottom w:val="single" w:sz="4" w:space="0" w:color="auto"/>
              <w:right w:val="single" w:sz="8" w:space="0" w:color="auto"/>
            </w:tcBorders>
          </w:tcPr>
          <w:p w:rsidR="007159E4" w:rsidRPr="00867FDE" w:rsidRDefault="007159E4" w:rsidP="007159E4">
            <w:pPr>
              <w:pStyle w:val="TAL"/>
            </w:pPr>
            <w:r w:rsidRPr="00867FDE">
              <w:t xml:space="preserve">String with format "byte" as defined in OpenAPI Specification [23], i.e. base64-encoded characters, encoding the </w:t>
            </w:r>
            <w:r w:rsidRPr="00867FDE">
              <w:rPr>
                <w:lang w:eastAsia="zh-CN"/>
              </w:rPr>
              <w:t>"UE radio c</w:t>
            </w:r>
            <w:r w:rsidRPr="00867FDE">
              <w:t>apability ID</w:t>
            </w:r>
            <w:r w:rsidRPr="00867FDE">
              <w:rPr>
                <w:lang w:eastAsia="zh-CN"/>
              </w:rPr>
              <w:t xml:space="preserve">" </w:t>
            </w:r>
            <w:r w:rsidRPr="00867FDE">
              <w:t>IE (starting from octet 3) as specified in clause 9.11.3.68 of 3GPP TS 24.501 [20].</w:t>
            </w:r>
          </w:p>
          <w:p w:rsidR="007159E4" w:rsidRPr="00867FDE" w:rsidRDefault="007159E4" w:rsidP="007159E4">
            <w:pPr>
              <w:pStyle w:val="TAL"/>
              <w:rPr>
                <w:rFonts w:cs="Arial"/>
                <w:szCs w:val="18"/>
              </w:rPr>
            </w:pPr>
          </w:p>
        </w:tc>
      </w:tr>
      <w:tr w:rsidR="007159E4"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rPr>
                <w:lang w:eastAsia="zh-CN"/>
              </w:rPr>
              <w:t>ManAssiUeRadioCapId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rPr>
                <w:lang w:eastAsia="zh-CN"/>
              </w:rPr>
              <w:t>Bytes</w:t>
            </w:r>
          </w:p>
        </w:tc>
        <w:tc>
          <w:tcPr>
            <w:tcW w:w="2952" w:type="pct"/>
            <w:tcBorders>
              <w:top w:val="single" w:sz="4" w:space="0" w:color="auto"/>
              <w:left w:val="nil"/>
              <w:bottom w:val="single" w:sz="4" w:space="0" w:color="auto"/>
              <w:right w:val="single" w:sz="8" w:space="0" w:color="auto"/>
            </w:tcBorders>
          </w:tcPr>
          <w:p w:rsidR="007159E4" w:rsidRPr="00867FDE" w:rsidRDefault="007159E4" w:rsidP="007159E4">
            <w:pPr>
              <w:pStyle w:val="TAL"/>
            </w:pPr>
            <w:r w:rsidRPr="00867FDE">
              <w:t xml:space="preserve">String with format "byte" as defined in OpenAPI Specification [23], i.e. base64-encoded characters, encoding the </w:t>
            </w:r>
            <w:r w:rsidRPr="00867FDE">
              <w:rPr>
                <w:lang w:eastAsia="zh-CN"/>
              </w:rPr>
              <w:t>"UE radio c</w:t>
            </w:r>
            <w:r w:rsidRPr="00867FDE">
              <w:t>apability ID</w:t>
            </w:r>
            <w:r w:rsidRPr="00867FDE">
              <w:rPr>
                <w:lang w:eastAsia="zh-CN"/>
              </w:rPr>
              <w:t xml:space="preserve">" </w:t>
            </w:r>
            <w:r w:rsidRPr="00867FDE">
              <w:t>IE (starting from octet 3) as specified in clause 9.11.3.68 of 3GPP TS 24.501 [20].</w:t>
            </w:r>
          </w:p>
          <w:p w:rsidR="007159E4" w:rsidRPr="00867FDE" w:rsidRDefault="007159E4" w:rsidP="007159E4">
            <w:pPr>
              <w:pStyle w:val="TAL"/>
              <w:rPr>
                <w:rFonts w:cs="Arial"/>
                <w:szCs w:val="18"/>
              </w:rPr>
            </w:pPr>
          </w:p>
        </w:tc>
      </w:tr>
      <w:tr w:rsidR="007159E4"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t>string</w:t>
            </w:r>
          </w:p>
        </w:tc>
        <w:tc>
          <w:tcPr>
            <w:tcW w:w="2952" w:type="pct"/>
            <w:tcBorders>
              <w:top w:val="single" w:sz="4" w:space="0" w:color="auto"/>
              <w:left w:val="nil"/>
              <w:bottom w:val="single" w:sz="4" w:space="0" w:color="auto"/>
              <w:right w:val="single" w:sz="8" w:space="0" w:color="auto"/>
            </w:tcBorders>
          </w:tcPr>
          <w:p w:rsidR="007159E4" w:rsidRPr="00867FDE" w:rsidRDefault="007159E4" w:rsidP="007159E4">
            <w:pPr>
              <w:pStyle w:val="TAL"/>
              <w:rPr>
                <w:rFonts w:cs="Arial"/>
                <w:szCs w:val="18"/>
              </w:rPr>
            </w:pPr>
            <w:r w:rsidRPr="00867FDE">
              <w:rPr>
                <w:rFonts w:cs="Arial"/>
                <w:szCs w:val="18"/>
              </w:rPr>
              <w:t xml:space="preserve">Type Allocation Code (TAC) of the UE, </w:t>
            </w:r>
            <w:bookmarkStart w:id="209" w:name="_Hlk23423633"/>
            <w:r w:rsidRPr="00867FDE">
              <w:rPr>
                <w:rFonts w:cs="Arial"/>
                <w:szCs w:val="18"/>
              </w:rPr>
              <w:t>comprising the initial eight-digit portion of the 15-digit IMEI and 16-digit IMEISV codes. See clause 6.2 of 3GPP TS 23.003 [7].</w:t>
            </w:r>
            <w:bookmarkEnd w:id="209"/>
          </w:p>
          <w:p w:rsidR="007159E4" w:rsidRPr="00867FDE" w:rsidRDefault="007159E4" w:rsidP="007159E4">
            <w:pPr>
              <w:pStyle w:val="TAL"/>
              <w:rPr>
                <w:rFonts w:cs="Arial"/>
                <w:szCs w:val="18"/>
              </w:rPr>
            </w:pPr>
          </w:p>
          <w:p w:rsidR="007159E4" w:rsidRPr="00867FDE" w:rsidRDefault="007159E4" w:rsidP="007159E4">
            <w:pPr>
              <w:pStyle w:val="TAL"/>
              <w:rPr>
                <w:rFonts w:cs="Arial"/>
                <w:szCs w:val="18"/>
              </w:rPr>
            </w:pPr>
            <w:r w:rsidRPr="00867FDE">
              <w:rPr>
                <w:lang w:eastAsia="zh-CN"/>
              </w:rPr>
              <w:t xml:space="preserve">Pattern: </w:t>
            </w:r>
            <w:r w:rsidRPr="00867FDE">
              <w:rPr>
                <w:rFonts w:cs="Arial"/>
                <w:szCs w:val="18"/>
              </w:rPr>
              <w:t>'^[0-9]{8}$'</w:t>
            </w:r>
          </w:p>
          <w:p w:rsidR="007159E4" w:rsidRPr="00867FDE" w:rsidRDefault="007159E4" w:rsidP="007159E4">
            <w:pPr>
              <w:pStyle w:val="TAL"/>
              <w:rPr>
                <w:rFonts w:cs="Arial"/>
                <w:szCs w:val="18"/>
              </w:rPr>
            </w:pPr>
          </w:p>
        </w:tc>
      </w:tr>
      <w:tr w:rsidR="007159E4"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lastRenderedPageBreak/>
              <w:t>SwVersionNumber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159E4" w:rsidRPr="00867FDE" w:rsidRDefault="007159E4" w:rsidP="007159E4">
            <w:pPr>
              <w:pStyle w:val="TAL"/>
            </w:pPr>
            <w:r w:rsidRPr="00867FDE">
              <w:t>string</w:t>
            </w:r>
          </w:p>
        </w:tc>
        <w:tc>
          <w:tcPr>
            <w:tcW w:w="2952" w:type="pct"/>
            <w:tcBorders>
              <w:top w:val="single" w:sz="4" w:space="0" w:color="auto"/>
              <w:left w:val="nil"/>
              <w:bottom w:val="single" w:sz="4" w:space="0" w:color="auto"/>
              <w:right w:val="single" w:sz="8" w:space="0" w:color="auto"/>
            </w:tcBorders>
          </w:tcPr>
          <w:p w:rsidR="007159E4" w:rsidRPr="00867FDE" w:rsidRDefault="007159E4" w:rsidP="007159E4">
            <w:pPr>
              <w:pStyle w:val="TAL"/>
              <w:rPr>
                <w:rFonts w:cs="Arial"/>
                <w:szCs w:val="18"/>
              </w:rPr>
            </w:pPr>
            <w:r w:rsidRPr="00867FDE">
              <w:rPr>
                <w:rFonts w:cs="Arial"/>
                <w:szCs w:val="18"/>
              </w:rPr>
              <w:t>Software Version Number (SVN) of the UE, comprising the last two-digit portion of the 16-digit IMEISV codes.</w:t>
            </w:r>
          </w:p>
          <w:p w:rsidR="007159E4" w:rsidRPr="00867FDE" w:rsidRDefault="007159E4" w:rsidP="007159E4">
            <w:pPr>
              <w:pStyle w:val="TAL"/>
              <w:rPr>
                <w:rFonts w:cs="Arial"/>
                <w:szCs w:val="18"/>
              </w:rPr>
            </w:pPr>
            <w:r w:rsidRPr="00867FDE">
              <w:rPr>
                <w:rFonts w:cs="Arial"/>
                <w:szCs w:val="18"/>
              </w:rPr>
              <w:t>See clause 6.2 of 3GPP TS 23.003 [7].</w:t>
            </w:r>
          </w:p>
          <w:p w:rsidR="007159E4" w:rsidRPr="00867FDE" w:rsidRDefault="007159E4" w:rsidP="007159E4">
            <w:pPr>
              <w:pStyle w:val="TAL"/>
              <w:rPr>
                <w:rFonts w:cs="Arial"/>
                <w:szCs w:val="18"/>
              </w:rPr>
            </w:pPr>
          </w:p>
          <w:p w:rsidR="007159E4" w:rsidRPr="00867FDE" w:rsidRDefault="007159E4" w:rsidP="007159E4">
            <w:pPr>
              <w:pStyle w:val="TAL"/>
              <w:rPr>
                <w:rFonts w:cs="Arial"/>
                <w:szCs w:val="18"/>
              </w:rPr>
            </w:pPr>
            <w:r w:rsidRPr="00867FDE">
              <w:rPr>
                <w:lang w:eastAsia="zh-CN"/>
              </w:rPr>
              <w:t xml:space="preserve">Pattern: </w:t>
            </w:r>
            <w:r w:rsidRPr="00867FDE">
              <w:rPr>
                <w:rFonts w:cs="Arial"/>
                <w:szCs w:val="18"/>
              </w:rPr>
              <w:t>'^[0-9]{2}$'</w:t>
            </w:r>
          </w:p>
          <w:p w:rsidR="007159E4" w:rsidRPr="00867FDE" w:rsidRDefault="007159E4" w:rsidP="007159E4">
            <w:pPr>
              <w:pStyle w:val="TAL"/>
              <w:rPr>
                <w:rFonts w:cs="Arial"/>
                <w:szCs w:val="18"/>
              </w:rPr>
            </w:pPr>
          </w:p>
        </w:tc>
      </w:tr>
      <w:tr w:rsidR="00C850AF"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850AF" w:rsidRPr="00867FDE" w:rsidRDefault="00C850AF" w:rsidP="00C850AF">
            <w:pPr>
              <w:pStyle w:val="TAL"/>
            </w:pPr>
            <w:r w:rsidRPr="00867FDE">
              <w:t>HfcNId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C850AF" w:rsidRPr="00867FDE" w:rsidRDefault="00C850AF" w:rsidP="00C850AF">
            <w:pPr>
              <w:pStyle w:val="TAL"/>
            </w:pPr>
            <w:r w:rsidRPr="00867FDE">
              <w:t>string</w:t>
            </w:r>
          </w:p>
        </w:tc>
        <w:tc>
          <w:tcPr>
            <w:tcW w:w="2952" w:type="pct"/>
            <w:tcBorders>
              <w:top w:val="single" w:sz="4" w:space="0" w:color="auto"/>
              <w:left w:val="nil"/>
              <w:bottom w:val="single" w:sz="4" w:space="0" w:color="auto"/>
              <w:right w:val="single" w:sz="8" w:space="0" w:color="auto"/>
            </w:tcBorders>
          </w:tcPr>
          <w:p w:rsidR="00C850AF" w:rsidRPr="00867FDE" w:rsidRDefault="00C850AF" w:rsidP="0056568B">
            <w:pPr>
              <w:pStyle w:val="TAL"/>
              <w:rPr>
                <w:rFonts w:cs="Arial"/>
                <w:szCs w:val="18"/>
              </w:rPr>
            </w:pPr>
            <w:r w:rsidRPr="00867FDE">
              <w:rPr>
                <w:rFonts w:cs="Arial"/>
                <w:szCs w:val="18"/>
              </w:rPr>
              <w:t xml:space="preserve">This IE represents the identifier of the HFC node Id as specified in </w:t>
            </w:r>
            <w:r w:rsidRPr="00867FDE">
              <w:t>CableLabs WR-TR-5WWC-ARCH [</w:t>
            </w:r>
            <w:r w:rsidR="0056568B" w:rsidRPr="00867FDE">
              <w:t>32</w:t>
            </w:r>
            <w:r w:rsidRPr="00867FDE">
              <w:t xml:space="preserve">]. It is provisioned by the wireline operator as part of wireline operations and may contain up to six characters. </w:t>
            </w:r>
          </w:p>
        </w:tc>
      </w:tr>
      <w:tr w:rsidR="00C850AF"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850AF" w:rsidRPr="00867FDE" w:rsidRDefault="00C850AF" w:rsidP="00C850AF">
            <w:pPr>
              <w:pStyle w:val="TAL"/>
            </w:pPr>
            <w:r w:rsidRPr="00867FDE">
              <w:t>HfcNIdRm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C850AF" w:rsidRPr="00867FDE" w:rsidRDefault="00C850AF" w:rsidP="00C850AF">
            <w:pPr>
              <w:pStyle w:val="TAL"/>
            </w:pPr>
            <w:r w:rsidRPr="00867FDE">
              <w:t>string</w:t>
            </w:r>
          </w:p>
        </w:tc>
        <w:tc>
          <w:tcPr>
            <w:tcW w:w="2952" w:type="pct"/>
            <w:tcBorders>
              <w:top w:val="single" w:sz="4" w:space="0" w:color="auto"/>
              <w:left w:val="nil"/>
              <w:bottom w:val="single" w:sz="4" w:space="0" w:color="auto"/>
              <w:right w:val="single" w:sz="8" w:space="0" w:color="auto"/>
            </w:tcBorders>
          </w:tcPr>
          <w:p w:rsidR="00C850AF" w:rsidRPr="00867FDE" w:rsidRDefault="00C850AF" w:rsidP="00C850AF">
            <w:pPr>
              <w:pStyle w:val="TAL"/>
              <w:rPr>
                <w:rFonts w:cs="Arial"/>
                <w:szCs w:val="18"/>
              </w:rPr>
            </w:pPr>
            <w:r w:rsidRPr="00867FDE">
              <w:t>This data type is defined in the same way as the "HfcNId" data type, but with the OpenAPI "nullable: true" property.</w:t>
            </w:r>
          </w:p>
        </w:tc>
      </w:tr>
      <w:tr w:rsidR="00AE1A74" w:rsidRPr="00867FD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E1A74" w:rsidRPr="00867FDE" w:rsidRDefault="00AE1A74" w:rsidP="00AE1A74">
            <w:pPr>
              <w:pStyle w:val="TAL"/>
            </w:pPr>
            <w:r w:rsidRPr="00867FDE">
              <w:rPr>
                <w:rFonts w:hint="eastAsia"/>
                <w:lang w:eastAsia="zh-CN"/>
              </w:rPr>
              <w:t>E</w:t>
            </w:r>
            <w:r w:rsidRPr="00867FDE">
              <w:rPr>
                <w:lang w:eastAsia="zh-CN"/>
              </w:rPr>
              <w:t>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AE1A74" w:rsidRPr="00867FDE" w:rsidRDefault="00AE1A74" w:rsidP="00AE1A74">
            <w:pPr>
              <w:pStyle w:val="TAL"/>
            </w:pPr>
            <w:r w:rsidRPr="00867FDE">
              <w:t>string</w:t>
            </w:r>
          </w:p>
        </w:tc>
        <w:tc>
          <w:tcPr>
            <w:tcW w:w="2952" w:type="pct"/>
            <w:tcBorders>
              <w:top w:val="single" w:sz="4" w:space="0" w:color="auto"/>
              <w:left w:val="nil"/>
              <w:bottom w:val="single" w:sz="4" w:space="0" w:color="auto"/>
              <w:right w:val="single" w:sz="8" w:space="0" w:color="auto"/>
            </w:tcBorders>
          </w:tcPr>
          <w:p w:rsidR="00AE1A74" w:rsidRPr="00867FDE" w:rsidRDefault="00AE1A74" w:rsidP="00AE1A74">
            <w:pPr>
              <w:pStyle w:val="TAL"/>
              <w:rPr>
                <w:rFonts w:cs="Arial"/>
                <w:szCs w:val="18"/>
              </w:rPr>
            </w:pPr>
            <w:r w:rsidRPr="00867FDE">
              <w:rPr>
                <w:rFonts w:cs="Arial"/>
                <w:szCs w:val="18"/>
              </w:rPr>
              <w:t xml:space="preserve">This represents the identifier of the eNB ID as specified in </w:t>
            </w:r>
            <w:r w:rsidRPr="00867FDE">
              <w:rPr>
                <w:lang w:eastAsia="zh-CN"/>
              </w:rPr>
              <w:t>clause</w:t>
            </w:r>
            <w:r w:rsidRPr="00867FDE">
              <w:t> </w:t>
            </w:r>
            <w:r w:rsidRPr="00867FDE">
              <w:rPr>
                <w:lang w:eastAsia="zh-CN"/>
              </w:rPr>
              <w:t>9.2.1.37 of 3GPP TS 36.413 [16]</w:t>
            </w:r>
            <w:r w:rsidRPr="00867FDE">
              <w:rPr>
                <w:rFonts w:cs="Arial" w:hint="eastAsia"/>
                <w:szCs w:val="18"/>
                <w:lang w:eastAsia="zh-CN"/>
              </w:rPr>
              <w:t>.</w:t>
            </w:r>
          </w:p>
          <w:p w:rsidR="00AE1A74" w:rsidRPr="00867FDE" w:rsidRDefault="00AE1A74" w:rsidP="00AE1A74">
            <w:pPr>
              <w:pStyle w:val="TAL"/>
              <w:rPr>
                <w:rFonts w:cs="Arial"/>
                <w:szCs w:val="18"/>
              </w:rPr>
            </w:pPr>
          </w:p>
          <w:p w:rsidR="00AE1A74" w:rsidRPr="00867FDE" w:rsidRDefault="00AE1A74" w:rsidP="00AE1A74">
            <w:pPr>
              <w:pStyle w:val="TAL"/>
              <w:rPr>
                <w:rFonts w:cs="Arial"/>
                <w:szCs w:val="18"/>
              </w:rPr>
            </w:pPr>
            <w:r w:rsidRPr="00867FDE">
              <w:rPr>
                <w:rFonts w:cs="Arial"/>
                <w:szCs w:val="18"/>
              </w:rPr>
              <w:t>The string shall be formatted with following pattern:</w:t>
            </w:r>
          </w:p>
          <w:p w:rsidR="00AE1A74" w:rsidRPr="00867FDE" w:rsidRDefault="00AE1A74" w:rsidP="00AE1A74">
            <w:pPr>
              <w:pStyle w:val="TAL"/>
              <w:rPr>
                <w:rFonts w:cs="Arial"/>
                <w:szCs w:val="18"/>
              </w:rPr>
            </w:pPr>
            <w:r w:rsidRPr="00867FDE">
              <w:rPr>
                <w:rFonts w:cs="Arial"/>
                <w:szCs w:val="18"/>
              </w:rPr>
              <w:t>Pattern: '^('Macro</w:t>
            </w:r>
            <w:r w:rsidRPr="00867FDE">
              <w:rPr>
                <w:color w:val="000000" w:themeColor="text1"/>
              </w:rPr>
              <w:t>eNB</w:t>
            </w:r>
            <w:r w:rsidRPr="00867FDE">
              <w:rPr>
                <w:rFonts w:cs="Arial"/>
                <w:szCs w:val="18"/>
              </w:rPr>
              <w:t>-[A-Fa-f0-9]{5}|LMacro</w:t>
            </w:r>
            <w:r w:rsidRPr="00867FDE">
              <w:rPr>
                <w:color w:val="000000" w:themeColor="text1"/>
              </w:rPr>
              <w:t>eNB</w:t>
            </w:r>
            <w:r w:rsidRPr="00867FDE">
              <w:rPr>
                <w:rFonts w:cs="Arial"/>
                <w:szCs w:val="18"/>
              </w:rPr>
              <w:t>-[A-Fa-f0-9]{6}|SMacroeNB-[A-Fa-f0-9]{5}|HomeeNB-[A-Fa-f0-9]{7})$'</w:t>
            </w:r>
          </w:p>
          <w:p w:rsidR="00AE1A74" w:rsidRPr="00867FDE" w:rsidRDefault="00AE1A74" w:rsidP="00AE1A74">
            <w:pPr>
              <w:pStyle w:val="TAL"/>
              <w:rPr>
                <w:rFonts w:cs="Arial"/>
                <w:szCs w:val="18"/>
              </w:rPr>
            </w:pPr>
          </w:p>
          <w:p w:rsidR="00AE1A74" w:rsidRPr="00867FDE" w:rsidRDefault="00AE1A74" w:rsidP="00AE1A74">
            <w:pPr>
              <w:pStyle w:val="TAL"/>
              <w:rPr>
                <w:lang w:eastAsia="zh-CN"/>
              </w:rPr>
            </w:pPr>
            <w:r w:rsidRPr="00867FDE">
              <w:rPr>
                <w:rFonts w:cs="Arial"/>
                <w:szCs w:val="18"/>
              </w:rPr>
              <w:t xml:space="preserve">The value of </w:t>
            </w:r>
            <w:r w:rsidRPr="00867FDE">
              <w:rPr>
                <w:lang w:eastAsia="zh-CN"/>
              </w:rPr>
              <w:t xml:space="preserve">the </w:t>
            </w:r>
            <w:r w:rsidRPr="00867FDE">
              <w:rPr>
                <w:rFonts w:cs="Arial"/>
                <w:szCs w:val="18"/>
              </w:rPr>
              <w:t>eNB ID</w:t>
            </w:r>
            <w:r w:rsidRPr="00867FDE">
              <w:rPr>
                <w:lang w:eastAsia="zh-CN"/>
              </w:rPr>
              <w:t xml:space="preserve"> shall be encoded in hexadecimal representation. Each character in the string shall take a value of "0" to "9" or "A" to "F" and shall represent 4 bits. The padding 0 shall be added to make multiple nibbles, so the most significant character representing the padding 0 if required together with the 4 most significant bits of the </w:t>
            </w:r>
            <w:r w:rsidRPr="00867FDE">
              <w:rPr>
                <w:rFonts w:cs="Arial"/>
                <w:szCs w:val="18"/>
              </w:rPr>
              <w:t>eNB ID</w:t>
            </w:r>
            <w:r w:rsidRPr="00867FDE">
              <w:rPr>
                <w:lang w:eastAsia="zh-CN"/>
              </w:rPr>
              <w:t xml:space="preserve"> shall appear first in the string, and the character representing the 4 least significant bit of the </w:t>
            </w:r>
            <w:r w:rsidRPr="00867FDE">
              <w:rPr>
                <w:rFonts w:cs="Arial"/>
                <w:szCs w:val="18"/>
              </w:rPr>
              <w:t xml:space="preserve">eNB ID </w:t>
            </w:r>
            <w:r w:rsidRPr="00867FDE">
              <w:rPr>
                <w:lang w:eastAsia="zh-CN"/>
              </w:rPr>
              <w:t>(to form a nibble) shall appear last in the string.</w:t>
            </w:r>
          </w:p>
          <w:p w:rsidR="00AE1A74" w:rsidRPr="00867FDE" w:rsidRDefault="00AE1A74" w:rsidP="00AE1A74">
            <w:pPr>
              <w:pStyle w:val="TAL"/>
              <w:rPr>
                <w:rFonts w:cs="Arial"/>
                <w:szCs w:val="18"/>
              </w:rPr>
            </w:pPr>
          </w:p>
          <w:p w:rsidR="00AE1A74" w:rsidRPr="00867FDE" w:rsidRDefault="00AE1A74" w:rsidP="00AE1A74">
            <w:pPr>
              <w:pStyle w:val="TAL"/>
              <w:rPr>
                <w:rFonts w:cs="Arial"/>
                <w:szCs w:val="18"/>
              </w:rPr>
            </w:pPr>
            <w:r w:rsidRPr="00867FDE">
              <w:rPr>
                <w:rFonts w:cs="Arial"/>
                <w:szCs w:val="18"/>
              </w:rPr>
              <w:t>Examples:</w:t>
            </w:r>
          </w:p>
          <w:p w:rsidR="00AE1A74" w:rsidRPr="00867FDE" w:rsidRDefault="00AE1A74" w:rsidP="00AE1A74">
            <w:pPr>
              <w:pStyle w:val="TAL"/>
            </w:pPr>
            <w:r w:rsidRPr="00867FDE">
              <w:rPr>
                <w:rFonts w:cs="Arial"/>
                <w:szCs w:val="18"/>
              </w:rPr>
              <w:t>"SMacroeNB-34B89" indicates a Short Macro eNB ID with value 0x34B89.</w:t>
            </w:r>
          </w:p>
        </w:tc>
      </w:tr>
      <w:tr w:rsidR="00AE1A74" w:rsidRPr="00867FDE" w:rsidTr="00D125A3">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E1A74" w:rsidRPr="00867FDE" w:rsidRDefault="00AE1A74" w:rsidP="00AE1A74">
            <w:pPr>
              <w:pStyle w:val="TAN"/>
              <w:rPr>
                <w:rFonts w:cs="Arial"/>
                <w:szCs w:val="18"/>
              </w:rPr>
            </w:pPr>
            <w:r w:rsidRPr="00867FDE">
              <w:t>NOTE:</w:t>
            </w:r>
            <w:r w:rsidRPr="00867FDE">
              <w:tab/>
              <w:t>For a PDN connection established via MME, the PDU Session ID value is set to 64 plus the EPS bearer ID of the default EPS bearer of the PDN connection; for a PDN connection established via ePDG, the PDU Session ID value is set to 80 plus the EPS bearer ID of the default EPS bearer of the PDN connection.</w:t>
            </w:r>
          </w:p>
        </w:tc>
      </w:tr>
    </w:tbl>
    <w:p w:rsidR="00B772CA" w:rsidRPr="00867FDE" w:rsidRDefault="00B772CA" w:rsidP="00B772CA"/>
    <w:p w:rsidR="005E285D" w:rsidRPr="00867FDE" w:rsidRDefault="005E285D" w:rsidP="00DA7E56"/>
    <w:p w:rsidR="00DA7E56" w:rsidRPr="00867FDE" w:rsidRDefault="00DA7E56" w:rsidP="00DA7E56">
      <w:pPr>
        <w:pStyle w:val="Heading3"/>
      </w:pPr>
      <w:bookmarkStart w:id="210" w:name="_Toc24925811"/>
      <w:bookmarkStart w:id="211" w:name="_Toc24925989"/>
      <w:bookmarkStart w:id="212" w:name="_Toc24926165"/>
      <w:bookmarkStart w:id="213" w:name="_Toc27592804"/>
      <w:r w:rsidRPr="00867FDE">
        <w:t>5.4.3</w:t>
      </w:r>
      <w:r w:rsidRPr="00867FDE">
        <w:tab/>
        <w:t>Enumerations</w:t>
      </w:r>
      <w:bookmarkEnd w:id="210"/>
      <w:bookmarkEnd w:id="211"/>
      <w:bookmarkEnd w:id="212"/>
      <w:bookmarkEnd w:id="213"/>
    </w:p>
    <w:p w:rsidR="00DA7E56" w:rsidRPr="00867FDE" w:rsidRDefault="00DA7E56" w:rsidP="00DA7E56">
      <w:pPr>
        <w:pStyle w:val="Heading4"/>
      </w:pPr>
      <w:bookmarkStart w:id="214" w:name="_Toc24925812"/>
      <w:bookmarkStart w:id="215" w:name="_Toc24925990"/>
      <w:bookmarkStart w:id="216" w:name="_Toc24926166"/>
      <w:bookmarkStart w:id="217" w:name="_Toc27592805"/>
      <w:r w:rsidRPr="00867FDE">
        <w:t>5.4.3.1</w:t>
      </w:r>
      <w:r w:rsidRPr="00867FDE">
        <w:tab/>
        <w:t>Enumeration: AccessType</w:t>
      </w:r>
      <w:bookmarkEnd w:id="214"/>
      <w:bookmarkEnd w:id="215"/>
      <w:bookmarkEnd w:id="216"/>
      <w:bookmarkEnd w:id="217"/>
    </w:p>
    <w:p w:rsidR="00DA7E56" w:rsidRPr="00867FDE" w:rsidRDefault="00DA7E56" w:rsidP="00DA7E56">
      <w:pPr>
        <w:pStyle w:val="TH"/>
      </w:pPr>
      <w:r w:rsidRPr="00867FDE">
        <w:t>Table 5.</w:t>
      </w:r>
      <w:r w:rsidR="002B4178" w:rsidRPr="00867FDE">
        <w:t>4</w:t>
      </w:r>
      <w:r w:rsidRPr="00867FDE">
        <w:t>.3.1-1: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867FDE" w:rsidRDefault="00DA7E56" w:rsidP="00B42053">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867FDE" w:rsidRDefault="00DA7E56" w:rsidP="007353FB">
            <w:pPr>
              <w:pStyle w:val="TAH"/>
            </w:pPr>
            <w:r w:rsidRPr="00867FDE">
              <w:t>Description</w:t>
            </w:r>
          </w:p>
        </w:tc>
      </w:tr>
      <w:tr w:rsidR="00DA7E56"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67FDE" w:rsidRDefault="0092369C" w:rsidP="00B42053">
            <w:pPr>
              <w:pStyle w:val="TAL"/>
            </w:pPr>
            <w:r w:rsidRPr="00867FDE">
              <w:t>"</w:t>
            </w:r>
            <w:r w:rsidR="00DA7E56" w:rsidRPr="00867FDE">
              <w:t>3GPP_ACCESS</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867FDE" w:rsidRDefault="005E285D" w:rsidP="00B42053">
            <w:pPr>
              <w:pStyle w:val="TAL"/>
            </w:pPr>
            <w:r w:rsidRPr="00867FDE">
              <w:t>3GPP access</w:t>
            </w:r>
          </w:p>
        </w:tc>
      </w:tr>
      <w:tr w:rsidR="00DA7E56"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67FDE" w:rsidRDefault="0092369C" w:rsidP="00B42053">
            <w:pPr>
              <w:pStyle w:val="TAL"/>
            </w:pPr>
            <w:r w:rsidRPr="00867FDE">
              <w:t>"</w:t>
            </w:r>
            <w:r w:rsidR="00DA7E56" w:rsidRPr="00867FDE">
              <w:t>NON_3GPP_ACCESS</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867FDE" w:rsidRDefault="005E285D" w:rsidP="00B42053">
            <w:pPr>
              <w:pStyle w:val="TAL"/>
            </w:pPr>
            <w:r w:rsidRPr="00867FDE">
              <w:t>Non-3GPP access</w:t>
            </w:r>
          </w:p>
        </w:tc>
      </w:tr>
    </w:tbl>
    <w:p w:rsidR="00DA7E56" w:rsidRPr="00867FDE" w:rsidRDefault="00DA7E56" w:rsidP="00DA7E56">
      <w:pPr>
        <w:rPr>
          <w:lang w:val="en-US"/>
        </w:rPr>
      </w:pPr>
    </w:p>
    <w:p w:rsidR="00DA7E56" w:rsidRPr="00867FDE" w:rsidRDefault="00DA7E56" w:rsidP="00DA7E56">
      <w:pPr>
        <w:pStyle w:val="Heading4"/>
      </w:pPr>
      <w:bookmarkStart w:id="218" w:name="_Toc24925813"/>
      <w:bookmarkStart w:id="219" w:name="_Toc24925991"/>
      <w:bookmarkStart w:id="220" w:name="_Toc24926167"/>
      <w:bookmarkStart w:id="221" w:name="_Toc27592806"/>
      <w:r w:rsidRPr="00867FDE">
        <w:lastRenderedPageBreak/>
        <w:t>5.4.3.2</w:t>
      </w:r>
      <w:r w:rsidRPr="00867FDE">
        <w:tab/>
        <w:t>Enumeration: RatType</w:t>
      </w:r>
      <w:bookmarkEnd w:id="218"/>
      <w:bookmarkEnd w:id="219"/>
      <w:bookmarkEnd w:id="220"/>
      <w:bookmarkEnd w:id="221"/>
    </w:p>
    <w:p w:rsidR="00DA7E56" w:rsidRPr="00867FDE" w:rsidRDefault="00DA7E56" w:rsidP="00DA7E56">
      <w:pPr>
        <w:pStyle w:val="TH"/>
      </w:pPr>
      <w:r w:rsidRPr="00867FDE">
        <w:t>Table 5.</w:t>
      </w:r>
      <w:r w:rsidR="002B4178" w:rsidRPr="00867FDE">
        <w:t>4</w:t>
      </w:r>
      <w:r w:rsidRPr="00867FDE">
        <w:t>.3.</w:t>
      </w:r>
      <w:r w:rsidR="002B4178" w:rsidRPr="00867FDE">
        <w:t>2</w:t>
      </w:r>
      <w:r w:rsidRPr="00867FDE">
        <w:t>-1: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867FDE" w:rsidRDefault="00DA7E56" w:rsidP="00B42053">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867FDE" w:rsidRDefault="00DA7E56" w:rsidP="00B42053">
            <w:pPr>
              <w:pStyle w:val="TAH"/>
            </w:pPr>
            <w:r w:rsidRPr="00867FDE">
              <w:t>Description</w:t>
            </w:r>
          </w:p>
        </w:tc>
      </w:tr>
      <w:tr w:rsidR="005E285D"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867FDE" w:rsidRDefault="0092369C" w:rsidP="007B4158">
            <w:pPr>
              <w:pStyle w:val="TAL"/>
            </w:pPr>
            <w:r w:rsidRPr="00867FDE">
              <w:t>"</w:t>
            </w:r>
            <w:r w:rsidR="005E285D" w:rsidRPr="00867FDE">
              <w:t>NR</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867FDE" w:rsidRDefault="005E285D" w:rsidP="007B4158">
            <w:pPr>
              <w:pStyle w:val="TAL"/>
            </w:pPr>
            <w:r w:rsidRPr="00867FDE">
              <w:t>New Radio</w:t>
            </w:r>
          </w:p>
        </w:tc>
      </w:tr>
      <w:tr w:rsidR="005E285D"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867FDE" w:rsidRDefault="0092369C" w:rsidP="007B4158">
            <w:pPr>
              <w:pStyle w:val="TAL"/>
            </w:pPr>
            <w:r w:rsidRPr="00867FDE">
              <w:t>"</w:t>
            </w:r>
            <w:r w:rsidR="005E285D" w:rsidRPr="00867FDE">
              <w:t>EUTRA</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867FDE" w:rsidRDefault="005E285D" w:rsidP="007B4158">
            <w:pPr>
              <w:pStyle w:val="TAL"/>
            </w:pPr>
            <w:r w:rsidRPr="00867FDE">
              <w:t xml:space="preserve">(WB) Evolved Universal Terrestrial Radio Access </w:t>
            </w:r>
          </w:p>
        </w:tc>
      </w:tr>
      <w:tr w:rsidR="005E285D"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867FDE" w:rsidRDefault="0092369C" w:rsidP="007B4158">
            <w:pPr>
              <w:pStyle w:val="TAL"/>
            </w:pPr>
            <w:r w:rsidRPr="00867FDE">
              <w:t>"</w:t>
            </w:r>
            <w:r w:rsidR="005E285D" w:rsidRPr="00867FDE">
              <w:t>WLAN</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867FDE" w:rsidRDefault="005E285D" w:rsidP="007B4158">
            <w:pPr>
              <w:pStyle w:val="TAL"/>
            </w:pPr>
            <w:r w:rsidRPr="00867FDE">
              <w:t>Wireless LAN</w:t>
            </w:r>
          </w:p>
        </w:tc>
      </w:tr>
      <w:tr w:rsidR="005E285D"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867FDE" w:rsidRDefault="0092369C" w:rsidP="007B4158">
            <w:pPr>
              <w:pStyle w:val="TAL"/>
            </w:pPr>
            <w:r w:rsidRPr="00867FDE">
              <w:t>"</w:t>
            </w:r>
            <w:r w:rsidR="005E285D" w:rsidRPr="00867FDE">
              <w:t>VIRTUAL</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867FDE" w:rsidRDefault="005E285D" w:rsidP="007B4158">
            <w:pPr>
              <w:pStyle w:val="TAL"/>
            </w:pPr>
            <w:r w:rsidRPr="00867FDE">
              <w:t>Virtual (see NOTE</w:t>
            </w:r>
            <w:r w:rsidR="006A1960" w:rsidRPr="00867FDE">
              <w:t> 1</w:t>
            </w:r>
            <w:r w:rsidRPr="00867FDE">
              <w:t>)</w:t>
            </w:r>
          </w:p>
        </w:tc>
      </w:tr>
      <w:tr w:rsidR="001A17E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A17E0" w:rsidRPr="00867FDE" w:rsidRDefault="001A17E0" w:rsidP="001A17E0">
            <w:pPr>
              <w:pStyle w:val="TAL"/>
            </w:pPr>
            <w:r w:rsidRPr="00867FDE">
              <w:t>"</w:t>
            </w:r>
            <w:r w:rsidRPr="00867FDE">
              <w:rPr>
                <w:rFonts w:hint="eastAsia"/>
                <w:lang w:eastAsia="zh-CN"/>
              </w:rPr>
              <w:t>NBIOT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A17E0" w:rsidRPr="00867FDE" w:rsidRDefault="001A17E0" w:rsidP="001A17E0">
            <w:pPr>
              <w:pStyle w:val="TAL"/>
            </w:pPr>
            <w:r w:rsidRPr="00867FDE">
              <w:rPr>
                <w:rFonts w:hint="eastAsia"/>
                <w:lang w:eastAsia="zh-CN"/>
              </w:rPr>
              <w:t>NB IoT</w:t>
            </w:r>
          </w:p>
        </w:tc>
      </w:tr>
      <w:tr w:rsidR="000F267F"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F267F" w:rsidRPr="00867FDE" w:rsidRDefault="005D14F1" w:rsidP="000F267F">
            <w:pPr>
              <w:pStyle w:val="TAL"/>
            </w:pPr>
            <w:r w:rsidRPr="00867FDE">
              <w:t>"</w:t>
            </w:r>
            <w:r w:rsidR="000F267F" w:rsidRPr="00867FDE">
              <w:t>WIRELINE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F267F" w:rsidRPr="00867FDE" w:rsidRDefault="000F267F" w:rsidP="000F267F">
            <w:pPr>
              <w:pStyle w:val="TAL"/>
              <w:rPr>
                <w:lang w:eastAsia="zh-CN"/>
              </w:rPr>
            </w:pPr>
            <w:r w:rsidRPr="00867FDE">
              <w:rPr>
                <w:lang w:eastAsia="zh-CN"/>
              </w:rPr>
              <w:t>Wireline</w:t>
            </w:r>
          </w:p>
        </w:tc>
      </w:tr>
      <w:tr w:rsidR="00595234"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95234" w:rsidRPr="00867FDE" w:rsidRDefault="00595234" w:rsidP="00595234">
            <w:pPr>
              <w:pStyle w:val="TAL"/>
            </w:pPr>
            <w:r w:rsidRPr="00867FDE">
              <w:t>"LTE-M"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95234" w:rsidRPr="00867FDE" w:rsidRDefault="00595234" w:rsidP="00595234">
            <w:pPr>
              <w:pStyle w:val="TAL"/>
              <w:rPr>
                <w:lang w:eastAsia="zh-CN"/>
              </w:rPr>
            </w:pPr>
            <w:r w:rsidRPr="00867FDE">
              <w:rPr>
                <w:lang w:eastAsia="zh-CN"/>
              </w:rPr>
              <w:t>LTE-M (see NOTE 2)</w:t>
            </w:r>
          </w:p>
        </w:tc>
      </w:tr>
      <w:tr w:rsidR="00AE1A74"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E1A74" w:rsidRPr="00867FDE" w:rsidRDefault="00AE1A74" w:rsidP="00AE1A74">
            <w:pPr>
              <w:pStyle w:val="TAL"/>
            </w:pPr>
            <w:r w:rsidRPr="00867FDE">
              <w:t>"NR_U"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E1A74" w:rsidRPr="00867FDE" w:rsidRDefault="00AE1A74" w:rsidP="00AE1A74">
            <w:pPr>
              <w:pStyle w:val="TAL"/>
              <w:rPr>
                <w:lang w:eastAsia="zh-CN"/>
              </w:rPr>
            </w:pPr>
            <w:r w:rsidRPr="00867FDE">
              <w:rPr>
                <w:lang w:eastAsia="zh-CN"/>
              </w:rPr>
              <w:t>New Radio in unlicensed bands</w:t>
            </w:r>
          </w:p>
        </w:tc>
      </w:tr>
      <w:tr w:rsidR="00AE1A74"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E1A74" w:rsidRPr="00867FDE" w:rsidRDefault="00AE1A74" w:rsidP="00AE1A74">
            <w:pPr>
              <w:pStyle w:val="TAL"/>
            </w:pPr>
            <w:r w:rsidRPr="00867FDE">
              <w:t>"EUTRA_U"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E1A74" w:rsidRPr="00867FDE" w:rsidRDefault="00AE1A74" w:rsidP="00AE1A74">
            <w:pPr>
              <w:pStyle w:val="TAL"/>
              <w:rPr>
                <w:lang w:eastAsia="zh-CN"/>
              </w:rPr>
            </w:pPr>
            <w:r w:rsidRPr="00867FDE">
              <w:t>(WB) Evolved Universal Terrestrial Radio Access in unlicensed bands</w:t>
            </w:r>
          </w:p>
        </w:tc>
      </w:tr>
      <w:tr w:rsidR="00AE1A74" w:rsidRPr="00867FDE" w:rsidTr="003405A9">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E1A74" w:rsidRPr="00867FDE" w:rsidRDefault="00AE1A74" w:rsidP="00AE1A74">
            <w:pPr>
              <w:pStyle w:val="TAN"/>
            </w:pPr>
            <w:r w:rsidRPr="00867FDE">
              <w:t>NOTE</w:t>
            </w:r>
            <w:r w:rsidRPr="00867FDE">
              <w:t> 1</w:t>
            </w:r>
            <w:r w:rsidRPr="00867FDE">
              <w:t>:</w:t>
            </w:r>
            <w:r w:rsidRPr="00867FDE">
              <w:tab/>
              <w:t>Virtual shall be used if the N3IWF does not know the access technology used for an untrusted non-3GPP access.</w:t>
            </w:r>
            <w:r w:rsidRPr="00867FDE">
              <w:t xml:space="preserve"> </w:t>
            </w:r>
          </w:p>
          <w:p w:rsidR="00AE1A74" w:rsidRPr="00867FDE" w:rsidRDefault="00AE1A74" w:rsidP="00AE1A74">
            <w:pPr>
              <w:pStyle w:val="TAN"/>
            </w:pPr>
            <w:r w:rsidRPr="00867FDE">
              <w:t>NOTE 2:</w:t>
            </w:r>
            <w:r w:rsidRPr="00867FDE">
              <w:tab/>
              <w:t>This RAT type value is used only in the Core Network; it shall be used when a Category M UE using E-UTRA has provided a Category M indication to the NG-RAN.</w:t>
            </w:r>
          </w:p>
        </w:tc>
      </w:tr>
    </w:tbl>
    <w:p w:rsidR="00DA7E56" w:rsidRPr="00867FDE" w:rsidRDefault="00DA7E56" w:rsidP="00DA7E56">
      <w:pPr>
        <w:rPr>
          <w:lang w:val="en-US"/>
        </w:rPr>
      </w:pPr>
    </w:p>
    <w:p w:rsidR="00DA7E56" w:rsidRPr="00867FDE" w:rsidRDefault="00DA7E56" w:rsidP="00DA7E56">
      <w:pPr>
        <w:pStyle w:val="Heading4"/>
      </w:pPr>
      <w:bookmarkStart w:id="222" w:name="_Toc24925814"/>
      <w:bookmarkStart w:id="223" w:name="_Toc24925992"/>
      <w:bookmarkStart w:id="224" w:name="_Toc24926168"/>
      <w:bookmarkStart w:id="225" w:name="_Toc27592807"/>
      <w:r w:rsidRPr="00867FDE">
        <w:t>5.4.3.3</w:t>
      </w:r>
      <w:r w:rsidRPr="00867FDE">
        <w:tab/>
        <w:t xml:space="preserve">Enumeration: </w:t>
      </w:r>
      <w:r w:rsidR="004F54DC" w:rsidRPr="00867FDE">
        <w:t>PduSessionType</w:t>
      </w:r>
      <w:bookmarkEnd w:id="222"/>
      <w:bookmarkEnd w:id="223"/>
      <w:bookmarkEnd w:id="224"/>
      <w:bookmarkEnd w:id="225"/>
    </w:p>
    <w:p w:rsidR="004F54DC" w:rsidRPr="00867FDE" w:rsidRDefault="004F54DC" w:rsidP="004F54DC">
      <w:r w:rsidRPr="00867FDE">
        <w:t>The enumeration PduSessionType indicates the type of a PDU session. It shall comply with the provisions defined in table 5.4.3.3-1.</w:t>
      </w:r>
    </w:p>
    <w:p w:rsidR="004F54DC" w:rsidRPr="00867FDE" w:rsidRDefault="004F54DC" w:rsidP="004F54DC">
      <w:pPr>
        <w:pStyle w:val="TH"/>
      </w:pPr>
      <w:r w:rsidRPr="00867FDE">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4F54DC"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F54DC" w:rsidRPr="00867FDE" w:rsidRDefault="004F54DC" w:rsidP="0042630E">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F54DC" w:rsidRPr="00867FDE" w:rsidRDefault="004F54DC" w:rsidP="0042630E">
            <w:pPr>
              <w:pStyle w:val="TAH"/>
            </w:pPr>
            <w:r w:rsidRPr="00867FDE">
              <w:t>Description</w:t>
            </w:r>
          </w:p>
        </w:tc>
      </w:tr>
      <w:tr w:rsidR="004F54DC"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867FDE" w:rsidRDefault="0092369C" w:rsidP="007B4158">
            <w:pPr>
              <w:pStyle w:val="TAL"/>
            </w:pPr>
            <w:r w:rsidRPr="00867FDE">
              <w:t>"</w:t>
            </w:r>
            <w:r w:rsidR="004F54DC" w:rsidRPr="00867FDE">
              <w:t>IPV4</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867FDE" w:rsidRDefault="004F54DC" w:rsidP="0042630E">
            <w:pPr>
              <w:pStyle w:val="TAL"/>
            </w:pPr>
            <w:r w:rsidRPr="00867FDE">
              <w:t>IPv4</w:t>
            </w:r>
          </w:p>
        </w:tc>
      </w:tr>
      <w:tr w:rsidR="004F54DC"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867FDE" w:rsidRDefault="0092369C" w:rsidP="007B4158">
            <w:pPr>
              <w:pStyle w:val="TAL"/>
            </w:pPr>
            <w:r w:rsidRPr="00867FDE">
              <w:t>"</w:t>
            </w:r>
            <w:r w:rsidR="004F54DC" w:rsidRPr="00867FDE">
              <w:t>IPV6</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867FDE" w:rsidRDefault="004F54DC" w:rsidP="007B4158">
            <w:pPr>
              <w:pStyle w:val="TAL"/>
            </w:pPr>
            <w:r w:rsidRPr="00867FDE">
              <w:t>IPv6</w:t>
            </w:r>
          </w:p>
        </w:tc>
      </w:tr>
      <w:tr w:rsidR="00845ECE"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 xml:space="preserve">IPv4v6 (see </w:t>
            </w:r>
            <w:r w:rsidR="00A06A4D" w:rsidRPr="00867FDE">
              <w:t>clause</w:t>
            </w:r>
            <w:r w:rsidRPr="00867FDE">
              <w:t xml:space="preserve"> 5.8.2.2.1 of 3GPP TS 23.501 [8])</w:t>
            </w:r>
          </w:p>
        </w:tc>
      </w:tr>
      <w:tr w:rsidR="00845ECE"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"UNSTRUCTURED"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Unstructured</w:t>
            </w:r>
          </w:p>
        </w:tc>
      </w:tr>
      <w:tr w:rsidR="00845ECE"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"ETHERNET"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867FDE" w:rsidRDefault="00845ECE" w:rsidP="00845ECE">
            <w:pPr>
              <w:pStyle w:val="TAL"/>
            </w:pPr>
            <w:r w:rsidRPr="00867FDE">
              <w:t>Ethernet</w:t>
            </w:r>
          </w:p>
        </w:tc>
      </w:tr>
    </w:tbl>
    <w:p w:rsidR="004F54DC" w:rsidRPr="00867FDE" w:rsidRDefault="004F54DC" w:rsidP="004F54DC">
      <w:pPr>
        <w:rPr>
          <w:lang w:val="en-US"/>
        </w:rPr>
      </w:pPr>
    </w:p>
    <w:p w:rsidR="00FB59E9" w:rsidRPr="00867FDE" w:rsidRDefault="00FB59E9" w:rsidP="00FB59E9">
      <w:pPr>
        <w:pStyle w:val="Heading4"/>
      </w:pPr>
      <w:bookmarkStart w:id="226" w:name="_Toc24925815"/>
      <w:bookmarkStart w:id="227" w:name="_Toc24925993"/>
      <w:bookmarkStart w:id="228" w:name="_Toc24926169"/>
      <w:bookmarkStart w:id="229" w:name="_Toc27592808"/>
      <w:r w:rsidRPr="00867FDE">
        <w:t>5.4.3.4</w:t>
      </w:r>
      <w:r w:rsidRPr="00867FDE">
        <w:tab/>
        <w:t>Enumeration: UpIntegrity</w:t>
      </w:r>
      <w:bookmarkEnd w:id="226"/>
      <w:bookmarkEnd w:id="227"/>
      <w:bookmarkEnd w:id="228"/>
      <w:bookmarkEnd w:id="229"/>
    </w:p>
    <w:p w:rsidR="00FB59E9" w:rsidRPr="00867FDE" w:rsidRDefault="00FB59E9" w:rsidP="00FB59E9">
      <w:r w:rsidRPr="00867FDE">
        <w:t xml:space="preserve">The enumeration UpIntegrity indicates </w:t>
      </w:r>
      <w:r w:rsidRPr="00867FDE">
        <w:rPr>
          <w:lang w:val="en-US"/>
        </w:rPr>
        <w:t>whether UP integrity protection is required, preferred or not needed for all the traffic on the PDU Session</w:t>
      </w:r>
      <w:r w:rsidRPr="00867FDE">
        <w:t>. It shall comply with the provisions defined in table 5.4.3.4-1.</w:t>
      </w:r>
    </w:p>
    <w:p w:rsidR="00FB59E9" w:rsidRPr="00867FDE" w:rsidRDefault="00FB59E9" w:rsidP="00FB59E9">
      <w:pPr>
        <w:pStyle w:val="TH"/>
      </w:pPr>
      <w:r w:rsidRPr="00867FDE">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867FDE" w:rsidRDefault="00FB59E9" w:rsidP="008D3829">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867FDE" w:rsidRDefault="00FB59E9" w:rsidP="008D3829">
            <w:pPr>
              <w:pStyle w:val="TAH"/>
            </w:pPr>
            <w:r w:rsidRPr="00867FDE">
              <w:t>Description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UP integrity protection shall apply for all the traffic on the PDU Session.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UP integrity protection should apply for all the traffic on the PDU Session.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 xml:space="preserve">UP integrity protection shall not apply on the PDU Session. </w:t>
            </w:r>
          </w:p>
        </w:tc>
      </w:tr>
    </w:tbl>
    <w:p w:rsidR="00022B85" w:rsidRPr="00867FDE" w:rsidRDefault="00022B85" w:rsidP="00FB59E9">
      <w:pPr>
        <w:rPr>
          <w:lang w:val="en-US"/>
        </w:rPr>
      </w:pPr>
    </w:p>
    <w:p w:rsidR="00FB59E9" w:rsidRPr="00867FDE" w:rsidRDefault="00FB59E9" w:rsidP="00FB59E9">
      <w:pPr>
        <w:pStyle w:val="Heading4"/>
      </w:pPr>
      <w:bookmarkStart w:id="230" w:name="_Toc24925816"/>
      <w:bookmarkStart w:id="231" w:name="_Toc24925994"/>
      <w:bookmarkStart w:id="232" w:name="_Toc24926170"/>
      <w:bookmarkStart w:id="233" w:name="_Toc27592809"/>
      <w:r w:rsidRPr="00867FDE">
        <w:t>5.4.3.5</w:t>
      </w:r>
      <w:r w:rsidRPr="00867FDE">
        <w:tab/>
        <w:t>Enumeration: UpConfidentiality</w:t>
      </w:r>
      <w:bookmarkEnd w:id="230"/>
      <w:bookmarkEnd w:id="231"/>
      <w:bookmarkEnd w:id="232"/>
      <w:bookmarkEnd w:id="233"/>
    </w:p>
    <w:p w:rsidR="00FB59E9" w:rsidRPr="00867FDE" w:rsidRDefault="00FB59E9" w:rsidP="00FB59E9">
      <w:r w:rsidRPr="00867FDE">
        <w:t xml:space="preserve">The enumeration UpConfidentiality indicates </w:t>
      </w:r>
      <w:r w:rsidRPr="00867FDE">
        <w:rPr>
          <w:lang w:val="en-US"/>
        </w:rPr>
        <w:t>whether UP confidentiality protection is required, preferred or not needed for all the traffic on the PDU Session</w:t>
      </w:r>
      <w:r w:rsidRPr="00867FDE">
        <w:t>. It shall comply with the provisions defined in table 5.4.3.5-1.</w:t>
      </w:r>
    </w:p>
    <w:p w:rsidR="00FB59E9" w:rsidRPr="00867FDE" w:rsidRDefault="00FB59E9" w:rsidP="00FB59E9">
      <w:pPr>
        <w:pStyle w:val="TH"/>
      </w:pPr>
      <w:r w:rsidRPr="00867FDE">
        <w:lastRenderedPageBreak/>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867FDE" w:rsidRDefault="00FB59E9" w:rsidP="008D3829">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867FDE" w:rsidRDefault="00FB59E9" w:rsidP="008D3829">
            <w:pPr>
              <w:pStyle w:val="TAH"/>
            </w:pPr>
            <w:r w:rsidRPr="00867FDE">
              <w:t>Description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UP confidentiality protection shall apply for all the traffic on the PDU Session.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UP confidentiality protection should apply for all the traffic on the PDU Session.</w:t>
            </w:r>
          </w:p>
        </w:tc>
      </w:tr>
      <w:tr w:rsidR="00FB59E9" w:rsidRPr="00867FDE"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867FDE" w:rsidRDefault="00FB59E9" w:rsidP="008D3829">
            <w:pPr>
              <w:pStyle w:val="TAL"/>
            </w:pPr>
            <w:r w:rsidRPr="00867FDE">
              <w:rPr>
                <w:lang w:val="en-US"/>
              </w:rPr>
              <w:t xml:space="preserve">UP confidentiality protection shall not apply on the PDU Session. </w:t>
            </w:r>
          </w:p>
        </w:tc>
      </w:tr>
    </w:tbl>
    <w:p w:rsidR="00022B85" w:rsidRPr="00867FDE" w:rsidRDefault="00022B85" w:rsidP="00FB59E9">
      <w:pPr>
        <w:rPr>
          <w:lang w:val="en-US"/>
        </w:rPr>
      </w:pPr>
    </w:p>
    <w:p w:rsidR="00B8526F" w:rsidRPr="00867FDE" w:rsidRDefault="00B8526F" w:rsidP="00B8526F">
      <w:pPr>
        <w:pStyle w:val="Heading4"/>
      </w:pPr>
      <w:bookmarkStart w:id="234" w:name="_Toc24925817"/>
      <w:bookmarkStart w:id="235" w:name="_Toc24925995"/>
      <w:bookmarkStart w:id="236" w:name="_Toc24926171"/>
      <w:bookmarkStart w:id="237" w:name="_Toc27592810"/>
      <w:r w:rsidRPr="00867FDE">
        <w:t>5.4.3.6</w:t>
      </w:r>
      <w:r w:rsidRPr="00867FDE">
        <w:tab/>
        <w:t>Enumeration: SscMode</w:t>
      </w:r>
      <w:bookmarkEnd w:id="234"/>
      <w:bookmarkEnd w:id="235"/>
      <w:bookmarkEnd w:id="236"/>
      <w:bookmarkEnd w:id="237"/>
    </w:p>
    <w:p w:rsidR="00B8526F" w:rsidRPr="00867FDE" w:rsidRDefault="00B8526F" w:rsidP="00B8526F">
      <w:pPr>
        <w:pStyle w:val="TAL"/>
      </w:pPr>
      <w:r w:rsidRPr="00867FDE">
        <w:t>The enumeration SscMode represents the service and session continuity mode.</w:t>
      </w:r>
    </w:p>
    <w:p w:rsidR="00B8526F" w:rsidRPr="00867FDE" w:rsidRDefault="00B8526F" w:rsidP="00B8526F">
      <w:pPr>
        <w:pStyle w:val="TAL"/>
      </w:pPr>
    </w:p>
    <w:p w:rsidR="00B8526F" w:rsidRPr="00867FDE" w:rsidRDefault="00B8526F" w:rsidP="00B8526F">
      <w:pPr>
        <w:pStyle w:val="TH"/>
      </w:pPr>
      <w:r w:rsidRPr="00867FDE">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B8526F" w:rsidRPr="00867FDE" w:rsidTr="006876AD">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526F" w:rsidRPr="00867FDE" w:rsidRDefault="00B8526F" w:rsidP="006876AD">
            <w:pPr>
              <w:pStyle w:val="TAH"/>
            </w:pPr>
            <w:r w:rsidRPr="00867FDE">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526F" w:rsidRPr="00867FDE" w:rsidRDefault="00B8526F" w:rsidP="006876AD">
            <w:pPr>
              <w:pStyle w:val="TAH"/>
            </w:pPr>
            <w:r w:rsidRPr="00867FDE">
              <w:t>Description</w:t>
            </w:r>
          </w:p>
        </w:tc>
      </w:tr>
      <w:tr w:rsidR="00B8526F" w:rsidRPr="00867FDE"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867FDE" w:rsidRDefault="0092369C" w:rsidP="0092369C">
            <w:pPr>
              <w:pStyle w:val="TAL"/>
            </w:pPr>
            <w:r w:rsidRPr="00867FDE">
              <w:t>"</w:t>
            </w:r>
            <w:r w:rsidR="00B8526F" w:rsidRPr="00867FDE">
              <w:t>SSC_MODE_1</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867FDE" w:rsidRDefault="00B8526F" w:rsidP="006876AD">
            <w:pPr>
              <w:pStyle w:val="TAL"/>
            </w:pPr>
            <w:r w:rsidRPr="00867FDE">
              <w:t>see 3GPP TS </w:t>
            </w:r>
            <w:r w:rsidR="005D14F1" w:rsidRPr="00867FDE">
              <w:t>23.501 [8]</w:t>
            </w:r>
          </w:p>
        </w:tc>
      </w:tr>
      <w:tr w:rsidR="00B8526F" w:rsidRPr="00867FDE"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867FDE" w:rsidRDefault="0092369C" w:rsidP="0092369C">
            <w:pPr>
              <w:pStyle w:val="TAL"/>
            </w:pPr>
            <w:r w:rsidRPr="00867FDE">
              <w:t>"</w:t>
            </w:r>
            <w:r w:rsidR="00B8526F" w:rsidRPr="00867FDE">
              <w:t>SSC_MODE_2</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867FDE" w:rsidRDefault="00B8526F" w:rsidP="006876AD">
            <w:pPr>
              <w:pStyle w:val="TAL"/>
            </w:pPr>
            <w:r w:rsidRPr="00867FDE">
              <w:t>see 3GPP TS </w:t>
            </w:r>
            <w:r w:rsidR="005D14F1" w:rsidRPr="00867FDE">
              <w:t>23.501 [8]</w:t>
            </w:r>
          </w:p>
        </w:tc>
      </w:tr>
      <w:tr w:rsidR="00B8526F" w:rsidRPr="00867FDE"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867FDE" w:rsidRDefault="0092369C" w:rsidP="0092369C">
            <w:pPr>
              <w:pStyle w:val="TAL"/>
            </w:pPr>
            <w:r w:rsidRPr="00867FDE">
              <w:t>"</w:t>
            </w:r>
            <w:r w:rsidR="00B8526F" w:rsidRPr="00867FDE">
              <w:t>SSC_MODE_3</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867FDE" w:rsidRDefault="00B8526F" w:rsidP="006876AD">
            <w:pPr>
              <w:pStyle w:val="TAL"/>
            </w:pPr>
            <w:r w:rsidRPr="00867FDE">
              <w:t>see 3GPP TS </w:t>
            </w:r>
            <w:r w:rsidR="005D14F1" w:rsidRPr="00867FDE">
              <w:t>23.501 [8]</w:t>
            </w:r>
          </w:p>
        </w:tc>
      </w:tr>
    </w:tbl>
    <w:p w:rsidR="00B8526F" w:rsidRPr="00867FDE" w:rsidRDefault="00B8526F" w:rsidP="00B8526F">
      <w:pPr>
        <w:rPr>
          <w:lang w:val="en-US"/>
        </w:rPr>
      </w:pPr>
    </w:p>
    <w:p w:rsidR="009E1E68" w:rsidRPr="00867FDE" w:rsidRDefault="009E1E68" w:rsidP="009E1E68">
      <w:pPr>
        <w:pStyle w:val="Heading4"/>
        <w:rPr>
          <w:noProof/>
        </w:rPr>
      </w:pPr>
      <w:bookmarkStart w:id="238" w:name="_Toc24925818"/>
      <w:bookmarkStart w:id="239" w:name="_Toc24925996"/>
      <w:bookmarkStart w:id="240" w:name="_Toc24926172"/>
      <w:bookmarkStart w:id="241" w:name="_Toc27592811"/>
      <w:r w:rsidRPr="00867FDE">
        <w:rPr>
          <w:noProof/>
        </w:rPr>
        <w:t>5.4.3.7</w:t>
      </w:r>
      <w:r w:rsidRPr="00867FDE">
        <w:rPr>
          <w:noProof/>
        </w:rPr>
        <w:tab/>
        <w:t>Enumeration: DnaiChangeType</w:t>
      </w:r>
      <w:bookmarkEnd w:id="238"/>
      <w:bookmarkEnd w:id="239"/>
      <w:bookmarkEnd w:id="240"/>
      <w:bookmarkEnd w:id="241"/>
    </w:p>
    <w:p w:rsidR="009E1E68" w:rsidRPr="00867FDE" w:rsidRDefault="009E1E68" w:rsidP="009E1E68">
      <w:pPr>
        <w:rPr>
          <w:noProof/>
        </w:rPr>
      </w:pPr>
      <w:r w:rsidRPr="00867FDE">
        <w:rPr>
          <w:noProof/>
        </w:rPr>
        <w:t>The enumeration DnaiChangeType</w:t>
      </w:r>
      <w:r w:rsidRPr="00867FDE" w:rsidDel="0088065D">
        <w:rPr>
          <w:noProof/>
        </w:rPr>
        <w:t xml:space="preserve"> </w:t>
      </w:r>
      <w:r w:rsidRPr="00867FDE">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w:t>
      </w:r>
      <w:r w:rsidR="00245D9B" w:rsidRPr="00867FDE">
        <w:rPr>
          <w:noProof/>
        </w:rPr>
        <w:t>4</w:t>
      </w:r>
      <w:r w:rsidRPr="00867FDE">
        <w:rPr>
          <w:noProof/>
        </w:rPr>
        <w:t>.3.</w:t>
      </w:r>
      <w:r w:rsidR="00245D9B" w:rsidRPr="00867FDE">
        <w:rPr>
          <w:noProof/>
        </w:rPr>
        <w:t>7</w:t>
      </w:r>
      <w:r w:rsidRPr="00867FDE">
        <w:rPr>
          <w:noProof/>
        </w:rPr>
        <w:t>-1.</w:t>
      </w:r>
    </w:p>
    <w:p w:rsidR="009E1E68" w:rsidRPr="00867FDE" w:rsidRDefault="009E1E68" w:rsidP="009E1E68">
      <w:pPr>
        <w:pStyle w:val="TH"/>
        <w:rPr>
          <w:noProof/>
        </w:rPr>
      </w:pPr>
      <w:r w:rsidRPr="00867FDE">
        <w:rPr>
          <w:noProof/>
        </w:rPr>
        <w:t>Table 5.4.3.</w:t>
      </w:r>
      <w:r w:rsidR="00245D9B" w:rsidRPr="00867FDE">
        <w:rPr>
          <w:noProof/>
        </w:rPr>
        <w:t>7</w:t>
      </w:r>
      <w:r w:rsidRPr="00867FDE">
        <w:rPr>
          <w:noProof/>
        </w:rPr>
        <w:t>-1: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9E1E68" w:rsidRPr="00867FDE" w:rsidTr="0092369C">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E1E68" w:rsidRPr="00867FDE" w:rsidRDefault="009E1E68" w:rsidP="0092369C">
            <w:pPr>
              <w:pStyle w:val="TAH"/>
              <w:rPr>
                <w:noProof/>
              </w:rPr>
            </w:pPr>
            <w:r w:rsidRPr="00867FDE">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E1E68" w:rsidRPr="00867FDE" w:rsidRDefault="009E1E68" w:rsidP="0092369C">
            <w:pPr>
              <w:pStyle w:val="TAH"/>
              <w:rPr>
                <w:noProof/>
              </w:rPr>
            </w:pPr>
            <w:r w:rsidRPr="00867FDE">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rsidR="009E1E68" w:rsidRPr="00867FDE" w:rsidRDefault="009E1E68" w:rsidP="0092369C">
            <w:pPr>
              <w:pStyle w:val="TAH"/>
              <w:rPr>
                <w:noProof/>
              </w:rPr>
            </w:pPr>
            <w:r w:rsidRPr="00867FDE">
              <w:rPr>
                <w:noProof/>
              </w:rPr>
              <w:t>Applicability</w:t>
            </w:r>
          </w:p>
        </w:tc>
      </w:tr>
      <w:tr w:rsidR="009E1E68" w:rsidRPr="00867FDE"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rsidR="009E1E68" w:rsidRPr="00867FDE" w:rsidRDefault="009E1E68" w:rsidP="0092369C">
            <w:pPr>
              <w:pStyle w:val="TAL"/>
              <w:rPr>
                <w:noProof/>
              </w:rPr>
            </w:pPr>
          </w:p>
        </w:tc>
      </w:tr>
      <w:tr w:rsidR="009E1E68" w:rsidRPr="00867FDE"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rsidR="009E1E68" w:rsidRPr="00867FDE" w:rsidRDefault="009E1E68" w:rsidP="0092369C">
            <w:pPr>
              <w:pStyle w:val="TAL"/>
              <w:rPr>
                <w:noProof/>
              </w:rPr>
            </w:pPr>
          </w:p>
        </w:tc>
      </w:tr>
      <w:tr w:rsidR="009E1E68" w:rsidRPr="00867FDE"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867FDE" w:rsidRDefault="009E1E68" w:rsidP="0092369C">
            <w:pPr>
              <w:pStyle w:val="TAL"/>
              <w:rPr>
                <w:noProof/>
              </w:rPr>
            </w:pPr>
            <w:r w:rsidRPr="00867FDE">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rsidR="009E1E68" w:rsidRPr="00867FDE" w:rsidRDefault="009E1E68" w:rsidP="0092369C">
            <w:pPr>
              <w:pStyle w:val="TAL"/>
              <w:rPr>
                <w:noProof/>
              </w:rPr>
            </w:pPr>
          </w:p>
        </w:tc>
      </w:tr>
    </w:tbl>
    <w:p w:rsidR="009E1E68" w:rsidRPr="00867FDE" w:rsidRDefault="009E1E68" w:rsidP="009E1E68">
      <w:pPr>
        <w:rPr>
          <w:noProof/>
        </w:rPr>
      </w:pPr>
    </w:p>
    <w:p w:rsidR="006A100E" w:rsidRPr="00867FDE" w:rsidRDefault="006A100E" w:rsidP="006A100E">
      <w:pPr>
        <w:pStyle w:val="Heading4"/>
      </w:pPr>
      <w:bookmarkStart w:id="242" w:name="_Toc24925819"/>
      <w:bookmarkStart w:id="243" w:name="_Toc24925997"/>
      <w:bookmarkStart w:id="244" w:name="_Toc24926173"/>
      <w:bookmarkStart w:id="245" w:name="_Toc27592812"/>
      <w:r w:rsidRPr="00867FDE">
        <w:t>5.4.3.8</w:t>
      </w:r>
      <w:r w:rsidRPr="00867FDE">
        <w:tab/>
        <w:t>Enumeration: RestrictionType</w:t>
      </w:r>
      <w:bookmarkEnd w:id="242"/>
      <w:bookmarkEnd w:id="243"/>
      <w:bookmarkEnd w:id="244"/>
      <w:bookmarkEnd w:id="245"/>
    </w:p>
    <w:p w:rsidR="006A100E" w:rsidRPr="00867FDE" w:rsidRDefault="006A100E" w:rsidP="006A100E">
      <w:pPr>
        <w:pStyle w:val="TH"/>
      </w:pPr>
      <w:r w:rsidRPr="00867FDE">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6A100E"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867FDE" w:rsidRDefault="006A100E" w:rsidP="00A701C7">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867FDE" w:rsidRDefault="006A100E" w:rsidP="00A701C7">
            <w:pPr>
              <w:pStyle w:val="TAH"/>
            </w:pPr>
            <w:r w:rsidRPr="00867FDE">
              <w:t>Description</w:t>
            </w:r>
          </w:p>
        </w:tc>
      </w:tr>
      <w:tr w:rsidR="006A100E"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This value indicates that areas are allowed.</w:t>
            </w:r>
          </w:p>
        </w:tc>
      </w:tr>
      <w:tr w:rsidR="006A100E"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This value indicates that areas are not allowed.</w:t>
            </w:r>
          </w:p>
        </w:tc>
      </w:tr>
    </w:tbl>
    <w:p w:rsidR="006A100E" w:rsidRPr="00867FDE" w:rsidRDefault="006A100E" w:rsidP="006A100E">
      <w:pPr>
        <w:rPr>
          <w:lang w:val="en-US"/>
        </w:rPr>
      </w:pPr>
    </w:p>
    <w:p w:rsidR="006A100E" w:rsidRPr="00867FDE" w:rsidRDefault="006A100E" w:rsidP="00ED5087">
      <w:pPr>
        <w:pStyle w:val="Heading4"/>
      </w:pPr>
      <w:bookmarkStart w:id="246" w:name="_Toc24925820"/>
      <w:bookmarkStart w:id="247" w:name="_Toc24925998"/>
      <w:bookmarkStart w:id="248" w:name="_Toc24926174"/>
      <w:bookmarkStart w:id="249" w:name="_Toc27592813"/>
      <w:r w:rsidRPr="00867FDE">
        <w:t>5.4.3.9</w:t>
      </w:r>
      <w:r w:rsidRPr="00867FDE">
        <w:tab/>
        <w:t>Enumeration: CoreNetworkType</w:t>
      </w:r>
      <w:bookmarkEnd w:id="246"/>
      <w:bookmarkEnd w:id="247"/>
      <w:bookmarkEnd w:id="248"/>
      <w:bookmarkEnd w:id="249"/>
    </w:p>
    <w:p w:rsidR="006A100E" w:rsidRPr="00867FDE" w:rsidRDefault="006A100E" w:rsidP="006A100E">
      <w:pPr>
        <w:pStyle w:val="TH"/>
      </w:pPr>
      <w:r w:rsidRPr="00867FDE">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6A100E" w:rsidRPr="00867FDE" w:rsidTr="00A701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867FDE" w:rsidRDefault="006A100E" w:rsidP="00A701C7">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867FDE" w:rsidRDefault="006A100E" w:rsidP="00A701C7">
            <w:pPr>
              <w:pStyle w:val="TAH"/>
            </w:pPr>
            <w:r w:rsidRPr="00867FDE">
              <w:t>Description</w:t>
            </w:r>
          </w:p>
        </w:tc>
      </w:tr>
      <w:tr w:rsidR="006A100E" w:rsidRPr="00867FDE"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5G Core</w:t>
            </w:r>
          </w:p>
        </w:tc>
      </w:tr>
      <w:tr w:rsidR="006A100E" w:rsidRPr="00867FDE"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867FDE" w:rsidRDefault="006A100E" w:rsidP="00A701C7">
            <w:pPr>
              <w:pStyle w:val="TAL"/>
            </w:pPr>
            <w:r w:rsidRPr="00867FDE">
              <w:t>Evolved Packet Core</w:t>
            </w:r>
          </w:p>
        </w:tc>
      </w:tr>
    </w:tbl>
    <w:p w:rsidR="006A100E" w:rsidRPr="00867FDE" w:rsidRDefault="006A100E" w:rsidP="006A100E">
      <w:pPr>
        <w:rPr>
          <w:lang w:val="en-US"/>
        </w:rPr>
      </w:pPr>
    </w:p>
    <w:p w:rsidR="008E649A" w:rsidRPr="00867FDE" w:rsidRDefault="008E649A" w:rsidP="008E649A">
      <w:pPr>
        <w:pStyle w:val="Heading4"/>
      </w:pPr>
      <w:bookmarkStart w:id="250" w:name="_Toc24925821"/>
      <w:bookmarkStart w:id="251" w:name="_Toc24925999"/>
      <w:bookmarkStart w:id="252" w:name="_Toc24926175"/>
      <w:bookmarkStart w:id="253" w:name="_Toc27592814"/>
      <w:r w:rsidRPr="00867FDE">
        <w:t>5.4.3.10</w:t>
      </w:r>
      <w:r w:rsidRPr="00867FDE">
        <w:tab/>
        <w:t>Enumeration: AccessTypeRm</w:t>
      </w:r>
      <w:bookmarkEnd w:id="250"/>
      <w:bookmarkEnd w:id="251"/>
      <w:bookmarkEnd w:id="252"/>
      <w:bookmarkEnd w:id="253"/>
    </w:p>
    <w:p w:rsidR="008E649A" w:rsidRPr="00867FDE" w:rsidRDefault="008E649A" w:rsidP="008E649A">
      <w:pPr>
        <w:rPr>
          <w:lang w:val="en-US"/>
        </w:rPr>
      </w:pPr>
      <w:r w:rsidRPr="00867FDE">
        <w:t>This enumeration is defined in the same way as the "AccessType" enumeration, but with the OpenAPI "nullable: true" property.</w:t>
      </w:r>
    </w:p>
    <w:p w:rsidR="008E649A" w:rsidRPr="00867FDE" w:rsidRDefault="008E649A" w:rsidP="008E649A">
      <w:pPr>
        <w:pStyle w:val="Heading4"/>
      </w:pPr>
      <w:bookmarkStart w:id="254" w:name="_Toc24925822"/>
      <w:bookmarkStart w:id="255" w:name="_Toc24926000"/>
      <w:bookmarkStart w:id="256" w:name="_Toc24926176"/>
      <w:bookmarkStart w:id="257" w:name="_Toc27592815"/>
      <w:r w:rsidRPr="00867FDE">
        <w:lastRenderedPageBreak/>
        <w:t>5.4.3.11</w:t>
      </w:r>
      <w:r w:rsidRPr="00867FDE">
        <w:tab/>
        <w:t>Enumeration: RatTypeRm</w:t>
      </w:r>
      <w:bookmarkEnd w:id="254"/>
      <w:bookmarkEnd w:id="255"/>
      <w:bookmarkEnd w:id="256"/>
      <w:bookmarkEnd w:id="257"/>
    </w:p>
    <w:p w:rsidR="008E649A" w:rsidRPr="00867FDE" w:rsidRDefault="008E649A" w:rsidP="008E649A">
      <w:pPr>
        <w:rPr>
          <w:lang w:val="en-US"/>
        </w:rPr>
      </w:pPr>
      <w:r w:rsidRPr="00867FDE">
        <w:t>This enumeration is defined in the same way as the "RatType" enumeration, but with the OpenAPI "nullable: true" property.</w:t>
      </w:r>
    </w:p>
    <w:p w:rsidR="008E649A" w:rsidRPr="00867FDE" w:rsidRDefault="008E649A" w:rsidP="008E649A">
      <w:pPr>
        <w:pStyle w:val="Heading4"/>
      </w:pPr>
      <w:bookmarkStart w:id="258" w:name="_Toc24925823"/>
      <w:bookmarkStart w:id="259" w:name="_Toc24926001"/>
      <w:bookmarkStart w:id="260" w:name="_Toc24926177"/>
      <w:bookmarkStart w:id="261" w:name="_Toc27592816"/>
      <w:r w:rsidRPr="00867FDE">
        <w:t>5.4.3.12</w:t>
      </w:r>
      <w:r w:rsidRPr="00867FDE">
        <w:tab/>
        <w:t>Enumeration: PduSessionTypeRm</w:t>
      </w:r>
      <w:bookmarkEnd w:id="258"/>
      <w:bookmarkEnd w:id="259"/>
      <w:bookmarkEnd w:id="260"/>
      <w:bookmarkEnd w:id="261"/>
    </w:p>
    <w:p w:rsidR="008E649A" w:rsidRPr="00867FDE" w:rsidRDefault="008E649A" w:rsidP="008E649A">
      <w:pPr>
        <w:rPr>
          <w:lang w:val="en-US"/>
        </w:rPr>
      </w:pPr>
      <w:r w:rsidRPr="00867FDE">
        <w:t>This enumeration is defined in the same way as the "PduSessionType" enumeration, but with the OpenAPI "nullable: true" property.</w:t>
      </w:r>
    </w:p>
    <w:p w:rsidR="008E649A" w:rsidRPr="00867FDE" w:rsidRDefault="008E649A" w:rsidP="008E649A">
      <w:pPr>
        <w:pStyle w:val="Heading4"/>
      </w:pPr>
      <w:bookmarkStart w:id="262" w:name="_Toc24925824"/>
      <w:bookmarkStart w:id="263" w:name="_Toc24926002"/>
      <w:bookmarkStart w:id="264" w:name="_Toc24926178"/>
      <w:bookmarkStart w:id="265" w:name="_Toc27592817"/>
      <w:r w:rsidRPr="00867FDE">
        <w:t>5.4.3.13</w:t>
      </w:r>
      <w:r w:rsidRPr="00867FDE">
        <w:tab/>
        <w:t>Enumeration: UpIntegrityRm</w:t>
      </w:r>
      <w:bookmarkEnd w:id="262"/>
      <w:bookmarkEnd w:id="263"/>
      <w:bookmarkEnd w:id="264"/>
      <w:bookmarkEnd w:id="265"/>
    </w:p>
    <w:p w:rsidR="008E649A" w:rsidRPr="00867FDE" w:rsidRDefault="008E649A" w:rsidP="008E649A">
      <w:pPr>
        <w:rPr>
          <w:lang w:val="en-US"/>
        </w:rPr>
      </w:pPr>
      <w:r w:rsidRPr="00867FDE">
        <w:t>This enumeration is defined in the same way as the "UpIntegrity" enumeration, but with the OpenAPI "nullable: true" property.</w:t>
      </w:r>
    </w:p>
    <w:p w:rsidR="008E649A" w:rsidRPr="00867FDE" w:rsidRDefault="008E649A" w:rsidP="008E649A">
      <w:pPr>
        <w:pStyle w:val="Heading4"/>
      </w:pPr>
      <w:bookmarkStart w:id="266" w:name="_Toc24925825"/>
      <w:bookmarkStart w:id="267" w:name="_Toc24926003"/>
      <w:bookmarkStart w:id="268" w:name="_Toc24926179"/>
      <w:bookmarkStart w:id="269" w:name="_Toc27592818"/>
      <w:r w:rsidRPr="00867FDE">
        <w:t>5.4.3.14</w:t>
      </w:r>
      <w:r w:rsidRPr="00867FDE">
        <w:tab/>
        <w:t>Enumeration: UpConfidentialityRm</w:t>
      </w:r>
      <w:bookmarkEnd w:id="266"/>
      <w:bookmarkEnd w:id="267"/>
      <w:bookmarkEnd w:id="268"/>
      <w:bookmarkEnd w:id="269"/>
    </w:p>
    <w:p w:rsidR="008E649A" w:rsidRPr="00867FDE" w:rsidRDefault="008E649A" w:rsidP="008E649A">
      <w:pPr>
        <w:rPr>
          <w:lang w:val="en-US"/>
        </w:rPr>
      </w:pPr>
      <w:r w:rsidRPr="00867FDE">
        <w:t>This enumeration is defined in the same way as the "UpConfidentiality" enumeration, but with the OpenAPI "nullable: true" property.</w:t>
      </w:r>
    </w:p>
    <w:p w:rsidR="008E649A" w:rsidRPr="00867FDE" w:rsidRDefault="008E649A" w:rsidP="008E649A">
      <w:pPr>
        <w:pStyle w:val="Heading4"/>
      </w:pPr>
      <w:bookmarkStart w:id="270" w:name="_Toc24925826"/>
      <w:bookmarkStart w:id="271" w:name="_Toc24926004"/>
      <w:bookmarkStart w:id="272" w:name="_Toc24926180"/>
      <w:bookmarkStart w:id="273" w:name="_Toc27592819"/>
      <w:r w:rsidRPr="00867FDE">
        <w:t>5.4.3.15</w:t>
      </w:r>
      <w:r w:rsidRPr="00867FDE">
        <w:tab/>
        <w:t>Enumeration: SscModeRm</w:t>
      </w:r>
      <w:bookmarkEnd w:id="270"/>
      <w:bookmarkEnd w:id="271"/>
      <w:bookmarkEnd w:id="272"/>
      <w:bookmarkEnd w:id="273"/>
    </w:p>
    <w:p w:rsidR="008E649A" w:rsidRPr="00867FDE" w:rsidRDefault="008E649A" w:rsidP="008E649A">
      <w:pPr>
        <w:rPr>
          <w:lang w:val="en-US"/>
        </w:rPr>
      </w:pPr>
      <w:r w:rsidRPr="00867FDE">
        <w:t>This data type is defined in the same way as the "SscMode" enumeration, but with the OpenAPI "nullable: true" property.</w:t>
      </w:r>
    </w:p>
    <w:p w:rsidR="008E649A" w:rsidRPr="00867FDE" w:rsidRDefault="008E649A" w:rsidP="008E649A">
      <w:pPr>
        <w:pStyle w:val="Heading4"/>
        <w:rPr>
          <w:noProof/>
        </w:rPr>
      </w:pPr>
      <w:bookmarkStart w:id="274" w:name="_Toc24925827"/>
      <w:bookmarkStart w:id="275" w:name="_Toc24926005"/>
      <w:bookmarkStart w:id="276" w:name="_Toc24926181"/>
      <w:bookmarkStart w:id="277" w:name="_Toc27592820"/>
      <w:r w:rsidRPr="00867FDE">
        <w:rPr>
          <w:noProof/>
        </w:rPr>
        <w:t>5.4.3.17</w:t>
      </w:r>
      <w:r w:rsidRPr="00867FDE">
        <w:rPr>
          <w:noProof/>
        </w:rPr>
        <w:tab/>
        <w:t>Enumeration: DnaiChangeTypeRm</w:t>
      </w:r>
      <w:bookmarkEnd w:id="274"/>
      <w:bookmarkEnd w:id="275"/>
      <w:bookmarkEnd w:id="276"/>
      <w:bookmarkEnd w:id="277"/>
    </w:p>
    <w:p w:rsidR="008E649A" w:rsidRPr="00867FDE" w:rsidRDefault="008E649A" w:rsidP="008E649A">
      <w:pPr>
        <w:rPr>
          <w:lang w:val="en-US"/>
        </w:rPr>
      </w:pPr>
      <w:r w:rsidRPr="00867FDE">
        <w:t xml:space="preserve">This data type is defined in the same way as the </w:t>
      </w:r>
      <w:r w:rsidRPr="00867FDE">
        <w:rPr>
          <w:noProof/>
        </w:rPr>
        <w:t>"DnaiChangeType</w:t>
      </w:r>
      <w:r w:rsidRPr="00867FDE">
        <w:t>" enumeration, but with the OpenAPI "nullable: true" property.</w:t>
      </w:r>
    </w:p>
    <w:p w:rsidR="008E649A" w:rsidRPr="00867FDE" w:rsidRDefault="008E649A" w:rsidP="008E649A">
      <w:pPr>
        <w:pStyle w:val="Heading4"/>
      </w:pPr>
      <w:bookmarkStart w:id="278" w:name="_Toc24925828"/>
      <w:bookmarkStart w:id="279" w:name="_Toc24926006"/>
      <w:bookmarkStart w:id="280" w:name="_Toc24926182"/>
      <w:bookmarkStart w:id="281" w:name="_Toc27592821"/>
      <w:r w:rsidRPr="00867FDE">
        <w:t>5.4.3.18</w:t>
      </w:r>
      <w:r w:rsidRPr="00867FDE">
        <w:tab/>
        <w:t>Enumeration: RestrictionTypeRm</w:t>
      </w:r>
      <w:bookmarkEnd w:id="278"/>
      <w:bookmarkEnd w:id="279"/>
      <w:bookmarkEnd w:id="280"/>
      <w:bookmarkEnd w:id="281"/>
    </w:p>
    <w:p w:rsidR="008E649A" w:rsidRPr="00867FDE" w:rsidRDefault="008E649A" w:rsidP="008E649A">
      <w:pPr>
        <w:rPr>
          <w:lang w:val="en-US"/>
        </w:rPr>
      </w:pPr>
      <w:r w:rsidRPr="00867FDE">
        <w:t>This data type is defined in the same way as the "RestrictionType" enumeration, but with the OpenAPI "nullable: true" property.</w:t>
      </w:r>
    </w:p>
    <w:p w:rsidR="008E649A" w:rsidRPr="00867FDE" w:rsidRDefault="008E649A" w:rsidP="00ED5087">
      <w:pPr>
        <w:pStyle w:val="Heading4"/>
      </w:pPr>
      <w:bookmarkStart w:id="282" w:name="_Toc24925829"/>
      <w:bookmarkStart w:id="283" w:name="_Toc24926007"/>
      <w:bookmarkStart w:id="284" w:name="_Toc24926183"/>
      <w:bookmarkStart w:id="285" w:name="_Toc27592822"/>
      <w:r w:rsidRPr="00867FDE">
        <w:t>5.4.3.19</w:t>
      </w:r>
      <w:r w:rsidRPr="00867FDE">
        <w:tab/>
        <w:t>Enumeration: CoreNetworkType</w:t>
      </w:r>
      <w:bookmarkEnd w:id="282"/>
      <w:bookmarkEnd w:id="283"/>
      <w:bookmarkEnd w:id="284"/>
      <w:bookmarkEnd w:id="285"/>
    </w:p>
    <w:p w:rsidR="008E649A" w:rsidRPr="00867FDE" w:rsidRDefault="008E649A" w:rsidP="008E649A">
      <w:pPr>
        <w:rPr>
          <w:lang w:val="en-US"/>
        </w:rPr>
      </w:pPr>
      <w:r w:rsidRPr="00867FDE">
        <w:t>This data type is defined in the same way as the "CoreNetworkType" enumeration, but with the OpenAPI "nullable: true" property.</w:t>
      </w:r>
    </w:p>
    <w:p w:rsidR="006A100E" w:rsidRPr="00867FDE" w:rsidRDefault="006A100E" w:rsidP="004F54DC">
      <w:pPr>
        <w:rPr>
          <w:lang w:val="en-US"/>
        </w:rPr>
      </w:pPr>
    </w:p>
    <w:p w:rsidR="00953FDC" w:rsidRPr="00867FDE" w:rsidRDefault="00953FDC" w:rsidP="00953FDC">
      <w:pPr>
        <w:pStyle w:val="Heading4"/>
      </w:pPr>
      <w:bookmarkStart w:id="286" w:name="_Toc24925830"/>
      <w:bookmarkStart w:id="287" w:name="_Toc24926008"/>
      <w:bookmarkStart w:id="288" w:name="_Toc24926184"/>
      <w:bookmarkStart w:id="289" w:name="_Toc27592823"/>
      <w:r w:rsidRPr="00867FDE">
        <w:t>5.4.3.20</w:t>
      </w:r>
      <w:r w:rsidRPr="00867FDE">
        <w:tab/>
        <w:t>Enumeration: PresenceState</w:t>
      </w:r>
      <w:bookmarkEnd w:id="286"/>
      <w:bookmarkEnd w:id="287"/>
      <w:bookmarkEnd w:id="288"/>
      <w:bookmarkEnd w:id="289"/>
    </w:p>
    <w:p w:rsidR="00953FDC" w:rsidRPr="00867FDE" w:rsidRDefault="00953FDC" w:rsidP="00953FDC">
      <w:pPr>
        <w:pStyle w:val="TH"/>
      </w:pPr>
      <w:r w:rsidRPr="00867FDE">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953FDC" w:rsidRPr="00867FDE" w:rsidTr="00A701C7">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3FDC" w:rsidRPr="00867FDE" w:rsidRDefault="00953FDC" w:rsidP="00A701C7">
            <w:pPr>
              <w:pStyle w:val="TAH"/>
            </w:pPr>
            <w:r w:rsidRPr="00867FDE">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3FDC" w:rsidRPr="00867FDE" w:rsidRDefault="00953FDC" w:rsidP="00A701C7">
            <w:pPr>
              <w:pStyle w:val="TAH"/>
            </w:pPr>
            <w:r w:rsidRPr="00867FDE">
              <w:t>Description</w:t>
            </w:r>
          </w:p>
        </w:tc>
      </w:tr>
      <w:tr w:rsidR="00953FDC" w:rsidRPr="00867FDE"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rPr>
                <w:lang w:eastAsia="zh-CN"/>
              </w:rPr>
              <w:t>"</w:t>
            </w:r>
            <w:r w:rsidRPr="00867FDE">
              <w:rPr>
                <w:rFonts w:hint="eastAsia"/>
                <w:lang w:eastAsia="zh-CN"/>
              </w:rPr>
              <w:t>IN_AREA</w:t>
            </w:r>
            <w:r w:rsidRPr="00867FDE">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rPr>
                <w:rFonts w:hint="eastAsia"/>
                <w:lang w:eastAsia="zh-CN"/>
              </w:rPr>
              <w:t>Indicate</w:t>
            </w:r>
            <w:r w:rsidRPr="00867FDE">
              <w:rPr>
                <w:lang w:eastAsia="zh-CN"/>
              </w:rPr>
              <w:t>s</w:t>
            </w:r>
            <w:r w:rsidRPr="00867FDE">
              <w:rPr>
                <w:rFonts w:hint="eastAsia"/>
                <w:lang w:eastAsia="zh-CN"/>
              </w:rPr>
              <w:t xml:space="preserve"> that the UE </w:t>
            </w:r>
            <w:r w:rsidRPr="00867FDE">
              <w:rPr>
                <w:lang w:eastAsia="zh-CN"/>
              </w:rPr>
              <w:t xml:space="preserve">is inside or enters the </w:t>
            </w:r>
            <w:r w:rsidRPr="00867FDE">
              <w:rPr>
                <w:rFonts w:hint="eastAsia"/>
                <w:lang w:eastAsia="zh-CN"/>
              </w:rPr>
              <w:t>presence reporting area.</w:t>
            </w:r>
          </w:p>
        </w:tc>
      </w:tr>
      <w:tr w:rsidR="00953FDC" w:rsidRPr="00867FDE"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rPr>
                <w:rFonts w:hint="eastAsia"/>
                <w:lang w:eastAsia="zh-CN"/>
              </w:rPr>
              <w:t>Indicate</w:t>
            </w:r>
            <w:r w:rsidRPr="00867FDE">
              <w:rPr>
                <w:lang w:eastAsia="zh-CN"/>
              </w:rPr>
              <w:t>s</w:t>
            </w:r>
            <w:r w:rsidRPr="00867FDE">
              <w:rPr>
                <w:rFonts w:hint="eastAsia"/>
                <w:lang w:eastAsia="zh-CN"/>
              </w:rPr>
              <w:t xml:space="preserve"> that the UE </w:t>
            </w:r>
            <w:r w:rsidRPr="00867FDE">
              <w:rPr>
                <w:lang w:eastAsia="zh-CN"/>
              </w:rPr>
              <w:t xml:space="preserve">is outside or leaves the </w:t>
            </w:r>
            <w:r w:rsidRPr="00867FDE">
              <w:rPr>
                <w:rFonts w:hint="eastAsia"/>
                <w:lang w:eastAsia="zh-CN"/>
              </w:rPr>
              <w:t>presence reporting area.</w:t>
            </w:r>
          </w:p>
        </w:tc>
      </w:tr>
      <w:tr w:rsidR="00953FDC" w:rsidRPr="00867FDE"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rPr>
                <w:lang w:eastAsia="zh-CN"/>
              </w:rPr>
            </w:pPr>
            <w:r w:rsidRPr="00867FDE">
              <w:t xml:space="preserve">Indicates it is unknown whether the UE is in the </w:t>
            </w:r>
            <w:r w:rsidRPr="00867FDE">
              <w:rPr>
                <w:rFonts w:hint="eastAsia"/>
                <w:lang w:eastAsia="zh-CN"/>
              </w:rPr>
              <w:t>presence reporting area</w:t>
            </w:r>
            <w:r w:rsidRPr="00867FDE">
              <w:t xml:space="preserve"> or not.</w:t>
            </w:r>
          </w:p>
        </w:tc>
      </w:tr>
      <w:tr w:rsidR="00953FDC" w:rsidRPr="00867FDE"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867FDE" w:rsidRDefault="00953FDC" w:rsidP="00A701C7">
            <w:pPr>
              <w:pStyle w:val="TAL"/>
            </w:pPr>
            <w:r w:rsidRPr="00867FDE">
              <w:rPr>
                <w:lang w:eastAsia="zh-CN"/>
              </w:rPr>
              <w:t>Indicates that the presence reporting area is inactive in the serving node.</w:t>
            </w:r>
          </w:p>
        </w:tc>
      </w:tr>
    </w:tbl>
    <w:p w:rsidR="00953FDC" w:rsidRPr="00867FDE" w:rsidRDefault="00953FDC" w:rsidP="004F54DC">
      <w:pPr>
        <w:rPr>
          <w:lang w:val="en-US"/>
        </w:rPr>
      </w:pPr>
    </w:p>
    <w:p w:rsidR="00945C9F" w:rsidRPr="00867FDE" w:rsidRDefault="00945C9F" w:rsidP="00945C9F">
      <w:pPr>
        <w:pStyle w:val="Heading4"/>
      </w:pPr>
      <w:bookmarkStart w:id="290" w:name="_Toc24925831"/>
      <w:bookmarkStart w:id="291" w:name="_Toc24926009"/>
      <w:bookmarkStart w:id="292" w:name="_Toc24926185"/>
      <w:bookmarkStart w:id="293" w:name="_Toc27592824"/>
      <w:r w:rsidRPr="00867FDE">
        <w:lastRenderedPageBreak/>
        <w:t>5.4.3.21</w:t>
      </w:r>
      <w:r w:rsidRPr="00867FDE">
        <w:tab/>
        <w:t>Enumeration: StationaryIndication</w:t>
      </w:r>
      <w:bookmarkEnd w:id="290"/>
      <w:bookmarkEnd w:id="291"/>
      <w:bookmarkEnd w:id="292"/>
      <w:bookmarkEnd w:id="293"/>
    </w:p>
    <w:p w:rsidR="00945C9F" w:rsidRPr="00867FDE" w:rsidRDefault="00945C9F" w:rsidP="00945C9F">
      <w:pPr>
        <w:pStyle w:val="TH"/>
      </w:pPr>
      <w:r w:rsidRPr="00867FDE">
        <w:t>Table 5.4.3.21-1: Enumeration StationaryIndication</w:t>
      </w:r>
    </w:p>
    <w:tbl>
      <w:tblPr>
        <w:tblW w:w="4650" w:type="pct"/>
        <w:tblCellMar>
          <w:left w:w="0" w:type="dxa"/>
          <w:right w:w="0" w:type="dxa"/>
        </w:tblCellMar>
        <w:tblLook w:val="04A0" w:firstRow="1" w:lastRow="0" w:firstColumn="1" w:lastColumn="0" w:noHBand="0" w:noVBand="1"/>
      </w:tblPr>
      <w:tblGrid>
        <w:gridCol w:w="3703"/>
        <w:gridCol w:w="5245"/>
      </w:tblGrid>
      <w:tr w:rsidR="00945C9F" w:rsidRPr="00867FDE" w:rsidTr="00113A62">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Description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rPr>
                <w:lang w:eastAsia="zh-CN"/>
              </w:rPr>
              <w:t>"</w:t>
            </w:r>
            <w:r w:rsidRPr="00867FDE">
              <w:t>STATIONARY</w:t>
            </w:r>
            <w:r w:rsidRPr="00867FDE">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rPr>
                <w:rFonts w:hint="eastAsia"/>
                <w:lang w:eastAsia="zh-CN"/>
              </w:rPr>
              <w:t xml:space="preserve">Identifies </w:t>
            </w:r>
            <w:r w:rsidRPr="00867FDE">
              <w:rPr>
                <w:lang w:eastAsia="zh-CN"/>
              </w:rPr>
              <w:t>the UE is stationary</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w:t>
            </w:r>
            <w:r w:rsidRPr="00867FDE">
              <w:rPr>
                <w:rFonts w:hint="eastAsia"/>
              </w:rPr>
              <w:t>MOBILE</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rPr>
                <w:rFonts w:hint="eastAsia"/>
                <w:lang w:eastAsia="zh-CN"/>
              </w:rPr>
              <w:t>Identifies the UE is mobile</w:t>
            </w:r>
          </w:p>
        </w:tc>
      </w:tr>
    </w:tbl>
    <w:p w:rsidR="00945C9F" w:rsidRPr="00867FDE" w:rsidRDefault="00945C9F" w:rsidP="00945C9F">
      <w:pPr>
        <w:pStyle w:val="B1"/>
      </w:pPr>
    </w:p>
    <w:p w:rsidR="00945C9F" w:rsidRPr="00867FDE" w:rsidRDefault="00945C9F" w:rsidP="00945C9F">
      <w:pPr>
        <w:pStyle w:val="Heading4"/>
      </w:pPr>
      <w:bookmarkStart w:id="294" w:name="_Toc24925832"/>
      <w:bookmarkStart w:id="295" w:name="_Toc24926010"/>
      <w:bookmarkStart w:id="296" w:name="_Toc24926186"/>
      <w:bookmarkStart w:id="297" w:name="_Toc27592825"/>
      <w:r w:rsidRPr="00867FDE">
        <w:t>5.4.3.22</w:t>
      </w:r>
      <w:r w:rsidRPr="00867FDE">
        <w:tab/>
        <w:t>Enumeration: StationaryIndicationRm</w:t>
      </w:r>
      <w:bookmarkEnd w:id="294"/>
      <w:bookmarkEnd w:id="295"/>
      <w:bookmarkEnd w:id="296"/>
      <w:bookmarkEnd w:id="297"/>
    </w:p>
    <w:p w:rsidR="00945C9F" w:rsidRPr="00867FDE" w:rsidRDefault="00945C9F" w:rsidP="00945C9F">
      <w:r w:rsidRPr="00867FDE">
        <w:t>This enumeration is defined in the same way as the "StationaryIndication" enumeration, but with the OpenAPI "nullable: true" property.</w:t>
      </w:r>
    </w:p>
    <w:p w:rsidR="00945C9F" w:rsidRPr="00867FDE" w:rsidRDefault="00945C9F" w:rsidP="00945C9F">
      <w:pPr>
        <w:pStyle w:val="Heading4"/>
      </w:pPr>
      <w:bookmarkStart w:id="298" w:name="_Toc24925833"/>
      <w:bookmarkStart w:id="299" w:name="_Toc24926011"/>
      <w:bookmarkStart w:id="300" w:name="_Toc24926187"/>
      <w:bookmarkStart w:id="301" w:name="_Toc27592826"/>
      <w:r w:rsidRPr="00867FDE">
        <w:t>5.4.3.23</w:t>
      </w:r>
      <w:r w:rsidRPr="00867FDE">
        <w:tab/>
        <w:t>Enumeration: ScheduledCommunicationType</w:t>
      </w:r>
      <w:bookmarkEnd w:id="298"/>
      <w:bookmarkEnd w:id="299"/>
      <w:bookmarkEnd w:id="300"/>
      <w:bookmarkEnd w:id="301"/>
    </w:p>
    <w:p w:rsidR="00945C9F" w:rsidRPr="00867FDE" w:rsidRDefault="00945C9F" w:rsidP="00945C9F">
      <w:pPr>
        <w:pStyle w:val="TH"/>
      </w:pPr>
      <w:r w:rsidRPr="00867FDE">
        <w:t>Table 5.4.3.23-1: Enumeration ScheduledCommunicationType</w:t>
      </w:r>
    </w:p>
    <w:tbl>
      <w:tblPr>
        <w:tblW w:w="4650" w:type="pct"/>
        <w:tblCellMar>
          <w:left w:w="0" w:type="dxa"/>
          <w:right w:w="0" w:type="dxa"/>
        </w:tblCellMar>
        <w:tblLook w:val="04A0" w:firstRow="1" w:lastRow="0" w:firstColumn="1" w:lastColumn="0" w:noHBand="0" w:noVBand="1"/>
      </w:tblPr>
      <w:tblGrid>
        <w:gridCol w:w="3703"/>
        <w:gridCol w:w="5245"/>
      </w:tblGrid>
      <w:tr w:rsidR="00945C9F" w:rsidRPr="00867FDE" w:rsidTr="00113A62">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Description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rPr>
                <w:lang w:eastAsia="zh-CN"/>
              </w:rPr>
              <w:t>"</w:t>
            </w:r>
            <w:r w:rsidRPr="00867FDE">
              <w:t>DOWNLINK_ONLY</w:t>
            </w:r>
            <w:r w:rsidRPr="00867FDE">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Downlink only</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w:t>
            </w:r>
            <w:r w:rsidRPr="00867FDE">
              <w:rPr>
                <w:rFonts w:hint="eastAsia"/>
                <w:lang w:eastAsia="zh-CN"/>
              </w:rPr>
              <w:t>U</w:t>
            </w:r>
            <w:r w:rsidRPr="00867FDE">
              <w:rPr>
                <w:lang w:eastAsia="zh-CN"/>
              </w:rPr>
              <w:t>PLINK_ONLY</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Uplink only</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w:t>
            </w:r>
            <w:r w:rsidRPr="00867FDE">
              <w:rPr>
                <w:lang w:val="en-US"/>
              </w:rPr>
              <w:t>BIDIRECTIONAL</w:t>
            </w:r>
            <w:r w:rsidRPr="00867FDE">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Bi-directional</w:t>
            </w:r>
          </w:p>
        </w:tc>
      </w:tr>
    </w:tbl>
    <w:p w:rsidR="00945C9F" w:rsidRPr="00867FDE" w:rsidRDefault="00945C9F" w:rsidP="00945C9F"/>
    <w:p w:rsidR="00945C9F" w:rsidRPr="00867FDE" w:rsidRDefault="00945C9F" w:rsidP="00945C9F">
      <w:pPr>
        <w:pStyle w:val="Heading4"/>
      </w:pPr>
      <w:bookmarkStart w:id="302" w:name="_Toc24925834"/>
      <w:bookmarkStart w:id="303" w:name="_Toc24926012"/>
      <w:bookmarkStart w:id="304" w:name="_Toc24926188"/>
      <w:bookmarkStart w:id="305" w:name="_Toc27592827"/>
      <w:r w:rsidRPr="00867FDE">
        <w:t>5.4.3.24</w:t>
      </w:r>
      <w:r w:rsidRPr="00867FDE">
        <w:tab/>
        <w:t>Enumeration: ScheduledCommunicationTypeRm</w:t>
      </w:r>
      <w:bookmarkEnd w:id="302"/>
      <w:bookmarkEnd w:id="303"/>
      <w:bookmarkEnd w:id="304"/>
      <w:bookmarkEnd w:id="305"/>
    </w:p>
    <w:p w:rsidR="00945C9F" w:rsidRPr="00867FDE" w:rsidRDefault="00945C9F" w:rsidP="00945C9F">
      <w:r w:rsidRPr="00867FDE">
        <w:t>This enumeration is defined in the same way as the "ScheduledCommunicationType" enumeration, but with the OpenAPI "nullable: true" property.</w:t>
      </w:r>
    </w:p>
    <w:p w:rsidR="00945C9F" w:rsidRPr="00867FDE" w:rsidRDefault="00945C9F" w:rsidP="00945C9F"/>
    <w:p w:rsidR="00945C9F" w:rsidRPr="00867FDE" w:rsidRDefault="00945C9F" w:rsidP="00945C9F">
      <w:pPr>
        <w:pStyle w:val="Heading4"/>
      </w:pPr>
      <w:bookmarkStart w:id="306" w:name="_Toc24925835"/>
      <w:bookmarkStart w:id="307" w:name="_Toc24926013"/>
      <w:bookmarkStart w:id="308" w:name="_Toc24926189"/>
      <w:bookmarkStart w:id="309" w:name="_Toc27592828"/>
      <w:r w:rsidRPr="00867FDE">
        <w:t>5.4.3.25</w:t>
      </w:r>
      <w:r w:rsidRPr="00867FDE">
        <w:tab/>
        <w:t>Enumeration: TrafficProfile</w:t>
      </w:r>
      <w:bookmarkEnd w:id="306"/>
      <w:bookmarkEnd w:id="307"/>
      <w:bookmarkEnd w:id="308"/>
      <w:bookmarkEnd w:id="309"/>
    </w:p>
    <w:p w:rsidR="00945C9F" w:rsidRPr="00867FDE" w:rsidRDefault="00945C9F" w:rsidP="00945C9F">
      <w:pPr>
        <w:pStyle w:val="TH"/>
      </w:pPr>
      <w:r w:rsidRPr="00867FDE">
        <w:t>Table 5.4.3.25-1: Enumeration TrafficProfile</w:t>
      </w:r>
    </w:p>
    <w:tbl>
      <w:tblPr>
        <w:tblW w:w="4650" w:type="pct"/>
        <w:tblCellMar>
          <w:left w:w="0" w:type="dxa"/>
          <w:right w:w="0" w:type="dxa"/>
        </w:tblCellMar>
        <w:tblLook w:val="04A0" w:firstRow="1" w:lastRow="0" w:firstColumn="1" w:lastColumn="0" w:noHBand="0" w:noVBand="1"/>
      </w:tblPr>
      <w:tblGrid>
        <w:gridCol w:w="3703"/>
        <w:gridCol w:w="5245"/>
      </w:tblGrid>
      <w:tr w:rsidR="00945C9F" w:rsidRPr="00867FDE" w:rsidTr="00113A62">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45C9F" w:rsidRPr="00867FDE" w:rsidRDefault="00945C9F" w:rsidP="00113A62">
            <w:pPr>
              <w:pStyle w:val="TAH"/>
            </w:pPr>
            <w:r w:rsidRPr="00867FDE">
              <w:t>Description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rPr>
                <w:lang w:eastAsia="zh-CN"/>
              </w:rPr>
              <w:t>"</w:t>
            </w:r>
            <w:r w:rsidRPr="00867FDE">
              <w:t>SINGLE_TRANS_UL</w:t>
            </w:r>
            <w:r w:rsidRPr="00867FDE">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Uplink single packet transmission.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"SINGLE_TRANS_DL"</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Downlink single packet transmission.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"DUAL_TRANS_UL_FIRST"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Dual packet transmission, firstly uplink packet transmission with subsequent downlink packet transmission.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"DUAL_TRANS_DL_FIRST"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Dual packet transmission, firstly downlink packet transmission with subsequent uplink packet transmission.</w:t>
            </w:r>
          </w:p>
        </w:tc>
      </w:tr>
      <w:tr w:rsidR="00945C9F" w:rsidRPr="00867FDE" w:rsidTr="00113A62">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"MULTI_TRANS"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45C9F" w:rsidRPr="00867FDE" w:rsidRDefault="00945C9F" w:rsidP="00113A62">
            <w:pPr>
              <w:pStyle w:val="TAL"/>
            </w:pPr>
            <w:r w:rsidRPr="00867FDE">
              <w:t>Multiple packet transmission.</w:t>
            </w:r>
          </w:p>
        </w:tc>
      </w:tr>
    </w:tbl>
    <w:p w:rsidR="00945C9F" w:rsidRPr="00867FDE" w:rsidRDefault="00945C9F" w:rsidP="00945C9F"/>
    <w:p w:rsidR="00945C9F" w:rsidRPr="00867FDE" w:rsidRDefault="00945C9F" w:rsidP="00945C9F">
      <w:pPr>
        <w:pStyle w:val="Heading4"/>
      </w:pPr>
      <w:bookmarkStart w:id="310" w:name="_Toc24925836"/>
      <w:bookmarkStart w:id="311" w:name="_Toc24926014"/>
      <w:bookmarkStart w:id="312" w:name="_Toc24926190"/>
      <w:bookmarkStart w:id="313" w:name="_Toc27592829"/>
      <w:r w:rsidRPr="00867FDE">
        <w:t>5.4.3.2</w:t>
      </w:r>
      <w:r w:rsidR="008956D9" w:rsidRPr="00867FDE">
        <w:t>6</w:t>
      </w:r>
      <w:r w:rsidRPr="00867FDE">
        <w:tab/>
        <w:t>Enumeration: TrafficProfileRm</w:t>
      </w:r>
      <w:bookmarkEnd w:id="310"/>
      <w:bookmarkEnd w:id="311"/>
      <w:bookmarkEnd w:id="312"/>
      <w:bookmarkEnd w:id="313"/>
    </w:p>
    <w:p w:rsidR="00945C9F" w:rsidRPr="00867FDE" w:rsidRDefault="00945C9F" w:rsidP="00945C9F">
      <w:r w:rsidRPr="00867FDE">
        <w:t>This enumeration is defined in the same way as the "TrafficProfile" enumeration, but with the OpenAPI "nullable: true" property.</w:t>
      </w:r>
    </w:p>
    <w:p w:rsidR="00945C9F" w:rsidRPr="00867FDE" w:rsidRDefault="00945C9F" w:rsidP="004F54DC">
      <w:pPr>
        <w:rPr>
          <w:lang w:val="en-US"/>
        </w:rPr>
      </w:pPr>
    </w:p>
    <w:p w:rsidR="00DA7E56" w:rsidRPr="00867FDE" w:rsidRDefault="00DA7E56" w:rsidP="00DA7E56">
      <w:pPr>
        <w:pStyle w:val="Heading3"/>
      </w:pPr>
      <w:bookmarkStart w:id="314" w:name="_Toc24925837"/>
      <w:bookmarkStart w:id="315" w:name="_Toc24926015"/>
      <w:bookmarkStart w:id="316" w:name="_Toc24926191"/>
      <w:bookmarkStart w:id="317" w:name="_Toc27592830"/>
      <w:r w:rsidRPr="00867FDE">
        <w:lastRenderedPageBreak/>
        <w:t>5.4.4</w:t>
      </w:r>
      <w:r w:rsidRPr="00867FDE">
        <w:tab/>
        <w:t>Structured Data Types</w:t>
      </w:r>
      <w:bookmarkEnd w:id="314"/>
      <w:bookmarkEnd w:id="315"/>
      <w:bookmarkEnd w:id="316"/>
      <w:bookmarkEnd w:id="317"/>
    </w:p>
    <w:p w:rsidR="00DA7E56" w:rsidRPr="00867FDE" w:rsidRDefault="00DA7E56" w:rsidP="00DA7E56">
      <w:pPr>
        <w:pStyle w:val="Heading4"/>
      </w:pPr>
      <w:bookmarkStart w:id="318" w:name="_Toc24925838"/>
      <w:bookmarkStart w:id="319" w:name="_Toc24926016"/>
      <w:bookmarkStart w:id="320" w:name="_Toc24926192"/>
      <w:bookmarkStart w:id="321" w:name="_Toc27592831"/>
      <w:r w:rsidRPr="00867FDE">
        <w:t>5.4.4.1</w:t>
      </w:r>
      <w:r w:rsidRPr="00867FDE">
        <w:tab/>
        <w:t xml:space="preserve">Type: </w:t>
      </w:r>
      <w:r w:rsidR="000A7A7B" w:rsidRPr="00867FDE">
        <w:t>Subscribed</w:t>
      </w:r>
      <w:r w:rsidRPr="00867FDE">
        <w:t>DefaultQos</w:t>
      </w:r>
      <w:bookmarkEnd w:id="318"/>
      <w:bookmarkEnd w:id="319"/>
      <w:bookmarkEnd w:id="320"/>
      <w:bookmarkEnd w:id="321"/>
    </w:p>
    <w:p w:rsidR="00DA7E56" w:rsidRPr="00867FDE" w:rsidRDefault="00DA7E56" w:rsidP="00DA7E56">
      <w:pPr>
        <w:pStyle w:val="TH"/>
      </w:pPr>
      <w:r w:rsidRPr="00867FDE">
        <w:rPr>
          <w:noProof/>
        </w:rPr>
        <w:t>Table </w:t>
      </w:r>
      <w:r w:rsidRPr="00867FDE">
        <w:t xml:space="preserve">5.4.4.1-1: </w:t>
      </w:r>
      <w:r w:rsidRPr="00867FDE">
        <w:rPr>
          <w:noProof/>
        </w:rPr>
        <w:t xml:space="preserve">Definition of type </w:t>
      </w:r>
      <w:r w:rsidR="000A7A7B" w:rsidRPr="00867FDE">
        <w:t>Subscribed</w:t>
      </w:r>
      <w:r w:rsidRPr="00867FDE">
        <w:t>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DA7E56" w:rsidRPr="00867FDE" w:rsidTr="00B3525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jc w:val="left"/>
            </w:pPr>
            <w:r w:rsidRPr="00867FDE">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rPr>
                <w:rFonts w:cs="Arial"/>
                <w:szCs w:val="18"/>
              </w:rPr>
            </w:pPr>
            <w:r w:rsidRPr="00867FDE">
              <w:rPr>
                <w:rFonts w:cs="Arial"/>
                <w:szCs w:val="18"/>
              </w:rPr>
              <w:t>Description</w:t>
            </w:r>
          </w:p>
        </w:tc>
      </w:tr>
      <w:tr w:rsidR="005F15FF" w:rsidRPr="00867FDE"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867FDE" w:rsidRDefault="005F15FF" w:rsidP="005F15FF">
            <w:pPr>
              <w:pStyle w:val="TAL"/>
            </w:pPr>
            <w:r w:rsidRPr="00867FDE">
              <w:t>5qi</w:t>
            </w:r>
          </w:p>
        </w:tc>
        <w:tc>
          <w:tcPr>
            <w:tcW w:w="1559" w:type="dxa"/>
            <w:tcBorders>
              <w:top w:val="single" w:sz="4" w:space="0" w:color="auto"/>
              <w:left w:val="single" w:sz="4" w:space="0" w:color="auto"/>
              <w:bottom w:val="single" w:sz="4" w:space="0" w:color="auto"/>
              <w:right w:val="single" w:sz="4" w:space="0" w:color="auto"/>
            </w:tcBorders>
          </w:tcPr>
          <w:p w:rsidR="005F15FF" w:rsidRPr="00867FDE" w:rsidRDefault="005F15FF" w:rsidP="005F15FF">
            <w:pPr>
              <w:pStyle w:val="TAL"/>
            </w:pPr>
            <w:r w:rsidRPr="00867FDE">
              <w:t>5Qi</w:t>
            </w:r>
          </w:p>
        </w:tc>
        <w:tc>
          <w:tcPr>
            <w:tcW w:w="425" w:type="dxa"/>
            <w:tcBorders>
              <w:top w:val="single" w:sz="4" w:space="0" w:color="auto"/>
              <w:left w:val="single" w:sz="4" w:space="0" w:color="auto"/>
              <w:bottom w:val="single" w:sz="4" w:space="0" w:color="auto"/>
              <w:right w:val="single" w:sz="4" w:space="0" w:color="auto"/>
            </w:tcBorders>
          </w:tcPr>
          <w:p w:rsidR="005F15FF" w:rsidRPr="00867FDE" w:rsidRDefault="005F15FF" w:rsidP="005F15FF">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5F15FF" w:rsidRPr="00867FDE" w:rsidRDefault="005F15FF" w:rsidP="005F15FF">
            <w:pPr>
              <w:pStyle w:val="TAL"/>
            </w:pPr>
            <w:r w:rsidRPr="00867FDE">
              <w:t>1</w:t>
            </w:r>
          </w:p>
        </w:tc>
        <w:tc>
          <w:tcPr>
            <w:tcW w:w="3969" w:type="dxa"/>
            <w:tcBorders>
              <w:top w:val="single" w:sz="4" w:space="0" w:color="auto"/>
              <w:left w:val="single" w:sz="4" w:space="0" w:color="auto"/>
              <w:bottom w:val="single" w:sz="4" w:space="0" w:color="auto"/>
              <w:right w:val="single" w:sz="4" w:space="0" w:color="auto"/>
            </w:tcBorders>
          </w:tcPr>
          <w:p w:rsidR="005F15FF" w:rsidRPr="00867FDE" w:rsidRDefault="005F15FF" w:rsidP="005F15FF">
            <w:pPr>
              <w:pStyle w:val="TAL"/>
              <w:rPr>
                <w:rFonts w:cs="Arial"/>
                <w:szCs w:val="18"/>
              </w:rPr>
            </w:pPr>
            <w:r w:rsidRPr="00867FDE">
              <w:rPr>
                <w:rFonts w:cs="Arial"/>
                <w:szCs w:val="18"/>
              </w:rPr>
              <w:t>Default 5G QoS identifier</w:t>
            </w:r>
            <w:r w:rsidR="002B6842" w:rsidRPr="00867FDE">
              <w:rPr>
                <w:rFonts w:cs="Arial"/>
                <w:szCs w:val="18"/>
              </w:rPr>
              <w:t xml:space="preserve"> see </w:t>
            </w:r>
            <w:r w:rsidR="00496239" w:rsidRPr="00867FDE">
              <w:rPr>
                <w:rFonts w:cs="Arial"/>
                <w:szCs w:val="18"/>
              </w:rPr>
              <w:t>3GPP </w:t>
            </w:r>
            <w:r w:rsidR="0075336E" w:rsidRPr="00867FDE">
              <w:rPr>
                <w:rFonts w:cs="Arial"/>
                <w:szCs w:val="18"/>
              </w:rPr>
              <w:t>TS</w:t>
            </w:r>
            <w:r w:rsidR="00496239" w:rsidRPr="00867FDE">
              <w:rPr>
                <w:rFonts w:cs="Arial"/>
                <w:szCs w:val="18"/>
              </w:rPr>
              <w:t> </w:t>
            </w:r>
            <w:r w:rsidR="005D14F1" w:rsidRPr="00867FDE">
              <w:rPr>
                <w:rFonts w:cs="Arial"/>
                <w:szCs w:val="18"/>
              </w:rPr>
              <w:t>23.501 [</w:t>
            </w:r>
            <w:r w:rsidR="002B6842" w:rsidRPr="00867FDE">
              <w:rPr>
                <w:rFonts w:cs="Arial"/>
                <w:szCs w:val="18"/>
              </w:rPr>
              <w:t xml:space="preserve">8] </w:t>
            </w:r>
            <w:r w:rsidR="00A06A4D" w:rsidRPr="00867FDE">
              <w:rPr>
                <w:rFonts w:cs="Arial"/>
                <w:szCs w:val="18"/>
              </w:rPr>
              <w:t>clause</w:t>
            </w:r>
            <w:r w:rsidR="002B6842" w:rsidRPr="00867FDE">
              <w:rPr>
                <w:rFonts w:cs="Arial"/>
                <w:szCs w:val="18"/>
              </w:rPr>
              <w:t> 5.7.2.7.</w:t>
            </w:r>
          </w:p>
        </w:tc>
      </w:tr>
      <w:tr w:rsidR="00B3525D" w:rsidRPr="00867FDE"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B3525D" w:rsidRPr="00867FDE" w:rsidRDefault="00B3525D" w:rsidP="00B3525D">
            <w:pPr>
              <w:pStyle w:val="TAL"/>
            </w:pPr>
            <w:r w:rsidRPr="00867FDE">
              <w:t>arp</w:t>
            </w:r>
          </w:p>
        </w:tc>
        <w:tc>
          <w:tcPr>
            <w:tcW w:w="1559" w:type="dxa"/>
            <w:tcBorders>
              <w:top w:val="single" w:sz="4" w:space="0" w:color="auto"/>
              <w:left w:val="single" w:sz="4" w:space="0" w:color="auto"/>
              <w:bottom w:val="single" w:sz="4" w:space="0" w:color="auto"/>
              <w:right w:val="single" w:sz="4" w:space="0" w:color="auto"/>
            </w:tcBorders>
          </w:tcPr>
          <w:p w:rsidR="00B3525D" w:rsidRPr="00867FDE" w:rsidRDefault="00B3525D" w:rsidP="00B3525D">
            <w:pPr>
              <w:pStyle w:val="TAL"/>
            </w:pPr>
            <w:r w:rsidRPr="00867FDE">
              <w:t>Arp</w:t>
            </w:r>
          </w:p>
        </w:tc>
        <w:tc>
          <w:tcPr>
            <w:tcW w:w="425" w:type="dxa"/>
            <w:tcBorders>
              <w:top w:val="single" w:sz="4" w:space="0" w:color="auto"/>
              <w:left w:val="single" w:sz="4" w:space="0" w:color="auto"/>
              <w:bottom w:val="single" w:sz="4" w:space="0" w:color="auto"/>
              <w:right w:val="single" w:sz="4" w:space="0" w:color="auto"/>
            </w:tcBorders>
          </w:tcPr>
          <w:p w:rsidR="00B3525D" w:rsidRPr="00867FDE" w:rsidRDefault="00B3525D" w:rsidP="00B3525D">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B3525D" w:rsidRPr="00867FDE" w:rsidRDefault="00B3525D" w:rsidP="00B3525D">
            <w:pPr>
              <w:pStyle w:val="TAL"/>
            </w:pPr>
            <w:r w:rsidRPr="00867FDE">
              <w:t>1</w:t>
            </w:r>
          </w:p>
        </w:tc>
        <w:tc>
          <w:tcPr>
            <w:tcW w:w="3969" w:type="dxa"/>
            <w:tcBorders>
              <w:top w:val="single" w:sz="4" w:space="0" w:color="auto"/>
              <w:left w:val="single" w:sz="4" w:space="0" w:color="auto"/>
              <w:bottom w:val="single" w:sz="4" w:space="0" w:color="auto"/>
              <w:right w:val="single" w:sz="4" w:space="0" w:color="auto"/>
            </w:tcBorders>
          </w:tcPr>
          <w:p w:rsidR="00B3525D" w:rsidRPr="00867FDE" w:rsidRDefault="00B3525D" w:rsidP="00B3525D">
            <w:pPr>
              <w:pStyle w:val="TAL"/>
              <w:rPr>
                <w:rFonts w:cs="Arial"/>
                <w:szCs w:val="18"/>
              </w:rPr>
            </w:pPr>
            <w:r w:rsidRPr="00867FDE">
              <w:rPr>
                <w:rFonts w:cs="Arial"/>
                <w:szCs w:val="18"/>
              </w:rPr>
              <w:t xml:space="preserve">Default </w:t>
            </w:r>
            <w:r w:rsidR="00A6000A" w:rsidRPr="00867FDE">
              <w:rPr>
                <w:rFonts w:cs="Arial"/>
                <w:szCs w:val="18"/>
              </w:rPr>
              <w:t>Allocation</w:t>
            </w:r>
            <w:r w:rsidRPr="00867FDE">
              <w:rPr>
                <w:rFonts w:cs="Arial"/>
                <w:szCs w:val="18"/>
              </w:rPr>
              <w:t xml:space="preserve"> and </w:t>
            </w:r>
            <w:r w:rsidR="00A6000A" w:rsidRPr="00867FDE">
              <w:rPr>
                <w:rFonts w:cs="Arial"/>
                <w:szCs w:val="18"/>
              </w:rPr>
              <w:t xml:space="preserve">Retention Priority see </w:t>
            </w:r>
            <w:r w:rsidR="0075336E" w:rsidRPr="00867FDE">
              <w:rPr>
                <w:rFonts w:cs="Arial"/>
                <w:szCs w:val="18"/>
              </w:rPr>
              <w:t>3GPP TS</w:t>
            </w:r>
            <w:r w:rsidR="005D14F1" w:rsidRPr="00867FDE">
              <w:rPr>
                <w:rFonts w:cs="Arial"/>
                <w:szCs w:val="18"/>
              </w:rPr>
              <w:t>23.501 [</w:t>
            </w:r>
            <w:r w:rsidR="00A6000A" w:rsidRPr="00867FDE">
              <w:rPr>
                <w:rFonts w:cs="Arial"/>
                <w:szCs w:val="18"/>
              </w:rPr>
              <w:t xml:space="preserve">8] </w:t>
            </w:r>
            <w:r w:rsidR="00A06A4D" w:rsidRPr="00867FDE">
              <w:rPr>
                <w:rFonts w:cs="Arial"/>
                <w:szCs w:val="18"/>
              </w:rPr>
              <w:t>clause</w:t>
            </w:r>
            <w:r w:rsidR="00A6000A" w:rsidRPr="00867FDE">
              <w:rPr>
                <w:rFonts w:cs="Arial"/>
                <w:szCs w:val="18"/>
              </w:rPr>
              <w:t> 5.7.2.7.</w:t>
            </w:r>
          </w:p>
        </w:tc>
      </w:tr>
      <w:tr w:rsidR="000A7A7B" w:rsidRPr="00867FDE"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0A7A7B" w:rsidRPr="00867FDE" w:rsidRDefault="000A7A7B" w:rsidP="000A7A7B">
            <w:pPr>
              <w:pStyle w:val="TAL"/>
            </w:pPr>
            <w:r w:rsidRPr="00867FDE">
              <w:t>priorityLevel</w:t>
            </w:r>
          </w:p>
        </w:tc>
        <w:tc>
          <w:tcPr>
            <w:tcW w:w="1559" w:type="dxa"/>
            <w:tcBorders>
              <w:top w:val="single" w:sz="4" w:space="0" w:color="auto"/>
              <w:left w:val="single" w:sz="4" w:space="0" w:color="auto"/>
              <w:bottom w:val="single" w:sz="4" w:space="0" w:color="auto"/>
              <w:right w:val="single" w:sz="4" w:space="0" w:color="auto"/>
            </w:tcBorders>
          </w:tcPr>
          <w:p w:rsidR="000A7A7B" w:rsidRPr="00867FDE" w:rsidRDefault="000A7A7B" w:rsidP="000A7A7B">
            <w:pPr>
              <w:pStyle w:val="TAL"/>
            </w:pPr>
            <w:r w:rsidRPr="00867FDE">
              <w:t>5QiPriorityLevel</w:t>
            </w:r>
          </w:p>
        </w:tc>
        <w:tc>
          <w:tcPr>
            <w:tcW w:w="425" w:type="dxa"/>
            <w:tcBorders>
              <w:top w:val="single" w:sz="4" w:space="0" w:color="auto"/>
              <w:left w:val="single" w:sz="4" w:space="0" w:color="auto"/>
              <w:bottom w:val="single" w:sz="4" w:space="0" w:color="auto"/>
              <w:right w:val="single" w:sz="4" w:space="0" w:color="auto"/>
            </w:tcBorders>
          </w:tcPr>
          <w:p w:rsidR="000A7A7B" w:rsidRPr="00867FDE" w:rsidRDefault="000A7A7B" w:rsidP="000A7A7B">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0A7A7B" w:rsidRPr="00867FDE" w:rsidRDefault="000A7A7B" w:rsidP="000A7A7B">
            <w:pPr>
              <w:pStyle w:val="TAL"/>
            </w:pPr>
            <w:r w:rsidRPr="00867FDE">
              <w:t>0..1</w:t>
            </w:r>
          </w:p>
        </w:tc>
        <w:tc>
          <w:tcPr>
            <w:tcW w:w="3969" w:type="dxa"/>
            <w:tcBorders>
              <w:top w:val="single" w:sz="4" w:space="0" w:color="auto"/>
              <w:left w:val="single" w:sz="4" w:space="0" w:color="auto"/>
              <w:bottom w:val="single" w:sz="4" w:space="0" w:color="auto"/>
              <w:right w:val="single" w:sz="4" w:space="0" w:color="auto"/>
            </w:tcBorders>
          </w:tcPr>
          <w:p w:rsidR="000A7A7B" w:rsidRPr="00867FDE" w:rsidRDefault="000A7A7B" w:rsidP="000A7A7B">
            <w:pPr>
              <w:pStyle w:val="TAL"/>
              <w:rPr>
                <w:rFonts w:cs="Arial"/>
                <w:szCs w:val="18"/>
              </w:rPr>
            </w:pPr>
            <w:r w:rsidRPr="00867FDE">
              <w:rPr>
                <w:lang w:eastAsia="zh-CN"/>
              </w:rPr>
              <w:t>Defines</w:t>
            </w:r>
            <w:r w:rsidRPr="00867FDE">
              <w:t xml:space="preserve"> the 5QI Priority Level.</w:t>
            </w:r>
          </w:p>
          <w:p w:rsidR="000A7A7B" w:rsidRPr="00867FDE" w:rsidRDefault="000A7A7B" w:rsidP="000A7A7B">
            <w:pPr>
              <w:pStyle w:val="TAL"/>
              <w:rPr>
                <w:rFonts w:cs="Arial"/>
                <w:szCs w:val="18"/>
              </w:rPr>
            </w:pPr>
            <w:r w:rsidRPr="00867FDE">
              <w:rPr>
                <w:rFonts w:cs="Arial"/>
                <w:szCs w:val="18"/>
              </w:rPr>
              <w:t>When present, it contains the 5QI Priority Level value that overrides the standardized or pre-configured value</w:t>
            </w:r>
            <w:r w:rsidR="00A6000A" w:rsidRPr="00867FDE">
              <w:t xml:space="preserve"> as described in 3GPP TS 23.501 [8]</w:t>
            </w:r>
            <w:r w:rsidRPr="00867FDE">
              <w:rPr>
                <w:rFonts w:cs="Arial"/>
                <w:szCs w:val="18"/>
              </w:rPr>
              <w:t>.</w:t>
            </w:r>
          </w:p>
        </w:tc>
      </w:tr>
    </w:tbl>
    <w:p w:rsidR="00DA7E56" w:rsidRPr="00867FDE" w:rsidRDefault="00DA7E56" w:rsidP="00DA7E56"/>
    <w:p w:rsidR="00DA7E56" w:rsidRPr="00867FDE" w:rsidRDefault="00DA7E56" w:rsidP="00DA7E56">
      <w:pPr>
        <w:pStyle w:val="Heading4"/>
      </w:pPr>
      <w:bookmarkStart w:id="322" w:name="_Toc24925839"/>
      <w:bookmarkStart w:id="323" w:name="_Toc24926017"/>
      <w:bookmarkStart w:id="324" w:name="_Toc24926193"/>
      <w:bookmarkStart w:id="325" w:name="_Toc27592832"/>
      <w:r w:rsidRPr="00867FDE">
        <w:t>5.4.4.2</w:t>
      </w:r>
      <w:r w:rsidRPr="00867FDE">
        <w:tab/>
        <w:t xml:space="preserve">Type: </w:t>
      </w:r>
      <w:r w:rsidR="004F54DC" w:rsidRPr="00867FDE">
        <w:t>Snssai</w:t>
      </w:r>
      <w:bookmarkEnd w:id="322"/>
      <w:bookmarkEnd w:id="323"/>
      <w:bookmarkEnd w:id="324"/>
      <w:bookmarkEnd w:id="325"/>
    </w:p>
    <w:p w:rsidR="00DA7E56" w:rsidRPr="00867FDE" w:rsidRDefault="00DA7E56" w:rsidP="00DA7E56">
      <w:pPr>
        <w:pStyle w:val="TH"/>
      </w:pPr>
      <w:r w:rsidRPr="00867FDE">
        <w:rPr>
          <w:noProof/>
        </w:rPr>
        <w:t>Table </w:t>
      </w:r>
      <w:r w:rsidRPr="00867FDE">
        <w:t xml:space="preserve">5.4.4.2-1: </w:t>
      </w:r>
      <w:r w:rsidRPr="00867FDE">
        <w:rPr>
          <w:noProof/>
        </w:rPr>
        <w:t xml:space="preserve">Definition of type </w:t>
      </w:r>
      <w:r w:rsidR="004F54DC" w:rsidRPr="00867FDE">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A7E56" w:rsidRPr="00867FDE" w:rsidTr="003A78FD">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67FDE" w:rsidRDefault="00DA7E56" w:rsidP="00B42053">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67FDE" w:rsidRDefault="00DA7E56" w:rsidP="00B42053">
            <w:pPr>
              <w:pStyle w:val="TAH"/>
              <w:rPr>
                <w:rFonts w:cs="Arial"/>
                <w:szCs w:val="18"/>
              </w:rPr>
            </w:pPr>
            <w:r w:rsidRPr="00867FDE">
              <w:rPr>
                <w:rFonts w:cs="Arial"/>
                <w:szCs w:val="18"/>
              </w:rPr>
              <w:t>Description</w:t>
            </w:r>
          </w:p>
        </w:tc>
      </w:tr>
      <w:tr w:rsidR="00DA7E56" w:rsidRPr="00867FDE"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867FDE" w:rsidRDefault="00DA7E56" w:rsidP="004F54DC">
            <w:pPr>
              <w:pStyle w:val="TAL"/>
            </w:pPr>
            <w:r w:rsidRPr="00867FDE">
              <w:t>s</w:t>
            </w:r>
            <w:r w:rsidR="004F54DC" w:rsidRPr="00867FDE">
              <w:t>st</w:t>
            </w:r>
          </w:p>
        </w:tc>
        <w:tc>
          <w:tcPr>
            <w:tcW w:w="1559" w:type="dxa"/>
            <w:tcBorders>
              <w:top w:val="single" w:sz="4" w:space="0" w:color="auto"/>
              <w:left w:val="single" w:sz="4" w:space="0" w:color="auto"/>
              <w:bottom w:val="single" w:sz="4" w:space="0" w:color="auto"/>
              <w:right w:val="single" w:sz="4" w:space="0" w:color="auto"/>
            </w:tcBorders>
          </w:tcPr>
          <w:p w:rsidR="00DA7E56" w:rsidRPr="00867FDE" w:rsidRDefault="004F54DC" w:rsidP="00B42053">
            <w:pPr>
              <w:pStyle w:val="TAL"/>
            </w:pPr>
            <w:r w:rsidRPr="00867FDE">
              <w:t>U</w:t>
            </w:r>
            <w:r w:rsidR="00DA7E56" w:rsidRPr="00867FDE">
              <w:t>integer</w:t>
            </w:r>
          </w:p>
        </w:tc>
        <w:tc>
          <w:tcPr>
            <w:tcW w:w="425" w:type="dxa"/>
            <w:tcBorders>
              <w:top w:val="single" w:sz="4" w:space="0" w:color="auto"/>
              <w:left w:val="single" w:sz="4" w:space="0" w:color="auto"/>
              <w:bottom w:val="single" w:sz="4" w:space="0" w:color="auto"/>
              <w:right w:val="single" w:sz="4" w:space="0" w:color="auto"/>
            </w:tcBorders>
          </w:tcPr>
          <w:p w:rsidR="00DA7E56" w:rsidRPr="00867FDE" w:rsidRDefault="00DA7E56" w:rsidP="00B42053">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DA7E56" w:rsidRPr="00867FDE" w:rsidRDefault="00DA7E56" w:rsidP="00B42053">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4F54DC">
            <w:pPr>
              <w:pStyle w:val="TAL"/>
            </w:pPr>
            <w:r w:rsidRPr="00867FDE">
              <w:t>Unsigned integer, within the range 0 to 255, representing the Slice/Service Type. It i</w:t>
            </w:r>
            <w:r w:rsidR="00DA7E56" w:rsidRPr="00867FDE">
              <w:t xml:space="preserve">ndicates </w:t>
            </w:r>
            <w:r w:rsidRPr="00867FDE">
              <w:t xml:space="preserve">the </w:t>
            </w:r>
            <w:r w:rsidR="00DA7E56" w:rsidRPr="00867FDE">
              <w:t>expected Network Slice behaviour in terms of features and services.</w:t>
            </w:r>
          </w:p>
          <w:p w:rsidR="004F54DC" w:rsidRPr="00867FDE" w:rsidRDefault="004F54DC" w:rsidP="004F54DC">
            <w:pPr>
              <w:pStyle w:val="TAL"/>
            </w:pPr>
            <w:r w:rsidRPr="00867FDE">
              <w:t xml:space="preserve">Values 0 to 127 correspond to the standardized SST range. Values 128 to 255 correspond to the Operator-specific range. See </w:t>
            </w:r>
            <w:r w:rsidR="00A06A4D" w:rsidRPr="00867FDE">
              <w:t>clause</w:t>
            </w:r>
            <w:r w:rsidR="003405A9" w:rsidRPr="00867FDE">
              <w:t> </w:t>
            </w:r>
            <w:r w:rsidRPr="00867FDE">
              <w:t>28.4.2 of 3GPP TS 23.003 [7].</w:t>
            </w:r>
          </w:p>
          <w:p w:rsidR="00DA7E56" w:rsidRPr="00867FDE" w:rsidRDefault="004F54DC" w:rsidP="003405A9">
            <w:pPr>
              <w:pStyle w:val="TAL"/>
              <w:rPr>
                <w:rFonts w:cs="Arial"/>
                <w:szCs w:val="18"/>
              </w:rPr>
            </w:pPr>
            <w:r w:rsidRPr="00867FDE">
              <w:t xml:space="preserve">Standardized values are defined in </w:t>
            </w:r>
            <w:r w:rsidR="00A06A4D" w:rsidRPr="00867FDE">
              <w:t>clause</w:t>
            </w:r>
            <w:r w:rsidR="003405A9" w:rsidRPr="00867FDE">
              <w:t> </w:t>
            </w:r>
            <w:r w:rsidRPr="00867FDE">
              <w:t>5.15.2.2 of 3GPP TS 23.501 [</w:t>
            </w:r>
            <w:r w:rsidR="0042630E" w:rsidRPr="00867FDE">
              <w:t>8</w:t>
            </w:r>
            <w:r w:rsidRPr="00867FDE">
              <w:t xml:space="preserve">]. </w:t>
            </w:r>
          </w:p>
        </w:tc>
      </w:tr>
      <w:tr w:rsidR="00DA7E56" w:rsidRPr="00867FDE"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867FDE" w:rsidRDefault="004F54DC" w:rsidP="004F54DC">
            <w:pPr>
              <w:pStyle w:val="TAL"/>
            </w:pPr>
            <w:r w:rsidRPr="00867FDE">
              <w:t>sd</w:t>
            </w:r>
          </w:p>
        </w:tc>
        <w:tc>
          <w:tcPr>
            <w:tcW w:w="1559" w:type="dxa"/>
            <w:tcBorders>
              <w:top w:val="single" w:sz="4" w:space="0" w:color="auto"/>
              <w:left w:val="single" w:sz="4" w:space="0" w:color="auto"/>
              <w:bottom w:val="single" w:sz="4" w:space="0" w:color="auto"/>
              <w:right w:val="single" w:sz="4" w:space="0" w:color="auto"/>
            </w:tcBorders>
          </w:tcPr>
          <w:p w:rsidR="00DA7E56" w:rsidRPr="00867FDE" w:rsidRDefault="004F54DC" w:rsidP="00B42053">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DA7E56" w:rsidRPr="00867FDE" w:rsidRDefault="00DA7E56" w:rsidP="00B42053">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DA7E56" w:rsidRPr="00867FDE" w:rsidRDefault="00DA7E56" w:rsidP="00B42053">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4F54DC">
            <w:pPr>
              <w:pStyle w:val="TAL"/>
              <w:rPr>
                <w:rFonts w:cs="Arial"/>
                <w:szCs w:val="18"/>
              </w:rPr>
            </w:pPr>
            <w:r w:rsidRPr="00867FDE">
              <w:rPr>
                <w:rFonts w:cs="Arial"/>
                <w:szCs w:val="18"/>
              </w:rPr>
              <w:t>3-octet string</w:t>
            </w:r>
            <w:r w:rsidRPr="00867FDE">
              <w:t>, representing the Slice Differentiator, i</w:t>
            </w:r>
            <w:r w:rsidRPr="00867FDE">
              <w:rPr>
                <w:rFonts w:cs="Arial"/>
                <w:szCs w:val="18"/>
              </w:rPr>
              <w:t>n hexadecimal representation. Each character in the string shall take a value of "0" to "9" or "A" to "F" and shall represent 4 bits. The most significant character representing the 4 most significant bits of the SD shall appear first in the string, and the character representing the 4 least significant bit of the SD shall appear last in the string.</w:t>
            </w:r>
          </w:p>
          <w:p w:rsidR="004F54DC" w:rsidRPr="00867FDE" w:rsidRDefault="004F54DC" w:rsidP="004F54DC">
            <w:pPr>
              <w:pStyle w:val="TAL"/>
              <w:rPr>
                <w:rFonts w:cs="Arial"/>
                <w:szCs w:val="18"/>
              </w:rPr>
            </w:pPr>
          </w:p>
          <w:p w:rsidR="00DA7E56" w:rsidRPr="00867FDE" w:rsidRDefault="004F54DC" w:rsidP="004F54DC">
            <w:pPr>
              <w:pStyle w:val="TAL"/>
            </w:pPr>
            <w:r w:rsidRPr="00867FDE">
              <w:t>This is an o</w:t>
            </w:r>
            <w:r w:rsidR="00DA7E56" w:rsidRPr="00867FDE">
              <w:t xml:space="preserve">ptional parameter that complements the Slice/Service type(s) to allow </w:t>
            </w:r>
            <w:r w:rsidRPr="00867FDE">
              <w:t>to</w:t>
            </w:r>
            <w:r w:rsidR="00DA7E56" w:rsidRPr="00867FDE">
              <w:t xml:space="preserve"> differentiat</w:t>
            </w:r>
            <w:r w:rsidRPr="00867FDE">
              <w:t>e</w:t>
            </w:r>
            <w:r w:rsidR="0085557A" w:rsidRPr="00867FDE">
              <w:t xml:space="preserve"> </w:t>
            </w:r>
            <w:r w:rsidRPr="00867FDE">
              <w:t>amongst</w:t>
            </w:r>
            <w:r w:rsidR="00DA7E56" w:rsidRPr="00867FDE">
              <w:t xml:space="preserve"> multiple Network Slice</w:t>
            </w:r>
            <w:r w:rsidRPr="00867FDE">
              <w:t>s</w:t>
            </w:r>
            <w:r w:rsidR="00DA7E56" w:rsidRPr="00867FDE">
              <w:t xml:space="preserve"> </w:t>
            </w:r>
            <w:r w:rsidRPr="00867FDE">
              <w:t>of the same</w:t>
            </w:r>
            <w:r w:rsidR="00DA7E56" w:rsidRPr="00867FDE">
              <w:t xml:space="preserve"> Slice/Service type.</w:t>
            </w:r>
          </w:p>
          <w:p w:rsidR="004F54DC" w:rsidRPr="00867FDE" w:rsidRDefault="004F54DC" w:rsidP="004F54DC">
            <w:pPr>
              <w:pStyle w:val="TAL"/>
            </w:pPr>
          </w:p>
          <w:p w:rsidR="004F54DC" w:rsidRPr="00867FDE" w:rsidRDefault="0085557A" w:rsidP="00EB166D">
            <w:pPr>
              <w:pStyle w:val="TAL"/>
              <w:rPr>
                <w:rFonts w:cs="Arial"/>
                <w:szCs w:val="18"/>
              </w:rPr>
            </w:pPr>
            <w:r w:rsidRPr="00867FDE">
              <w:rPr>
                <w:rFonts w:cs="Arial"/>
                <w:szCs w:val="18"/>
              </w:rPr>
              <w:t>Pattern: '^[A-Fa-f0-9]{6}$'</w:t>
            </w:r>
          </w:p>
        </w:tc>
      </w:tr>
    </w:tbl>
    <w:p w:rsidR="003A78FD" w:rsidRPr="00867FDE" w:rsidRDefault="003A78FD" w:rsidP="003A78FD"/>
    <w:p w:rsidR="003A78FD" w:rsidRPr="00867FDE" w:rsidRDefault="003A78FD" w:rsidP="003A78FD">
      <w:r w:rsidRPr="00867FDE">
        <w:t>When Snssai needs to be converted to string (e.g. when used in maps as key), the string shall be composed of one to three digits "sst" optionally followed by "-" and 6 hexadecimal digits "sd", and shall match the following pattern:</w:t>
      </w:r>
    </w:p>
    <w:p w:rsidR="003A78FD" w:rsidRPr="00867FDE" w:rsidRDefault="003A78FD" w:rsidP="003A78FD">
      <w:pPr>
        <w:rPr>
          <w:rFonts w:cs="Arial"/>
          <w:szCs w:val="18"/>
        </w:rPr>
      </w:pPr>
      <w:r w:rsidRPr="00867FDE">
        <w:rPr>
          <w:rFonts w:cs="Arial"/>
          <w:szCs w:val="18"/>
        </w:rPr>
        <w:t>^([0-9]|[1-9][0-9]|1[0-9][0-9]|2([0-4][0-9]|5[0-5]))(-[A-Fa-f0-9]{6})?$</w:t>
      </w:r>
    </w:p>
    <w:p w:rsidR="003A78FD" w:rsidRPr="00867FDE" w:rsidRDefault="003A78FD" w:rsidP="003A78FD">
      <w:pPr>
        <w:rPr>
          <w:rFonts w:cs="Arial"/>
          <w:szCs w:val="18"/>
        </w:rPr>
      </w:pPr>
      <w:r w:rsidRPr="00867FDE">
        <w:rPr>
          <w:rFonts w:cs="Arial"/>
          <w:szCs w:val="18"/>
        </w:rPr>
        <w:t>Example 1:</w:t>
      </w:r>
      <w:r w:rsidR="00B55156" w:rsidRPr="00867FDE">
        <w:rPr>
          <w:rFonts w:cs="Arial"/>
          <w:szCs w:val="18"/>
        </w:rPr>
        <w:tab/>
      </w:r>
      <w:r w:rsidRPr="00867FDE">
        <w:rPr>
          <w:rFonts w:cs="Arial"/>
          <w:szCs w:val="18"/>
        </w:rPr>
        <w:t>"255-19CDE0"</w:t>
      </w:r>
    </w:p>
    <w:p w:rsidR="003A78FD" w:rsidRPr="00867FDE" w:rsidRDefault="003A78FD" w:rsidP="003A78FD">
      <w:pPr>
        <w:rPr>
          <w:rFonts w:cs="Arial"/>
          <w:szCs w:val="18"/>
        </w:rPr>
      </w:pPr>
      <w:r w:rsidRPr="00867FDE">
        <w:rPr>
          <w:rFonts w:cs="Arial"/>
          <w:szCs w:val="18"/>
        </w:rPr>
        <w:t>Example 2:</w:t>
      </w:r>
      <w:r w:rsidRPr="00867FDE">
        <w:rPr>
          <w:rFonts w:cs="Arial"/>
          <w:szCs w:val="18"/>
        </w:rPr>
        <w:tab/>
        <w:t>"29"</w:t>
      </w:r>
    </w:p>
    <w:p w:rsidR="00DA7E56" w:rsidRPr="00867FDE" w:rsidRDefault="00DA7E56" w:rsidP="00DA7E56"/>
    <w:p w:rsidR="004F54DC" w:rsidRPr="00867FDE" w:rsidRDefault="004F54DC" w:rsidP="004F54DC">
      <w:pPr>
        <w:pStyle w:val="Heading4"/>
      </w:pPr>
      <w:bookmarkStart w:id="326" w:name="_Toc24925840"/>
      <w:bookmarkStart w:id="327" w:name="_Toc24926018"/>
      <w:bookmarkStart w:id="328" w:name="_Toc24926194"/>
      <w:bookmarkStart w:id="329" w:name="_Toc27592833"/>
      <w:r w:rsidRPr="00867FDE">
        <w:lastRenderedPageBreak/>
        <w:t>5.4.4.3</w:t>
      </w:r>
      <w:r w:rsidRPr="00867FDE">
        <w:tab/>
        <w:t>Type: PlmnId</w:t>
      </w:r>
      <w:bookmarkEnd w:id="326"/>
      <w:bookmarkEnd w:id="327"/>
      <w:bookmarkEnd w:id="328"/>
      <w:bookmarkEnd w:id="329"/>
    </w:p>
    <w:p w:rsidR="004F54DC" w:rsidRPr="00867FDE" w:rsidRDefault="004F54DC" w:rsidP="004F54DC">
      <w:pPr>
        <w:pStyle w:val="TH"/>
      </w:pPr>
      <w:r w:rsidRPr="00867FDE">
        <w:rPr>
          <w:noProof/>
        </w:rPr>
        <w:t>Table </w:t>
      </w:r>
      <w:r w:rsidRPr="00867FDE">
        <w:t xml:space="preserve">5.4.4.3-1: </w:t>
      </w:r>
      <w:r w:rsidRPr="00867FDE">
        <w:rPr>
          <w:noProof/>
        </w:rPr>
        <w:t xml:space="preserve">Definition of type </w:t>
      </w:r>
      <w:r w:rsidRPr="00867FDE">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mcc</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Mcc</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 xml:space="preserve">Mobile Country Code </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mnc</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Mnc</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 xml:space="preserve">Mobile Network Code </w:t>
            </w:r>
          </w:p>
        </w:tc>
      </w:tr>
    </w:tbl>
    <w:p w:rsidR="004F54DC" w:rsidRPr="00867FDE" w:rsidRDefault="004F54DC" w:rsidP="004F54DC"/>
    <w:p w:rsidR="006370A1" w:rsidRPr="00867FDE" w:rsidRDefault="006370A1" w:rsidP="006370A1">
      <w:r w:rsidRPr="00867FDE">
        <w:t>When PlmnId needs to be converted to string (e.g. when used in maps as key), the string shall be composed of three digits "mcc" followed by "-" and two or three digits "mnc", and shall match the following pattern:</w:t>
      </w:r>
    </w:p>
    <w:p w:rsidR="006370A1" w:rsidRPr="00867FDE" w:rsidRDefault="006370A1" w:rsidP="006370A1">
      <w:r w:rsidRPr="00867FDE">
        <w:t>^[0-9]{3}-[0-9]{2,3}$</w:t>
      </w:r>
    </w:p>
    <w:p w:rsidR="006370A1" w:rsidRPr="00867FDE" w:rsidRDefault="006370A1" w:rsidP="006370A1">
      <w:pPr>
        <w:rPr>
          <w:rFonts w:cs="Arial"/>
          <w:szCs w:val="18"/>
        </w:rPr>
      </w:pPr>
      <w:r w:rsidRPr="00867FDE">
        <w:rPr>
          <w:rFonts w:cs="Arial"/>
          <w:szCs w:val="18"/>
        </w:rPr>
        <w:t>Example 1:</w:t>
      </w:r>
      <w:r w:rsidRPr="00867FDE">
        <w:rPr>
          <w:rFonts w:cs="Arial"/>
          <w:szCs w:val="18"/>
        </w:rPr>
        <w:tab/>
        <w:t>"262-01"</w:t>
      </w:r>
    </w:p>
    <w:p w:rsidR="006370A1" w:rsidRPr="00867FDE" w:rsidRDefault="006370A1" w:rsidP="006370A1">
      <w:pPr>
        <w:rPr>
          <w:rFonts w:cs="Arial"/>
          <w:szCs w:val="18"/>
        </w:rPr>
      </w:pPr>
      <w:r w:rsidRPr="00867FDE">
        <w:rPr>
          <w:rFonts w:cs="Arial"/>
          <w:szCs w:val="18"/>
        </w:rPr>
        <w:t>Example 2:</w:t>
      </w:r>
      <w:r w:rsidRPr="00867FDE">
        <w:rPr>
          <w:rFonts w:cs="Arial"/>
          <w:szCs w:val="18"/>
        </w:rPr>
        <w:tab/>
        <w:t>"302-720"</w:t>
      </w:r>
    </w:p>
    <w:p w:rsidR="006370A1" w:rsidRPr="00867FDE" w:rsidRDefault="006370A1" w:rsidP="004F54DC"/>
    <w:p w:rsidR="004F54DC" w:rsidRPr="00867FDE" w:rsidRDefault="004F54DC" w:rsidP="004F54DC">
      <w:pPr>
        <w:pStyle w:val="Heading4"/>
      </w:pPr>
      <w:bookmarkStart w:id="330" w:name="_Toc24925841"/>
      <w:bookmarkStart w:id="331" w:name="_Toc24926019"/>
      <w:bookmarkStart w:id="332" w:name="_Toc24926195"/>
      <w:bookmarkStart w:id="333" w:name="_Toc27592834"/>
      <w:r w:rsidRPr="00867FDE">
        <w:t>5.4.4.4</w:t>
      </w:r>
      <w:r w:rsidRPr="00867FDE">
        <w:tab/>
        <w:t>Type: Tai</w:t>
      </w:r>
      <w:bookmarkEnd w:id="330"/>
      <w:bookmarkEnd w:id="331"/>
      <w:bookmarkEnd w:id="332"/>
      <w:bookmarkEnd w:id="333"/>
    </w:p>
    <w:p w:rsidR="004F54DC" w:rsidRPr="00867FDE" w:rsidRDefault="004F54DC" w:rsidP="004F54DC">
      <w:pPr>
        <w:pStyle w:val="TH"/>
      </w:pPr>
      <w:r w:rsidRPr="00867FDE">
        <w:rPr>
          <w:noProof/>
        </w:rPr>
        <w:t>Table </w:t>
      </w:r>
      <w:r w:rsidRPr="00867FDE">
        <w:t xml:space="preserve">5.4.4.4-1: </w:t>
      </w:r>
      <w:r w:rsidRPr="00867FDE">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PLMN Identity</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tac</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Tac</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Tracking Area Code</w:t>
            </w:r>
          </w:p>
        </w:tc>
      </w:tr>
      <w:tr w:rsidR="006370A1"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rFonts w:cs="Arial"/>
                <w:szCs w:val="18"/>
              </w:rPr>
            </w:pPr>
            <w:r w:rsidRPr="00867FDE">
              <w:rPr>
                <w:rFonts w:cs="Arial"/>
                <w:szCs w:val="18"/>
              </w:rPr>
              <w:t>Network Identifier of an SNPN</w:t>
            </w:r>
            <w:r w:rsidRPr="00867FDE">
              <w:rPr>
                <w:rFonts w:cs="Arial"/>
                <w:szCs w:val="18"/>
              </w:rPr>
              <w:br/>
              <w:t>indicates the identity of the SNPN to which the TA belongs to.</w:t>
            </w:r>
          </w:p>
        </w:tc>
      </w:tr>
    </w:tbl>
    <w:p w:rsidR="004F54DC" w:rsidRPr="00867FDE" w:rsidRDefault="004F54DC" w:rsidP="00676648">
      <w:pPr>
        <w:rPr>
          <w:lang w:val="en-US"/>
        </w:rPr>
      </w:pPr>
    </w:p>
    <w:p w:rsidR="004F54DC" w:rsidRPr="00867FDE" w:rsidRDefault="004F54DC" w:rsidP="004F54DC">
      <w:pPr>
        <w:pStyle w:val="Heading4"/>
      </w:pPr>
      <w:bookmarkStart w:id="334" w:name="_Toc24925842"/>
      <w:bookmarkStart w:id="335" w:name="_Toc24926020"/>
      <w:bookmarkStart w:id="336" w:name="_Toc24926196"/>
      <w:bookmarkStart w:id="337" w:name="_Toc27592835"/>
      <w:r w:rsidRPr="00867FDE">
        <w:t>5.4.4.5</w:t>
      </w:r>
      <w:r w:rsidRPr="00867FDE">
        <w:tab/>
        <w:t>Type: Ecgi</w:t>
      </w:r>
      <w:bookmarkEnd w:id="334"/>
      <w:bookmarkEnd w:id="335"/>
      <w:bookmarkEnd w:id="336"/>
      <w:bookmarkEnd w:id="337"/>
    </w:p>
    <w:p w:rsidR="004F54DC" w:rsidRPr="00867FDE" w:rsidRDefault="004F54DC" w:rsidP="004F54DC">
      <w:pPr>
        <w:pStyle w:val="TH"/>
      </w:pPr>
      <w:r w:rsidRPr="00867FDE">
        <w:rPr>
          <w:noProof/>
        </w:rPr>
        <w:t>Table </w:t>
      </w:r>
      <w:r w:rsidRPr="00867FDE">
        <w:t xml:space="preserve">5.4.4.5-1: </w:t>
      </w:r>
      <w:r w:rsidRPr="00867FDE">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PLMN Identity</w:t>
            </w:r>
          </w:p>
        </w:tc>
      </w:tr>
      <w:tr w:rsidR="004F54DC"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eutraCellId</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EutraCellId</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E-UTRA Cell Identity</w:t>
            </w:r>
          </w:p>
        </w:tc>
      </w:tr>
      <w:tr w:rsidR="006370A1" w:rsidRPr="00867FDE"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rFonts w:cs="Arial"/>
                <w:szCs w:val="18"/>
              </w:rPr>
            </w:pPr>
            <w:r w:rsidRPr="00867FDE">
              <w:rPr>
                <w:rFonts w:cs="Arial"/>
                <w:szCs w:val="18"/>
              </w:rPr>
              <w:t>Network Identifier</w:t>
            </w:r>
          </w:p>
        </w:tc>
      </w:tr>
    </w:tbl>
    <w:p w:rsidR="004F54DC" w:rsidRPr="00867FDE" w:rsidRDefault="004F54DC" w:rsidP="00D76D4A">
      <w:pPr>
        <w:rPr>
          <w:lang w:val="en-US"/>
        </w:rPr>
      </w:pPr>
    </w:p>
    <w:p w:rsidR="004F54DC" w:rsidRPr="00867FDE" w:rsidRDefault="004F54DC" w:rsidP="004F54DC">
      <w:pPr>
        <w:pStyle w:val="Heading4"/>
      </w:pPr>
      <w:bookmarkStart w:id="338" w:name="_Toc24925843"/>
      <w:bookmarkStart w:id="339" w:name="_Toc24926021"/>
      <w:bookmarkStart w:id="340" w:name="_Toc24926197"/>
      <w:bookmarkStart w:id="341" w:name="_Toc27592836"/>
      <w:r w:rsidRPr="00867FDE">
        <w:t>5.4.4.6</w:t>
      </w:r>
      <w:r w:rsidRPr="00867FDE">
        <w:tab/>
        <w:t>Type: Ncgi</w:t>
      </w:r>
      <w:bookmarkEnd w:id="338"/>
      <w:bookmarkEnd w:id="339"/>
      <w:bookmarkEnd w:id="340"/>
      <w:bookmarkEnd w:id="341"/>
    </w:p>
    <w:p w:rsidR="004F54DC" w:rsidRPr="00867FDE" w:rsidRDefault="004F54DC" w:rsidP="004F54DC">
      <w:pPr>
        <w:pStyle w:val="TH"/>
      </w:pPr>
      <w:r w:rsidRPr="00867FDE">
        <w:rPr>
          <w:noProof/>
        </w:rPr>
        <w:t>Table </w:t>
      </w:r>
      <w:r w:rsidRPr="00867FDE">
        <w:t xml:space="preserve">5.4.4.6-1: </w:t>
      </w:r>
      <w:r w:rsidRPr="00867FDE">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4F54DC" w:rsidRPr="00867FDE" w:rsidTr="00762EDE">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PlmnId</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PLMN Identity</w:t>
            </w:r>
          </w:p>
        </w:tc>
      </w:tr>
      <w:tr w:rsidR="004F54DC" w:rsidRPr="00867FDE"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nrCellId</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NrCellId</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NR Cell Identity</w:t>
            </w:r>
          </w:p>
        </w:tc>
      </w:tr>
      <w:tr w:rsidR="006370A1" w:rsidRPr="00867FDE"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rFonts w:cs="Arial"/>
                <w:szCs w:val="18"/>
              </w:rPr>
            </w:pPr>
            <w:r w:rsidRPr="00867FDE">
              <w:rPr>
                <w:rFonts w:cs="Arial"/>
                <w:szCs w:val="18"/>
              </w:rPr>
              <w:t>Network Identifier</w:t>
            </w:r>
          </w:p>
        </w:tc>
      </w:tr>
    </w:tbl>
    <w:p w:rsidR="004F54DC" w:rsidRPr="00867FDE" w:rsidRDefault="004F54DC" w:rsidP="004F54DC"/>
    <w:p w:rsidR="004F54DC" w:rsidRPr="00867FDE" w:rsidRDefault="004F54DC" w:rsidP="004F54DC">
      <w:pPr>
        <w:pStyle w:val="Heading4"/>
      </w:pPr>
      <w:bookmarkStart w:id="342" w:name="_Toc24925844"/>
      <w:bookmarkStart w:id="343" w:name="_Toc24926022"/>
      <w:bookmarkStart w:id="344" w:name="_Toc24926198"/>
      <w:bookmarkStart w:id="345" w:name="_Toc27592837"/>
      <w:r w:rsidRPr="00867FDE">
        <w:t>5.4.4.7</w:t>
      </w:r>
      <w:r w:rsidRPr="00867FDE">
        <w:tab/>
        <w:t>Type: UserLocation</w:t>
      </w:r>
      <w:bookmarkEnd w:id="342"/>
      <w:bookmarkEnd w:id="343"/>
      <w:bookmarkEnd w:id="344"/>
      <w:bookmarkEnd w:id="345"/>
    </w:p>
    <w:p w:rsidR="004F54DC" w:rsidRPr="00867FDE" w:rsidRDefault="004F54DC" w:rsidP="004F54DC">
      <w:pPr>
        <w:pStyle w:val="TH"/>
      </w:pPr>
      <w:r w:rsidRPr="00867FDE">
        <w:rPr>
          <w:noProof/>
        </w:rPr>
        <w:t>Table </w:t>
      </w:r>
      <w:r w:rsidRPr="00867FDE">
        <w:t xml:space="preserve">5.4.4.7-1: </w:t>
      </w:r>
      <w:r w:rsidRPr="00867FDE">
        <w:rPr>
          <w:noProof/>
        </w:rPr>
        <w:t xml:space="preserve">Definition of type </w:t>
      </w:r>
      <w:r w:rsidRPr="00867FDE">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4F54DC" w:rsidRPr="00867FDE" w:rsidTr="00762EDE">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eutraLocation</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EutraLocation</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E-UTRA user location (see NOTE).</w:t>
            </w:r>
          </w:p>
        </w:tc>
      </w:tr>
      <w:tr w:rsidR="004F54DC" w:rsidRPr="00867FDE"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nrLocation</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NrLocation</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NR user location (see NOTE).</w:t>
            </w:r>
          </w:p>
        </w:tc>
      </w:tr>
      <w:tr w:rsidR="004F54DC" w:rsidRPr="00867FDE"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n3gaLocation</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N3gaLocation</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lang w:val="fr-FR"/>
              </w:rPr>
            </w:pPr>
            <w:r w:rsidRPr="00867FDE">
              <w:rPr>
                <w:rFonts w:cs="Arial"/>
                <w:szCs w:val="18"/>
                <w:lang w:val="fr-FR"/>
              </w:rPr>
              <w:t xml:space="preserve">Non-3GPP </w:t>
            </w:r>
            <w:r w:rsidRPr="00867FDE">
              <w:rPr>
                <w:rFonts w:cs="Arial"/>
                <w:szCs w:val="18"/>
              </w:rPr>
              <w:t>acces</w:t>
            </w:r>
            <w:r w:rsidR="00E04CC5" w:rsidRPr="00867FDE">
              <w:rPr>
                <w:rFonts w:cs="Arial"/>
                <w:szCs w:val="18"/>
              </w:rPr>
              <w:t>s</w:t>
            </w:r>
            <w:r w:rsidRPr="00867FDE">
              <w:rPr>
                <w:rFonts w:cs="Arial"/>
                <w:szCs w:val="18"/>
                <w:lang w:val="fr-FR"/>
              </w:rPr>
              <w:t xml:space="preserve"> user location </w:t>
            </w:r>
            <w:r w:rsidRPr="00867FDE">
              <w:rPr>
                <w:rFonts w:cs="Arial"/>
                <w:szCs w:val="18"/>
              </w:rPr>
              <w:t>(see NOTE)</w:t>
            </w:r>
            <w:r w:rsidRPr="00867FDE">
              <w:rPr>
                <w:rFonts w:cs="Arial"/>
                <w:szCs w:val="18"/>
                <w:lang w:val="fr-FR"/>
              </w:rPr>
              <w:t>.</w:t>
            </w:r>
          </w:p>
        </w:tc>
      </w:tr>
      <w:tr w:rsidR="004F54DC" w:rsidRPr="00867FDE" w:rsidTr="00762EDE">
        <w:trPr>
          <w:jc w:val="center"/>
        </w:trPr>
        <w:tc>
          <w:tcPr>
            <w:tcW w:w="9241" w:type="dxa"/>
            <w:gridSpan w:val="5"/>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N"/>
              <w:rPr>
                <w:lang w:val="en-US"/>
              </w:rPr>
            </w:pPr>
            <w:r w:rsidRPr="00867FDE">
              <w:rPr>
                <w:lang w:val="en-US"/>
              </w:rPr>
              <w:t>NOTE:</w:t>
            </w:r>
            <w:r w:rsidRPr="00867FDE">
              <w:rPr>
                <w:lang w:val="en-US"/>
              </w:rPr>
              <w:tab/>
              <w:t>At least one of eutraLocation, nrLocation and n3gaLocation shall be present. Several of them may be present.</w:t>
            </w:r>
          </w:p>
        </w:tc>
      </w:tr>
    </w:tbl>
    <w:p w:rsidR="004F54DC" w:rsidRPr="00867FDE" w:rsidRDefault="004F54DC" w:rsidP="00990B6A">
      <w:pPr>
        <w:rPr>
          <w:lang w:val="en-US"/>
        </w:rPr>
      </w:pPr>
    </w:p>
    <w:p w:rsidR="004F54DC" w:rsidRPr="00867FDE" w:rsidRDefault="004F54DC" w:rsidP="004F54DC">
      <w:pPr>
        <w:pStyle w:val="Heading4"/>
      </w:pPr>
      <w:bookmarkStart w:id="346" w:name="_Toc24925845"/>
      <w:bookmarkStart w:id="347" w:name="_Toc24926023"/>
      <w:bookmarkStart w:id="348" w:name="_Toc24926199"/>
      <w:bookmarkStart w:id="349" w:name="_Toc27592838"/>
      <w:r w:rsidRPr="00867FDE">
        <w:lastRenderedPageBreak/>
        <w:t>5.4.4.8</w:t>
      </w:r>
      <w:r w:rsidRPr="00867FDE">
        <w:tab/>
        <w:t>Type: EutraLocation</w:t>
      </w:r>
      <w:bookmarkEnd w:id="346"/>
      <w:bookmarkEnd w:id="347"/>
      <w:bookmarkEnd w:id="348"/>
      <w:bookmarkEnd w:id="349"/>
    </w:p>
    <w:p w:rsidR="004F54DC" w:rsidRPr="00867FDE" w:rsidRDefault="004F54DC" w:rsidP="004F54DC">
      <w:pPr>
        <w:pStyle w:val="TH"/>
      </w:pPr>
      <w:r w:rsidRPr="00867FDE">
        <w:rPr>
          <w:noProof/>
        </w:rPr>
        <w:t>Table </w:t>
      </w:r>
      <w:r w:rsidRPr="00867FDE">
        <w:t xml:space="preserve">5.4.4.8-1: </w:t>
      </w:r>
      <w:r w:rsidRPr="00867FDE">
        <w:rPr>
          <w:noProof/>
        </w:rPr>
        <w:t>Definition of type Eutra</w:t>
      </w:r>
      <w:r w:rsidRPr="00867FDE">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4F54DC"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tai</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Tai</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9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Tracking Area Identity</w:t>
            </w:r>
          </w:p>
        </w:tc>
      </w:tr>
      <w:tr w:rsidR="004F54DC"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ecgi</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Ecgi</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9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E-UTRA Cell Identity</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rFonts w:hint="eastAsia"/>
                <w:lang w:eastAsia="zh-CN"/>
              </w:rPr>
              <w:t>i</w:t>
            </w:r>
            <w:r w:rsidRPr="00867FDE">
              <w:rPr>
                <w:lang w:eastAsia="zh-CN"/>
              </w:rPr>
              <w:t>gnoreE</w:t>
            </w:r>
            <w:r w:rsidRPr="00867FDE">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rFonts w:hint="eastAsia"/>
                <w:lang w:eastAsia="zh-CN"/>
              </w:rPr>
              <w:t>b</w:t>
            </w:r>
            <w:r w:rsidRPr="00867FDE">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rFonts w:hint="eastAsia"/>
                <w:lang w:eastAsia="zh-CN"/>
              </w:rPr>
              <w:t>0</w:t>
            </w:r>
            <w:r w:rsidRPr="00867FDE">
              <w:rPr>
                <w:lang w:eastAsia="zh-CN"/>
              </w:rPr>
              <w:t>..1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hint="eastAsia"/>
                <w:szCs w:val="18"/>
                <w:lang w:eastAsia="zh-CN"/>
              </w:rPr>
              <w:t xml:space="preserve">This flag when present shall indicate that the </w:t>
            </w:r>
            <w:r w:rsidRPr="00867FDE">
              <w:rPr>
                <w:rFonts w:cs="Arial"/>
                <w:szCs w:val="18"/>
                <w:lang w:eastAsia="zh-CN"/>
              </w:rPr>
              <w:t>Ecgi shall be ignored.</w:t>
            </w:r>
          </w:p>
          <w:p w:rsidR="003A7EB9" w:rsidRPr="00867FDE" w:rsidRDefault="003A7EB9" w:rsidP="003A7EB9">
            <w:pPr>
              <w:pStyle w:val="TAL"/>
              <w:rPr>
                <w:rFonts w:cs="Arial"/>
                <w:szCs w:val="18"/>
              </w:rPr>
            </w:pPr>
            <w:r w:rsidRPr="00867FDE">
              <w:rPr>
                <w:rFonts w:cs="Arial"/>
                <w:szCs w:val="18"/>
              </w:rPr>
              <w:t>When present, it shall be set as follows:</w:t>
            </w:r>
          </w:p>
          <w:p w:rsidR="003A7EB9" w:rsidRPr="00867FDE" w:rsidRDefault="0091107E" w:rsidP="00867FDE">
            <w:pPr>
              <w:pStyle w:val="TAL"/>
              <w:rPr>
                <w:lang w:eastAsia="zh-CN"/>
              </w:rPr>
            </w:pPr>
            <w:r w:rsidRPr="00867FDE">
              <w:rPr>
                <w:lang w:eastAsia="zh-CN"/>
              </w:rPr>
              <w:tab/>
            </w:r>
            <w:r w:rsidR="003A7EB9" w:rsidRPr="00867FDE">
              <w:rPr>
                <w:lang w:eastAsia="zh-CN"/>
              </w:rPr>
              <w:t xml:space="preserve">- true: </w:t>
            </w:r>
            <w:r w:rsidR="003A7EB9" w:rsidRPr="00867FDE">
              <w:rPr>
                <w:rFonts w:hint="eastAsia"/>
                <w:lang w:eastAsia="zh-CN"/>
              </w:rPr>
              <w:t>e</w:t>
            </w:r>
            <w:r w:rsidR="003A7EB9" w:rsidRPr="00867FDE">
              <w:rPr>
                <w:lang w:eastAsia="zh-CN"/>
              </w:rPr>
              <w:t>cgi shall be ignored.</w:t>
            </w:r>
          </w:p>
          <w:p w:rsidR="003A7EB9" w:rsidRPr="00867FDE" w:rsidRDefault="0091107E" w:rsidP="0091107E">
            <w:pPr>
              <w:pStyle w:val="TAL"/>
              <w:rPr>
                <w:rFonts w:cs="Arial"/>
                <w:szCs w:val="18"/>
              </w:rPr>
            </w:pPr>
            <w:r w:rsidRPr="00867FDE">
              <w:rPr>
                <w:lang w:eastAsia="zh-CN"/>
              </w:rPr>
              <w:tab/>
            </w:r>
            <w:r w:rsidR="003A7EB9" w:rsidRPr="00867FDE">
              <w:rPr>
                <w:lang w:eastAsia="zh-CN"/>
              </w:rPr>
              <w:t xml:space="preserve">- false (default): </w:t>
            </w:r>
            <w:r w:rsidR="003A7EB9" w:rsidRPr="00867FDE">
              <w:rPr>
                <w:rFonts w:hint="eastAsia"/>
                <w:lang w:eastAsia="zh-CN"/>
              </w:rPr>
              <w:t>e</w:t>
            </w:r>
            <w:r w:rsidR="003A7EB9" w:rsidRPr="00867FDE">
              <w:rPr>
                <w:lang w:eastAsia="zh-CN"/>
              </w:rPr>
              <w:t>cgi shall not be ignored.</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szCs w:val="16"/>
              </w:rPr>
              <w:t>integer</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0  1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szCs w:val="18"/>
              </w:rPr>
              <w:t>The value represents the elapsed time in minutes since the last network contact of the mobile station.</w:t>
            </w:r>
          </w:p>
          <w:p w:rsidR="003A7EB9" w:rsidRPr="00867FDE" w:rsidRDefault="003A7EB9" w:rsidP="003A7EB9">
            <w:pPr>
              <w:pStyle w:val="TAL"/>
              <w:rPr>
                <w:rFonts w:cs="Arial"/>
                <w:szCs w:val="18"/>
              </w:rPr>
            </w:pPr>
            <w:r w:rsidRPr="00867FDE">
              <w:rPr>
                <w:rFonts w:cs="Arial"/>
                <w:szCs w:val="18"/>
              </w:rPr>
              <w:t xml:space="preserve">Value "0" indicates that the location information was obtained after a successful paging procedure for Active Location Retrieval when the UE is in idle mode or after a successful </w:t>
            </w:r>
            <w:r w:rsidRPr="00867FDE">
              <w:t>NG-RAN location reporting</w:t>
            </w:r>
            <w:r w:rsidRPr="00867FDE">
              <w:rPr>
                <w:rFonts w:cs="Arial"/>
                <w:szCs w:val="18"/>
              </w:rPr>
              <w:t xml:space="preserve"> procedure with the eNB when the UE is in connected mode.</w:t>
            </w:r>
          </w:p>
          <w:p w:rsidR="003A7EB9" w:rsidRPr="00867FDE" w:rsidRDefault="003A7EB9" w:rsidP="003A7EB9">
            <w:pPr>
              <w:pStyle w:val="TAL"/>
              <w:rPr>
                <w:rFonts w:cs="Arial"/>
                <w:szCs w:val="18"/>
              </w:rPr>
            </w:pPr>
            <w:r w:rsidRPr="00867FDE">
              <w:rPr>
                <w:rFonts w:cs="Arial"/>
                <w:szCs w:val="18"/>
              </w:rPr>
              <w:t>Any other value than "0" indicates that the location information is the last known one.</w:t>
            </w:r>
          </w:p>
          <w:p w:rsidR="003A7EB9" w:rsidRPr="00867FDE" w:rsidRDefault="003A7EB9" w:rsidP="003A7EB9">
            <w:pPr>
              <w:pStyle w:val="TAL"/>
              <w:rPr>
                <w:rFonts w:cs="Arial"/>
                <w:szCs w:val="18"/>
              </w:rPr>
            </w:pPr>
            <w:r w:rsidRPr="00867FDE">
              <w:rPr>
                <w:rFonts w:cs="Arial"/>
                <w:szCs w:val="18"/>
              </w:rPr>
              <w:t xml:space="preserve">See </w:t>
            </w:r>
            <w:r w:rsidRPr="00867FDE">
              <w:t>3GPP TS 29.002 [21] clause 17.7.8.</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szCs w:val="16"/>
              </w:rPr>
            </w:pPr>
            <w:r w:rsidRPr="00867FDE">
              <w:t>ueLocationTimestamp</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szCs w:val="16"/>
              </w:rPr>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0..1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szCs w:val="18"/>
              </w:rPr>
              <w:t>The value represents the UTC time when the UeLocation information was acquired.</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0..1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szCs w:val="18"/>
              </w:rPr>
              <w:t>Refer to geographical Information.</w:t>
            </w:r>
          </w:p>
          <w:p w:rsidR="003A7EB9" w:rsidRPr="00867FDE" w:rsidRDefault="003A7EB9" w:rsidP="003A7EB9">
            <w:pPr>
              <w:pStyle w:val="TAL"/>
              <w:rPr>
                <w:rFonts w:cs="Arial"/>
                <w:szCs w:val="18"/>
              </w:rPr>
            </w:pPr>
            <w:r w:rsidRPr="00867FDE">
              <w:rPr>
                <w:rFonts w:cs="Arial"/>
                <w:szCs w:val="18"/>
              </w:rPr>
              <w:t>See 3GPP TS 23.032 [23] clause 7.3.2. Only the description of an ellipsoid point with uncertainty circle is allowed to be used.</w:t>
            </w:r>
          </w:p>
          <w:p w:rsidR="003A7EB9" w:rsidRPr="00867FDE" w:rsidRDefault="003A7EB9" w:rsidP="003A7EB9">
            <w:pPr>
              <w:pStyle w:val="TF"/>
              <w:jc w:val="left"/>
              <w:rPr>
                <w:rFonts w:cs="Arial"/>
                <w:b w:val="0"/>
                <w:sz w:val="18"/>
                <w:szCs w:val="18"/>
              </w:rPr>
            </w:pPr>
            <w:r w:rsidRPr="00867FDE">
              <w:rPr>
                <w:rFonts w:cs="Arial"/>
                <w:b w:val="0"/>
                <w:sz w:val="18"/>
                <w:szCs w:val="18"/>
              </w:rPr>
              <w:t>Allowed characters are 0-9 and A-F;</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szCs w:val="16"/>
              </w:rPr>
            </w:pPr>
            <w:r w:rsidRPr="00867FDE">
              <w:t>geodeticInformation</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0..1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szCs w:val="18"/>
              </w:rPr>
              <w:t>Refers to Calling Geodetic Location.</w:t>
            </w:r>
          </w:p>
          <w:p w:rsidR="003A7EB9" w:rsidRPr="00867FDE" w:rsidRDefault="003A7EB9" w:rsidP="003A7EB9">
            <w:pPr>
              <w:pStyle w:val="TAL"/>
              <w:rPr>
                <w:rFonts w:cs="Arial"/>
                <w:szCs w:val="18"/>
              </w:rPr>
            </w:pPr>
            <w:r w:rsidRPr="00867FDE">
              <w:rPr>
                <w:rFonts w:cs="Arial"/>
                <w:szCs w:val="18"/>
              </w:rPr>
              <w:t>See ITU-T Recommendation Q.763 (1999) [24] clause 3.88.2. Only the description of an ellipsoid point with uncertainty circle is allowed to be used.</w:t>
            </w:r>
          </w:p>
          <w:p w:rsidR="003A7EB9" w:rsidRPr="00867FDE" w:rsidRDefault="003A7EB9" w:rsidP="003A7EB9">
            <w:pPr>
              <w:pStyle w:val="TAL"/>
              <w:rPr>
                <w:rFonts w:cs="Arial"/>
                <w:szCs w:val="18"/>
              </w:rPr>
            </w:pPr>
            <w:r w:rsidRPr="00867FDE">
              <w:rPr>
                <w:rFonts w:cs="Arial"/>
                <w:szCs w:val="18"/>
              </w:rPr>
              <w:t>Allowed characters are 0-9 and A-F.</w:t>
            </w:r>
          </w:p>
        </w:tc>
      </w:tr>
      <w:tr w:rsidR="003A7EB9"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rPr>
                <w:lang w:val="fr-FR" w:eastAsia="zh-CN"/>
              </w:rPr>
              <w:t>globalNgenb</w:t>
            </w:r>
            <w:r w:rsidRPr="00867FDE">
              <w:rPr>
                <w:rFonts w:hint="eastAsia"/>
                <w:lang w:val="fr-FR" w:eastAsia="zh-CN"/>
              </w:rPr>
              <w:t>I</w:t>
            </w:r>
            <w:r w:rsidRPr="00867FDE">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GlobalRanNodeId</w:t>
            </w:r>
          </w:p>
        </w:tc>
        <w:tc>
          <w:tcPr>
            <w:tcW w:w="42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pPr>
            <w:r w:rsidRPr="00867FDE">
              <w:t>0..1</w:t>
            </w:r>
          </w:p>
        </w:tc>
        <w:tc>
          <w:tcPr>
            <w:tcW w:w="4395" w:type="dxa"/>
            <w:tcBorders>
              <w:top w:val="single" w:sz="4" w:space="0" w:color="auto"/>
              <w:left w:val="single" w:sz="4" w:space="0" w:color="auto"/>
              <w:bottom w:val="single" w:sz="4" w:space="0" w:color="auto"/>
              <w:right w:val="single" w:sz="4" w:space="0" w:color="auto"/>
            </w:tcBorders>
          </w:tcPr>
          <w:p w:rsidR="003A7EB9" w:rsidRPr="00867FDE" w:rsidRDefault="003A7EB9" w:rsidP="003A7EB9">
            <w:pPr>
              <w:pStyle w:val="TAL"/>
              <w:rPr>
                <w:rFonts w:cs="Arial"/>
                <w:szCs w:val="18"/>
              </w:rPr>
            </w:pPr>
            <w:r w:rsidRPr="00867FDE">
              <w:rPr>
                <w:rFonts w:cs="Arial"/>
                <w:szCs w:val="18"/>
              </w:rPr>
              <w:t>It indicates the global identity of the ng-eNodeB in which the UE is currently located.</w:t>
            </w:r>
          </w:p>
          <w:p w:rsidR="003A7EB9" w:rsidRPr="00867FDE" w:rsidRDefault="003A7EB9" w:rsidP="003A7EB9">
            <w:pPr>
              <w:pStyle w:val="TF"/>
              <w:jc w:val="left"/>
              <w:rPr>
                <w:rFonts w:cs="Arial"/>
                <w:b w:val="0"/>
                <w:sz w:val="18"/>
                <w:szCs w:val="18"/>
              </w:rPr>
            </w:pPr>
            <w:r w:rsidRPr="00867FDE">
              <w:rPr>
                <w:rFonts w:cs="Arial"/>
                <w:b w:val="0"/>
                <w:sz w:val="18"/>
                <w:szCs w:val="18"/>
              </w:rPr>
              <w:t xml:space="preserve">See  </w:t>
            </w:r>
            <w:r w:rsidRPr="00867FDE">
              <w:rPr>
                <w:rFonts w:cs="Arial"/>
                <w:b w:val="0"/>
                <w:sz w:val="18"/>
                <w:szCs w:val="18"/>
              </w:rPr>
              <w:t>3GPP TS </w:t>
            </w:r>
            <w:r w:rsidRPr="00867FDE">
              <w:rPr>
                <w:rFonts w:cs="Arial"/>
                <w:b w:val="0"/>
                <w:sz w:val="18"/>
                <w:szCs w:val="18"/>
              </w:rPr>
              <w:t>38.413 [11] clause 9.3.1.8.</w:t>
            </w:r>
          </w:p>
        </w:tc>
      </w:tr>
      <w:tr w:rsidR="00AE1A74"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lang w:val="fr-FR" w:eastAsia="zh-CN"/>
              </w:rPr>
            </w:pPr>
            <w:r w:rsidRPr="00867FDE">
              <w:rPr>
                <w:lang w:val="fr-FR" w:eastAsia="zh-CN"/>
              </w:rPr>
              <w:t>globalENb</w:t>
            </w:r>
            <w:r w:rsidRPr="00867FDE">
              <w:rPr>
                <w:rFonts w:hint="eastAsia"/>
                <w:lang w:val="fr-FR" w:eastAsia="zh-CN"/>
              </w:rPr>
              <w:t>I</w:t>
            </w:r>
            <w:r w:rsidRPr="00867FDE">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pPr>
            <w:r w:rsidRPr="00867FDE">
              <w:t>GlobalRanNodeId</w:t>
            </w:r>
          </w:p>
        </w:tc>
        <w:tc>
          <w:tcPr>
            <w:tcW w:w="425"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C"/>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pPr>
            <w:r w:rsidRPr="00867FDE">
              <w:rPr>
                <w:rFonts w:hint="eastAsia"/>
                <w:lang w:eastAsia="zh-CN"/>
              </w:rPr>
              <w:t>0</w:t>
            </w:r>
            <w:r w:rsidRPr="00867FDE">
              <w:rPr>
                <w:lang w:eastAsia="zh-CN"/>
              </w:rPr>
              <w:t>..1</w:t>
            </w:r>
          </w:p>
        </w:tc>
        <w:tc>
          <w:tcPr>
            <w:tcW w:w="4395"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rFonts w:cs="Arial"/>
                <w:szCs w:val="18"/>
              </w:rPr>
            </w:pPr>
            <w:r w:rsidRPr="00867FDE">
              <w:rPr>
                <w:rFonts w:cs="Arial" w:hint="eastAsia"/>
                <w:szCs w:val="18"/>
                <w:lang w:eastAsia="zh-CN"/>
              </w:rPr>
              <w:t>I</w:t>
            </w:r>
            <w:r w:rsidRPr="00867FDE">
              <w:rPr>
                <w:rFonts w:cs="Arial"/>
                <w:szCs w:val="18"/>
                <w:lang w:eastAsia="zh-CN"/>
              </w:rPr>
              <w:t xml:space="preserve">t indicates the </w:t>
            </w:r>
            <w:r w:rsidRPr="00867FDE">
              <w:rPr>
                <w:rFonts w:cs="Arial"/>
                <w:szCs w:val="18"/>
              </w:rPr>
              <w:t>global identity of the eNodeB in which the UE is currently located.</w:t>
            </w:r>
          </w:p>
          <w:p w:rsidR="00AE1A74" w:rsidRPr="00867FDE" w:rsidRDefault="00AE1A74" w:rsidP="00AE1A74">
            <w:pPr>
              <w:pStyle w:val="TAL"/>
              <w:rPr>
                <w:rFonts w:cs="Arial"/>
                <w:szCs w:val="18"/>
              </w:rPr>
            </w:pPr>
            <w:r w:rsidRPr="00867FDE">
              <w:rPr>
                <w:rFonts w:cs="Arial"/>
                <w:szCs w:val="18"/>
              </w:rPr>
              <w:t>See 3GPP TS 36.413 [16] clause 9.2.1.37.</w:t>
            </w:r>
          </w:p>
        </w:tc>
      </w:tr>
      <w:tr w:rsidR="00AE1A74" w:rsidRPr="00867FDE" w:rsidTr="00C92CED">
        <w:trPr>
          <w:jc w:val="center"/>
        </w:trPr>
        <w:tc>
          <w:tcPr>
            <w:tcW w:w="9356" w:type="dxa"/>
            <w:gridSpan w:val="5"/>
            <w:tcBorders>
              <w:top w:val="single" w:sz="4" w:space="0" w:color="auto"/>
              <w:left w:val="single" w:sz="4" w:space="0" w:color="auto"/>
              <w:bottom w:val="single" w:sz="4" w:space="0" w:color="auto"/>
              <w:right w:val="single" w:sz="4" w:space="0" w:color="auto"/>
            </w:tcBorders>
          </w:tcPr>
          <w:p w:rsidR="00AE1A74" w:rsidRPr="00867FDE" w:rsidRDefault="00AE1A74" w:rsidP="00867FDE">
            <w:pPr>
              <w:pStyle w:val="TAN"/>
              <w:rPr>
                <w:rFonts w:cs="Arial"/>
                <w:szCs w:val="18"/>
                <w:lang w:eastAsia="zh-CN"/>
              </w:rPr>
            </w:pPr>
            <w:r w:rsidRPr="00867FDE">
              <w:t>NOTE:</w:t>
            </w:r>
            <w:r w:rsidRPr="00867FDE">
              <w:tab/>
              <w:t>Either the "globalNgenb</w:t>
            </w:r>
            <w:r w:rsidRPr="00867FDE">
              <w:rPr>
                <w:rFonts w:hint="eastAsia"/>
              </w:rPr>
              <w:t>I</w:t>
            </w:r>
            <w:r w:rsidRPr="00867FDE">
              <w:t>d" attribute or the "globalENb</w:t>
            </w:r>
            <w:r w:rsidRPr="00867FDE">
              <w:rPr>
                <w:rFonts w:hint="eastAsia"/>
              </w:rPr>
              <w:t>I</w:t>
            </w:r>
            <w:r w:rsidRPr="00867FDE">
              <w:t>d" attribute shall be included in the "EutraLocation" data type.</w:t>
            </w:r>
          </w:p>
        </w:tc>
      </w:tr>
    </w:tbl>
    <w:p w:rsidR="004F54DC" w:rsidRPr="00867FDE" w:rsidRDefault="004F54DC" w:rsidP="00990B6A">
      <w:pPr>
        <w:rPr>
          <w:lang w:val="en-US"/>
        </w:rPr>
      </w:pPr>
    </w:p>
    <w:p w:rsidR="004F54DC" w:rsidRPr="00867FDE" w:rsidRDefault="004F54DC" w:rsidP="004F54DC">
      <w:pPr>
        <w:pStyle w:val="Heading4"/>
      </w:pPr>
      <w:bookmarkStart w:id="350" w:name="_Toc24925846"/>
      <w:bookmarkStart w:id="351" w:name="_Toc24926024"/>
      <w:bookmarkStart w:id="352" w:name="_Toc24926200"/>
      <w:bookmarkStart w:id="353" w:name="_Toc27592839"/>
      <w:r w:rsidRPr="00867FDE">
        <w:lastRenderedPageBreak/>
        <w:t>5.4.4.9</w:t>
      </w:r>
      <w:r w:rsidRPr="00867FDE">
        <w:tab/>
        <w:t>Type: NrLocation</w:t>
      </w:r>
      <w:bookmarkEnd w:id="350"/>
      <w:bookmarkEnd w:id="351"/>
      <w:bookmarkEnd w:id="352"/>
      <w:bookmarkEnd w:id="353"/>
    </w:p>
    <w:p w:rsidR="004F54DC" w:rsidRPr="00867FDE" w:rsidRDefault="004F54DC" w:rsidP="004F54DC">
      <w:pPr>
        <w:pStyle w:val="TH"/>
      </w:pPr>
      <w:r w:rsidRPr="00867FDE">
        <w:rPr>
          <w:noProof/>
        </w:rPr>
        <w:t>Table </w:t>
      </w:r>
      <w:r w:rsidRPr="00867FDE">
        <w:t xml:space="preserve">5.4.4.9-1: </w:t>
      </w:r>
      <w:r w:rsidRPr="00867FDE">
        <w:rPr>
          <w:noProof/>
        </w:rPr>
        <w:t>Definition of type Nr</w:t>
      </w:r>
      <w:r w:rsidRPr="00867FDE">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4F54DC"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tai</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Tai</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Tracking Area Identity</w:t>
            </w:r>
          </w:p>
        </w:tc>
      </w:tr>
      <w:tr w:rsidR="004F54DC"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ncgi</w:t>
            </w:r>
          </w:p>
        </w:tc>
        <w:tc>
          <w:tcPr>
            <w:tcW w:w="15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Ncgi</w:t>
            </w:r>
          </w:p>
        </w:tc>
        <w:tc>
          <w:tcPr>
            <w:tcW w:w="425"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4F54DC" w:rsidRPr="00867FDE" w:rsidRDefault="004F54DC" w:rsidP="007B4158">
            <w:pPr>
              <w:pStyle w:val="TAL"/>
              <w:rPr>
                <w:rFonts w:cs="Arial"/>
                <w:szCs w:val="18"/>
              </w:rPr>
            </w:pPr>
            <w:r w:rsidRPr="00867FDE">
              <w:rPr>
                <w:rFonts w:cs="Arial"/>
                <w:szCs w:val="18"/>
              </w:rPr>
              <w:t>NR Cell Identity</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rPr>
                <w:rFonts w:hint="eastAsia"/>
                <w:lang w:eastAsia="zh-CN"/>
              </w:rPr>
              <w:t>i</w:t>
            </w:r>
            <w:r w:rsidRPr="00867FDE">
              <w:rPr>
                <w:lang w:eastAsia="zh-CN"/>
              </w:rPr>
              <w:t>gnoreN</w:t>
            </w:r>
            <w:r w:rsidRPr="00867FDE">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rPr>
                <w:rFonts w:hint="eastAsia"/>
                <w:lang w:eastAsia="zh-CN"/>
              </w:rPr>
              <w:t>b</w:t>
            </w:r>
            <w:r w:rsidRPr="00867FDE">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rPr>
                <w:rFonts w:hint="eastAsia"/>
                <w:lang w:eastAsia="zh-CN"/>
              </w:rPr>
              <w:t>0</w:t>
            </w: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hint="eastAsia"/>
                <w:szCs w:val="18"/>
                <w:lang w:eastAsia="zh-CN"/>
              </w:rPr>
              <w:t xml:space="preserve">This flag when present shall indicate that the </w:t>
            </w:r>
            <w:r w:rsidRPr="00867FDE">
              <w:rPr>
                <w:rFonts w:cs="Arial"/>
                <w:szCs w:val="18"/>
                <w:lang w:eastAsia="zh-CN"/>
              </w:rPr>
              <w:t>Ecgi shall be ignored.</w:t>
            </w:r>
          </w:p>
          <w:p w:rsidR="0091107E" w:rsidRPr="00867FDE" w:rsidRDefault="0091107E" w:rsidP="0091107E">
            <w:pPr>
              <w:pStyle w:val="TAL"/>
              <w:rPr>
                <w:rFonts w:cs="Arial"/>
                <w:szCs w:val="18"/>
              </w:rPr>
            </w:pPr>
            <w:r w:rsidRPr="00867FDE">
              <w:rPr>
                <w:rFonts w:cs="Arial"/>
                <w:szCs w:val="18"/>
              </w:rPr>
              <w:t>When present, it shall be set as follows:</w:t>
            </w:r>
          </w:p>
          <w:p w:rsidR="0091107E" w:rsidRPr="00867FDE" w:rsidRDefault="0091107E" w:rsidP="00867FDE">
            <w:pPr>
              <w:pStyle w:val="TAL"/>
              <w:ind w:left="25"/>
              <w:rPr>
                <w:lang w:eastAsia="zh-CN"/>
              </w:rPr>
            </w:pPr>
            <w:r w:rsidRPr="00867FDE">
              <w:rPr>
                <w:lang w:eastAsia="zh-CN"/>
              </w:rPr>
              <w:tab/>
              <w:t xml:space="preserve">- true: </w:t>
            </w:r>
            <w:r w:rsidRPr="00867FDE">
              <w:rPr>
                <w:rFonts w:hint="eastAsia"/>
                <w:lang w:eastAsia="zh-CN"/>
              </w:rPr>
              <w:t>n</w:t>
            </w:r>
            <w:r w:rsidRPr="00867FDE">
              <w:rPr>
                <w:lang w:eastAsia="zh-CN"/>
              </w:rPr>
              <w:t>cgi shall be ignored.</w:t>
            </w:r>
          </w:p>
          <w:p w:rsidR="0091107E" w:rsidRPr="00867FDE" w:rsidRDefault="0091107E" w:rsidP="0091107E">
            <w:pPr>
              <w:pStyle w:val="TAL"/>
              <w:rPr>
                <w:rFonts w:cs="Arial"/>
                <w:szCs w:val="18"/>
              </w:rPr>
            </w:pPr>
            <w:r w:rsidRPr="00867FDE">
              <w:rPr>
                <w:lang w:eastAsia="zh-CN"/>
              </w:rPr>
              <w:tab/>
              <w:t xml:space="preserve">- false (default): </w:t>
            </w:r>
            <w:r w:rsidRPr="00867FDE">
              <w:rPr>
                <w:rFonts w:hint="eastAsia"/>
                <w:lang w:eastAsia="zh-CN"/>
              </w:rPr>
              <w:t>n</w:t>
            </w:r>
            <w:r w:rsidRPr="00867FDE">
              <w:rPr>
                <w:lang w:eastAsia="zh-CN"/>
              </w:rPr>
              <w:t>cgi shall not be ignored.</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ageOfLocationInformation</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integer</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0  1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szCs w:val="18"/>
              </w:rPr>
              <w:t>The value represents the elapsed time in minutes since the last network contact of the mobile station.</w:t>
            </w:r>
          </w:p>
          <w:p w:rsidR="0091107E" w:rsidRPr="00867FDE" w:rsidRDefault="0091107E" w:rsidP="0091107E">
            <w:pPr>
              <w:pStyle w:val="TAL"/>
              <w:rPr>
                <w:rFonts w:cs="Arial"/>
                <w:szCs w:val="18"/>
              </w:rPr>
            </w:pPr>
            <w:r w:rsidRPr="00867FDE">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rsidR="0091107E" w:rsidRPr="00867FDE" w:rsidRDefault="0091107E" w:rsidP="0091107E">
            <w:pPr>
              <w:pStyle w:val="TAL"/>
              <w:rPr>
                <w:rFonts w:cs="Arial"/>
                <w:szCs w:val="18"/>
              </w:rPr>
            </w:pPr>
            <w:r w:rsidRPr="00867FDE">
              <w:rPr>
                <w:rFonts w:cs="Arial"/>
                <w:szCs w:val="18"/>
              </w:rPr>
              <w:t>Any other value than "0" indicates that the location information is the last known one.</w:t>
            </w:r>
          </w:p>
          <w:p w:rsidR="0091107E" w:rsidRPr="00867FDE" w:rsidRDefault="0091107E" w:rsidP="00EF3C00">
            <w:pPr>
              <w:pStyle w:val="TAL"/>
              <w:rPr>
                <w:rFonts w:cs="Arial"/>
                <w:szCs w:val="18"/>
              </w:rPr>
            </w:pPr>
            <w:r w:rsidRPr="00867FDE">
              <w:rPr>
                <w:rFonts w:cs="Arial"/>
                <w:szCs w:val="18"/>
              </w:rPr>
              <w:t>See 3GPP TS 29.002 [21]</w:t>
            </w:r>
            <w:r w:rsidRPr="00867FDE">
              <w:t xml:space="preserve"> clause 17.7.8</w:t>
            </w:r>
            <w:r w:rsidRPr="00867FDE">
              <w:rPr>
                <w:rFonts w:cs="Arial"/>
                <w:szCs w:val="18"/>
              </w:rPr>
              <w:t>.</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ueLocationTimestamp</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szCs w:val="18"/>
              </w:rPr>
              <w:t>The value represents the UTC time when the UeLocation information was acquired.</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geographicalInformation</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szCs w:val="18"/>
              </w:rPr>
              <w:t>Refer to geographical Information.</w:t>
            </w:r>
          </w:p>
          <w:p w:rsidR="0091107E" w:rsidRPr="00867FDE" w:rsidRDefault="0091107E" w:rsidP="0091107E">
            <w:pPr>
              <w:pStyle w:val="TAL"/>
              <w:rPr>
                <w:rFonts w:cs="Arial"/>
                <w:szCs w:val="18"/>
              </w:rPr>
            </w:pPr>
            <w:r w:rsidRPr="00867FDE">
              <w:rPr>
                <w:rFonts w:cs="Arial"/>
                <w:szCs w:val="18"/>
              </w:rPr>
              <w:t>See 3GPP TS 23.032 [23] clause 7.3.2. Only the description of an ellipsoid point with uncertainty circle is allowed to be used.</w:t>
            </w:r>
          </w:p>
          <w:p w:rsidR="0091107E" w:rsidRPr="00867FDE" w:rsidRDefault="0091107E" w:rsidP="0091107E">
            <w:pPr>
              <w:pStyle w:val="TF"/>
              <w:jc w:val="left"/>
              <w:rPr>
                <w:rFonts w:cs="Arial"/>
                <w:b w:val="0"/>
                <w:sz w:val="18"/>
                <w:szCs w:val="18"/>
              </w:rPr>
            </w:pPr>
            <w:r w:rsidRPr="00867FDE">
              <w:rPr>
                <w:rFonts w:cs="Arial"/>
                <w:b w:val="0"/>
                <w:sz w:val="18"/>
                <w:szCs w:val="18"/>
              </w:rPr>
              <w:t>Allowed characters are 0-9 and A-F;</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geodeticInformation</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szCs w:val="18"/>
              </w:rPr>
              <w:t>Refers to Calling Geodetic Location.</w:t>
            </w:r>
          </w:p>
          <w:p w:rsidR="0091107E" w:rsidRPr="00867FDE" w:rsidRDefault="0091107E" w:rsidP="0091107E">
            <w:pPr>
              <w:pStyle w:val="TAL"/>
              <w:rPr>
                <w:rFonts w:cs="Arial"/>
                <w:szCs w:val="18"/>
              </w:rPr>
            </w:pPr>
            <w:r w:rsidRPr="00867FDE">
              <w:rPr>
                <w:rFonts w:cs="Arial"/>
                <w:szCs w:val="18"/>
              </w:rPr>
              <w:t>See ITU-T Recommendation Q.763 (1999) [24] clause 3.88.2. Only the description of an ellipsoid point with uncertainty circle is allowed to be used.</w:t>
            </w:r>
          </w:p>
          <w:p w:rsidR="0091107E" w:rsidRPr="00867FDE" w:rsidRDefault="0091107E" w:rsidP="0091107E">
            <w:pPr>
              <w:pStyle w:val="TF"/>
              <w:jc w:val="left"/>
              <w:rPr>
                <w:rFonts w:cs="Arial"/>
                <w:b w:val="0"/>
                <w:sz w:val="18"/>
                <w:szCs w:val="18"/>
              </w:rPr>
            </w:pPr>
            <w:r w:rsidRPr="00867FDE">
              <w:rPr>
                <w:rFonts w:cs="Arial"/>
                <w:b w:val="0"/>
                <w:sz w:val="18"/>
                <w:szCs w:val="18"/>
              </w:rPr>
              <w:t>Allowed characters are 0-9 and A-F.</w:t>
            </w:r>
          </w:p>
        </w:tc>
      </w:tr>
      <w:tr w:rsidR="0091107E" w:rsidRPr="00867FDE"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globalGnb</w:t>
            </w:r>
            <w:r w:rsidRPr="00867FDE">
              <w:rPr>
                <w:rFonts w:hint="eastAsia"/>
              </w:rPr>
              <w:t>I</w:t>
            </w:r>
            <w:r w:rsidRPr="00867FDE">
              <w:t>d</w:t>
            </w:r>
          </w:p>
        </w:tc>
        <w:tc>
          <w:tcPr>
            <w:tcW w:w="15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GlobalRanNodeId</w:t>
            </w:r>
          </w:p>
        </w:tc>
        <w:tc>
          <w:tcPr>
            <w:tcW w:w="425"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1107E" w:rsidRPr="00867FDE" w:rsidRDefault="0091107E" w:rsidP="0091107E">
            <w:pPr>
              <w:pStyle w:val="TAL"/>
              <w:rPr>
                <w:rFonts w:cs="Arial"/>
                <w:szCs w:val="18"/>
              </w:rPr>
            </w:pPr>
            <w:r w:rsidRPr="00867FDE">
              <w:rPr>
                <w:rFonts w:cs="Arial"/>
                <w:szCs w:val="18"/>
              </w:rPr>
              <w:t>It indicates the global identity of the gNodeB in which the UE is currently located.</w:t>
            </w:r>
          </w:p>
          <w:p w:rsidR="0091107E" w:rsidRPr="00867FDE" w:rsidRDefault="0091107E" w:rsidP="0091107E">
            <w:r w:rsidRPr="00867FDE">
              <w:t>See 3GPP TS 38.413 [11] clause 9.3.1.6.</w:t>
            </w:r>
          </w:p>
        </w:tc>
      </w:tr>
    </w:tbl>
    <w:p w:rsidR="004F54DC" w:rsidRPr="00867FDE" w:rsidRDefault="004F54DC" w:rsidP="00990B6A">
      <w:pPr>
        <w:rPr>
          <w:lang w:val="en-US"/>
        </w:rPr>
      </w:pPr>
    </w:p>
    <w:p w:rsidR="004F54DC" w:rsidRPr="00867FDE" w:rsidRDefault="004F54DC" w:rsidP="004F54DC">
      <w:pPr>
        <w:pStyle w:val="Heading4"/>
      </w:pPr>
      <w:bookmarkStart w:id="354" w:name="_Toc24925847"/>
      <w:bookmarkStart w:id="355" w:name="_Toc24926025"/>
      <w:bookmarkStart w:id="356" w:name="_Toc24926201"/>
      <w:bookmarkStart w:id="357" w:name="_Toc27592840"/>
      <w:r w:rsidRPr="00867FDE">
        <w:lastRenderedPageBreak/>
        <w:t>5.4.4.10</w:t>
      </w:r>
      <w:r w:rsidRPr="00867FDE">
        <w:tab/>
        <w:t>Type: N3gaLocation</w:t>
      </w:r>
      <w:bookmarkEnd w:id="354"/>
      <w:bookmarkEnd w:id="355"/>
      <w:bookmarkEnd w:id="356"/>
      <w:bookmarkEnd w:id="357"/>
    </w:p>
    <w:p w:rsidR="004F54DC" w:rsidRPr="00867FDE" w:rsidRDefault="004F54DC" w:rsidP="004F54DC">
      <w:pPr>
        <w:pStyle w:val="TH"/>
      </w:pPr>
      <w:r w:rsidRPr="00867FDE">
        <w:rPr>
          <w:noProof/>
        </w:rPr>
        <w:t>Table </w:t>
      </w:r>
      <w:r w:rsidRPr="00867FDE">
        <w:t xml:space="preserve">5.4.4.10-1: </w:t>
      </w:r>
      <w:r w:rsidRPr="00867FDE">
        <w:rPr>
          <w:noProof/>
        </w:rPr>
        <w:t>Definition of type N3ga</w:t>
      </w:r>
      <w:r w:rsidRPr="00867FDE">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867FDE" w:rsidRDefault="004F54DC"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867FDE" w:rsidRDefault="004F54DC" w:rsidP="007B4158">
            <w:pPr>
              <w:pStyle w:val="TAH"/>
              <w:rPr>
                <w:rFonts w:cs="Arial"/>
                <w:szCs w:val="18"/>
              </w:rPr>
            </w:pPr>
            <w:r w:rsidRPr="00867FDE">
              <w:rPr>
                <w:rFonts w:cs="Arial"/>
                <w:szCs w:val="18"/>
              </w:rPr>
              <w:t>Description</w:t>
            </w:r>
          </w:p>
        </w:tc>
      </w:tr>
      <w:tr w:rsidR="00D54535"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n3gppT</w:t>
            </w:r>
            <w:r w:rsidRPr="00867FDE">
              <w:rPr>
                <w:rFonts w:hint="eastAsia"/>
              </w:rPr>
              <w:t>ai</w:t>
            </w:r>
          </w:p>
        </w:tc>
        <w:tc>
          <w:tcPr>
            <w:tcW w:w="15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rPr>
                <w:rFonts w:hint="eastAsia"/>
              </w:rPr>
              <w:t>Tai</w:t>
            </w:r>
          </w:p>
        </w:tc>
        <w:tc>
          <w:tcPr>
            <w:tcW w:w="425" w:type="dxa"/>
            <w:tcBorders>
              <w:top w:val="single" w:sz="4" w:space="0" w:color="auto"/>
              <w:left w:val="single" w:sz="4" w:space="0" w:color="auto"/>
              <w:bottom w:val="single" w:sz="4" w:space="0" w:color="auto"/>
              <w:right w:val="single" w:sz="4" w:space="0" w:color="auto"/>
            </w:tcBorders>
          </w:tcPr>
          <w:p w:rsidR="00D54535" w:rsidRPr="00867FDE" w:rsidRDefault="005F15FF" w:rsidP="00D54535">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D54535" w:rsidRPr="00867FDE" w:rsidRDefault="005F15FF" w:rsidP="00D54535">
            <w:pPr>
              <w:pStyle w:val="TAL"/>
            </w:pPr>
            <w:r w:rsidRPr="00867FDE">
              <w:t>0..</w:t>
            </w:r>
            <w:r w:rsidR="00D54535" w:rsidRPr="00867FDE">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rPr>
                <w:rFonts w:cs="Arial"/>
                <w:szCs w:val="18"/>
              </w:rPr>
            </w:pPr>
            <w:r w:rsidRPr="00867FDE">
              <w:rPr>
                <w:rFonts w:cs="Arial" w:hint="eastAsia"/>
                <w:szCs w:val="18"/>
              </w:rPr>
              <w:t xml:space="preserve">The </w:t>
            </w:r>
            <w:r w:rsidRPr="00867FDE">
              <w:rPr>
                <w:rFonts w:cs="Arial"/>
                <w:szCs w:val="18"/>
              </w:rPr>
              <w:t>unique non 3GPP TAI used in the PLMN.</w:t>
            </w:r>
            <w:r w:rsidR="005F15FF" w:rsidRPr="00867FDE">
              <w:rPr>
                <w:rFonts w:cs="Arial"/>
                <w:szCs w:val="18"/>
              </w:rPr>
              <w:t xml:space="preserve"> It shall be present over the 3GPP PLMN internal interfaces, but shall not be present over the N5 interface.</w:t>
            </w:r>
          </w:p>
        </w:tc>
      </w:tr>
      <w:tr w:rsidR="00D54535"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rPr>
                <w:rFonts w:hint="eastAsia"/>
              </w:rPr>
              <w:t>n3</w:t>
            </w:r>
            <w:r w:rsidRPr="00867FDE">
              <w:t>IwfId</w:t>
            </w:r>
          </w:p>
        </w:tc>
        <w:tc>
          <w:tcPr>
            <w:tcW w:w="15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D54535" w:rsidRPr="00867FDE" w:rsidRDefault="005F15FF" w:rsidP="00D54535">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D54535" w:rsidRPr="00867FDE" w:rsidRDefault="005F15FF" w:rsidP="00D54535">
            <w:pPr>
              <w:pStyle w:val="TAL"/>
            </w:pPr>
            <w:r w:rsidRPr="00867FDE">
              <w:t>0..</w:t>
            </w:r>
            <w:r w:rsidR="00D54535" w:rsidRPr="00867FDE">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rPr>
                <w:lang w:eastAsia="zh-CN"/>
              </w:rPr>
            </w:pPr>
            <w:r w:rsidRPr="00867FDE">
              <w:rPr>
                <w:rFonts w:cs="Arial"/>
                <w:szCs w:val="18"/>
              </w:rPr>
              <w:t xml:space="preserve">This IE shall contain </w:t>
            </w:r>
            <w:r w:rsidRPr="00867FDE">
              <w:rPr>
                <w:rFonts w:cs="Arial" w:hint="eastAsia"/>
                <w:szCs w:val="18"/>
              </w:rPr>
              <w:t xml:space="preserve">the </w:t>
            </w:r>
            <w:r w:rsidRPr="00867FDE">
              <w:rPr>
                <w:rFonts w:cs="Arial"/>
                <w:szCs w:val="18"/>
              </w:rPr>
              <w:t>N3IWF identifier</w:t>
            </w:r>
            <w:r w:rsidRPr="00867FDE">
              <w:rPr>
                <w:rFonts w:cs="Arial" w:hint="eastAsia"/>
                <w:szCs w:val="18"/>
              </w:rPr>
              <w:t xml:space="preserve"> </w:t>
            </w:r>
            <w:r w:rsidRPr="00867FDE">
              <w:rPr>
                <w:rFonts w:cs="Arial"/>
                <w:szCs w:val="18"/>
              </w:rPr>
              <w:t>received over NGAP and shall be encoded as a string of hexadecimal characters.</w:t>
            </w:r>
            <w:r w:rsidR="000D2067" w:rsidRPr="00867FDE">
              <w:rPr>
                <w:rFonts w:cs="Arial"/>
                <w:szCs w:val="18"/>
              </w:rPr>
              <w:t xml:space="preserve"> </w:t>
            </w:r>
            <w:r w:rsidR="000D2067" w:rsidRPr="00867FDE">
              <w:rPr>
                <w:lang w:eastAsia="zh-CN"/>
              </w:rPr>
              <w:t>Each character in the string shall take a value of "0" to "9" or "A" to "F" and shall represent 4 bits. The most significant character representing the 4 most significant bits of the N3IWF ID shall appear first in the string, and the character representing the 4 least significant bit of the N3IWF ID shall appear last in the string.</w:t>
            </w:r>
          </w:p>
          <w:p w:rsidR="000D2067" w:rsidRPr="00867FDE" w:rsidRDefault="000D2067" w:rsidP="00D54535">
            <w:pPr>
              <w:pStyle w:val="TAL"/>
              <w:rPr>
                <w:rFonts w:cs="Arial"/>
                <w:szCs w:val="18"/>
              </w:rPr>
            </w:pPr>
          </w:p>
          <w:p w:rsidR="000D2067" w:rsidRPr="00867FDE" w:rsidRDefault="00D54535" w:rsidP="000D2067">
            <w:pPr>
              <w:pStyle w:val="TAL"/>
              <w:rPr>
                <w:rFonts w:cs="Arial"/>
                <w:szCs w:val="18"/>
              </w:rPr>
            </w:pPr>
            <w:r w:rsidRPr="00867FDE">
              <w:rPr>
                <w:rFonts w:cs="Arial"/>
                <w:szCs w:val="18"/>
              </w:rPr>
              <w:t>Pattern: '^[A-Fa-f0-9]+$'</w:t>
            </w:r>
          </w:p>
          <w:p w:rsidR="000D2067" w:rsidRPr="00867FDE" w:rsidRDefault="000D2067" w:rsidP="000D2067">
            <w:pPr>
              <w:pStyle w:val="TAL"/>
              <w:rPr>
                <w:rFonts w:cs="Arial"/>
                <w:szCs w:val="18"/>
              </w:rPr>
            </w:pPr>
          </w:p>
          <w:p w:rsidR="000D2067" w:rsidRPr="00867FDE" w:rsidRDefault="000D2067" w:rsidP="000D2067">
            <w:pPr>
              <w:pStyle w:val="TAL"/>
              <w:rPr>
                <w:lang w:eastAsia="zh-CN"/>
              </w:rPr>
            </w:pPr>
            <w:r w:rsidRPr="00867FDE">
              <w:rPr>
                <w:lang w:eastAsia="zh-CN"/>
              </w:rPr>
              <w:t>Example:</w:t>
            </w:r>
          </w:p>
          <w:p w:rsidR="000D2067" w:rsidRPr="00867FDE" w:rsidRDefault="000D2067" w:rsidP="000D2067">
            <w:pPr>
              <w:pStyle w:val="TAL"/>
              <w:rPr>
                <w:rFonts w:cs="Arial"/>
                <w:szCs w:val="18"/>
              </w:rPr>
            </w:pPr>
            <w:r w:rsidRPr="00867FDE">
              <w:rPr>
                <w:lang w:eastAsia="zh-CN"/>
              </w:rPr>
              <w:t>The N3IWF Id 0x5BD6 shall be encoded as "5BD6".</w:t>
            </w:r>
          </w:p>
          <w:p w:rsidR="005F15FF" w:rsidRPr="00867FDE" w:rsidRDefault="005F15FF" w:rsidP="005F15FF">
            <w:pPr>
              <w:pStyle w:val="TAL"/>
              <w:rPr>
                <w:rFonts w:cs="Arial"/>
                <w:szCs w:val="18"/>
              </w:rPr>
            </w:pPr>
          </w:p>
          <w:p w:rsidR="00D54535" w:rsidRPr="00867FDE" w:rsidRDefault="005F15FF" w:rsidP="005F15FF">
            <w:pPr>
              <w:pStyle w:val="TAL"/>
              <w:rPr>
                <w:rFonts w:cs="Arial"/>
                <w:szCs w:val="18"/>
              </w:rPr>
            </w:pPr>
            <w:r w:rsidRPr="00867FDE">
              <w:rPr>
                <w:rFonts w:cs="Arial"/>
                <w:szCs w:val="18"/>
              </w:rPr>
              <w:t>It shall be present over the 3GPP PLMN internal interfaces, but shall not be present over the N5 interface.</w:t>
            </w:r>
          </w:p>
        </w:tc>
      </w:tr>
      <w:tr w:rsidR="00D54535"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ueIpv4Addr</w:t>
            </w:r>
          </w:p>
        </w:tc>
        <w:tc>
          <w:tcPr>
            <w:tcW w:w="15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Ipv4Addr</w:t>
            </w:r>
          </w:p>
        </w:tc>
        <w:tc>
          <w:tcPr>
            <w:tcW w:w="42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rPr>
                <w:rFonts w:cs="Arial"/>
                <w:szCs w:val="18"/>
              </w:rPr>
            </w:pPr>
            <w:r w:rsidRPr="00867FDE">
              <w:rPr>
                <w:rFonts w:cs="Arial"/>
                <w:szCs w:val="18"/>
              </w:rPr>
              <w:t>UE local IPv4 address (used to reach the N3IWF).</w:t>
            </w:r>
          </w:p>
          <w:p w:rsidR="00D54535" w:rsidRPr="00867FDE" w:rsidRDefault="00D54535" w:rsidP="00D54535">
            <w:pPr>
              <w:pStyle w:val="TAL"/>
              <w:rPr>
                <w:rFonts w:cs="Arial"/>
                <w:szCs w:val="18"/>
              </w:rPr>
            </w:pPr>
            <w:r w:rsidRPr="00867FDE">
              <w:rPr>
                <w:rFonts w:cs="Arial"/>
                <w:szCs w:val="18"/>
              </w:rPr>
              <w:t>The ueIPv4Addr or the ueIPv6Addr shall be present.</w:t>
            </w:r>
          </w:p>
        </w:tc>
      </w:tr>
      <w:tr w:rsidR="00D54535"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ueIpv6Addr</w:t>
            </w:r>
          </w:p>
        </w:tc>
        <w:tc>
          <w:tcPr>
            <w:tcW w:w="15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Ipv6Addr</w:t>
            </w:r>
          </w:p>
        </w:tc>
        <w:tc>
          <w:tcPr>
            <w:tcW w:w="42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rPr>
                <w:rFonts w:cs="Arial"/>
                <w:szCs w:val="18"/>
              </w:rPr>
            </w:pPr>
            <w:r w:rsidRPr="00867FDE">
              <w:rPr>
                <w:rFonts w:cs="Arial"/>
                <w:szCs w:val="18"/>
              </w:rPr>
              <w:t>UE local IPv6 address (used to reach the N3IWF).</w:t>
            </w:r>
          </w:p>
          <w:p w:rsidR="00D54535" w:rsidRPr="00867FDE" w:rsidRDefault="00D54535" w:rsidP="00D54535">
            <w:pPr>
              <w:pStyle w:val="TAL"/>
              <w:rPr>
                <w:rFonts w:cs="Arial"/>
                <w:szCs w:val="18"/>
              </w:rPr>
            </w:pPr>
            <w:r w:rsidRPr="00867FDE">
              <w:rPr>
                <w:rFonts w:cs="Arial"/>
                <w:szCs w:val="18"/>
              </w:rPr>
              <w:t>The ueIPv4Addr or the ueIPv6Addr shall be present.</w:t>
            </w:r>
          </w:p>
        </w:tc>
      </w:tr>
      <w:tr w:rsidR="00D54535"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portNumber</w:t>
            </w:r>
          </w:p>
        </w:tc>
        <w:tc>
          <w:tcPr>
            <w:tcW w:w="15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Uinteger</w:t>
            </w:r>
          </w:p>
        </w:tc>
        <w:tc>
          <w:tcPr>
            <w:tcW w:w="425"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D54535" w:rsidRPr="00867FDE" w:rsidRDefault="00D54535" w:rsidP="00D54535">
            <w:pPr>
              <w:pStyle w:val="TAL"/>
              <w:rPr>
                <w:rFonts w:cs="Arial"/>
                <w:szCs w:val="18"/>
              </w:rPr>
            </w:pPr>
            <w:r w:rsidRPr="00867FDE">
              <w:rPr>
                <w:rFonts w:cs="Arial"/>
                <w:szCs w:val="18"/>
              </w:rPr>
              <w:t>UDP or TCP source port number. It shall be present if NAT is detected.</w:t>
            </w:r>
          </w:p>
        </w:tc>
      </w:tr>
      <w:tr w:rsidR="001C7F63" w:rsidRPr="00867FDE" w:rsidTr="001C7F63">
        <w:trPr>
          <w:jc w:val="center"/>
        </w:trPr>
        <w:tc>
          <w:tcPr>
            <w:tcW w:w="198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ssId</w:t>
            </w:r>
          </w:p>
        </w:tc>
        <w:tc>
          <w:tcPr>
            <w:tcW w:w="15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0..</w:t>
            </w:r>
            <w:r w:rsidRPr="00867FDE">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rPr>
                <w:rFonts w:cs="Arial"/>
                <w:szCs w:val="18"/>
              </w:rPr>
            </w:pPr>
            <w:r w:rsidRPr="00867FDE">
              <w:rPr>
                <w:rFonts w:cs="Arial"/>
                <w:szCs w:val="18"/>
              </w:rPr>
              <w:t>This IE shall contain the SSID of the access point received over NGAP for trusted WLAN access, see IEEE Std 802.11-2012 [</w:t>
            </w:r>
            <w:r w:rsidR="00490D48" w:rsidRPr="00867FDE">
              <w:rPr>
                <w:rFonts w:cs="Arial"/>
                <w:szCs w:val="18"/>
              </w:rPr>
              <w:t>31</w:t>
            </w:r>
            <w:r w:rsidRPr="00867FDE">
              <w:rPr>
                <w:rFonts w:cs="Arial"/>
                <w:szCs w:val="18"/>
              </w:rPr>
              <w:t>].</w:t>
            </w:r>
          </w:p>
        </w:tc>
      </w:tr>
      <w:tr w:rsidR="001C7F63" w:rsidRPr="00867FDE" w:rsidTr="001C7F63">
        <w:trPr>
          <w:jc w:val="center"/>
        </w:trPr>
        <w:tc>
          <w:tcPr>
            <w:tcW w:w="198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bssId</w:t>
            </w:r>
          </w:p>
        </w:tc>
        <w:tc>
          <w:tcPr>
            <w:tcW w:w="15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0..</w:t>
            </w:r>
            <w:r w:rsidRPr="00867FDE">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rPr>
                <w:rFonts w:cs="Arial"/>
                <w:szCs w:val="18"/>
              </w:rPr>
            </w:pPr>
            <w:r w:rsidRPr="00867FDE">
              <w:rPr>
                <w:rFonts w:cs="Arial"/>
                <w:szCs w:val="18"/>
              </w:rPr>
              <w:t>BSSID of the access point for trusted WLAN access, See IEEE Std 802.11-2012 [</w:t>
            </w:r>
            <w:r w:rsidR="00490D48" w:rsidRPr="00867FDE">
              <w:rPr>
                <w:rFonts w:cs="Arial"/>
                <w:szCs w:val="18"/>
              </w:rPr>
              <w:t>31</w:t>
            </w:r>
            <w:r w:rsidRPr="00867FDE">
              <w:rPr>
                <w:rFonts w:cs="Arial"/>
                <w:szCs w:val="18"/>
              </w:rPr>
              <w:t>].</w:t>
            </w:r>
          </w:p>
        </w:tc>
      </w:tr>
      <w:tr w:rsidR="001C7F63" w:rsidRPr="00867FDE" w:rsidTr="001C7F63">
        <w:trPr>
          <w:jc w:val="center"/>
        </w:trPr>
        <w:tc>
          <w:tcPr>
            <w:tcW w:w="198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tnapC</w:t>
            </w:r>
            <w:r w:rsidRPr="00867FDE">
              <w:rPr>
                <w:rFonts w:hint="eastAsia"/>
              </w:rPr>
              <w:t>i</w:t>
            </w:r>
            <w:r w:rsidRPr="00867FDE">
              <w:t>vicAddress</w:t>
            </w:r>
          </w:p>
        </w:tc>
        <w:tc>
          <w:tcPr>
            <w:tcW w:w="15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Bytes</w:t>
            </w:r>
          </w:p>
        </w:tc>
        <w:tc>
          <w:tcPr>
            <w:tcW w:w="425"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pPr>
            <w:r w:rsidRPr="00867FDE">
              <w:t>0..</w:t>
            </w:r>
            <w:r w:rsidRPr="00867FDE">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1C7F63" w:rsidRPr="00867FDE" w:rsidRDefault="001C7F63" w:rsidP="00F635F4">
            <w:pPr>
              <w:pStyle w:val="TAL"/>
              <w:rPr>
                <w:rFonts w:cs="Arial"/>
                <w:szCs w:val="18"/>
              </w:rPr>
            </w:pPr>
            <w:r w:rsidRPr="00867FDE">
              <w:rPr>
                <w:rFonts w:cs="Arial" w:hint="eastAsia"/>
                <w:szCs w:val="18"/>
              </w:rPr>
              <w:t>C</w:t>
            </w:r>
            <w:r w:rsidRPr="00867FDE">
              <w:rPr>
                <w:rFonts w:cs="Arial"/>
                <w:szCs w:val="18"/>
              </w:rPr>
              <w:t xml:space="preserve">ivic address for trusted WLAN access. </w:t>
            </w:r>
          </w:p>
        </w:tc>
      </w:tr>
      <w:tr w:rsidR="00C850AF" w:rsidRPr="00867FDE" w:rsidTr="001C7F63">
        <w:trPr>
          <w:jc w:val="center"/>
        </w:trPr>
        <w:tc>
          <w:tcPr>
            <w:tcW w:w="1985" w:type="dxa"/>
            <w:tcBorders>
              <w:top w:val="single" w:sz="4" w:space="0" w:color="auto"/>
              <w:left w:val="single" w:sz="4" w:space="0" w:color="auto"/>
              <w:bottom w:val="single" w:sz="4" w:space="0" w:color="auto"/>
              <w:right w:val="single" w:sz="4" w:space="0" w:color="auto"/>
            </w:tcBorders>
          </w:tcPr>
          <w:p w:rsidR="00C850AF" w:rsidRPr="00867FDE" w:rsidRDefault="00C850AF" w:rsidP="00C850AF">
            <w:pPr>
              <w:pStyle w:val="TAL"/>
            </w:pPr>
            <w:r w:rsidRPr="00867FDE">
              <w:t>hfcNodeId</w:t>
            </w:r>
          </w:p>
        </w:tc>
        <w:tc>
          <w:tcPr>
            <w:tcW w:w="1559" w:type="dxa"/>
            <w:tcBorders>
              <w:top w:val="single" w:sz="4" w:space="0" w:color="auto"/>
              <w:left w:val="single" w:sz="4" w:space="0" w:color="auto"/>
              <w:bottom w:val="single" w:sz="4" w:space="0" w:color="auto"/>
              <w:right w:val="single" w:sz="4" w:space="0" w:color="auto"/>
            </w:tcBorders>
          </w:tcPr>
          <w:p w:rsidR="00C850AF" w:rsidRPr="00867FDE" w:rsidRDefault="00C850AF" w:rsidP="00C850AF">
            <w:pPr>
              <w:pStyle w:val="TAL"/>
            </w:pPr>
            <w:r w:rsidRPr="00867FDE">
              <w:t>HfcNodeId</w:t>
            </w:r>
          </w:p>
        </w:tc>
        <w:tc>
          <w:tcPr>
            <w:tcW w:w="425" w:type="dxa"/>
            <w:tcBorders>
              <w:top w:val="single" w:sz="4" w:space="0" w:color="auto"/>
              <w:left w:val="single" w:sz="4" w:space="0" w:color="auto"/>
              <w:bottom w:val="single" w:sz="4" w:space="0" w:color="auto"/>
              <w:right w:val="single" w:sz="4" w:space="0" w:color="auto"/>
            </w:tcBorders>
          </w:tcPr>
          <w:p w:rsidR="00C850AF" w:rsidRPr="00867FDE" w:rsidRDefault="00C850AF" w:rsidP="00C850AF">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C850AF" w:rsidRPr="00867FDE" w:rsidRDefault="00C850AF" w:rsidP="00C850AF">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C850AF" w:rsidRPr="00867FDE" w:rsidRDefault="00C850AF" w:rsidP="00C850AF">
            <w:pPr>
              <w:pStyle w:val="TAL"/>
              <w:rPr>
                <w:rFonts w:cs="Arial"/>
                <w:szCs w:val="18"/>
              </w:rPr>
            </w:pPr>
            <w:r w:rsidRPr="00867FDE">
              <w:rPr>
                <w:rFonts w:cs="Arial"/>
                <w:szCs w:val="18"/>
              </w:rPr>
              <w:t>This IE represents the HFC Node Identifier received over NGAP. It shall be present if the 5G-CRG/FN-CRG is accessing via wireline access network.</w:t>
            </w:r>
          </w:p>
        </w:tc>
      </w:tr>
    </w:tbl>
    <w:p w:rsidR="004F54DC" w:rsidRPr="00867FDE" w:rsidRDefault="004F54DC" w:rsidP="00990B6A">
      <w:pPr>
        <w:rPr>
          <w:lang w:val="en-US"/>
        </w:rPr>
      </w:pPr>
    </w:p>
    <w:p w:rsidR="001C7F63" w:rsidRPr="00867FDE" w:rsidRDefault="001C7F63" w:rsidP="001C7F63">
      <w:pPr>
        <w:pStyle w:val="EditorsNote"/>
      </w:pPr>
      <w:r w:rsidRPr="00867FDE">
        <w:t xml:space="preserve">Editor's Note: the exact format of the </w:t>
      </w:r>
      <w:r w:rsidRPr="00867FDE">
        <w:rPr>
          <w:rFonts w:hint="eastAsia"/>
          <w:lang w:eastAsia="zh-CN"/>
        </w:rPr>
        <w:t>s</w:t>
      </w:r>
      <w:r w:rsidRPr="00867FDE">
        <w:t>sId, bssId and tnapCivicAddress may be updated based on the definition in RAN3.</w:t>
      </w:r>
    </w:p>
    <w:p w:rsidR="001C7F63" w:rsidRPr="00867FDE" w:rsidRDefault="001C7F63" w:rsidP="00990B6A">
      <w:pPr>
        <w:rPr>
          <w:lang w:val="en-US"/>
        </w:rPr>
      </w:pPr>
    </w:p>
    <w:p w:rsidR="00FB59E9" w:rsidRPr="00867FDE" w:rsidRDefault="00FB59E9" w:rsidP="00FB59E9">
      <w:pPr>
        <w:pStyle w:val="Heading4"/>
      </w:pPr>
      <w:bookmarkStart w:id="358" w:name="_Toc24925848"/>
      <w:bookmarkStart w:id="359" w:name="_Toc24926026"/>
      <w:bookmarkStart w:id="360" w:name="_Toc24926202"/>
      <w:bookmarkStart w:id="361" w:name="_Toc27592841"/>
      <w:r w:rsidRPr="00867FDE">
        <w:t>5.4.4.11</w:t>
      </w:r>
      <w:r w:rsidRPr="00867FDE">
        <w:tab/>
        <w:t>Type: UpSecurity</w:t>
      </w:r>
      <w:bookmarkEnd w:id="358"/>
      <w:bookmarkEnd w:id="359"/>
      <w:bookmarkEnd w:id="360"/>
      <w:bookmarkEnd w:id="361"/>
    </w:p>
    <w:p w:rsidR="00FB59E9" w:rsidRPr="00867FDE" w:rsidRDefault="00FB59E9" w:rsidP="00FB59E9">
      <w:pPr>
        <w:pStyle w:val="TH"/>
      </w:pPr>
      <w:r w:rsidRPr="00867FDE">
        <w:rPr>
          <w:noProof/>
        </w:rPr>
        <w:t>Table </w:t>
      </w:r>
      <w:r w:rsidRPr="00867FDE">
        <w:t xml:space="preserve">5.4.4.11-1: </w:t>
      </w:r>
      <w:r w:rsidRPr="00867FDE">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FB59E9" w:rsidRPr="00867FDE" w:rsidTr="008D382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867FDE" w:rsidRDefault="00FB59E9" w:rsidP="008D3829">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867FDE" w:rsidRDefault="00FB59E9" w:rsidP="008D3829">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867FDE" w:rsidRDefault="00FB59E9" w:rsidP="008D3829">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B59E9" w:rsidRPr="00867FDE" w:rsidRDefault="00FB59E9" w:rsidP="008D3829">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867FDE" w:rsidRDefault="00FB59E9" w:rsidP="008D3829">
            <w:pPr>
              <w:pStyle w:val="TAH"/>
              <w:rPr>
                <w:rFonts w:cs="Arial"/>
                <w:szCs w:val="18"/>
              </w:rPr>
            </w:pPr>
            <w:r w:rsidRPr="00867FDE">
              <w:rPr>
                <w:rFonts w:cs="Arial"/>
                <w:szCs w:val="18"/>
              </w:rPr>
              <w:t>Description</w:t>
            </w:r>
          </w:p>
        </w:tc>
      </w:tr>
      <w:tr w:rsidR="00FB59E9" w:rsidRPr="00867FDE"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upIntegr</w:t>
            </w:r>
          </w:p>
        </w:tc>
        <w:tc>
          <w:tcPr>
            <w:tcW w:w="1559"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UpIntegrity</w:t>
            </w:r>
          </w:p>
        </w:tc>
        <w:tc>
          <w:tcPr>
            <w:tcW w:w="425"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rPr>
                <w:rFonts w:cs="Arial"/>
                <w:szCs w:val="18"/>
              </w:rPr>
            </w:pPr>
            <w:r w:rsidRPr="00867FDE">
              <w:rPr>
                <w:lang w:val="en-US"/>
              </w:rPr>
              <w:t>This IE shall indicate whether UP integrity protection is required, preferred or not needed for all the traffic on the PDU Session.</w:t>
            </w:r>
          </w:p>
        </w:tc>
      </w:tr>
      <w:tr w:rsidR="00FB59E9" w:rsidRPr="00867FDE"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upConfid</w:t>
            </w:r>
          </w:p>
        </w:tc>
        <w:tc>
          <w:tcPr>
            <w:tcW w:w="1559"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UpConfidentiality</w:t>
            </w:r>
          </w:p>
        </w:tc>
        <w:tc>
          <w:tcPr>
            <w:tcW w:w="425"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B59E9" w:rsidRPr="00867FDE" w:rsidRDefault="00FB59E9" w:rsidP="008D3829">
            <w:pPr>
              <w:pStyle w:val="TAL"/>
              <w:rPr>
                <w:rFonts w:cs="Arial"/>
                <w:szCs w:val="18"/>
              </w:rPr>
            </w:pPr>
            <w:r w:rsidRPr="00867FDE">
              <w:rPr>
                <w:lang w:val="en-US"/>
              </w:rPr>
              <w:t>This IE shall indicate whether UP confidentiality protection is required, preferred or not needed for all the traffic on the PDU Session.</w:t>
            </w:r>
          </w:p>
        </w:tc>
      </w:tr>
    </w:tbl>
    <w:p w:rsidR="00FB59E9" w:rsidRPr="00867FDE" w:rsidRDefault="00FB59E9" w:rsidP="00FB59E9">
      <w:pPr>
        <w:rPr>
          <w:lang w:val="en-US"/>
        </w:rPr>
      </w:pPr>
    </w:p>
    <w:p w:rsidR="00FD6693" w:rsidRPr="00867FDE" w:rsidRDefault="00FD6693" w:rsidP="00ED5087">
      <w:pPr>
        <w:pStyle w:val="Heading4"/>
      </w:pPr>
      <w:bookmarkStart w:id="362" w:name="_Toc24925849"/>
      <w:bookmarkStart w:id="363" w:name="_Toc24926027"/>
      <w:bookmarkStart w:id="364" w:name="_Toc24926203"/>
      <w:bookmarkStart w:id="365" w:name="_Toc27592842"/>
      <w:r w:rsidRPr="00867FDE">
        <w:lastRenderedPageBreak/>
        <w:t>5.4.4.12</w:t>
      </w:r>
      <w:r w:rsidRPr="00867FDE">
        <w:tab/>
        <w:t xml:space="preserve">Type: </w:t>
      </w:r>
      <w:r w:rsidRPr="00867FDE">
        <w:rPr>
          <w:lang w:eastAsia="zh-CN"/>
        </w:rPr>
        <w:t>NgApCause</w:t>
      </w:r>
      <w:bookmarkEnd w:id="362"/>
      <w:bookmarkEnd w:id="363"/>
      <w:bookmarkEnd w:id="364"/>
      <w:bookmarkEnd w:id="365"/>
    </w:p>
    <w:p w:rsidR="00FD6693" w:rsidRPr="00867FDE" w:rsidRDefault="00FD6693" w:rsidP="00FD6693">
      <w:pPr>
        <w:pStyle w:val="TH"/>
      </w:pPr>
      <w:r w:rsidRPr="00867FDE">
        <w:rPr>
          <w:noProof/>
        </w:rPr>
        <w:t>Table </w:t>
      </w:r>
      <w:r w:rsidRPr="00867FDE">
        <w:t>5.4.4.12-1: Definition</w:t>
      </w:r>
      <w:r w:rsidRPr="00867FDE">
        <w:rPr>
          <w:noProof/>
        </w:rPr>
        <w:t xml:space="preserve"> of type </w:t>
      </w:r>
      <w:r w:rsidRPr="00867FDE">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6693" w:rsidRPr="00867FDE" w:rsidTr="0092369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867FDE" w:rsidRDefault="00FD6693" w:rsidP="0092369C">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867FDE" w:rsidRDefault="00FD6693" w:rsidP="0092369C">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867FDE" w:rsidRDefault="00FD6693" w:rsidP="0092369C">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867FDE" w:rsidRDefault="00FD6693" w:rsidP="0092369C">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867FDE" w:rsidRDefault="00FD6693" w:rsidP="0092369C">
            <w:pPr>
              <w:pStyle w:val="TAH"/>
              <w:rPr>
                <w:rFonts w:cs="Arial"/>
                <w:szCs w:val="18"/>
              </w:rPr>
            </w:pPr>
            <w:r w:rsidRPr="00867FDE">
              <w:rPr>
                <w:rFonts w:cs="Arial"/>
                <w:szCs w:val="18"/>
              </w:rPr>
              <w:t>Description</w:t>
            </w:r>
          </w:p>
        </w:tc>
      </w:tr>
      <w:tr w:rsidR="00FD6693" w:rsidRPr="00867FDE"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C"/>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FD6693" w:rsidRPr="00867FDE" w:rsidRDefault="00FD6693" w:rsidP="0092369C">
            <w:pPr>
              <w:pStyle w:val="TAL"/>
              <w:rPr>
                <w:rFonts w:cs="Arial"/>
                <w:szCs w:val="18"/>
              </w:rPr>
            </w:pPr>
            <w:r w:rsidRPr="00867FDE">
              <w:rPr>
                <w:rFonts w:cs="Arial"/>
                <w:szCs w:val="18"/>
              </w:rPr>
              <w:t>This IE shall indicate the group of the NGAP cause. The value of this IE shall equal to the ASN.1 value of the specified NGAP cause group.</w:t>
            </w:r>
          </w:p>
          <w:p w:rsidR="00FD6693" w:rsidRPr="00867FDE" w:rsidRDefault="00FD6693" w:rsidP="0092369C">
            <w:pPr>
              <w:pStyle w:val="TAL"/>
              <w:rPr>
                <w:rFonts w:cs="Arial"/>
                <w:szCs w:val="18"/>
              </w:rPr>
            </w:pPr>
          </w:p>
          <w:p w:rsidR="00FD6693" w:rsidRPr="00867FDE" w:rsidRDefault="00FD6693" w:rsidP="0092369C">
            <w:pPr>
              <w:pStyle w:val="TAL"/>
              <w:rPr>
                <w:rFonts w:cs="Arial"/>
                <w:szCs w:val="18"/>
              </w:rPr>
            </w:pPr>
            <w:r w:rsidRPr="00867FDE">
              <w:rPr>
                <w:rFonts w:cs="Arial"/>
                <w:szCs w:val="18"/>
              </w:rPr>
              <w:t xml:space="preserve">NGAP supports following cause groups defined as separate enumerations, as </w:t>
            </w:r>
            <w:r w:rsidRPr="00867FDE">
              <w:t xml:space="preserve">specified in </w:t>
            </w:r>
            <w:r w:rsidR="00A06A4D" w:rsidRPr="00867FDE">
              <w:t>clause</w:t>
            </w:r>
            <w:r w:rsidRPr="00867FDE">
              <w:t> 9.4.5 of 3GPP TS 38.413 [11], with following values</w:t>
            </w:r>
            <w:r w:rsidRPr="00867FDE">
              <w:rPr>
                <w:rFonts w:cs="Arial"/>
                <w:szCs w:val="18"/>
              </w:rPr>
              <w:t>:</w:t>
            </w:r>
          </w:p>
          <w:p w:rsidR="00FD6693" w:rsidRPr="00867FDE" w:rsidRDefault="00FD6693" w:rsidP="0092369C">
            <w:pPr>
              <w:pStyle w:val="TAL"/>
              <w:rPr>
                <w:rFonts w:cs="Arial"/>
                <w:szCs w:val="18"/>
              </w:rPr>
            </w:pPr>
          </w:p>
          <w:p w:rsidR="00FD6693" w:rsidRPr="00867FDE" w:rsidRDefault="00FD6693" w:rsidP="0092369C">
            <w:pPr>
              <w:pStyle w:val="TAL"/>
              <w:ind w:left="284"/>
              <w:rPr>
                <w:rFonts w:cs="Arial"/>
                <w:szCs w:val="18"/>
              </w:rPr>
            </w:pPr>
            <w:r w:rsidRPr="00867FDE">
              <w:rPr>
                <w:rFonts w:cs="Arial"/>
                <w:szCs w:val="18"/>
              </w:rPr>
              <w:t>0 – radioNetwork</w:t>
            </w:r>
          </w:p>
          <w:p w:rsidR="00FD6693" w:rsidRPr="00867FDE" w:rsidRDefault="00FD6693" w:rsidP="0092369C">
            <w:pPr>
              <w:pStyle w:val="TAL"/>
              <w:ind w:left="284"/>
              <w:rPr>
                <w:rFonts w:cs="Arial"/>
                <w:szCs w:val="18"/>
              </w:rPr>
            </w:pPr>
            <w:r w:rsidRPr="00867FDE">
              <w:rPr>
                <w:rFonts w:cs="Arial"/>
                <w:szCs w:val="18"/>
              </w:rPr>
              <w:t>1 – transport</w:t>
            </w:r>
          </w:p>
          <w:p w:rsidR="00FD6693" w:rsidRPr="00867FDE" w:rsidRDefault="00FD6693" w:rsidP="0092369C">
            <w:pPr>
              <w:pStyle w:val="TAL"/>
              <w:ind w:left="284"/>
              <w:rPr>
                <w:rFonts w:cs="Arial"/>
                <w:szCs w:val="18"/>
              </w:rPr>
            </w:pPr>
            <w:r w:rsidRPr="00867FDE">
              <w:rPr>
                <w:rFonts w:cs="Arial"/>
                <w:szCs w:val="18"/>
              </w:rPr>
              <w:t>2 – nas</w:t>
            </w:r>
          </w:p>
          <w:p w:rsidR="00FD6693" w:rsidRPr="00867FDE" w:rsidRDefault="00FD6693" w:rsidP="0092369C">
            <w:pPr>
              <w:pStyle w:val="TAL"/>
              <w:ind w:left="284"/>
              <w:rPr>
                <w:rFonts w:cs="Arial"/>
                <w:szCs w:val="18"/>
              </w:rPr>
            </w:pPr>
            <w:r w:rsidRPr="00867FDE">
              <w:rPr>
                <w:rFonts w:cs="Arial"/>
                <w:szCs w:val="18"/>
              </w:rPr>
              <w:t>3 – protocol</w:t>
            </w:r>
          </w:p>
          <w:p w:rsidR="00FD6693" w:rsidRPr="00867FDE" w:rsidRDefault="00FD6693" w:rsidP="0092369C">
            <w:pPr>
              <w:pStyle w:val="TAL"/>
              <w:ind w:left="284"/>
              <w:rPr>
                <w:rFonts w:cs="Arial"/>
                <w:szCs w:val="18"/>
              </w:rPr>
            </w:pPr>
            <w:r w:rsidRPr="00867FDE">
              <w:rPr>
                <w:rFonts w:cs="Arial"/>
                <w:szCs w:val="18"/>
              </w:rPr>
              <w:t>4 – misc</w:t>
            </w:r>
          </w:p>
          <w:p w:rsidR="00FD6693" w:rsidRPr="00867FDE" w:rsidRDefault="00FD6693" w:rsidP="0092369C">
            <w:pPr>
              <w:pStyle w:val="TAL"/>
              <w:rPr>
                <w:rFonts w:cs="Arial"/>
                <w:szCs w:val="18"/>
              </w:rPr>
            </w:pPr>
          </w:p>
        </w:tc>
      </w:tr>
      <w:tr w:rsidR="00FD6693" w:rsidRPr="00867FDE"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C"/>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867FDE" w:rsidRDefault="00FD6693" w:rsidP="0092369C">
            <w:pPr>
              <w:pStyle w:val="TAL"/>
            </w:pP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FD6693" w:rsidRPr="00867FDE" w:rsidRDefault="00FD6693" w:rsidP="00FD6693">
            <w:pPr>
              <w:pStyle w:val="TAL"/>
              <w:rPr>
                <w:rFonts w:cs="Arial"/>
                <w:szCs w:val="18"/>
              </w:rPr>
            </w:pPr>
            <w:r w:rsidRPr="00867FDE">
              <w:t xml:space="preserve">This IE shall carry the NG AP cause value in specific cause group identified by the "group" attribute, as specified in </w:t>
            </w:r>
            <w:r w:rsidR="00A06A4D" w:rsidRPr="00867FDE">
              <w:t>clause</w:t>
            </w:r>
            <w:r w:rsidRPr="00867FDE">
              <w:t> 9.4.5 of 3GPP TS 38.413 [11].</w:t>
            </w:r>
          </w:p>
        </w:tc>
      </w:tr>
    </w:tbl>
    <w:p w:rsidR="00FD6693" w:rsidRPr="00867FDE" w:rsidRDefault="00FD6693" w:rsidP="00FD6693"/>
    <w:p w:rsidR="00971305" w:rsidRPr="00867FDE" w:rsidRDefault="00971305" w:rsidP="00971305">
      <w:pPr>
        <w:pStyle w:val="Heading4"/>
      </w:pPr>
      <w:bookmarkStart w:id="366" w:name="_Toc24925850"/>
      <w:bookmarkStart w:id="367" w:name="_Toc24926028"/>
      <w:bookmarkStart w:id="368" w:name="_Toc24926204"/>
      <w:bookmarkStart w:id="369" w:name="_Toc27592843"/>
      <w:r w:rsidRPr="00867FDE">
        <w:t>5.4.4.13</w:t>
      </w:r>
      <w:r w:rsidRPr="00867FDE">
        <w:tab/>
        <w:t xml:space="preserve">Type: </w:t>
      </w:r>
      <w:r w:rsidRPr="00867FDE">
        <w:rPr>
          <w:noProof/>
        </w:rPr>
        <w:t>BackupAmfInfo</w:t>
      </w:r>
      <w:bookmarkEnd w:id="366"/>
      <w:bookmarkEnd w:id="367"/>
      <w:bookmarkEnd w:id="368"/>
      <w:bookmarkEnd w:id="369"/>
    </w:p>
    <w:p w:rsidR="00971305" w:rsidRPr="00867FDE" w:rsidRDefault="00971305" w:rsidP="00971305">
      <w:pPr>
        <w:pStyle w:val="TH"/>
      </w:pPr>
      <w:r w:rsidRPr="00867FDE">
        <w:rPr>
          <w:noProof/>
        </w:rPr>
        <w:t>Table </w:t>
      </w:r>
      <w:r w:rsidRPr="00867FDE">
        <w:t xml:space="preserve">5.4.4.13-1: </w:t>
      </w:r>
      <w:r w:rsidRPr="00867FDE">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71305" w:rsidRPr="00867FDE" w:rsidTr="0092369C">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867FDE" w:rsidRDefault="00971305" w:rsidP="0092369C">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867FDE" w:rsidRDefault="00971305" w:rsidP="0092369C">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867FDE" w:rsidRDefault="00971305" w:rsidP="0092369C">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71305" w:rsidRPr="00867FDE" w:rsidRDefault="00971305" w:rsidP="0092369C">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867FDE" w:rsidRDefault="00971305" w:rsidP="0092369C">
            <w:pPr>
              <w:pStyle w:val="TAH"/>
              <w:rPr>
                <w:rFonts w:cs="Arial"/>
                <w:szCs w:val="18"/>
              </w:rPr>
            </w:pPr>
            <w:r w:rsidRPr="00867FDE">
              <w:rPr>
                <w:rFonts w:cs="Arial"/>
                <w:szCs w:val="18"/>
              </w:rPr>
              <w:t>Description</w:t>
            </w:r>
          </w:p>
        </w:tc>
      </w:tr>
      <w:tr w:rsidR="00971305" w:rsidRPr="00867FDE"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pPr>
            <w:r w:rsidRPr="00867FDE">
              <w:t>backupAmf</w:t>
            </w:r>
          </w:p>
        </w:tc>
        <w:tc>
          <w:tcPr>
            <w:tcW w:w="1559"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pPr>
            <w:r w:rsidRPr="00867FDE">
              <w:t>AmfName</w:t>
            </w:r>
          </w:p>
        </w:tc>
        <w:tc>
          <w:tcPr>
            <w:tcW w:w="425"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971305" w:rsidRPr="00867FDE" w:rsidRDefault="00971305" w:rsidP="00971305">
            <w:pPr>
              <w:pStyle w:val="TAL"/>
              <w:rPr>
                <w:rFonts w:cs="Arial"/>
                <w:szCs w:val="18"/>
              </w:rPr>
            </w:pPr>
            <w:r w:rsidRPr="00867FDE">
              <w:t>T</w:t>
            </w:r>
            <w:r w:rsidRPr="00867FDE">
              <w:rPr>
                <w:rFonts w:hint="eastAsia"/>
              </w:rPr>
              <w:t xml:space="preserve">his IE shall contain the </w:t>
            </w:r>
            <w:r w:rsidRPr="00867FDE">
              <w:t>AMF name of the backup</w:t>
            </w:r>
            <w:r w:rsidRPr="00867FDE">
              <w:rPr>
                <w:rFonts w:hint="eastAsia"/>
              </w:rPr>
              <w:t xml:space="preserve"> AMF</w:t>
            </w:r>
            <w:r w:rsidRPr="00867FDE">
              <w:t xml:space="preserve"> related to the specific GUAMI(s) (see </w:t>
            </w:r>
            <w:r w:rsidR="00A06A4D" w:rsidRPr="00867FDE">
              <w:t>clause</w:t>
            </w:r>
            <w:r w:rsidRPr="00867FDE">
              <w:t> 5.21.2.3 of 3GPP TS </w:t>
            </w:r>
            <w:r w:rsidR="005D14F1" w:rsidRPr="00867FDE">
              <w:t>23.501 [8]</w:t>
            </w:r>
            <w:r w:rsidRPr="00867FDE">
              <w:t>). If no GUAMI is included in BackupAmfinfo, the AMF name of the backup AMF is related to all the GUAMI(s) supported by the AMF.</w:t>
            </w:r>
          </w:p>
        </w:tc>
      </w:tr>
      <w:tr w:rsidR="00971305" w:rsidRPr="00867FDE"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pPr>
            <w:r w:rsidRPr="00867FDE">
              <w:t>guamiList</w:t>
            </w:r>
          </w:p>
        </w:tc>
        <w:tc>
          <w:tcPr>
            <w:tcW w:w="1559"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pPr>
            <w:r w:rsidRPr="00867FDE">
              <w:t>array(Guami)</w:t>
            </w:r>
          </w:p>
        </w:tc>
        <w:tc>
          <w:tcPr>
            <w:tcW w:w="425"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971305" w:rsidRPr="00867FDE" w:rsidRDefault="00B67591" w:rsidP="0092369C">
            <w:pPr>
              <w:pStyle w:val="TAL"/>
            </w:pPr>
            <w:r w:rsidRPr="00867FDE">
              <w:t>1</w:t>
            </w:r>
            <w:r w:rsidR="00971305" w:rsidRPr="00867FDE">
              <w:t>..N</w:t>
            </w:r>
          </w:p>
        </w:tc>
        <w:tc>
          <w:tcPr>
            <w:tcW w:w="4359" w:type="dxa"/>
            <w:tcBorders>
              <w:top w:val="single" w:sz="4" w:space="0" w:color="auto"/>
              <w:left w:val="single" w:sz="4" w:space="0" w:color="auto"/>
              <w:bottom w:val="single" w:sz="4" w:space="0" w:color="auto"/>
              <w:right w:val="single" w:sz="4" w:space="0" w:color="auto"/>
            </w:tcBorders>
          </w:tcPr>
          <w:p w:rsidR="00971305" w:rsidRPr="00867FDE" w:rsidRDefault="00971305" w:rsidP="0092369C">
            <w:pPr>
              <w:pStyle w:val="TAL"/>
              <w:rPr>
                <w:rFonts w:cs="Arial"/>
                <w:szCs w:val="18"/>
              </w:rPr>
            </w:pPr>
            <w:r w:rsidRPr="00867FDE">
              <w:rPr>
                <w:rFonts w:cs="Arial"/>
                <w:szCs w:val="18"/>
                <w:lang w:eastAsia="zh-CN"/>
              </w:rPr>
              <w:t>If present, t</w:t>
            </w:r>
            <w:r w:rsidRPr="00867FDE">
              <w:rPr>
                <w:rFonts w:cs="Arial" w:hint="eastAsia"/>
                <w:szCs w:val="18"/>
                <w:lang w:eastAsia="zh-CN"/>
              </w:rPr>
              <w:t>his IE shall contain the GUAMI</w:t>
            </w:r>
            <w:r w:rsidRPr="00867FDE">
              <w:rPr>
                <w:rFonts w:cs="Arial"/>
                <w:szCs w:val="18"/>
                <w:lang w:eastAsia="zh-CN"/>
              </w:rPr>
              <w:t>(s)</w:t>
            </w:r>
            <w:r w:rsidRPr="00867FDE">
              <w:rPr>
                <w:rFonts w:cs="Arial" w:hint="eastAsia"/>
                <w:szCs w:val="18"/>
                <w:lang w:eastAsia="zh-CN"/>
              </w:rPr>
              <w:t>.</w:t>
            </w:r>
          </w:p>
        </w:tc>
      </w:tr>
    </w:tbl>
    <w:p w:rsidR="00971305" w:rsidRPr="00867FDE" w:rsidRDefault="00971305" w:rsidP="00971305"/>
    <w:p w:rsidR="00A232A8" w:rsidRPr="00867FDE" w:rsidRDefault="00A232A8" w:rsidP="00A232A8">
      <w:pPr>
        <w:pStyle w:val="Heading4"/>
      </w:pPr>
      <w:bookmarkStart w:id="370" w:name="_Toc24925851"/>
      <w:bookmarkStart w:id="371" w:name="_Toc24926029"/>
      <w:bookmarkStart w:id="372" w:name="_Toc24926205"/>
      <w:bookmarkStart w:id="373" w:name="_Toc27592844"/>
      <w:r w:rsidRPr="00867FDE">
        <w:t>5.4.4.14</w:t>
      </w:r>
      <w:r w:rsidRPr="00867FDE">
        <w:tab/>
        <w:t xml:space="preserve">Type: </w:t>
      </w:r>
      <w:r w:rsidRPr="00867FDE">
        <w:rPr>
          <w:lang w:eastAsia="zh-CN"/>
        </w:rPr>
        <w:t>RefToBinaryData</w:t>
      </w:r>
      <w:bookmarkEnd w:id="370"/>
      <w:bookmarkEnd w:id="371"/>
      <w:bookmarkEnd w:id="372"/>
      <w:bookmarkEnd w:id="373"/>
    </w:p>
    <w:p w:rsidR="00A232A8" w:rsidRPr="00867FDE" w:rsidRDefault="00A232A8" w:rsidP="00A232A8">
      <w:pPr>
        <w:pStyle w:val="TH"/>
      </w:pPr>
      <w:r w:rsidRPr="00867FDE">
        <w:rPr>
          <w:noProof/>
        </w:rPr>
        <w:t>Table </w:t>
      </w:r>
      <w:r w:rsidRPr="00867FDE">
        <w:t xml:space="preserve">5.4.4.14-1: </w:t>
      </w:r>
      <w:r w:rsidRPr="00867FDE">
        <w:rPr>
          <w:noProof/>
        </w:rPr>
        <w:t xml:space="preserve">Definition of type </w:t>
      </w:r>
      <w:r w:rsidRPr="00867FDE">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232A8" w:rsidRPr="00867FDE"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867FDE" w:rsidRDefault="00A232A8" w:rsidP="00A701C7">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867FDE" w:rsidRDefault="00A232A8" w:rsidP="00A701C7">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867FDE" w:rsidRDefault="00A232A8"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232A8" w:rsidRPr="00867FDE" w:rsidRDefault="00A232A8" w:rsidP="00A701C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867FDE" w:rsidRDefault="00A232A8" w:rsidP="00A701C7">
            <w:pPr>
              <w:pStyle w:val="TAH"/>
              <w:rPr>
                <w:rFonts w:cs="Arial"/>
                <w:szCs w:val="18"/>
              </w:rPr>
            </w:pPr>
            <w:r w:rsidRPr="00867FDE">
              <w:rPr>
                <w:rFonts w:cs="Arial"/>
                <w:szCs w:val="18"/>
              </w:rPr>
              <w:t>Description</w:t>
            </w:r>
          </w:p>
        </w:tc>
      </w:tr>
      <w:tr w:rsidR="00A232A8" w:rsidRPr="00867FDE" w:rsidTr="00A701C7">
        <w:trPr>
          <w:jc w:val="center"/>
        </w:trPr>
        <w:tc>
          <w:tcPr>
            <w:tcW w:w="2090" w:type="dxa"/>
            <w:tcBorders>
              <w:top w:val="single" w:sz="4" w:space="0" w:color="auto"/>
              <w:left w:val="single" w:sz="4" w:space="0" w:color="auto"/>
              <w:bottom w:val="single" w:sz="4" w:space="0" w:color="auto"/>
              <w:right w:val="single" w:sz="4" w:space="0" w:color="auto"/>
            </w:tcBorders>
          </w:tcPr>
          <w:p w:rsidR="00A232A8" w:rsidRPr="00867FDE" w:rsidRDefault="00A232A8" w:rsidP="00A701C7">
            <w:pPr>
              <w:pStyle w:val="TAL"/>
            </w:pPr>
            <w:r w:rsidRPr="00867FDE">
              <w:t>contentId</w:t>
            </w:r>
          </w:p>
        </w:tc>
        <w:tc>
          <w:tcPr>
            <w:tcW w:w="1559" w:type="dxa"/>
            <w:tcBorders>
              <w:top w:val="single" w:sz="4" w:space="0" w:color="auto"/>
              <w:left w:val="single" w:sz="4" w:space="0" w:color="auto"/>
              <w:bottom w:val="single" w:sz="4" w:space="0" w:color="auto"/>
              <w:right w:val="single" w:sz="4" w:space="0" w:color="auto"/>
            </w:tcBorders>
          </w:tcPr>
          <w:p w:rsidR="00A232A8" w:rsidRPr="00867FDE" w:rsidRDefault="00A232A8" w:rsidP="00A701C7">
            <w:pPr>
              <w:pStyle w:val="TAL"/>
              <w:rPr>
                <w:lang w:eastAsia="zh-CN"/>
              </w:rPr>
            </w:pPr>
            <w:r w:rsidRPr="00867FDE">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A232A8" w:rsidRPr="00867FDE" w:rsidRDefault="00A232A8" w:rsidP="00A701C7">
            <w:pPr>
              <w:pStyle w:val="TAC"/>
              <w:rPr>
                <w:lang w:eastAsia="zh-CN"/>
              </w:rPr>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A232A8" w:rsidRPr="00867FDE" w:rsidRDefault="00A232A8" w:rsidP="00A701C7">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A232A8" w:rsidRPr="00867FDE" w:rsidRDefault="00A232A8" w:rsidP="00A701C7">
            <w:pPr>
              <w:pStyle w:val="TAL"/>
              <w:rPr>
                <w:rFonts w:cs="Arial"/>
                <w:szCs w:val="18"/>
              </w:rPr>
            </w:pPr>
            <w:r w:rsidRPr="00867FDE">
              <w:rPr>
                <w:rFonts w:cs="Arial"/>
                <w:szCs w:val="18"/>
              </w:rPr>
              <w:t>This IE shall contain the value of the Content-ID header of the referenced binary body part.</w:t>
            </w:r>
          </w:p>
        </w:tc>
      </w:tr>
    </w:tbl>
    <w:p w:rsidR="00FD6693" w:rsidRPr="00867FDE" w:rsidRDefault="00FD6693" w:rsidP="00FB59E9">
      <w:pPr>
        <w:rPr>
          <w:lang w:val="en-US"/>
        </w:rPr>
      </w:pPr>
    </w:p>
    <w:p w:rsidR="005F15FF" w:rsidRPr="00867FDE" w:rsidRDefault="005F15FF" w:rsidP="005F15FF">
      <w:pPr>
        <w:pStyle w:val="Heading4"/>
      </w:pPr>
      <w:bookmarkStart w:id="374" w:name="_Toc24925852"/>
      <w:bookmarkStart w:id="375" w:name="_Toc24926030"/>
      <w:bookmarkStart w:id="376" w:name="_Toc24926206"/>
      <w:bookmarkStart w:id="377" w:name="_Toc27592845"/>
      <w:r w:rsidRPr="00867FDE">
        <w:t>5.4.4.15</w:t>
      </w:r>
      <w:r w:rsidRPr="00867FDE">
        <w:tab/>
        <w:t>Type RouteToLocation</w:t>
      </w:r>
      <w:bookmarkEnd w:id="374"/>
      <w:bookmarkEnd w:id="375"/>
      <w:bookmarkEnd w:id="376"/>
      <w:bookmarkEnd w:id="377"/>
    </w:p>
    <w:p w:rsidR="005F15FF" w:rsidRPr="00867FDE" w:rsidRDefault="005F15FF" w:rsidP="005F15FF">
      <w:pPr>
        <w:pStyle w:val="TH"/>
      </w:pPr>
      <w:r w:rsidRPr="00867FDE">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5F15FF" w:rsidRPr="00867FDE" w:rsidTr="00A701C7">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rPr>
                <w:rFonts w:cs="Arial"/>
                <w:szCs w:val="18"/>
              </w:rPr>
            </w:pPr>
            <w:r w:rsidRPr="00867FDE">
              <w:rPr>
                <w:rFonts w:cs="Arial"/>
                <w:szCs w:val="18"/>
              </w:rPr>
              <w:t>Description</w:t>
            </w:r>
          </w:p>
        </w:tc>
      </w:tr>
      <w:tr w:rsidR="005F15FF" w:rsidRPr="00867FDE"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dnai</w:t>
            </w:r>
          </w:p>
        </w:tc>
        <w:tc>
          <w:tcPr>
            <w:tcW w:w="162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Dnai</w:t>
            </w:r>
          </w:p>
        </w:tc>
        <w:tc>
          <w:tcPr>
            <w:tcW w:w="45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M</w:t>
            </w:r>
          </w:p>
        </w:tc>
        <w:tc>
          <w:tcPr>
            <w:tcW w:w="117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1</w:t>
            </w:r>
          </w:p>
        </w:tc>
        <w:tc>
          <w:tcPr>
            <w:tcW w:w="3614"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rPr>
                <w:rFonts w:cs="Arial"/>
                <w:szCs w:val="18"/>
              </w:rPr>
            </w:pPr>
            <w:r w:rsidRPr="00867FDE">
              <w:rPr>
                <w:rFonts w:cs="Arial"/>
                <w:szCs w:val="18"/>
              </w:rPr>
              <w:t>Identifies the location of the application.</w:t>
            </w:r>
          </w:p>
        </w:tc>
      </w:tr>
      <w:tr w:rsidR="005F15FF" w:rsidRPr="00867FDE" w:rsidTr="00A701C7">
        <w:trPr>
          <w:jc w:val="center"/>
        </w:trPr>
        <w:tc>
          <w:tcPr>
            <w:tcW w:w="1826"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pPr>
            <w:r w:rsidRPr="00867FDE">
              <w:t>routeInfo</w:t>
            </w:r>
          </w:p>
        </w:tc>
        <w:tc>
          <w:tcPr>
            <w:tcW w:w="1620"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pPr>
            <w:r w:rsidRPr="00867FDE">
              <w:t>RouteInformation</w:t>
            </w:r>
          </w:p>
        </w:tc>
        <w:tc>
          <w:tcPr>
            <w:tcW w:w="450"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C"/>
            </w:pPr>
            <w:r w:rsidRPr="00867FDE">
              <w:t>0..1</w:t>
            </w:r>
          </w:p>
        </w:tc>
        <w:tc>
          <w:tcPr>
            <w:tcW w:w="3614"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rPr>
                <w:rFonts w:cs="Arial"/>
                <w:szCs w:val="18"/>
              </w:rPr>
            </w:pPr>
            <w:r w:rsidRPr="00867FDE">
              <w:rPr>
                <w:rFonts w:cs="Arial"/>
                <w:szCs w:val="18"/>
              </w:rPr>
              <w:t>Includes the traffic routing information.</w:t>
            </w:r>
          </w:p>
        </w:tc>
      </w:tr>
      <w:tr w:rsidR="005F15FF" w:rsidRPr="00867FDE"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routeProfId</w:t>
            </w:r>
          </w:p>
        </w:tc>
        <w:tc>
          <w:tcPr>
            <w:tcW w:w="162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string</w:t>
            </w:r>
          </w:p>
        </w:tc>
        <w:tc>
          <w:tcPr>
            <w:tcW w:w="45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C</w:t>
            </w:r>
          </w:p>
        </w:tc>
        <w:tc>
          <w:tcPr>
            <w:tcW w:w="1170"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0..1</w:t>
            </w:r>
          </w:p>
        </w:tc>
        <w:tc>
          <w:tcPr>
            <w:tcW w:w="3614"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rPr>
                <w:rFonts w:cs="Arial"/>
                <w:szCs w:val="18"/>
              </w:rPr>
            </w:pPr>
            <w:r w:rsidRPr="00867FDE">
              <w:rPr>
                <w:rFonts w:cs="Arial"/>
                <w:szCs w:val="18"/>
              </w:rPr>
              <w:t>Identifies the routing profile Id.</w:t>
            </w:r>
          </w:p>
        </w:tc>
      </w:tr>
      <w:tr w:rsidR="005F15FF" w:rsidRPr="00867FDE" w:rsidTr="00A701C7">
        <w:trPr>
          <w:jc w:val="center"/>
        </w:trPr>
        <w:tc>
          <w:tcPr>
            <w:tcW w:w="8680" w:type="dxa"/>
            <w:gridSpan w:val="5"/>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N"/>
            </w:pPr>
            <w:r w:rsidRPr="00867FDE">
              <w:t>NOTE:</w:t>
            </w:r>
            <w:r w:rsidRPr="00867FDE">
              <w:tab/>
              <w:t>Either the "routeInfo" attribute or the "routeProfId" attribute shall be included in the "RouteToLocation" data type.</w:t>
            </w:r>
          </w:p>
        </w:tc>
      </w:tr>
    </w:tbl>
    <w:p w:rsidR="005F15FF" w:rsidRPr="00867FDE" w:rsidRDefault="005F15FF" w:rsidP="005F15FF"/>
    <w:p w:rsidR="005F15FF" w:rsidRPr="00867FDE" w:rsidRDefault="005F15FF" w:rsidP="005F15FF">
      <w:pPr>
        <w:pStyle w:val="Heading4"/>
      </w:pPr>
      <w:bookmarkStart w:id="378" w:name="_Toc24925853"/>
      <w:bookmarkStart w:id="379" w:name="_Toc24926031"/>
      <w:bookmarkStart w:id="380" w:name="_Toc24926207"/>
      <w:bookmarkStart w:id="381" w:name="_Toc27592846"/>
      <w:r w:rsidRPr="00867FDE">
        <w:lastRenderedPageBreak/>
        <w:t>5.4.4.16</w:t>
      </w:r>
      <w:r w:rsidRPr="00867FDE">
        <w:tab/>
        <w:t>Type RouteInformation</w:t>
      </w:r>
      <w:bookmarkEnd w:id="378"/>
      <w:bookmarkEnd w:id="379"/>
      <w:bookmarkEnd w:id="380"/>
      <w:bookmarkEnd w:id="381"/>
    </w:p>
    <w:p w:rsidR="005F15FF" w:rsidRPr="00867FDE" w:rsidRDefault="005F15FF" w:rsidP="005F15FF">
      <w:pPr>
        <w:pStyle w:val="TH"/>
      </w:pPr>
      <w:r w:rsidRPr="00867FDE">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5F15FF" w:rsidRPr="00867FDE" w:rsidTr="00A701C7">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pPr>
            <w:r w:rsidRPr="00867FDE">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867FDE" w:rsidRDefault="005F15FF" w:rsidP="00A701C7">
            <w:pPr>
              <w:pStyle w:val="TAH"/>
              <w:rPr>
                <w:rFonts w:cs="Arial"/>
                <w:szCs w:val="18"/>
              </w:rPr>
            </w:pPr>
            <w:r w:rsidRPr="00867FDE">
              <w:rPr>
                <w:rFonts w:cs="Arial"/>
                <w:szCs w:val="18"/>
              </w:rPr>
              <w:t>Description</w:t>
            </w:r>
          </w:p>
        </w:tc>
      </w:tr>
      <w:tr w:rsidR="005F15FF" w:rsidRPr="00867FDE"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ipv4Addr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Ipv4Addr</w:t>
            </w:r>
          </w:p>
        </w:tc>
        <w:tc>
          <w:tcPr>
            <w:tcW w:w="426"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rPr>
                <w:rFonts w:cs="Arial"/>
                <w:szCs w:val="18"/>
              </w:rPr>
            </w:pPr>
            <w:r w:rsidRPr="00867FDE">
              <w:rPr>
                <w:rFonts w:cs="Arial"/>
                <w:szCs w:val="18"/>
              </w:rPr>
              <w:t>Ipv4address of the tunnel end point in the data network.</w:t>
            </w:r>
          </w:p>
        </w:tc>
      </w:tr>
      <w:tr w:rsidR="005F15FF" w:rsidRPr="00867FDE"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ipv6Addr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pPr>
            <w:r w:rsidRPr="00867FDE">
              <w:t>Ipv6Addr</w:t>
            </w:r>
          </w:p>
        </w:tc>
        <w:tc>
          <w:tcPr>
            <w:tcW w:w="426"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C"/>
            </w:pPr>
            <w:r w:rsidRPr="00867FDE">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867FDE" w:rsidRDefault="005F15FF" w:rsidP="00A701C7">
            <w:pPr>
              <w:pStyle w:val="TAL"/>
              <w:rPr>
                <w:rFonts w:cs="Arial"/>
                <w:szCs w:val="18"/>
              </w:rPr>
            </w:pPr>
            <w:r w:rsidRPr="00867FDE">
              <w:rPr>
                <w:rFonts w:cs="Arial"/>
                <w:szCs w:val="18"/>
              </w:rPr>
              <w:t>Ipv6 address of the tunnel end point in the data network.</w:t>
            </w:r>
          </w:p>
        </w:tc>
      </w:tr>
      <w:tr w:rsidR="005F15FF" w:rsidRPr="00867FDE" w:rsidTr="00A701C7">
        <w:trPr>
          <w:jc w:val="center"/>
        </w:trPr>
        <w:tc>
          <w:tcPr>
            <w:tcW w:w="1761"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rPr>
                <w:lang w:val="en-US"/>
              </w:rPr>
            </w:pPr>
            <w:r w:rsidRPr="00867FDE">
              <w:t>portNumber</w:t>
            </w:r>
          </w:p>
        </w:tc>
        <w:tc>
          <w:tcPr>
            <w:tcW w:w="1701"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pPr>
            <w:r w:rsidRPr="00867FDE">
              <w:t>Uinteger</w:t>
            </w:r>
          </w:p>
        </w:tc>
        <w:tc>
          <w:tcPr>
            <w:tcW w:w="426"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C"/>
            </w:pPr>
            <w:r w:rsidRPr="00867FDE">
              <w:t>1</w:t>
            </w:r>
          </w:p>
        </w:tc>
        <w:tc>
          <w:tcPr>
            <w:tcW w:w="3602" w:type="dxa"/>
            <w:tcBorders>
              <w:top w:val="single" w:sz="4" w:space="0" w:color="auto"/>
              <w:left w:val="single" w:sz="4" w:space="0" w:color="auto"/>
              <w:bottom w:val="single" w:sz="4" w:space="0" w:color="auto"/>
              <w:right w:val="single" w:sz="4" w:space="0" w:color="auto"/>
            </w:tcBorders>
          </w:tcPr>
          <w:p w:rsidR="005F15FF" w:rsidRPr="00867FDE" w:rsidRDefault="005F15FF" w:rsidP="00A701C7">
            <w:pPr>
              <w:pStyle w:val="TAL"/>
              <w:rPr>
                <w:rFonts w:cs="Arial"/>
                <w:szCs w:val="18"/>
              </w:rPr>
            </w:pPr>
            <w:r w:rsidRPr="00867FDE">
              <w:rPr>
                <w:rFonts w:cs="Arial"/>
                <w:szCs w:val="18"/>
              </w:rPr>
              <w:t>UDP port number of the tunnel end point in the data network.</w:t>
            </w:r>
          </w:p>
        </w:tc>
      </w:tr>
      <w:tr w:rsidR="005F15FF" w:rsidRPr="00867FDE" w:rsidTr="00A701C7">
        <w:trPr>
          <w:jc w:val="center"/>
        </w:trPr>
        <w:tc>
          <w:tcPr>
            <w:tcW w:w="8624" w:type="dxa"/>
            <w:gridSpan w:val="5"/>
            <w:tcBorders>
              <w:top w:val="single" w:sz="4" w:space="0" w:color="auto"/>
              <w:left w:val="single" w:sz="4" w:space="0" w:color="auto"/>
              <w:bottom w:val="single" w:sz="4" w:space="0" w:color="auto"/>
              <w:right w:val="single" w:sz="4" w:space="0" w:color="auto"/>
            </w:tcBorders>
          </w:tcPr>
          <w:p w:rsidR="005F15FF" w:rsidRPr="00867FDE" w:rsidRDefault="005F15FF" w:rsidP="00A0147E">
            <w:pPr>
              <w:pStyle w:val="TAN"/>
            </w:pPr>
            <w:r w:rsidRPr="00867FDE">
              <w:t>NOTE:</w:t>
            </w:r>
            <w:r w:rsidRPr="00867FDE">
              <w:tab/>
            </w:r>
            <w:r w:rsidR="00A0147E" w:rsidRPr="00867FDE">
              <w:t>At least one of</w:t>
            </w:r>
            <w:r w:rsidRPr="00867FDE">
              <w:t xml:space="preserve"> the "ipv4Addr" attribute </w:t>
            </w:r>
            <w:r w:rsidR="00A0147E" w:rsidRPr="00867FDE">
              <w:t xml:space="preserve">and </w:t>
            </w:r>
            <w:r w:rsidRPr="00867FDE">
              <w:t>the "ipv6Addr" attribute shall be included in the "RouteInformation" data type.</w:t>
            </w:r>
          </w:p>
        </w:tc>
      </w:tr>
    </w:tbl>
    <w:p w:rsidR="005F15FF" w:rsidRPr="00867FDE" w:rsidRDefault="005F15FF" w:rsidP="005F15FF"/>
    <w:p w:rsidR="006A100E" w:rsidRPr="00867FDE" w:rsidRDefault="006A100E" w:rsidP="006A100E">
      <w:pPr>
        <w:pStyle w:val="Heading4"/>
      </w:pPr>
      <w:bookmarkStart w:id="382" w:name="_Toc24925854"/>
      <w:bookmarkStart w:id="383" w:name="_Toc24926032"/>
      <w:bookmarkStart w:id="384" w:name="_Toc24926208"/>
      <w:bookmarkStart w:id="385" w:name="_Hlk517952552"/>
      <w:bookmarkStart w:id="386" w:name="_Toc27592847"/>
      <w:r w:rsidRPr="00867FDE">
        <w:t>5.4.4.17</w:t>
      </w:r>
      <w:r w:rsidRPr="00867FDE">
        <w:tab/>
        <w:t>Type: Area</w:t>
      </w:r>
      <w:bookmarkEnd w:id="382"/>
      <w:bookmarkEnd w:id="383"/>
      <w:bookmarkEnd w:id="384"/>
      <w:bookmarkEnd w:id="386"/>
    </w:p>
    <w:p w:rsidR="006A100E" w:rsidRPr="00867FDE" w:rsidRDefault="006A100E" w:rsidP="006A100E">
      <w:pPr>
        <w:pStyle w:val="TH"/>
      </w:pPr>
      <w:r w:rsidRPr="00867FDE">
        <w:rPr>
          <w:noProof/>
        </w:rPr>
        <w:t>Table </w:t>
      </w:r>
      <w:r w:rsidRPr="00867FDE">
        <w:t xml:space="preserve">5.4.4.17-1: </w:t>
      </w:r>
      <w:r w:rsidRPr="00867FDE">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867FDE" w:rsidRDefault="006A100E" w:rsidP="00A701C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rPr>
                <w:rFonts w:cs="Arial"/>
                <w:szCs w:val="18"/>
              </w:rPr>
            </w:pPr>
            <w:r w:rsidRPr="00867FDE">
              <w:rPr>
                <w:rFonts w:cs="Arial"/>
                <w:szCs w:val="18"/>
              </w:rPr>
              <w:t>Description</w:t>
            </w:r>
          </w:p>
        </w:tc>
      </w:tr>
      <w:tr w:rsidR="006A100E"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tacs</w:t>
            </w:r>
          </w:p>
        </w:tc>
        <w:tc>
          <w:tcPr>
            <w:tcW w:w="15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array(Tac)</w:t>
            </w:r>
          </w:p>
        </w:tc>
        <w:tc>
          <w:tcPr>
            <w:tcW w:w="425" w:type="dxa"/>
            <w:tcBorders>
              <w:top w:val="single" w:sz="4" w:space="0" w:color="auto"/>
              <w:left w:val="single" w:sz="4" w:space="0" w:color="auto"/>
              <w:bottom w:val="single" w:sz="4" w:space="0" w:color="auto"/>
              <w:right w:val="single" w:sz="4" w:space="0" w:color="auto"/>
            </w:tcBorders>
          </w:tcPr>
          <w:p w:rsidR="006A100E" w:rsidRPr="00867FDE" w:rsidRDefault="002E2E14"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6A100E" w:rsidRPr="00867FDE" w:rsidRDefault="002E2E14" w:rsidP="00A701C7">
            <w:pPr>
              <w:pStyle w:val="TAL"/>
            </w:pPr>
            <w:r w:rsidRPr="00867FDE">
              <w:t>1</w:t>
            </w:r>
            <w:r w:rsidR="006A100E" w:rsidRPr="00867FDE">
              <w:t>..N</w:t>
            </w:r>
          </w:p>
        </w:tc>
        <w:tc>
          <w:tcPr>
            <w:tcW w:w="43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rPr>
                <w:rFonts w:cs="Arial"/>
                <w:szCs w:val="18"/>
              </w:rPr>
            </w:pPr>
            <w:r w:rsidRPr="00867FDE">
              <w:rPr>
                <w:rFonts w:cs="Arial"/>
                <w:szCs w:val="18"/>
              </w:rPr>
              <w:t>List of TACs</w:t>
            </w:r>
            <w:r w:rsidR="002E2E14" w:rsidRPr="00867FDE">
              <w:rPr>
                <w:rFonts w:cs="Arial"/>
                <w:szCs w:val="18"/>
              </w:rPr>
              <w:t>; shall be present if and only if areaCode is absent.</w:t>
            </w:r>
          </w:p>
        </w:tc>
      </w:tr>
      <w:tr w:rsidR="006A100E"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areaCode</w:t>
            </w:r>
          </w:p>
        </w:tc>
        <w:tc>
          <w:tcPr>
            <w:tcW w:w="1559" w:type="dxa"/>
            <w:tcBorders>
              <w:top w:val="single" w:sz="4" w:space="0" w:color="auto"/>
              <w:left w:val="single" w:sz="4" w:space="0" w:color="auto"/>
              <w:bottom w:val="single" w:sz="4" w:space="0" w:color="auto"/>
              <w:right w:val="single" w:sz="4" w:space="0" w:color="auto"/>
            </w:tcBorders>
          </w:tcPr>
          <w:p w:rsidR="006A100E" w:rsidRPr="00867FDE" w:rsidRDefault="006A100E" w:rsidP="002E2E14">
            <w:pPr>
              <w:pStyle w:val="TAL"/>
            </w:pPr>
            <w:r w:rsidRPr="00867FDE">
              <w:t>AreaCode</w:t>
            </w:r>
          </w:p>
        </w:tc>
        <w:tc>
          <w:tcPr>
            <w:tcW w:w="425" w:type="dxa"/>
            <w:tcBorders>
              <w:top w:val="single" w:sz="4" w:space="0" w:color="auto"/>
              <w:left w:val="single" w:sz="4" w:space="0" w:color="auto"/>
              <w:bottom w:val="single" w:sz="4" w:space="0" w:color="auto"/>
              <w:right w:val="single" w:sz="4" w:space="0" w:color="auto"/>
            </w:tcBorders>
          </w:tcPr>
          <w:p w:rsidR="006A100E" w:rsidRPr="00867FDE" w:rsidRDefault="00601C14"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6A100E" w:rsidRPr="00867FDE" w:rsidRDefault="006A100E" w:rsidP="002E2E14">
            <w:pPr>
              <w:pStyle w:val="TAL"/>
            </w:pPr>
            <w:r w:rsidRPr="00867FDE">
              <w:t>0..</w:t>
            </w:r>
            <w:r w:rsidR="002E2E14" w:rsidRPr="00867FDE">
              <w:t>1</w:t>
            </w:r>
          </w:p>
        </w:tc>
        <w:tc>
          <w:tcPr>
            <w:tcW w:w="4359" w:type="dxa"/>
            <w:tcBorders>
              <w:top w:val="single" w:sz="4" w:space="0" w:color="auto"/>
              <w:left w:val="single" w:sz="4" w:space="0" w:color="auto"/>
              <w:bottom w:val="single" w:sz="4" w:space="0" w:color="auto"/>
              <w:right w:val="single" w:sz="4" w:space="0" w:color="auto"/>
            </w:tcBorders>
          </w:tcPr>
          <w:p w:rsidR="006A100E" w:rsidRPr="00867FDE" w:rsidRDefault="006A100E" w:rsidP="000F0FA5">
            <w:pPr>
              <w:pStyle w:val="TAL"/>
              <w:rPr>
                <w:rFonts w:cs="Arial"/>
                <w:szCs w:val="18"/>
              </w:rPr>
            </w:pPr>
            <w:r w:rsidRPr="00867FDE">
              <w:rPr>
                <w:rFonts w:cs="Arial"/>
                <w:szCs w:val="18"/>
              </w:rPr>
              <w:t>Area Code</w:t>
            </w:r>
            <w:r w:rsidR="002E2E14" w:rsidRPr="00867FDE">
              <w:rPr>
                <w:rFonts w:cs="Arial"/>
                <w:szCs w:val="18"/>
              </w:rPr>
              <w:t>; shall be present if and only if tacs is absent.</w:t>
            </w:r>
          </w:p>
        </w:tc>
      </w:tr>
    </w:tbl>
    <w:p w:rsidR="006A100E" w:rsidRPr="00867FDE" w:rsidRDefault="006A100E" w:rsidP="006A100E"/>
    <w:p w:rsidR="006A100E" w:rsidRPr="00867FDE" w:rsidRDefault="006A100E" w:rsidP="006A100E">
      <w:pPr>
        <w:pStyle w:val="Heading4"/>
      </w:pPr>
      <w:bookmarkStart w:id="387" w:name="_Toc24925855"/>
      <w:bookmarkStart w:id="388" w:name="_Toc24926033"/>
      <w:bookmarkStart w:id="389" w:name="_Toc24926209"/>
      <w:bookmarkStart w:id="390" w:name="_Hlk517952837"/>
      <w:bookmarkStart w:id="391" w:name="_Toc27592848"/>
      <w:bookmarkEnd w:id="385"/>
      <w:r w:rsidRPr="00867FDE">
        <w:t>5.4.4.18</w:t>
      </w:r>
      <w:r w:rsidRPr="00867FDE">
        <w:tab/>
        <w:t>Type: ServiceAreaRestriction</w:t>
      </w:r>
      <w:bookmarkEnd w:id="387"/>
      <w:bookmarkEnd w:id="388"/>
      <w:bookmarkEnd w:id="389"/>
      <w:bookmarkEnd w:id="391"/>
    </w:p>
    <w:p w:rsidR="006A100E" w:rsidRPr="00867FDE" w:rsidRDefault="006A100E" w:rsidP="006A100E">
      <w:pPr>
        <w:pStyle w:val="TH"/>
      </w:pPr>
      <w:r w:rsidRPr="00867FDE">
        <w:rPr>
          <w:noProof/>
        </w:rPr>
        <w:t>Table </w:t>
      </w:r>
      <w:r w:rsidRPr="00867FDE">
        <w:t xml:space="preserve">5.4.4.18-1: </w:t>
      </w:r>
      <w:r w:rsidRPr="00867FDE">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867FDE" w:rsidTr="00B67591">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867FDE" w:rsidRDefault="006A100E" w:rsidP="00A701C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867FDE" w:rsidRDefault="006A100E" w:rsidP="00A701C7">
            <w:pPr>
              <w:pStyle w:val="TAH"/>
              <w:rPr>
                <w:rFonts w:cs="Arial"/>
                <w:szCs w:val="18"/>
              </w:rPr>
            </w:pPr>
            <w:r w:rsidRPr="00867FDE">
              <w:rPr>
                <w:rFonts w:cs="Arial"/>
                <w:szCs w:val="18"/>
              </w:rPr>
              <w:t>Description</w:t>
            </w:r>
          </w:p>
        </w:tc>
      </w:tr>
      <w:tr w:rsidR="006A100E" w:rsidRPr="00867FDE"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restrictionType</w:t>
            </w:r>
          </w:p>
        </w:tc>
        <w:tc>
          <w:tcPr>
            <w:tcW w:w="15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RestrictionType</w:t>
            </w:r>
          </w:p>
        </w:tc>
        <w:tc>
          <w:tcPr>
            <w:tcW w:w="42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rPr>
                <w:rFonts w:cs="Arial"/>
                <w:szCs w:val="18"/>
              </w:rPr>
            </w:pPr>
            <w:r w:rsidRPr="00867FDE">
              <w:rPr>
                <w:rFonts w:cs="Arial"/>
                <w:szCs w:val="18"/>
              </w:rPr>
              <w:t>string</w:t>
            </w:r>
            <w:r w:rsidRPr="00867FDE">
              <w:rPr>
                <w:rFonts w:cs="Arial"/>
                <w:szCs w:val="18"/>
              </w:rPr>
              <w:br/>
            </w:r>
            <w:r w:rsidR="00C340B8" w:rsidRPr="00867FDE">
              <w:rPr>
                <w:rFonts w:cs="Arial"/>
                <w:szCs w:val="18"/>
              </w:rPr>
              <w:t>"</w:t>
            </w:r>
            <w:r w:rsidRPr="00867FDE">
              <w:rPr>
                <w:rFonts w:cs="Arial"/>
                <w:szCs w:val="18"/>
              </w:rPr>
              <w:t>ALLOWED_AREAS</w:t>
            </w:r>
            <w:r w:rsidR="00C340B8" w:rsidRPr="00867FDE">
              <w:rPr>
                <w:rFonts w:cs="Arial"/>
                <w:szCs w:val="18"/>
              </w:rPr>
              <w:t>"</w:t>
            </w:r>
            <w:r w:rsidRPr="00867FDE">
              <w:rPr>
                <w:rFonts w:cs="Arial"/>
                <w:szCs w:val="18"/>
              </w:rPr>
              <w:t xml:space="preserve"> or</w:t>
            </w:r>
            <w:r w:rsidRPr="00867FDE">
              <w:rPr>
                <w:rFonts w:cs="Arial"/>
                <w:szCs w:val="18"/>
              </w:rPr>
              <w:br/>
            </w:r>
            <w:r w:rsidR="00C340B8" w:rsidRPr="00867FDE">
              <w:rPr>
                <w:rFonts w:cs="Arial"/>
                <w:szCs w:val="18"/>
              </w:rPr>
              <w:t>"</w:t>
            </w:r>
            <w:r w:rsidRPr="00867FDE">
              <w:rPr>
                <w:rFonts w:cs="Arial"/>
                <w:szCs w:val="18"/>
              </w:rPr>
              <w:t>NOT_ALLOWED_AREAS</w:t>
            </w:r>
            <w:r w:rsidR="00C340B8" w:rsidRPr="00867FDE">
              <w:rPr>
                <w:rFonts w:cs="Arial"/>
                <w:szCs w:val="18"/>
              </w:rPr>
              <w:t>"</w:t>
            </w:r>
          </w:p>
          <w:p w:rsidR="006A100E" w:rsidRPr="00867FDE" w:rsidRDefault="006A100E" w:rsidP="00A701C7">
            <w:pPr>
              <w:pStyle w:val="TAL"/>
              <w:rPr>
                <w:rFonts w:cs="Arial"/>
                <w:szCs w:val="18"/>
              </w:rPr>
            </w:pPr>
            <w:r w:rsidRPr="00867FDE">
              <w:rPr>
                <w:rFonts w:cs="Arial"/>
                <w:szCs w:val="18"/>
              </w:rPr>
              <w:t>shall be present if and only if the areas attribute is present</w:t>
            </w:r>
          </w:p>
        </w:tc>
      </w:tr>
      <w:tr w:rsidR="006A100E" w:rsidRPr="00867FDE"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areas</w:t>
            </w:r>
          </w:p>
        </w:tc>
        <w:tc>
          <w:tcPr>
            <w:tcW w:w="15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array(Area)</w:t>
            </w:r>
          </w:p>
        </w:tc>
        <w:tc>
          <w:tcPr>
            <w:tcW w:w="42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0..N</w:t>
            </w:r>
          </w:p>
          <w:p w:rsidR="00B67591" w:rsidRPr="00867FDE" w:rsidRDefault="00B67591" w:rsidP="00A701C7">
            <w:pPr>
              <w:pStyle w:val="TAL"/>
            </w:pPr>
            <w:r w:rsidRPr="00867FDE">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rPr>
                <w:rFonts w:cs="Arial"/>
                <w:szCs w:val="18"/>
              </w:rPr>
            </w:pPr>
            <w:r w:rsidRPr="00867FDE">
              <w:rPr>
                <w:rFonts w:cs="Arial"/>
                <w:szCs w:val="18"/>
              </w:rPr>
              <w:t xml:space="preserve">A list of Areas. </w:t>
            </w:r>
            <w:r w:rsidRPr="00867FDE">
              <w:rPr>
                <w:rFonts w:cs="Arial"/>
                <w:szCs w:val="18"/>
              </w:rPr>
              <w:br/>
              <w:t>These areas are:</w:t>
            </w:r>
          </w:p>
          <w:p w:rsidR="006A100E" w:rsidRPr="00867FDE" w:rsidRDefault="004167B2" w:rsidP="004167B2">
            <w:pPr>
              <w:pStyle w:val="TAL"/>
              <w:ind w:left="592" w:hanging="232"/>
              <w:rPr>
                <w:rFonts w:cs="Arial"/>
                <w:szCs w:val="18"/>
              </w:rPr>
            </w:pPr>
            <w:r w:rsidRPr="00867FDE">
              <w:rPr>
                <w:rFonts w:cs="Arial"/>
                <w:szCs w:val="18"/>
                <w:lang w:val="en-US" w:eastAsia="zh-CN"/>
              </w:rPr>
              <w:t>-</w:t>
            </w:r>
            <w:r w:rsidRPr="00867FDE">
              <w:tab/>
            </w:r>
            <w:r w:rsidR="006A100E" w:rsidRPr="00867FDE">
              <w:rPr>
                <w:rFonts w:cs="Arial"/>
                <w:szCs w:val="18"/>
              </w:rPr>
              <w:t xml:space="preserve">allowed areas if RestrictionType is </w:t>
            </w:r>
            <w:r w:rsidR="00C340B8" w:rsidRPr="00867FDE">
              <w:rPr>
                <w:rFonts w:cs="Arial"/>
                <w:szCs w:val="18"/>
              </w:rPr>
              <w:t>"</w:t>
            </w:r>
            <w:r w:rsidR="006A100E" w:rsidRPr="00867FDE">
              <w:rPr>
                <w:rFonts w:cs="Arial"/>
                <w:szCs w:val="18"/>
              </w:rPr>
              <w:t>ALLOWED_AREAS</w:t>
            </w:r>
            <w:r w:rsidR="00C340B8" w:rsidRPr="00867FDE">
              <w:rPr>
                <w:rFonts w:cs="Arial"/>
                <w:szCs w:val="18"/>
              </w:rPr>
              <w:t>"</w:t>
            </w:r>
          </w:p>
          <w:p w:rsidR="006A100E" w:rsidRPr="00867FDE" w:rsidRDefault="004167B2" w:rsidP="004167B2">
            <w:pPr>
              <w:pStyle w:val="TAL"/>
              <w:ind w:left="592" w:hanging="232"/>
              <w:rPr>
                <w:rFonts w:cs="Arial"/>
                <w:szCs w:val="18"/>
              </w:rPr>
            </w:pPr>
            <w:r w:rsidRPr="00867FDE">
              <w:rPr>
                <w:rFonts w:cs="Arial"/>
                <w:szCs w:val="18"/>
                <w:lang w:val="en-US" w:eastAsia="zh-CN"/>
              </w:rPr>
              <w:t>-</w:t>
            </w:r>
            <w:r w:rsidRPr="00867FDE">
              <w:tab/>
            </w:r>
            <w:r w:rsidR="006A100E" w:rsidRPr="00867FDE">
              <w:rPr>
                <w:rFonts w:cs="Arial"/>
                <w:szCs w:val="18"/>
              </w:rPr>
              <w:t xml:space="preserve">not allowed areas if RestrictionType is </w:t>
            </w:r>
            <w:r w:rsidR="00C340B8" w:rsidRPr="00867FDE">
              <w:rPr>
                <w:rFonts w:cs="Arial"/>
                <w:szCs w:val="18"/>
              </w:rPr>
              <w:t>"</w:t>
            </w:r>
            <w:r w:rsidR="006A100E" w:rsidRPr="00867FDE">
              <w:rPr>
                <w:rFonts w:cs="Arial"/>
                <w:szCs w:val="18"/>
              </w:rPr>
              <w:t>NOT_ALLOWED_AREAS</w:t>
            </w:r>
            <w:r w:rsidR="00C340B8" w:rsidRPr="00867FDE">
              <w:rPr>
                <w:rFonts w:cs="Arial"/>
                <w:szCs w:val="18"/>
              </w:rPr>
              <w:t>"</w:t>
            </w:r>
          </w:p>
          <w:p w:rsidR="006A100E" w:rsidRPr="00867FDE" w:rsidRDefault="006A100E" w:rsidP="00A701C7">
            <w:pPr>
              <w:pStyle w:val="TAL"/>
              <w:ind w:left="360"/>
              <w:rPr>
                <w:rFonts w:cs="Arial"/>
                <w:szCs w:val="18"/>
              </w:rPr>
            </w:pPr>
          </w:p>
        </w:tc>
      </w:tr>
      <w:tr w:rsidR="006A100E" w:rsidRPr="00867FDE"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maxNumOfTAs</w:t>
            </w:r>
          </w:p>
        </w:tc>
        <w:tc>
          <w:tcPr>
            <w:tcW w:w="1559"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Uinteger</w:t>
            </w:r>
          </w:p>
        </w:tc>
        <w:tc>
          <w:tcPr>
            <w:tcW w:w="425" w:type="dxa"/>
            <w:tcBorders>
              <w:top w:val="single" w:sz="4" w:space="0" w:color="auto"/>
              <w:left w:val="single" w:sz="4" w:space="0" w:color="auto"/>
              <w:bottom w:val="single" w:sz="4" w:space="0" w:color="auto"/>
              <w:right w:val="single" w:sz="4" w:space="0" w:color="auto"/>
            </w:tcBorders>
          </w:tcPr>
          <w:p w:rsidR="006A100E" w:rsidRPr="00867FDE" w:rsidRDefault="00C80058"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6A100E" w:rsidRPr="00867FDE" w:rsidRDefault="006A100E" w:rsidP="00A701C7">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C80058" w:rsidRPr="00867FDE" w:rsidRDefault="006A100E" w:rsidP="00C80058">
            <w:pPr>
              <w:pStyle w:val="TAL"/>
              <w:rPr>
                <w:rFonts w:cs="Arial"/>
                <w:szCs w:val="18"/>
              </w:rPr>
            </w:pPr>
            <w:r w:rsidRPr="00867FDE">
              <w:rPr>
                <w:rFonts w:cs="Arial"/>
                <w:szCs w:val="18"/>
              </w:rPr>
              <w:t>Maximum number of allowed tracking areas</w:t>
            </w:r>
            <w:r w:rsidR="00492FDE" w:rsidRPr="00867FDE">
              <w:rPr>
                <w:rFonts w:cs="Arial"/>
                <w:szCs w:val="18"/>
              </w:rPr>
              <w:t xml:space="preserve"> for use when restrictionType indicates "ALLOWED_AREAS"</w:t>
            </w:r>
            <w:r w:rsidRPr="00867FDE">
              <w:rPr>
                <w:rFonts w:cs="Arial"/>
                <w:szCs w:val="18"/>
              </w:rPr>
              <w:t>.</w:t>
            </w:r>
          </w:p>
          <w:p w:rsidR="006A100E" w:rsidRPr="00867FDE" w:rsidRDefault="00C80058" w:rsidP="00C80058">
            <w:pPr>
              <w:pStyle w:val="TAL"/>
              <w:rPr>
                <w:rFonts w:cs="Arial"/>
                <w:szCs w:val="18"/>
              </w:rPr>
            </w:pPr>
            <w:r w:rsidRPr="00867FDE">
              <w:rPr>
                <w:rFonts w:cs="Arial"/>
                <w:szCs w:val="18"/>
              </w:rPr>
              <w:t>This attribute shall be absent when attribute "restrictionType" takes the value "NOT_ALLOWED_AREAS".</w:t>
            </w:r>
          </w:p>
        </w:tc>
      </w:tr>
      <w:tr w:rsidR="00492FDE" w:rsidRPr="00867FDE"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L"/>
            </w:pPr>
            <w:r w:rsidRPr="00867FDE">
              <w:t>maxNumOfTAsForNotAllowedAreas</w:t>
            </w:r>
          </w:p>
        </w:tc>
        <w:tc>
          <w:tcPr>
            <w:tcW w:w="1559" w:type="dxa"/>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L"/>
            </w:pPr>
            <w:r w:rsidRPr="00867FDE">
              <w:t>Uinteger</w:t>
            </w:r>
          </w:p>
        </w:tc>
        <w:tc>
          <w:tcPr>
            <w:tcW w:w="425" w:type="dxa"/>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L"/>
              <w:rPr>
                <w:rFonts w:cs="Arial"/>
                <w:szCs w:val="18"/>
              </w:rPr>
            </w:pPr>
            <w:r w:rsidRPr="00867FDE">
              <w:rPr>
                <w:rFonts w:cs="Arial"/>
                <w:szCs w:val="18"/>
              </w:rPr>
              <w:t>Maximum number of allowed tracking areas for use when restrictionType indicates "NOT_ALLOWED_AREAS".</w:t>
            </w:r>
          </w:p>
          <w:p w:rsidR="00492FDE" w:rsidRPr="00867FDE" w:rsidRDefault="00492FDE" w:rsidP="00492FDE">
            <w:pPr>
              <w:pStyle w:val="TAL"/>
              <w:rPr>
                <w:rFonts w:cs="Arial"/>
                <w:szCs w:val="18"/>
              </w:rPr>
            </w:pPr>
            <w:r w:rsidRPr="00867FDE">
              <w:rPr>
                <w:rFonts w:cs="Arial"/>
                <w:szCs w:val="18"/>
              </w:rPr>
              <w:t>This attribute shall be absent when attribute "restrictionType" takes the value "ALLOWED_AREAS".</w:t>
            </w:r>
          </w:p>
        </w:tc>
      </w:tr>
      <w:tr w:rsidR="00492FDE" w:rsidRPr="00867FDE" w:rsidTr="00B67591">
        <w:trPr>
          <w:jc w:val="center"/>
        </w:trPr>
        <w:tc>
          <w:tcPr>
            <w:tcW w:w="9462" w:type="dxa"/>
            <w:gridSpan w:val="5"/>
            <w:tcBorders>
              <w:top w:val="single" w:sz="4" w:space="0" w:color="auto"/>
              <w:left w:val="single" w:sz="4" w:space="0" w:color="auto"/>
              <w:bottom w:val="single" w:sz="4" w:space="0" w:color="auto"/>
              <w:right w:val="single" w:sz="4" w:space="0" w:color="auto"/>
            </w:tcBorders>
          </w:tcPr>
          <w:p w:rsidR="00492FDE" w:rsidRPr="00867FDE" w:rsidRDefault="00492FDE" w:rsidP="00492FDE">
            <w:pPr>
              <w:pStyle w:val="TAL"/>
              <w:rPr>
                <w:rFonts w:cs="Arial"/>
                <w:szCs w:val="18"/>
              </w:rPr>
            </w:pPr>
            <w:r w:rsidRPr="00867FDE">
              <w:rPr>
                <w:rStyle w:val="TANChar"/>
              </w:rPr>
              <w:t>NOTE:</w:t>
            </w:r>
            <w:r w:rsidRPr="00867FDE">
              <w:rPr>
                <w:rStyle w:val="TANChar"/>
              </w:rPr>
              <w:tab/>
              <w:t>The empty array is used when service is allowed/restricted nowhere</w:t>
            </w:r>
            <w:r w:rsidRPr="00867FDE">
              <w:rPr>
                <w:rFonts w:hint="eastAsia"/>
                <w:lang w:eastAsia="zh-CN"/>
              </w:rPr>
              <w:t>.</w:t>
            </w:r>
          </w:p>
        </w:tc>
      </w:tr>
    </w:tbl>
    <w:p w:rsidR="006A100E" w:rsidRPr="00867FDE" w:rsidRDefault="006A100E" w:rsidP="006A100E"/>
    <w:p w:rsidR="005C3D7D" w:rsidRPr="00867FDE" w:rsidRDefault="005C3D7D" w:rsidP="005C3D7D">
      <w:pPr>
        <w:pStyle w:val="Heading4"/>
      </w:pPr>
      <w:bookmarkStart w:id="392" w:name="_Toc24925856"/>
      <w:bookmarkStart w:id="393" w:name="_Toc24926034"/>
      <w:bookmarkStart w:id="394" w:name="_Toc24926210"/>
      <w:bookmarkStart w:id="395" w:name="_Toc27592849"/>
      <w:bookmarkEnd w:id="390"/>
      <w:r w:rsidRPr="00867FDE">
        <w:t>5.4.4.19</w:t>
      </w:r>
      <w:r w:rsidRPr="00867FDE">
        <w:tab/>
        <w:t>Type: PlmnIdRm</w:t>
      </w:r>
      <w:bookmarkEnd w:id="392"/>
      <w:bookmarkEnd w:id="393"/>
      <w:bookmarkEnd w:id="394"/>
      <w:bookmarkEnd w:id="395"/>
    </w:p>
    <w:p w:rsidR="005C3D7D" w:rsidRPr="00867FDE" w:rsidRDefault="005C3D7D" w:rsidP="005C3D7D">
      <w:pPr>
        <w:rPr>
          <w:lang w:val="en-US"/>
        </w:rPr>
      </w:pPr>
      <w:r w:rsidRPr="00867FDE">
        <w:t>This data type is defined in the same way as the "PlmnId" data type, but with the OpenAPI "nullable: true" property.</w:t>
      </w:r>
    </w:p>
    <w:p w:rsidR="005C3D7D" w:rsidRPr="00867FDE" w:rsidRDefault="005C3D7D" w:rsidP="005C3D7D">
      <w:pPr>
        <w:pStyle w:val="Heading4"/>
      </w:pPr>
      <w:bookmarkStart w:id="396" w:name="_Toc24925857"/>
      <w:bookmarkStart w:id="397" w:name="_Toc24926035"/>
      <w:bookmarkStart w:id="398" w:name="_Toc24926211"/>
      <w:bookmarkStart w:id="399" w:name="_Toc27592850"/>
      <w:r w:rsidRPr="00867FDE">
        <w:lastRenderedPageBreak/>
        <w:t>5.4.4.20</w:t>
      </w:r>
      <w:r w:rsidRPr="00867FDE">
        <w:tab/>
        <w:t>Type: TaiRm</w:t>
      </w:r>
      <w:bookmarkEnd w:id="396"/>
      <w:bookmarkEnd w:id="397"/>
      <w:bookmarkEnd w:id="398"/>
      <w:bookmarkEnd w:id="399"/>
    </w:p>
    <w:p w:rsidR="005C3D7D" w:rsidRPr="00867FDE" w:rsidRDefault="005C3D7D" w:rsidP="005C3D7D">
      <w:pPr>
        <w:rPr>
          <w:lang w:val="en-US"/>
        </w:rPr>
      </w:pPr>
      <w:r w:rsidRPr="00867FDE">
        <w:t>This data type is defined in the same way as the "Tai" data type, but with the OpenAPI "nullable: true" property.</w:t>
      </w:r>
    </w:p>
    <w:p w:rsidR="005C3D7D" w:rsidRPr="00867FDE" w:rsidRDefault="005C3D7D" w:rsidP="005C3D7D">
      <w:pPr>
        <w:pStyle w:val="Heading4"/>
      </w:pPr>
      <w:bookmarkStart w:id="400" w:name="_Toc24925858"/>
      <w:bookmarkStart w:id="401" w:name="_Toc24926036"/>
      <w:bookmarkStart w:id="402" w:name="_Toc24926212"/>
      <w:bookmarkStart w:id="403" w:name="_Toc27592851"/>
      <w:r w:rsidRPr="00867FDE">
        <w:t>5.4.4.21</w:t>
      </w:r>
      <w:r w:rsidRPr="00867FDE">
        <w:tab/>
        <w:t>Type: EcgiRm</w:t>
      </w:r>
      <w:bookmarkEnd w:id="400"/>
      <w:bookmarkEnd w:id="401"/>
      <w:bookmarkEnd w:id="402"/>
      <w:bookmarkEnd w:id="403"/>
    </w:p>
    <w:p w:rsidR="005C3D7D" w:rsidRPr="00867FDE" w:rsidRDefault="005C3D7D" w:rsidP="005C3D7D">
      <w:pPr>
        <w:rPr>
          <w:lang w:val="en-US"/>
        </w:rPr>
      </w:pPr>
      <w:r w:rsidRPr="00867FDE">
        <w:t>This data type is defined in the same way as the "Ecgi" data type, but with the OpenAPI "nullable: true" property.</w:t>
      </w:r>
    </w:p>
    <w:p w:rsidR="005C3D7D" w:rsidRPr="00867FDE" w:rsidRDefault="005C3D7D" w:rsidP="005C3D7D">
      <w:pPr>
        <w:pStyle w:val="Heading4"/>
      </w:pPr>
      <w:bookmarkStart w:id="404" w:name="_Toc24925859"/>
      <w:bookmarkStart w:id="405" w:name="_Toc24926037"/>
      <w:bookmarkStart w:id="406" w:name="_Toc24926213"/>
      <w:bookmarkStart w:id="407" w:name="_Toc27592852"/>
      <w:r w:rsidRPr="00867FDE">
        <w:t>5.4.4.22</w:t>
      </w:r>
      <w:r w:rsidRPr="00867FDE">
        <w:tab/>
        <w:t>Type: NcgiRm</w:t>
      </w:r>
      <w:bookmarkEnd w:id="404"/>
      <w:bookmarkEnd w:id="405"/>
      <w:bookmarkEnd w:id="406"/>
      <w:bookmarkEnd w:id="407"/>
    </w:p>
    <w:p w:rsidR="005C3D7D" w:rsidRPr="00867FDE" w:rsidRDefault="005C3D7D" w:rsidP="005C3D7D">
      <w:pPr>
        <w:rPr>
          <w:lang w:val="en-US"/>
        </w:rPr>
      </w:pPr>
      <w:r w:rsidRPr="00867FDE">
        <w:t>This data type is defined in the same way as the "Ncgi" data type, but with the OpenAPI "nullable: true" property.</w:t>
      </w:r>
    </w:p>
    <w:p w:rsidR="005C3D7D" w:rsidRPr="00867FDE" w:rsidRDefault="005C3D7D" w:rsidP="005C3D7D">
      <w:pPr>
        <w:pStyle w:val="Heading4"/>
      </w:pPr>
      <w:bookmarkStart w:id="408" w:name="_Toc24925860"/>
      <w:bookmarkStart w:id="409" w:name="_Toc24926038"/>
      <w:bookmarkStart w:id="410" w:name="_Toc24926214"/>
      <w:bookmarkStart w:id="411" w:name="_Toc27592853"/>
      <w:r w:rsidRPr="00867FDE">
        <w:t>5.4.4.23</w:t>
      </w:r>
      <w:r w:rsidRPr="00867FDE">
        <w:tab/>
        <w:t>Type: EutraLocationRm</w:t>
      </w:r>
      <w:bookmarkEnd w:id="408"/>
      <w:bookmarkEnd w:id="409"/>
      <w:bookmarkEnd w:id="410"/>
      <w:bookmarkEnd w:id="411"/>
    </w:p>
    <w:p w:rsidR="005C3D7D" w:rsidRPr="00867FDE" w:rsidRDefault="005C3D7D" w:rsidP="005C3D7D">
      <w:pPr>
        <w:rPr>
          <w:lang w:val="en-US"/>
        </w:rPr>
      </w:pPr>
      <w:r w:rsidRPr="00867FDE">
        <w:t>This data type is defined in the same way as the "EutraLocation" data type, but with the OpenAPI "nullable: true" property.</w:t>
      </w:r>
    </w:p>
    <w:p w:rsidR="005C3D7D" w:rsidRPr="00867FDE" w:rsidRDefault="005C3D7D" w:rsidP="005C3D7D">
      <w:pPr>
        <w:pStyle w:val="Heading4"/>
      </w:pPr>
      <w:bookmarkStart w:id="412" w:name="_Toc24925861"/>
      <w:bookmarkStart w:id="413" w:name="_Toc24926039"/>
      <w:bookmarkStart w:id="414" w:name="_Toc24926215"/>
      <w:bookmarkStart w:id="415" w:name="_Toc27592854"/>
      <w:r w:rsidRPr="00867FDE">
        <w:t>5.4.4.24</w:t>
      </w:r>
      <w:r w:rsidRPr="00867FDE">
        <w:tab/>
        <w:t>Type: NrLocationRm</w:t>
      </w:r>
      <w:bookmarkEnd w:id="412"/>
      <w:bookmarkEnd w:id="413"/>
      <w:bookmarkEnd w:id="414"/>
      <w:bookmarkEnd w:id="415"/>
    </w:p>
    <w:p w:rsidR="005C3D7D" w:rsidRPr="00867FDE" w:rsidRDefault="005C3D7D" w:rsidP="005C3D7D">
      <w:pPr>
        <w:rPr>
          <w:lang w:val="en-US"/>
        </w:rPr>
      </w:pPr>
      <w:r w:rsidRPr="00867FDE">
        <w:t>This data type is defined in the same way as the "NrLocation" data type, but with the OpenAPI "nullable: true" property.</w:t>
      </w:r>
    </w:p>
    <w:p w:rsidR="005C3D7D" w:rsidRPr="00867FDE" w:rsidRDefault="005C3D7D" w:rsidP="005C3D7D">
      <w:pPr>
        <w:pStyle w:val="Heading4"/>
      </w:pPr>
      <w:bookmarkStart w:id="416" w:name="_Toc24925862"/>
      <w:bookmarkStart w:id="417" w:name="_Toc24926040"/>
      <w:bookmarkStart w:id="418" w:name="_Toc24926216"/>
      <w:bookmarkStart w:id="419" w:name="_Toc27592855"/>
      <w:r w:rsidRPr="00867FDE">
        <w:t>5.4.4.25</w:t>
      </w:r>
      <w:r w:rsidRPr="00867FDE">
        <w:tab/>
        <w:t>Type: UpSecurityRm</w:t>
      </w:r>
      <w:bookmarkEnd w:id="416"/>
      <w:bookmarkEnd w:id="417"/>
      <w:bookmarkEnd w:id="418"/>
      <w:bookmarkEnd w:id="419"/>
    </w:p>
    <w:p w:rsidR="005C3D7D" w:rsidRPr="00867FDE" w:rsidRDefault="005C3D7D" w:rsidP="005C3D7D">
      <w:pPr>
        <w:rPr>
          <w:lang w:val="en-US"/>
        </w:rPr>
      </w:pPr>
      <w:r w:rsidRPr="00867FDE">
        <w:t>This data type is defined in the same way as the "UpSecurity" data type, but with the OpenAPI "nullable: true" property.</w:t>
      </w:r>
    </w:p>
    <w:p w:rsidR="005C3D7D" w:rsidRPr="00867FDE" w:rsidRDefault="005C3D7D" w:rsidP="005C3D7D">
      <w:pPr>
        <w:pStyle w:val="Heading4"/>
      </w:pPr>
      <w:bookmarkStart w:id="420" w:name="_Toc24925863"/>
      <w:bookmarkStart w:id="421" w:name="_Toc24926041"/>
      <w:bookmarkStart w:id="422" w:name="_Toc24926217"/>
      <w:bookmarkStart w:id="423" w:name="_Toc27592856"/>
      <w:r w:rsidRPr="00867FDE">
        <w:t>5.4.4.26</w:t>
      </w:r>
      <w:r w:rsidRPr="00867FDE">
        <w:tab/>
        <w:t xml:space="preserve">Type: </w:t>
      </w:r>
      <w:r w:rsidRPr="00867FDE">
        <w:rPr>
          <w:lang w:eastAsia="zh-CN"/>
        </w:rPr>
        <w:t>RefToBinaryDataRm</w:t>
      </w:r>
      <w:bookmarkEnd w:id="420"/>
      <w:bookmarkEnd w:id="421"/>
      <w:bookmarkEnd w:id="422"/>
      <w:bookmarkEnd w:id="423"/>
    </w:p>
    <w:p w:rsidR="005C3D7D" w:rsidRPr="00867FDE" w:rsidRDefault="005C3D7D" w:rsidP="005C3D7D">
      <w:pPr>
        <w:rPr>
          <w:lang w:val="en-US"/>
        </w:rPr>
      </w:pPr>
      <w:r w:rsidRPr="00867FDE">
        <w:t>This data type is defined in the same way as the "</w:t>
      </w:r>
      <w:r w:rsidRPr="00867FDE">
        <w:rPr>
          <w:lang w:eastAsia="zh-CN"/>
        </w:rPr>
        <w:t xml:space="preserve"> RefToBinaryData</w:t>
      </w:r>
      <w:r w:rsidRPr="00867FDE">
        <w:t xml:space="preserve"> " data type, but with the OpenAPI "nullable: true" property.</w:t>
      </w:r>
    </w:p>
    <w:p w:rsidR="00953FDC" w:rsidRPr="00867FDE" w:rsidRDefault="00953FDC" w:rsidP="00953FDC">
      <w:pPr>
        <w:pStyle w:val="Heading4"/>
      </w:pPr>
      <w:bookmarkStart w:id="424" w:name="_Toc24925864"/>
      <w:bookmarkStart w:id="425" w:name="_Toc24926042"/>
      <w:bookmarkStart w:id="426" w:name="_Toc24926218"/>
      <w:bookmarkStart w:id="427" w:name="_Toc27592857"/>
      <w:r w:rsidRPr="00867FDE">
        <w:t>5.4.4.27</w:t>
      </w:r>
      <w:r w:rsidRPr="00867FDE">
        <w:tab/>
        <w:t>Type: PresenceInfo</w:t>
      </w:r>
      <w:bookmarkEnd w:id="424"/>
      <w:bookmarkEnd w:id="425"/>
      <w:bookmarkEnd w:id="426"/>
      <w:bookmarkEnd w:id="427"/>
    </w:p>
    <w:p w:rsidR="00953FDC" w:rsidRPr="00867FDE" w:rsidRDefault="00953FDC" w:rsidP="00953FDC">
      <w:pPr>
        <w:pStyle w:val="TH"/>
      </w:pPr>
      <w:r w:rsidRPr="00867FDE">
        <w:rPr>
          <w:noProof/>
        </w:rPr>
        <w:t>Table </w:t>
      </w:r>
      <w:r w:rsidRPr="00867FDE">
        <w:t xml:space="preserve">5.4.4.27-1: </w:t>
      </w:r>
      <w:r w:rsidRPr="00867FDE">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3FDC" w:rsidRPr="00867FDE" w:rsidRDefault="00953FDC" w:rsidP="00A701C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rPr>
                <w:rFonts w:cs="Arial"/>
                <w:szCs w:val="18"/>
              </w:rPr>
            </w:pPr>
            <w:r w:rsidRPr="00867FDE">
              <w:rPr>
                <w:rFonts w:cs="Arial"/>
                <w:szCs w:val="18"/>
              </w:rPr>
              <w:t>Description</w:t>
            </w: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praId</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2E6586" w:rsidRPr="00867FDE" w:rsidRDefault="00953FDC" w:rsidP="002E6586">
            <w:pPr>
              <w:pStyle w:val="TAL"/>
              <w:rPr>
                <w:lang w:eastAsia="zh-CN"/>
              </w:rPr>
            </w:pPr>
            <w:r w:rsidRPr="00867FDE">
              <w:rPr>
                <w:lang w:eastAsia="zh-CN"/>
              </w:rPr>
              <w:t xml:space="preserve">Represents an identifier </w:t>
            </w:r>
            <w:r w:rsidR="002E6586" w:rsidRPr="00867FDE">
              <w:rPr>
                <w:lang w:eastAsia="zh-CN"/>
              </w:rPr>
              <w:t xml:space="preserve">of </w:t>
            </w:r>
            <w:r w:rsidRPr="00867FDE">
              <w:rPr>
                <w:lang w:eastAsia="zh-CN"/>
              </w:rPr>
              <w:t xml:space="preserve">the </w:t>
            </w:r>
            <w:r w:rsidR="002E6586" w:rsidRPr="00867FDE">
              <w:rPr>
                <w:lang w:eastAsia="zh-CN"/>
              </w:rPr>
              <w:t>Presence Reporting</w:t>
            </w:r>
            <w:r w:rsidRPr="00867FDE">
              <w:rPr>
                <w:lang w:eastAsia="zh-CN"/>
              </w:rPr>
              <w:t xml:space="preserve"> </w:t>
            </w:r>
            <w:r w:rsidR="002E6586" w:rsidRPr="00867FDE">
              <w:rPr>
                <w:lang w:eastAsia="zh-CN"/>
              </w:rPr>
              <w:t>Area (see clause 28.</w:t>
            </w:r>
            <w:r w:rsidR="00354215" w:rsidRPr="00867FDE">
              <w:rPr>
                <w:lang w:eastAsia="zh-CN"/>
              </w:rPr>
              <w:t>10</w:t>
            </w:r>
            <w:r w:rsidR="002E6586" w:rsidRPr="00867FDE">
              <w:rPr>
                <w:lang w:eastAsia="zh-CN"/>
              </w:rPr>
              <w:t xml:space="preserve"> of 3GPP TS 23.003</w:t>
            </w:r>
            <w:r w:rsidR="002E6586" w:rsidRPr="00867FDE">
              <w:rPr>
                <w:lang w:val="en-US" w:eastAsia="zh-CN"/>
              </w:rPr>
              <w:t> </w:t>
            </w:r>
            <w:r w:rsidR="002E6586" w:rsidRPr="00867FDE">
              <w:rPr>
                <w:lang w:eastAsia="zh-CN"/>
              </w:rPr>
              <w:t>[7])</w:t>
            </w:r>
            <w:r w:rsidRPr="00867FDE">
              <w:rPr>
                <w:lang w:eastAsia="zh-CN"/>
              </w:rPr>
              <w:t>. This IE shall be present if the Area of Interest subscribed or reported is a Presence Reporting Area.</w:t>
            </w:r>
            <w:r w:rsidR="002E6586" w:rsidRPr="00867FDE">
              <w:rPr>
                <w:lang w:eastAsia="zh-CN"/>
              </w:rPr>
              <w:t xml:space="preserve"> </w:t>
            </w:r>
          </w:p>
          <w:p w:rsidR="002E6586" w:rsidRPr="00867FDE" w:rsidRDefault="002E6586" w:rsidP="002E6586">
            <w:pPr>
              <w:pStyle w:val="TAL"/>
              <w:rPr>
                <w:rFonts w:cs="Arial"/>
                <w:szCs w:val="18"/>
              </w:rPr>
            </w:pPr>
          </w:p>
          <w:p w:rsidR="002E6586" w:rsidRPr="00867FDE" w:rsidRDefault="002E6586" w:rsidP="002E6586">
            <w:pPr>
              <w:pStyle w:val="TAL"/>
              <w:rPr>
                <w:rFonts w:cs="Arial"/>
                <w:szCs w:val="18"/>
              </w:rPr>
            </w:pPr>
            <w:r w:rsidRPr="00867FDE">
              <w:rPr>
                <w:rFonts w:cs="Arial"/>
                <w:szCs w:val="18"/>
              </w:rPr>
              <w:t xml:space="preserve">When present, it shall be encoded as a string representing an integer in the following ranges: </w:t>
            </w:r>
          </w:p>
          <w:p w:rsidR="002E6586" w:rsidRPr="00867FDE" w:rsidRDefault="002E6586" w:rsidP="002E6586">
            <w:pPr>
              <w:rPr>
                <w:rFonts w:ascii="Arial" w:hAnsi="Arial" w:cs="Arial"/>
                <w:sz w:val="18"/>
                <w:szCs w:val="18"/>
              </w:rPr>
            </w:pPr>
            <w:r w:rsidRPr="00867FDE">
              <w:rPr>
                <w:rFonts w:ascii="Arial" w:hAnsi="Arial" w:cs="Arial"/>
                <w:sz w:val="18"/>
                <w:szCs w:val="18"/>
              </w:rPr>
              <w:t xml:space="preserve">0 </w:t>
            </w:r>
            <w:r w:rsidR="008449F0" w:rsidRPr="00867FDE">
              <w:rPr>
                <w:rFonts w:ascii="Arial" w:hAnsi="Arial" w:cs="Arial"/>
                <w:sz w:val="18"/>
                <w:szCs w:val="18"/>
              </w:rPr>
              <w:t>to</w:t>
            </w:r>
            <w:r w:rsidRPr="00867FDE">
              <w:rPr>
                <w:rFonts w:ascii="Arial" w:hAnsi="Arial" w:cs="Arial"/>
                <w:sz w:val="18"/>
                <w:szCs w:val="18"/>
              </w:rPr>
              <w:t xml:space="preserve"> 8 388 607 for UE-dedicated PRA </w:t>
            </w:r>
          </w:p>
          <w:p w:rsidR="002E6586" w:rsidRPr="00867FDE" w:rsidRDefault="002E6586" w:rsidP="002E6586">
            <w:pPr>
              <w:rPr>
                <w:rFonts w:ascii="Arial" w:hAnsi="Arial" w:cs="Arial"/>
                <w:sz w:val="18"/>
                <w:szCs w:val="18"/>
              </w:rPr>
            </w:pPr>
            <w:r w:rsidRPr="00867FDE">
              <w:rPr>
                <w:rFonts w:ascii="Arial" w:hAnsi="Arial" w:cs="Arial"/>
                <w:sz w:val="18"/>
                <w:szCs w:val="18"/>
              </w:rPr>
              <w:t>8 388 608 to 16 777 215 for Core Network predefined PRA.</w:t>
            </w:r>
          </w:p>
          <w:p w:rsidR="002E6586" w:rsidRPr="00867FDE" w:rsidRDefault="002E6586" w:rsidP="002E6586">
            <w:pPr>
              <w:pStyle w:val="TAL"/>
            </w:pPr>
            <w:r w:rsidRPr="00867FDE">
              <w:t xml:space="preserve">Examples: </w:t>
            </w:r>
          </w:p>
          <w:p w:rsidR="002E6586" w:rsidRPr="00867FDE" w:rsidRDefault="002E6586" w:rsidP="002E6586">
            <w:pPr>
              <w:pStyle w:val="TAL"/>
            </w:pPr>
            <w:r w:rsidRPr="00867FDE">
              <w:t>PRA ID 123 is encoded as "123"</w:t>
            </w:r>
          </w:p>
          <w:p w:rsidR="002E6586" w:rsidRPr="00867FDE" w:rsidRDefault="002E6586" w:rsidP="002E6586">
            <w:pPr>
              <w:pStyle w:val="TAL"/>
            </w:pPr>
            <w:r w:rsidRPr="00867FDE">
              <w:t>PRA ID 11 238 660 is encoded as "11238660"</w:t>
            </w:r>
          </w:p>
          <w:p w:rsidR="00953FDC" w:rsidRPr="00867FDE" w:rsidRDefault="00953FDC" w:rsidP="002E6586">
            <w:pPr>
              <w:pStyle w:val="TAL"/>
              <w:rPr>
                <w:rFonts w:cs="Arial"/>
                <w:szCs w:val="18"/>
              </w:rPr>
            </w:pP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presenceState</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PresenceState</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rPr>
            </w:pPr>
            <w:r w:rsidRPr="00867FDE">
              <w:rPr>
                <w:lang w:eastAsia="zh-CN"/>
              </w:rPr>
              <w:t>Indicates whether the UE is inside or outside of the area of interest (e.g presence reporting area or the LADN area), or if the presence reporting area is inactive in the serving node</w:t>
            </w:r>
            <w:r w:rsidRPr="00867FDE">
              <w:rPr>
                <w:rFonts w:hint="eastAsia"/>
                <w:lang w:eastAsia="zh-CN"/>
              </w:rPr>
              <w:t>.</w:t>
            </w: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12006D" w:rsidP="0012006D">
            <w:pPr>
              <w:pStyle w:val="TAL"/>
            </w:pPr>
            <w:r w:rsidRPr="00867FDE">
              <w:rPr>
                <w:lang w:eastAsia="zh-CN"/>
              </w:rPr>
              <w:t>a</w:t>
            </w:r>
            <w:r w:rsidR="00953FDC" w:rsidRPr="00867FDE">
              <w:rPr>
                <w:lang w:eastAsia="zh-CN"/>
              </w:rPr>
              <w:t>rray(Tai)</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pPr>
            <w:r w:rsidRPr="00867FDE">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t>ecgiList</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lang w:eastAsia="zh-CN"/>
              </w:rPr>
              <w:t>array(</w:t>
            </w:r>
            <w:r w:rsidRPr="00867FDE">
              <w:rPr>
                <w:rFonts w:hint="eastAsia"/>
                <w:lang w:eastAsia="zh-CN"/>
              </w:rPr>
              <w:t>Ecgi</w:t>
            </w:r>
            <w:r w:rsidRPr="00867FDE">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12006D" w:rsidP="00A701C7">
            <w:pPr>
              <w:pStyle w:val="TAL"/>
              <w:rPr>
                <w:lang w:eastAsia="zh-CN"/>
              </w:rPr>
            </w:pPr>
            <w:r w:rsidRPr="00867FDE">
              <w:rPr>
                <w:lang w:eastAsia="zh-CN"/>
              </w:rPr>
              <w:t>1</w:t>
            </w:r>
            <w:r w:rsidR="00953FDC" w:rsidRPr="00867FDE">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lang w:eastAsia="zh-CN"/>
              </w:rPr>
            </w:pPr>
            <w:r w:rsidRPr="00867FDE">
              <w:t xml:space="preserve">Represents the list of EUTRAN cell Ids </w:t>
            </w:r>
            <w:r w:rsidRPr="00867FDE">
              <w:rPr>
                <w:rFonts w:cs="Arial"/>
                <w:szCs w:val="18"/>
                <w:lang w:eastAsia="zh-CN"/>
              </w:rPr>
              <w:t>that constitutes the area</w:t>
            </w:r>
            <w:r w:rsidRPr="00867FDE">
              <w:t>. This IE shall be present if the Area of Interest subscribed is a list of EUTRAN cell Ids.</w:t>
            </w: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t>n</w:t>
            </w:r>
            <w:r w:rsidRPr="00867FDE">
              <w:rPr>
                <w:rFonts w:hint="eastAsia"/>
              </w:rPr>
              <w:t>cgi</w:t>
            </w:r>
            <w:r w:rsidRPr="00867FDE">
              <w:t>List</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lang w:eastAsia="zh-CN"/>
              </w:rPr>
              <w:t>array(</w:t>
            </w:r>
            <w:r w:rsidRPr="00867FDE">
              <w:rPr>
                <w:rFonts w:hint="eastAsia"/>
                <w:lang w:eastAsia="zh-CN"/>
              </w:rPr>
              <w:t>Ncgi</w:t>
            </w:r>
            <w:r w:rsidRPr="00867FDE">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12006D" w:rsidP="00A701C7">
            <w:pPr>
              <w:pStyle w:val="TAL"/>
              <w:rPr>
                <w:lang w:eastAsia="zh-CN"/>
              </w:rPr>
            </w:pPr>
            <w:r w:rsidRPr="00867FDE">
              <w:rPr>
                <w:lang w:eastAsia="zh-CN"/>
              </w:rPr>
              <w:t>1</w:t>
            </w:r>
            <w:r w:rsidR="00953FDC" w:rsidRPr="00867FDE">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lang w:eastAsia="zh-CN"/>
              </w:rPr>
            </w:pPr>
            <w:r w:rsidRPr="00867FDE">
              <w:t xml:space="preserve">Represents the list of NR cell Ids </w:t>
            </w:r>
            <w:r w:rsidRPr="00867FDE">
              <w:rPr>
                <w:rFonts w:cs="Arial"/>
                <w:szCs w:val="18"/>
                <w:lang w:eastAsia="zh-CN"/>
              </w:rPr>
              <w:t>that constitutes the area</w:t>
            </w:r>
            <w:r w:rsidRPr="00867FDE">
              <w:t>. This IE shall be present if the Area of Interest subscribed is a list of NR cell Ids.</w:t>
            </w:r>
          </w:p>
        </w:tc>
      </w:tr>
      <w:tr w:rsidR="00953FDC"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t>array(GlobalRanNodeId)</w:t>
            </w:r>
          </w:p>
        </w:tc>
        <w:tc>
          <w:tcPr>
            <w:tcW w:w="425"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12006D" w:rsidP="00A701C7">
            <w:pPr>
              <w:pStyle w:val="TAL"/>
              <w:rPr>
                <w:lang w:eastAsia="zh-CN"/>
              </w:rPr>
            </w:pPr>
            <w:r w:rsidRPr="00867FDE">
              <w:rPr>
                <w:lang w:eastAsia="zh-CN"/>
              </w:rPr>
              <w:t>1</w:t>
            </w:r>
            <w:r w:rsidR="00953FDC" w:rsidRPr="00867FDE">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lang w:eastAsia="zh-CN"/>
              </w:rPr>
            </w:pPr>
            <w:r w:rsidRPr="00867FDE">
              <w:t>Represents the</w:t>
            </w:r>
            <w:r w:rsidRPr="00867FDE">
              <w:rPr>
                <w:rFonts w:hint="eastAsia"/>
              </w:rPr>
              <w:t xml:space="preserve"> list of NG RAN n</w:t>
            </w:r>
            <w:r w:rsidRPr="00867FDE">
              <w:t xml:space="preserve">ode identifiers </w:t>
            </w:r>
            <w:r w:rsidRPr="00867FDE">
              <w:rPr>
                <w:rFonts w:cs="Arial"/>
                <w:szCs w:val="18"/>
                <w:lang w:eastAsia="zh-CN"/>
              </w:rPr>
              <w:t>that constitutes the area</w:t>
            </w:r>
            <w:r w:rsidRPr="00867FDE">
              <w:t xml:space="preserve">. </w:t>
            </w:r>
            <w:r w:rsidRPr="00867FDE">
              <w:rPr>
                <w:rFonts w:hint="eastAsia"/>
              </w:rPr>
              <w:t>This IE shall be present if the Area of Interest subscribed is a list of NG RAN n</w:t>
            </w:r>
            <w:r w:rsidRPr="00867FDE">
              <w:t>ode identifiers.</w:t>
            </w:r>
          </w:p>
        </w:tc>
      </w:tr>
      <w:tr w:rsidR="00AE1A74" w:rsidRPr="00867FDE"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lang w:eastAsia="zh-CN"/>
              </w:rPr>
            </w:pPr>
            <w:r w:rsidRPr="00867FDE">
              <w:rPr>
                <w:lang w:val="fr-FR" w:eastAsia="zh-CN"/>
              </w:rPr>
              <w:t>globalENb</w:t>
            </w:r>
            <w:r w:rsidRPr="00867FDE">
              <w:rPr>
                <w:rFonts w:hint="eastAsia"/>
                <w:lang w:val="fr-FR" w:eastAsia="zh-CN"/>
              </w:rPr>
              <w:t>I</w:t>
            </w:r>
            <w:r w:rsidRPr="00867FDE">
              <w:rPr>
                <w:lang w:val="fr-FR" w:eastAsia="zh-CN"/>
              </w:rPr>
              <w:t>dList</w:t>
            </w:r>
          </w:p>
        </w:tc>
        <w:tc>
          <w:tcPr>
            <w:tcW w:w="1559"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pPr>
            <w:r w:rsidRPr="00867FDE">
              <w:t>array(GlobalRanNodeId)</w:t>
            </w:r>
          </w:p>
        </w:tc>
        <w:tc>
          <w:tcPr>
            <w:tcW w:w="425"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lang w:eastAsia="zh-CN"/>
              </w:rPr>
            </w:pPr>
            <w:r w:rsidRPr="00867FDE">
              <w:rPr>
                <w:rFonts w:hint="eastAsia"/>
                <w:lang w:eastAsia="zh-CN"/>
              </w:rPr>
              <w:t>1</w:t>
            </w:r>
            <w:r w:rsidRPr="00867FDE">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pPr>
            <w:r w:rsidRPr="00867FDE">
              <w:t>Represents the</w:t>
            </w:r>
            <w:r w:rsidRPr="00867FDE">
              <w:rPr>
                <w:rFonts w:hint="eastAsia"/>
              </w:rPr>
              <w:t xml:space="preserve"> list of </w:t>
            </w:r>
            <w:r w:rsidRPr="00867FDE">
              <w:t xml:space="preserve">eNodeB identifiers </w:t>
            </w:r>
            <w:r w:rsidRPr="00867FDE">
              <w:rPr>
                <w:rFonts w:cs="Arial"/>
                <w:szCs w:val="18"/>
                <w:lang w:eastAsia="zh-CN"/>
              </w:rPr>
              <w:t>that constitutes the area</w:t>
            </w:r>
            <w:r w:rsidRPr="00867FDE">
              <w:t xml:space="preserve">. </w:t>
            </w:r>
            <w:r w:rsidRPr="00867FDE">
              <w:rPr>
                <w:rFonts w:hint="eastAsia"/>
              </w:rPr>
              <w:t xml:space="preserve">This IE shall be present if the Area of Interest subscribed is a list of </w:t>
            </w:r>
            <w:r w:rsidRPr="00867FDE">
              <w:t>eNodeB identifiers.</w:t>
            </w:r>
          </w:p>
        </w:tc>
      </w:tr>
    </w:tbl>
    <w:p w:rsidR="005F15FF" w:rsidRPr="00867FDE" w:rsidRDefault="005F15FF" w:rsidP="00FB59E9">
      <w:pPr>
        <w:rPr>
          <w:lang w:val="en-US"/>
        </w:rPr>
      </w:pPr>
    </w:p>
    <w:p w:rsidR="00953FDC" w:rsidRPr="00867FDE" w:rsidRDefault="00953FDC" w:rsidP="00953FDC">
      <w:pPr>
        <w:pStyle w:val="Heading4"/>
        <w:rPr>
          <w:lang w:val="en-US"/>
        </w:rPr>
      </w:pPr>
      <w:bookmarkStart w:id="428" w:name="_Toc24925865"/>
      <w:bookmarkStart w:id="429" w:name="_Toc24926043"/>
      <w:bookmarkStart w:id="430" w:name="_Toc24926219"/>
      <w:bookmarkStart w:id="431" w:name="_Toc27592858"/>
      <w:r w:rsidRPr="00867FDE">
        <w:lastRenderedPageBreak/>
        <w:t>5.4.4.28</w:t>
      </w:r>
      <w:r w:rsidRPr="00867FDE">
        <w:tab/>
        <w:t>Type: GlobalRanNodeId</w:t>
      </w:r>
      <w:bookmarkEnd w:id="428"/>
      <w:bookmarkEnd w:id="429"/>
      <w:bookmarkEnd w:id="430"/>
      <w:bookmarkEnd w:id="431"/>
    </w:p>
    <w:p w:rsidR="00953FDC" w:rsidRPr="00867FDE" w:rsidRDefault="00953FDC" w:rsidP="00953FDC">
      <w:pPr>
        <w:pStyle w:val="TH"/>
        <w:rPr>
          <w:noProof/>
          <w:lang w:eastAsia="zh-CN"/>
        </w:rPr>
      </w:pPr>
      <w:r w:rsidRPr="00867FDE">
        <w:rPr>
          <w:noProof/>
        </w:rPr>
        <w:t>Table </w:t>
      </w:r>
      <w:r w:rsidRPr="00867FDE">
        <w:t xml:space="preserve">5.4.4.28-1: </w:t>
      </w:r>
      <w:r w:rsidRPr="00867FDE">
        <w:rPr>
          <w:noProof/>
        </w:rPr>
        <w:t xml:space="preserve">Definition of type </w:t>
      </w:r>
      <w:r w:rsidRPr="00867FDE">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953FDC" w:rsidRPr="00867FDE"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867FDE" w:rsidRDefault="00953FDC" w:rsidP="00A701C7">
            <w:pPr>
              <w:pStyle w:val="TAH"/>
              <w:rPr>
                <w:rFonts w:cs="Arial"/>
                <w:szCs w:val="18"/>
              </w:rPr>
            </w:pPr>
            <w:r w:rsidRPr="00867FDE">
              <w:rPr>
                <w:rFonts w:cs="Arial"/>
                <w:szCs w:val="18"/>
              </w:rPr>
              <w:t>Description</w:t>
            </w:r>
          </w:p>
        </w:tc>
      </w:tr>
      <w:tr w:rsidR="00953FDC"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lang w:eastAsia="ja-JP"/>
              </w:rPr>
            </w:pPr>
            <w:r w:rsidRPr="00867FDE">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rPr>
                <w:lang w:eastAsia="zh-CN"/>
              </w:rPr>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lang w:eastAsia="zh-CN"/>
              </w:rPr>
            </w:pPr>
            <w:r w:rsidRPr="00867FDE">
              <w:rPr>
                <w:rFonts w:cs="Arial"/>
                <w:szCs w:val="18"/>
                <w:lang w:eastAsia="zh-CN"/>
              </w:rPr>
              <w:t>Indicates the identity of the PLMN that the RAN node belongs to.</w:t>
            </w:r>
          </w:p>
        </w:tc>
      </w:tr>
      <w:tr w:rsidR="00953FDC"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eastAsia="MS Mincho" w:cs="Arial"/>
                <w:lang w:eastAsia="ja-JP"/>
              </w:rPr>
            </w:pPr>
            <w:r w:rsidRPr="00867FDE">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rsidR="00953FDC" w:rsidRPr="00867FDE" w:rsidRDefault="001A7470" w:rsidP="00A701C7">
            <w:pPr>
              <w:pStyle w:val="TAL"/>
              <w:rPr>
                <w:lang w:eastAsia="zh-CN"/>
              </w:rPr>
            </w:pPr>
            <w:r w:rsidRPr="00867FDE">
              <w:rPr>
                <w:rFonts w:eastAsia="MS Mincho" w:cs="Arial" w:hint="eastAsia"/>
                <w:lang w:eastAsia="ja-JP"/>
              </w:rPr>
              <w:t>N3IwfId</w:t>
            </w:r>
          </w:p>
        </w:tc>
        <w:tc>
          <w:tcPr>
            <w:tcW w:w="330"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53FDC" w:rsidRPr="00867FDE" w:rsidRDefault="00953FDC" w:rsidP="00A701C7">
            <w:pPr>
              <w:pStyle w:val="TAL"/>
              <w:rPr>
                <w:rFonts w:cs="Arial"/>
                <w:szCs w:val="18"/>
                <w:lang w:eastAsia="zh-CN"/>
              </w:rPr>
            </w:pPr>
            <w:r w:rsidRPr="00867FDE">
              <w:rPr>
                <w:rFonts w:cs="Arial" w:hint="eastAsia"/>
                <w:szCs w:val="18"/>
                <w:lang w:eastAsia="zh-CN"/>
              </w:rPr>
              <w:t>This IE shall be included if the RAN node belongs to non 3GPP access (i.e a N3IWF).</w:t>
            </w:r>
          </w:p>
          <w:p w:rsidR="00953FDC" w:rsidRPr="00867FDE" w:rsidRDefault="000809B5" w:rsidP="000809B5">
            <w:pPr>
              <w:pStyle w:val="TAL"/>
              <w:rPr>
                <w:rFonts w:cs="Arial"/>
                <w:szCs w:val="18"/>
                <w:lang w:eastAsia="zh-CN"/>
              </w:rPr>
            </w:pPr>
            <w:r w:rsidRPr="00867FDE">
              <w:rPr>
                <w:rFonts w:cs="Arial"/>
                <w:szCs w:val="18"/>
              </w:rPr>
              <w:t>(NOTE).</w:t>
            </w:r>
          </w:p>
        </w:tc>
      </w:tr>
      <w:tr w:rsidR="001A7470"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eastAsia="MS Mincho" w:cs="Arial"/>
                <w:lang w:eastAsia="ja-JP"/>
              </w:rPr>
            </w:pPr>
            <w:r w:rsidRPr="00867FDE">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eastAsia="MS Mincho" w:cs="Arial"/>
                <w:lang w:eastAsia="ja-JP"/>
              </w:rPr>
            </w:pPr>
            <w:r w:rsidRPr="00867FDE">
              <w:t>GNbId</w:t>
            </w:r>
          </w:p>
        </w:tc>
        <w:tc>
          <w:tcPr>
            <w:tcW w:w="330"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cs="Arial"/>
                <w:szCs w:val="18"/>
                <w:lang w:eastAsia="zh-CN"/>
              </w:rPr>
            </w:pPr>
            <w:r w:rsidRPr="00867FDE">
              <w:rPr>
                <w:rFonts w:cs="Arial" w:hint="eastAsia"/>
                <w:szCs w:val="18"/>
              </w:rPr>
              <w:t xml:space="preserve">This IE shall be included if the RAN Node Id </w:t>
            </w:r>
            <w:r w:rsidRPr="00867FDE">
              <w:rPr>
                <w:rFonts w:cs="Arial"/>
                <w:szCs w:val="18"/>
              </w:rPr>
              <w:t>represents a gNB. When present, this IE shall contain the identifier of the gNB. (NOTE 1).</w:t>
            </w:r>
          </w:p>
        </w:tc>
      </w:tr>
      <w:tr w:rsidR="001A7470"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eastAsia="MS Mincho" w:cs="Arial"/>
                <w:lang w:eastAsia="ja-JP"/>
              </w:rPr>
            </w:pPr>
            <w:r w:rsidRPr="00867FDE">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eastAsia="MS Mincho" w:cs="Arial"/>
                <w:lang w:eastAsia="ja-JP"/>
              </w:rPr>
            </w:pPr>
            <w:r w:rsidRPr="00867FDE">
              <w:t>NgeNbId</w:t>
            </w:r>
          </w:p>
        </w:tc>
        <w:tc>
          <w:tcPr>
            <w:tcW w:w="330"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867FDE" w:rsidRDefault="001A7470" w:rsidP="001A7470">
            <w:pPr>
              <w:pStyle w:val="TAL"/>
              <w:rPr>
                <w:rFonts w:cs="Arial"/>
                <w:szCs w:val="18"/>
                <w:lang w:eastAsia="zh-CN"/>
              </w:rPr>
            </w:pPr>
            <w:r w:rsidRPr="00867FDE">
              <w:rPr>
                <w:rFonts w:cs="Arial" w:hint="eastAsia"/>
                <w:szCs w:val="18"/>
              </w:rPr>
              <w:t xml:space="preserve">This IE shall be included if the RAN Node Id represents a NG-eNB. </w:t>
            </w:r>
            <w:r w:rsidRPr="00867FDE">
              <w:rPr>
                <w:rFonts w:cs="Arial"/>
                <w:szCs w:val="18"/>
              </w:rPr>
              <w:t>When present, this IE shall contain the identifier of an NG-eNB. (NOTE 1).</w:t>
            </w:r>
          </w:p>
        </w:tc>
      </w:tr>
      <w:tr w:rsidR="006370A1"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rFonts w:eastAsia="MS Mincho" w:cs="Arial"/>
                <w:lang w:eastAsia="ja-JP"/>
              </w:rPr>
            </w:pPr>
            <w:r w:rsidRPr="00867FDE">
              <w:rPr>
                <w:rFonts w:eastAsia="MS Mincho" w:cs="Arial"/>
                <w:lang w:eastAsia="ja-JP"/>
              </w:rPr>
              <w:t>nid</w:t>
            </w:r>
          </w:p>
        </w:tc>
        <w:tc>
          <w:tcPr>
            <w:tcW w:w="1654"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pPr>
            <w:r w:rsidRPr="00867FDE">
              <w:t>Nid</w:t>
            </w:r>
          </w:p>
        </w:tc>
        <w:tc>
          <w:tcPr>
            <w:tcW w:w="330"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lang w:eastAsia="zh-CN"/>
              </w:rPr>
            </w:pPr>
            <w:r w:rsidRPr="00867FDE">
              <w:rPr>
                <w:lang w:eastAsia="zh-CN"/>
              </w:rPr>
              <w:t>0..1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6370A1">
            <w:pPr>
              <w:pStyle w:val="TAL"/>
              <w:rPr>
                <w:rFonts w:cs="Arial"/>
                <w:szCs w:val="18"/>
              </w:rPr>
            </w:pPr>
            <w:r w:rsidRPr="00867FDE">
              <w:rPr>
                <w:rFonts w:cs="Arial"/>
                <w:szCs w:val="18"/>
              </w:rPr>
              <w:t>Network Identifier</w:t>
            </w:r>
          </w:p>
        </w:tc>
      </w:tr>
      <w:tr w:rsidR="00AE1A74" w:rsidRPr="00867FDE"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rFonts w:eastAsia="MS Mincho" w:cs="Arial"/>
                <w:lang w:eastAsia="ja-JP"/>
              </w:rPr>
            </w:pPr>
            <w:r w:rsidRPr="00867FDE">
              <w:rPr>
                <w:rFonts w:cs="Arial" w:hint="eastAsia"/>
                <w:lang w:eastAsia="zh-CN"/>
              </w:rPr>
              <w:t>e</w:t>
            </w:r>
            <w:r w:rsidRPr="00867FDE">
              <w:rPr>
                <w:rFonts w:cs="Arial"/>
                <w:lang w:eastAsia="zh-CN"/>
              </w:rPr>
              <w:t>NbId</w:t>
            </w:r>
          </w:p>
        </w:tc>
        <w:tc>
          <w:tcPr>
            <w:tcW w:w="1654"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pPr>
            <w:r w:rsidRPr="00867FDE">
              <w:rPr>
                <w:lang w:eastAsia="zh-CN"/>
              </w:rPr>
              <w:t>ENbId</w:t>
            </w:r>
          </w:p>
        </w:tc>
        <w:tc>
          <w:tcPr>
            <w:tcW w:w="330"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lang w:eastAsia="zh-CN"/>
              </w:rPr>
            </w:pPr>
            <w:r w:rsidRPr="00867FDE">
              <w:rPr>
                <w:rFonts w:hint="eastAsia"/>
                <w:lang w:eastAsia="zh-CN"/>
              </w:rPr>
              <w:t>0</w:t>
            </w: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L"/>
              <w:rPr>
                <w:rFonts w:cs="Arial"/>
                <w:szCs w:val="18"/>
              </w:rPr>
            </w:pPr>
            <w:r w:rsidRPr="00867FDE">
              <w:rPr>
                <w:rFonts w:cs="Arial" w:hint="eastAsia"/>
                <w:szCs w:val="18"/>
              </w:rPr>
              <w:t xml:space="preserve">This IE shall be included if the RAN Node Id represents </w:t>
            </w:r>
            <w:r w:rsidRPr="00867FDE">
              <w:rPr>
                <w:rFonts w:cs="Arial"/>
                <w:szCs w:val="18"/>
              </w:rPr>
              <w:t>an</w:t>
            </w:r>
            <w:r w:rsidRPr="00867FDE">
              <w:rPr>
                <w:rFonts w:cs="Arial" w:hint="eastAsia"/>
                <w:szCs w:val="18"/>
              </w:rPr>
              <w:t xml:space="preserve"> </w:t>
            </w:r>
            <w:r w:rsidRPr="00867FDE">
              <w:rPr>
                <w:rFonts w:cs="Arial"/>
                <w:szCs w:val="18"/>
              </w:rPr>
              <w:t>eNB</w:t>
            </w:r>
            <w:r w:rsidRPr="00867FDE">
              <w:rPr>
                <w:rFonts w:cs="Arial" w:hint="eastAsia"/>
                <w:szCs w:val="18"/>
              </w:rPr>
              <w:t xml:space="preserve">. </w:t>
            </w:r>
            <w:r w:rsidRPr="00867FDE">
              <w:rPr>
                <w:rFonts w:cs="Arial"/>
                <w:szCs w:val="18"/>
              </w:rPr>
              <w:t>When present, this IE shall contain the identifier of an eNB.</w:t>
            </w:r>
          </w:p>
          <w:p w:rsidR="00AE1A74" w:rsidRPr="00867FDE" w:rsidRDefault="00AE1A74" w:rsidP="00AE1A74">
            <w:pPr>
              <w:pStyle w:val="TAL"/>
              <w:rPr>
                <w:rFonts w:cs="Arial"/>
                <w:szCs w:val="18"/>
              </w:rPr>
            </w:pPr>
            <w:r w:rsidRPr="00867FDE">
              <w:rPr>
                <w:rFonts w:cs="Arial"/>
                <w:szCs w:val="18"/>
              </w:rPr>
              <w:t>(NOTE 2).</w:t>
            </w:r>
          </w:p>
        </w:tc>
      </w:tr>
      <w:tr w:rsidR="00AE1A74" w:rsidRPr="00867FDE" w:rsidTr="00601C14">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rsidR="00AE1A74" w:rsidRPr="00867FDE" w:rsidRDefault="00AE1A74" w:rsidP="00AE1A74">
            <w:pPr>
              <w:pStyle w:val="TAN"/>
            </w:pPr>
            <w:r w:rsidRPr="00867FDE">
              <w:rPr>
                <w:rFonts w:hint="eastAsia"/>
              </w:rPr>
              <w:t>NOTE</w:t>
            </w:r>
            <w:r w:rsidRPr="00867FDE">
              <w:t> 1</w:t>
            </w:r>
            <w:r w:rsidRPr="00867FDE">
              <w:rPr>
                <w:rFonts w:hint="eastAsia"/>
              </w:rPr>
              <w:t>:</w:t>
            </w:r>
            <w:r w:rsidRPr="00867FDE">
              <w:tab/>
            </w:r>
            <w:r w:rsidRPr="00867FDE">
              <w:t>O</w:t>
            </w:r>
            <w:r w:rsidRPr="00867FDE">
              <w:t>ne of the three attributes n3IwfId, gNbIdm, ngeNbId shall be present.</w:t>
            </w:r>
          </w:p>
          <w:p w:rsidR="00AE1A74" w:rsidRPr="00867FDE" w:rsidRDefault="00AE1A74" w:rsidP="00AE1A74">
            <w:pPr>
              <w:pStyle w:val="TAN"/>
              <w:rPr>
                <w:rFonts w:cs="Arial"/>
                <w:szCs w:val="18"/>
                <w:lang w:eastAsia="zh-CN"/>
              </w:rPr>
            </w:pPr>
            <w:r w:rsidRPr="00867FDE">
              <w:t>NOTE 2:</w:t>
            </w:r>
            <w:r w:rsidRPr="00867FDE">
              <w:tab/>
              <w:t>For UEs with 5GS subscription but without 5G NAS support, eNbId is used on N7 instead of n3IwfId, gNbIdm, ngeNbId.</w:t>
            </w:r>
          </w:p>
        </w:tc>
      </w:tr>
    </w:tbl>
    <w:p w:rsidR="00953FDC" w:rsidRPr="00867FDE" w:rsidRDefault="00953FDC" w:rsidP="00FB59E9">
      <w:pPr>
        <w:rPr>
          <w:lang w:val="en-US"/>
        </w:rPr>
      </w:pPr>
    </w:p>
    <w:p w:rsidR="001A7470" w:rsidRPr="00867FDE" w:rsidRDefault="001A7470" w:rsidP="001A7470">
      <w:pPr>
        <w:pStyle w:val="Heading4"/>
        <w:rPr>
          <w:lang w:val="en-US"/>
        </w:rPr>
      </w:pPr>
      <w:bookmarkStart w:id="432" w:name="_Toc24925866"/>
      <w:bookmarkStart w:id="433" w:name="_Toc24926044"/>
      <w:bookmarkStart w:id="434" w:name="_Toc24926220"/>
      <w:bookmarkStart w:id="435" w:name="_Toc27592859"/>
      <w:r w:rsidRPr="00867FDE">
        <w:t>5.4.4.29</w:t>
      </w:r>
      <w:r w:rsidRPr="00867FDE">
        <w:tab/>
        <w:t>Type: GNbId</w:t>
      </w:r>
      <w:bookmarkEnd w:id="432"/>
      <w:bookmarkEnd w:id="433"/>
      <w:bookmarkEnd w:id="434"/>
      <w:bookmarkEnd w:id="435"/>
    </w:p>
    <w:p w:rsidR="001A7470" w:rsidRPr="00867FDE" w:rsidRDefault="001A7470" w:rsidP="001A7470">
      <w:pPr>
        <w:pStyle w:val="TH"/>
        <w:rPr>
          <w:noProof/>
          <w:lang w:eastAsia="zh-CN"/>
        </w:rPr>
      </w:pPr>
      <w:r w:rsidRPr="00867FDE">
        <w:rPr>
          <w:noProof/>
        </w:rPr>
        <w:t>Table </w:t>
      </w:r>
      <w:r w:rsidRPr="00867FDE">
        <w:t xml:space="preserve">5.4.4.29-1: </w:t>
      </w:r>
      <w:r w:rsidRPr="00867FDE">
        <w:rPr>
          <w:noProof/>
        </w:rPr>
        <w:t xml:space="preserve">Definition of type </w:t>
      </w:r>
      <w:r w:rsidRPr="00867FDE">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1A7470"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867FDE" w:rsidRDefault="001A7470" w:rsidP="00601C14">
            <w:pPr>
              <w:pStyle w:val="TAH"/>
            </w:pPr>
            <w:r w:rsidRPr="00867FDE">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867FDE" w:rsidRDefault="001A7470" w:rsidP="00601C14">
            <w:pPr>
              <w:pStyle w:val="TAH"/>
            </w:pPr>
            <w:r w:rsidRPr="00867FDE">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867FDE" w:rsidRDefault="001A7470" w:rsidP="00601C14">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867FDE" w:rsidRDefault="001A7470" w:rsidP="00601C14">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867FDE" w:rsidRDefault="001A7470" w:rsidP="00601C14">
            <w:pPr>
              <w:pStyle w:val="TAH"/>
              <w:rPr>
                <w:rFonts w:cs="Arial"/>
                <w:szCs w:val="18"/>
              </w:rPr>
            </w:pPr>
            <w:r w:rsidRPr="00867FDE">
              <w:rPr>
                <w:rFonts w:cs="Arial"/>
                <w:szCs w:val="18"/>
              </w:rPr>
              <w:t>Description</w:t>
            </w:r>
          </w:p>
        </w:tc>
      </w:tr>
      <w:tr w:rsidR="001A7470" w:rsidRPr="00867FDE"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rFonts w:cs="Arial"/>
                <w:lang w:eastAsia="ja-JP"/>
              </w:rPr>
            </w:pPr>
            <w:r w:rsidRPr="00867FDE">
              <w:t>bitLength</w:t>
            </w:r>
          </w:p>
        </w:tc>
        <w:tc>
          <w:tcPr>
            <w:tcW w:w="1654"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lang w:eastAsia="zh-CN"/>
              </w:rPr>
            </w:pPr>
            <w:r w:rsidRPr="00867FDE">
              <w:t>integer</w:t>
            </w:r>
          </w:p>
        </w:tc>
        <w:tc>
          <w:tcPr>
            <w:tcW w:w="330"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C"/>
              <w:rPr>
                <w:lang w:eastAsia="zh-CN"/>
              </w:rPr>
            </w:pPr>
            <w:r w:rsidRPr="00867FDE">
              <w:t>M</w:t>
            </w:r>
          </w:p>
        </w:tc>
        <w:tc>
          <w:tcPr>
            <w:tcW w:w="1134"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lang w:eastAsia="zh-CN"/>
              </w:rPr>
            </w:pPr>
            <w:r w:rsidRPr="00867FDE">
              <w:t>1</w:t>
            </w:r>
          </w:p>
        </w:tc>
        <w:tc>
          <w:tcPr>
            <w:tcW w:w="4359"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rFonts w:cs="Arial"/>
                <w:szCs w:val="18"/>
                <w:lang w:eastAsia="zh-CN"/>
              </w:rPr>
            </w:pPr>
            <w:r w:rsidRPr="00867FDE">
              <w:rPr>
                <w:lang w:eastAsia="zh-CN"/>
              </w:rPr>
              <w:t xml:space="preserve">Unsigned integer representing the bit length of the gNB ID as defined in </w:t>
            </w:r>
            <w:r w:rsidR="00A06A4D" w:rsidRPr="00867FDE">
              <w:rPr>
                <w:lang w:eastAsia="zh-CN"/>
              </w:rPr>
              <w:t>clause</w:t>
            </w:r>
            <w:r w:rsidRPr="00867FDE">
              <w:t> </w:t>
            </w:r>
            <w:r w:rsidRPr="00867FDE">
              <w:rPr>
                <w:lang w:eastAsia="zh-CN"/>
              </w:rPr>
              <w:t xml:space="preserve">9.3.1.6 of 3GPP TS 38.413 [11], </w:t>
            </w:r>
            <w:r w:rsidRPr="00867FDE">
              <w:t>within the range 22 to 32</w:t>
            </w:r>
          </w:p>
        </w:tc>
      </w:tr>
      <w:tr w:rsidR="001A7470" w:rsidRPr="00867FDE"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867FDE" w:rsidRDefault="005330CB" w:rsidP="005330CB">
            <w:pPr>
              <w:pStyle w:val="TAL"/>
              <w:rPr>
                <w:rFonts w:cs="Arial"/>
                <w:lang w:eastAsia="ja-JP"/>
              </w:rPr>
            </w:pPr>
            <w:r w:rsidRPr="00867FDE">
              <w:rPr>
                <w:rFonts w:cs="Arial"/>
                <w:lang w:eastAsia="ja-JP"/>
              </w:rPr>
              <w:t>gNBValue</w:t>
            </w:r>
          </w:p>
        </w:tc>
        <w:tc>
          <w:tcPr>
            <w:tcW w:w="1654"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lang w:eastAsia="zh-CN"/>
              </w:rPr>
            </w:pPr>
            <w:r w:rsidRPr="00867FDE">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C"/>
              <w:rPr>
                <w:lang w:eastAsia="zh-CN"/>
              </w:rPr>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lang w:eastAsia="zh-CN"/>
              </w:rPr>
            </w:pP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1A7470" w:rsidRPr="00867FDE" w:rsidRDefault="001A7470" w:rsidP="00601C14">
            <w:pPr>
              <w:pStyle w:val="TAL"/>
              <w:rPr>
                <w:rFonts w:cs="Arial"/>
                <w:szCs w:val="18"/>
              </w:rPr>
            </w:pPr>
            <w:r w:rsidRPr="00867FDE">
              <w:rPr>
                <w:rFonts w:cs="Arial"/>
                <w:szCs w:val="18"/>
              </w:rPr>
              <w:t>This represents the identifier of the gNB.</w:t>
            </w:r>
          </w:p>
          <w:p w:rsidR="001A7470" w:rsidRPr="00867FDE" w:rsidRDefault="001A7470" w:rsidP="00601C14">
            <w:pPr>
              <w:pStyle w:val="TAL"/>
              <w:rPr>
                <w:rFonts w:cs="Arial"/>
                <w:szCs w:val="18"/>
              </w:rPr>
            </w:pPr>
          </w:p>
          <w:p w:rsidR="001A7470" w:rsidRPr="00867FDE" w:rsidRDefault="001A7470" w:rsidP="00601C14">
            <w:pPr>
              <w:pStyle w:val="TAL"/>
              <w:rPr>
                <w:rFonts w:cs="Arial"/>
                <w:szCs w:val="18"/>
              </w:rPr>
            </w:pPr>
            <w:r w:rsidRPr="00867FDE">
              <w:rPr>
                <w:rFonts w:cs="Arial"/>
                <w:szCs w:val="18"/>
              </w:rPr>
              <w:t>The string shall be formatted with following pattern:</w:t>
            </w:r>
          </w:p>
          <w:p w:rsidR="001A7470" w:rsidRPr="00867FDE" w:rsidRDefault="001A7470" w:rsidP="00601C14">
            <w:pPr>
              <w:pStyle w:val="TAL"/>
              <w:rPr>
                <w:rFonts w:cs="Arial"/>
                <w:szCs w:val="18"/>
              </w:rPr>
            </w:pPr>
            <w:r w:rsidRPr="00867FDE">
              <w:rPr>
                <w:rFonts w:cs="Arial"/>
                <w:szCs w:val="18"/>
              </w:rPr>
              <w:t>'^[A-Fa-f0-9]{6,8}$'</w:t>
            </w:r>
          </w:p>
          <w:p w:rsidR="001A7470" w:rsidRPr="00867FDE" w:rsidRDefault="001A7470" w:rsidP="00601C14">
            <w:pPr>
              <w:pStyle w:val="TAL"/>
              <w:rPr>
                <w:rFonts w:cs="Arial"/>
                <w:szCs w:val="18"/>
                <w:lang w:eastAsia="zh-CN"/>
              </w:rPr>
            </w:pPr>
          </w:p>
          <w:p w:rsidR="001A7470" w:rsidRPr="00867FDE" w:rsidRDefault="001A7470" w:rsidP="00601C14">
            <w:pPr>
              <w:pStyle w:val="TAL"/>
              <w:rPr>
                <w:lang w:eastAsia="zh-CN"/>
              </w:rPr>
            </w:pPr>
            <w:r w:rsidRPr="00867FDE">
              <w:rPr>
                <w:rFonts w:cs="Arial"/>
                <w:szCs w:val="18"/>
              </w:rPr>
              <w:t xml:space="preserve">The value of </w:t>
            </w:r>
            <w:r w:rsidRPr="00867FDE">
              <w:rPr>
                <w:lang w:eastAsia="zh-CN"/>
              </w:rPr>
              <w:t xml:space="preserve">the gNB ID shall be encoded in hexadecimal representation. Each character in the string shall take a value of "0" to "9" or "A" to "F" and shall represent 4 bits. </w:t>
            </w:r>
            <w:r w:rsidR="0023200F" w:rsidRPr="00867FDE">
              <w:rPr>
                <w:lang w:eastAsia="zh-CN"/>
              </w:rPr>
              <w:t>The padding 0 shall be added to make multiple nibbles</w:t>
            </w:r>
            <w:r w:rsidR="00D203D9" w:rsidRPr="00867FDE">
              <w:rPr>
                <w:lang w:eastAsia="zh-CN"/>
              </w:rPr>
              <w:t>,</w:t>
            </w:r>
            <w:r w:rsidR="0023200F" w:rsidRPr="00867FDE">
              <w:rPr>
                <w:lang w:eastAsia="zh-CN"/>
              </w:rPr>
              <w:t xml:space="preserve"> </w:t>
            </w:r>
            <w:r w:rsidR="00D203D9" w:rsidRPr="00867FDE">
              <w:rPr>
                <w:lang w:eastAsia="zh-CN"/>
              </w:rPr>
              <w:t xml:space="preserve">the </w:t>
            </w:r>
            <w:r w:rsidRPr="00867FDE">
              <w:rPr>
                <w:lang w:eastAsia="zh-CN"/>
              </w:rPr>
              <w:t>most significant character representing the</w:t>
            </w:r>
            <w:r w:rsidR="00D203D9" w:rsidRPr="00867FDE">
              <w:rPr>
                <w:lang w:eastAsia="zh-CN"/>
              </w:rPr>
              <w:t xml:space="preserve"> padding 0 if required together with the</w:t>
            </w:r>
            <w:r w:rsidRPr="00867FDE">
              <w:rPr>
                <w:lang w:eastAsia="zh-CN"/>
              </w:rPr>
              <w:t xml:space="preserve"> 4 most significant bits of the gNB ID shall appear first in the string, and the character representing the 4 least significant bit of the gNB ID shall appear last in the string.</w:t>
            </w:r>
          </w:p>
          <w:p w:rsidR="001A7470" w:rsidRPr="00867FDE" w:rsidRDefault="001A7470" w:rsidP="00601C14">
            <w:pPr>
              <w:pStyle w:val="TAL"/>
              <w:rPr>
                <w:rFonts w:cs="Arial"/>
                <w:szCs w:val="18"/>
              </w:rPr>
            </w:pPr>
          </w:p>
          <w:p w:rsidR="001A7470" w:rsidRPr="00867FDE" w:rsidRDefault="001A7470" w:rsidP="00601C14">
            <w:pPr>
              <w:pStyle w:val="TAL"/>
              <w:rPr>
                <w:rFonts w:cs="Arial"/>
                <w:szCs w:val="18"/>
              </w:rPr>
            </w:pPr>
            <w:r w:rsidRPr="00867FDE">
              <w:rPr>
                <w:rFonts w:cs="Arial"/>
                <w:szCs w:val="18"/>
              </w:rPr>
              <w:t>Examples:</w:t>
            </w:r>
          </w:p>
          <w:p w:rsidR="001A7470" w:rsidRPr="00867FDE" w:rsidRDefault="00D203D9" w:rsidP="00601C14">
            <w:pPr>
              <w:pStyle w:val="TAL"/>
              <w:rPr>
                <w:rFonts w:cs="Arial"/>
                <w:szCs w:val="18"/>
              </w:rPr>
            </w:pPr>
            <w:r w:rsidRPr="00867FDE">
              <w:rPr>
                <w:rFonts w:cs="Arial"/>
                <w:szCs w:val="18"/>
              </w:rPr>
              <w:t xml:space="preserve">A 30 bit value </w:t>
            </w:r>
            <w:r w:rsidR="001A7470" w:rsidRPr="00867FDE">
              <w:rPr>
                <w:rFonts w:cs="Arial"/>
                <w:szCs w:val="18"/>
              </w:rPr>
              <w:t>"382A3F47" indicates a gNB ID with value 0x382A3F47</w:t>
            </w:r>
          </w:p>
          <w:p w:rsidR="00D203D9" w:rsidRPr="00867FDE" w:rsidRDefault="00D203D9" w:rsidP="00601C14">
            <w:pPr>
              <w:pStyle w:val="TAL"/>
              <w:rPr>
                <w:rFonts w:cs="Arial"/>
                <w:szCs w:val="18"/>
              </w:rPr>
            </w:pPr>
            <w:r w:rsidRPr="00867FDE">
              <w:rPr>
                <w:rFonts w:cs="Arial"/>
                <w:szCs w:val="18"/>
              </w:rPr>
              <w:t>A 22 bit value "2A3F47" indicates a gNB ID with value 0x2A3F47</w:t>
            </w:r>
          </w:p>
        </w:tc>
      </w:tr>
    </w:tbl>
    <w:p w:rsidR="001A7470" w:rsidRPr="00867FDE" w:rsidRDefault="001A7470" w:rsidP="001A7470"/>
    <w:p w:rsidR="001A7470" w:rsidRPr="00867FDE" w:rsidRDefault="001A7470" w:rsidP="001A7470">
      <w:pPr>
        <w:pStyle w:val="Heading4"/>
      </w:pPr>
      <w:bookmarkStart w:id="436" w:name="_Toc24925867"/>
      <w:bookmarkStart w:id="437" w:name="_Toc24926045"/>
      <w:bookmarkStart w:id="438" w:name="_Toc24926221"/>
      <w:bookmarkStart w:id="439" w:name="_Toc27592860"/>
      <w:r w:rsidRPr="00867FDE">
        <w:t>5.4.4.30</w:t>
      </w:r>
      <w:r w:rsidRPr="00867FDE">
        <w:tab/>
        <w:t>Type: PresenceInfoRm</w:t>
      </w:r>
      <w:bookmarkEnd w:id="436"/>
      <w:bookmarkEnd w:id="437"/>
      <w:bookmarkEnd w:id="438"/>
      <w:bookmarkEnd w:id="439"/>
    </w:p>
    <w:p w:rsidR="001A7470" w:rsidRPr="00867FDE" w:rsidRDefault="001A7470" w:rsidP="001A7470">
      <w:r w:rsidRPr="00867FDE">
        <w:t>This data type is defined in the same way as the "PresenceInfo" data type, but with the OpenAPI "nullable: true" property.</w:t>
      </w:r>
    </w:p>
    <w:p w:rsidR="00987E06" w:rsidRPr="00867FDE" w:rsidRDefault="00987E06" w:rsidP="00987E06">
      <w:pPr>
        <w:pStyle w:val="Heading4"/>
        <w:rPr>
          <w:lang w:eastAsia="zh-CN"/>
        </w:rPr>
      </w:pPr>
      <w:bookmarkStart w:id="440" w:name="_Toc24925868"/>
      <w:bookmarkStart w:id="441" w:name="_Toc24926046"/>
      <w:bookmarkStart w:id="442" w:name="_Toc24926222"/>
      <w:bookmarkStart w:id="443" w:name="_Toc27592861"/>
      <w:r w:rsidRPr="00867FDE">
        <w:lastRenderedPageBreak/>
        <w:t>5.4.4.</w:t>
      </w:r>
      <w:r w:rsidRPr="00867FDE">
        <w:rPr>
          <w:lang w:eastAsia="zh-CN"/>
        </w:rPr>
        <w:t>31</w:t>
      </w:r>
      <w:r w:rsidRPr="00867FDE">
        <w:tab/>
        <w:t xml:space="preserve">Type: </w:t>
      </w:r>
      <w:r w:rsidRPr="00867FDE">
        <w:rPr>
          <w:rFonts w:hint="eastAsia"/>
          <w:lang w:eastAsia="zh-CN"/>
        </w:rPr>
        <w:t>MaPduCapability</w:t>
      </w:r>
      <w:bookmarkEnd w:id="440"/>
      <w:bookmarkEnd w:id="441"/>
      <w:bookmarkEnd w:id="442"/>
      <w:bookmarkEnd w:id="443"/>
    </w:p>
    <w:p w:rsidR="00987E06" w:rsidRPr="00867FDE" w:rsidRDefault="00987E06" w:rsidP="00987E06">
      <w:pPr>
        <w:pStyle w:val="TH"/>
        <w:rPr>
          <w:lang w:eastAsia="zh-CN"/>
        </w:rPr>
      </w:pPr>
      <w:r w:rsidRPr="00867FDE">
        <w:rPr>
          <w:noProof/>
        </w:rPr>
        <w:t>Table </w:t>
      </w:r>
      <w:r w:rsidRPr="00867FDE">
        <w:t xml:space="preserve">5.4.4.31-1: </w:t>
      </w:r>
      <w:r w:rsidRPr="00867FDE">
        <w:rPr>
          <w:noProof/>
        </w:rPr>
        <w:t xml:space="preserve">Definition of type </w:t>
      </w:r>
      <w:r w:rsidRPr="00867FDE">
        <w:rPr>
          <w:rFonts w:hint="eastAsia"/>
          <w:noProof/>
          <w:lang w:eastAsia="zh-CN"/>
        </w:rPr>
        <w:t>MaPduCapability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87E06" w:rsidRPr="00867FDE" w:rsidTr="00B77670">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867FDE" w:rsidRDefault="00987E06" w:rsidP="00B77670">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867FDE" w:rsidRDefault="00987E06" w:rsidP="00B77670">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867FDE" w:rsidRDefault="00987E06" w:rsidP="00B77670">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87E06" w:rsidRPr="00867FDE" w:rsidRDefault="00987E06" w:rsidP="00B77670">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867FDE" w:rsidRDefault="00987E06" w:rsidP="00B77670">
            <w:pPr>
              <w:pStyle w:val="TAH"/>
              <w:rPr>
                <w:rFonts w:cs="Arial"/>
                <w:szCs w:val="18"/>
              </w:rPr>
            </w:pPr>
            <w:r w:rsidRPr="00867FDE">
              <w:rPr>
                <w:rFonts w:cs="Arial"/>
                <w:szCs w:val="18"/>
              </w:rPr>
              <w:t>Description</w:t>
            </w:r>
          </w:p>
        </w:tc>
      </w:tr>
      <w:tr w:rsidR="00987E06" w:rsidRPr="00867FDE" w:rsidTr="00B77670">
        <w:trPr>
          <w:jc w:val="center"/>
        </w:trPr>
        <w:tc>
          <w:tcPr>
            <w:tcW w:w="1811"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lang w:eastAsia="zh-CN"/>
              </w:rPr>
            </w:pPr>
            <w:r w:rsidRPr="00867FDE">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lang w:eastAsia="zh-CN"/>
              </w:rPr>
            </w:pPr>
            <w:r w:rsidRPr="00867FDE">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rFonts w:cs="Arial"/>
                <w:szCs w:val="18"/>
                <w:lang w:eastAsia="zh-CN"/>
              </w:rPr>
            </w:pPr>
            <w:r w:rsidRPr="00867FDE">
              <w:rPr>
                <w:rFonts w:cs="Arial" w:hint="eastAsia"/>
                <w:szCs w:val="18"/>
                <w:lang w:eastAsia="zh-CN"/>
              </w:rPr>
              <w:t>Indicates the ATSSS-LL capability.</w:t>
            </w:r>
          </w:p>
          <w:p w:rsidR="00987E06" w:rsidRPr="00867FDE" w:rsidRDefault="00987E06" w:rsidP="00B77670">
            <w:pPr>
              <w:pStyle w:val="TAL"/>
              <w:rPr>
                <w:rFonts w:cs="Arial"/>
                <w:szCs w:val="18"/>
                <w:lang w:eastAsia="zh-CN"/>
              </w:rPr>
            </w:pPr>
            <w:r w:rsidRPr="00867FDE">
              <w:rPr>
                <w:rFonts w:cs="Arial"/>
                <w:szCs w:val="18"/>
              </w:rPr>
              <w:t>true: Supported</w:t>
            </w:r>
            <w:r w:rsidRPr="00867FDE">
              <w:rPr>
                <w:rFonts w:cs="Arial"/>
                <w:szCs w:val="18"/>
              </w:rPr>
              <w:br/>
              <w:t>false (default): Not Supported</w:t>
            </w:r>
          </w:p>
        </w:tc>
      </w:tr>
      <w:tr w:rsidR="00987E06" w:rsidRPr="00867FDE" w:rsidTr="00B77670">
        <w:trPr>
          <w:jc w:val="center"/>
        </w:trPr>
        <w:tc>
          <w:tcPr>
            <w:tcW w:w="1811"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lang w:eastAsia="zh-CN"/>
              </w:rPr>
            </w:pPr>
            <w:r w:rsidRPr="00867FDE">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lang w:eastAsia="zh-CN"/>
              </w:rPr>
            </w:pPr>
            <w:r w:rsidRPr="00867FDE">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987E06" w:rsidRPr="00867FDE" w:rsidRDefault="00987E06" w:rsidP="00B77670">
            <w:pPr>
              <w:pStyle w:val="TAL"/>
              <w:rPr>
                <w:rFonts w:cs="Arial"/>
                <w:szCs w:val="18"/>
                <w:lang w:eastAsia="zh-CN"/>
              </w:rPr>
            </w:pPr>
            <w:r w:rsidRPr="00867FDE">
              <w:rPr>
                <w:rFonts w:cs="Arial" w:hint="eastAsia"/>
                <w:szCs w:val="18"/>
                <w:lang w:eastAsia="zh-CN"/>
              </w:rPr>
              <w:t>Indicates the MPTCP capability.</w:t>
            </w:r>
          </w:p>
          <w:p w:rsidR="00987E06" w:rsidRPr="00867FDE" w:rsidRDefault="00987E06" w:rsidP="00B77670">
            <w:pPr>
              <w:pStyle w:val="TAL"/>
              <w:rPr>
                <w:rFonts w:cs="Arial"/>
                <w:szCs w:val="18"/>
                <w:lang w:eastAsia="zh-CN"/>
              </w:rPr>
            </w:pPr>
            <w:r w:rsidRPr="00867FDE">
              <w:rPr>
                <w:rFonts w:cs="Arial"/>
                <w:szCs w:val="18"/>
              </w:rPr>
              <w:t>true: Supported</w:t>
            </w:r>
            <w:r w:rsidRPr="00867FDE">
              <w:rPr>
                <w:rFonts w:cs="Arial"/>
                <w:szCs w:val="18"/>
              </w:rPr>
              <w:br/>
              <w:t>false (default): Not Supported</w:t>
            </w:r>
          </w:p>
        </w:tc>
      </w:tr>
    </w:tbl>
    <w:p w:rsidR="00987E06" w:rsidRPr="00867FDE" w:rsidRDefault="00987E06" w:rsidP="00987E06">
      <w:pPr>
        <w:rPr>
          <w:lang w:eastAsia="zh-CN"/>
        </w:rPr>
      </w:pPr>
    </w:p>
    <w:p w:rsidR="0037613F" w:rsidRPr="00867FDE" w:rsidRDefault="0037613F" w:rsidP="0037613F">
      <w:pPr>
        <w:pStyle w:val="Heading4"/>
        <w:rPr>
          <w:lang w:eastAsia="zh-CN"/>
        </w:rPr>
      </w:pPr>
      <w:bookmarkStart w:id="444" w:name="_Toc24925869"/>
      <w:bookmarkStart w:id="445" w:name="_Toc24926047"/>
      <w:bookmarkStart w:id="446" w:name="_Toc24926223"/>
      <w:bookmarkStart w:id="447" w:name="_Toc27592862"/>
      <w:r w:rsidRPr="00867FDE">
        <w:t>5.4.4.</w:t>
      </w:r>
      <w:r w:rsidRPr="00867FDE">
        <w:rPr>
          <w:lang w:eastAsia="zh-CN"/>
        </w:rPr>
        <w:t>32</w:t>
      </w:r>
      <w:r w:rsidRPr="00867FDE">
        <w:tab/>
        <w:t xml:space="preserve">Type: </w:t>
      </w:r>
      <w:r w:rsidRPr="00867FDE">
        <w:rPr>
          <w:rFonts w:hint="eastAsia"/>
          <w:lang w:eastAsia="zh-CN"/>
        </w:rPr>
        <w:t>AtsssCapability</w:t>
      </w:r>
      <w:bookmarkEnd w:id="444"/>
      <w:bookmarkEnd w:id="445"/>
      <w:bookmarkEnd w:id="446"/>
      <w:bookmarkEnd w:id="447"/>
    </w:p>
    <w:p w:rsidR="0037613F" w:rsidRPr="00867FDE" w:rsidRDefault="0037613F" w:rsidP="0037613F">
      <w:pPr>
        <w:pStyle w:val="TH"/>
        <w:rPr>
          <w:lang w:eastAsia="zh-CN"/>
        </w:rPr>
      </w:pPr>
      <w:r w:rsidRPr="00867FDE">
        <w:rPr>
          <w:noProof/>
        </w:rPr>
        <w:t>Table </w:t>
      </w:r>
      <w:r w:rsidRPr="00867FDE">
        <w:t xml:space="preserve">5.4.4.32-1: </w:t>
      </w:r>
      <w:r w:rsidRPr="00867FDE">
        <w:rPr>
          <w:noProof/>
        </w:rPr>
        <w:t xml:space="preserve">Definition of type </w:t>
      </w:r>
      <w:r w:rsidRPr="00867FDE">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7613F" w:rsidRPr="00867FDE" w:rsidTr="00CB4067">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867FDE" w:rsidRDefault="0037613F" w:rsidP="00CB4067">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867FDE" w:rsidRDefault="0037613F" w:rsidP="00CB4067">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867FDE" w:rsidRDefault="0037613F" w:rsidP="00CB4067">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7613F" w:rsidRPr="00867FDE" w:rsidRDefault="0037613F" w:rsidP="00CB4067">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867FDE" w:rsidRDefault="0037613F" w:rsidP="00CB4067">
            <w:pPr>
              <w:pStyle w:val="TAH"/>
              <w:rPr>
                <w:rFonts w:cs="Arial"/>
                <w:szCs w:val="18"/>
              </w:rPr>
            </w:pPr>
            <w:r w:rsidRPr="00867FDE">
              <w:rPr>
                <w:rFonts w:cs="Arial"/>
                <w:szCs w:val="18"/>
              </w:rPr>
              <w:t>Description</w:t>
            </w:r>
          </w:p>
        </w:tc>
      </w:tr>
      <w:tr w:rsidR="0037613F" w:rsidRPr="00867FDE" w:rsidTr="00CB4067">
        <w:trPr>
          <w:jc w:val="center"/>
        </w:trPr>
        <w:tc>
          <w:tcPr>
            <w:tcW w:w="1811"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lang w:eastAsia="zh-CN"/>
              </w:rPr>
            </w:pPr>
            <w:r w:rsidRPr="00867FDE">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lang w:eastAsia="zh-CN"/>
              </w:rPr>
            </w:pPr>
            <w:r w:rsidRPr="00867FDE">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rFonts w:cs="Arial"/>
                <w:szCs w:val="18"/>
                <w:lang w:eastAsia="zh-CN"/>
              </w:rPr>
            </w:pPr>
            <w:r w:rsidRPr="00867FDE">
              <w:rPr>
                <w:rFonts w:cs="Arial" w:hint="eastAsia"/>
                <w:szCs w:val="18"/>
                <w:lang w:eastAsia="zh-CN"/>
              </w:rPr>
              <w:t xml:space="preserve">Indicates the ATSSS-LL capability to support procedures related to </w:t>
            </w:r>
            <w:r w:rsidRPr="00867FDE">
              <w:t>Access Traffic Steering, Switching, Splitting</w:t>
            </w:r>
            <w:r w:rsidRPr="00867FDE">
              <w:rPr>
                <w:rFonts w:hint="eastAsia"/>
                <w:lang w:eastAsia="zh-CN"/>
              </w:rPr>
              <w:t xml:space="preserve"> (see </w:t>
            </w:r>
            <w:r w:rsidR="00A06A4D" w:rsidRPr="00867FDE">
              <w:rPr>
                <w:rFonts w:hint="eastAsia"/>
                <w:lang w:eastAsia="zh-CN"/>
              </w:rPr>
              <w:t>clause</w:t>
            </w:r>
            <w:r w:rsidRPr="00867FDE">
              <w:rPr>
                <w:rFonts w:hint="eastAsia"/>
                <w:lang w:eastAsia="zh-CN"/>
              </w:rPr>
              <w:t>s 4.2.10, 5.32 of 3GPP TS </w:t>
            </w:r>
            <w:r w:rsidR="005D14F1" w:rsidRPr="00867FDE">
              <w:rPr>
                <w:rFonts w:hint="eastAsia"/>
                <w:lang w:eastAsia="zh-CN"/>
              </w:rPr>
              <w:t>23.501 [8]</w:t>
            </w:r>
            <w:r w:rsidRPr="00867FDE">
              <w:rPr>
                <w:rFonts w:hint="eastAsia"/>
                <w:lang w:eastAsia="zh-CN"/>
              </w:rPr>
              <w:t>)</w:t>
            </w:r>
            <w:r w:rsidRPr="00867FDE">
              <w:rPr>
                <w:rFonts w:cs="Arial" w:hint="eastAsia"/>
                <w:szCs w:val="18"/>
                <w:lang w:eastAsia="zh-CN"/>
              </w:rPr>
              <w:t>.</w:t>
            </w:r>
          </w:p>
          <w:p w:rsidR="0037613F" w:rsidRPr="00867FDE" w:rsidRDefault="0037613F" w:rsidP="00CB4067">
            <w:pPr>
              <w:pStyle w:val="TAL"/>
              <w:rPr>
                <w:rFonts w:cs="Arial"/>
                <w:szCs w:val="18"/>
                <w:lang w:eastAsia="zh-CN"/>
              </w:rPr>
            </w:pPr>
            <w:r w:rsidRPr="00867FDE">
              <w:rPr>
                <w:rFonts w:cs="Arial"/>
                <w:szCs w:val="18"/>
              </w:rPr>
              <w:t>true: Supported</w:t>
            </w:r>
            <w:r w:rsidRPr="00867FDE">
              <w:rPr>
                <w:rFonts w:cs="Arial"/>
                <w:szCs w:val="18"/>
              </w:rPr>
              <w:br/>
              <w:t>false (default): Not Supported</w:t>
            </w:r>
          </w:p>
        </w:tc>
      </w:tr>
      <w:tr w:rsidR="0037613F" w:rsidRPr="00867FDE" w:rsidTr="00CB4067">
        <w:trPr>
          <w:jc w:val="center"/>
        </w:trPr>
        <w:tc>
          <w:tcPr>
            <w:tcW w:w="1811"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lang w:eastAsia="zh-CN"/>
              </w:rPr>
            </w:pPr>
            <w:r w:rsidRPr="00867FDE">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lang w:eastAsia="zh-CN"/>
              </w:rPr>
            </w:pPr>
            <w:r w:rsidRPr="00867FDE">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37613F" w:rsidRPr="00867FDE" w:rsidRDefault="0037613F" w:rsidP="00CB4067">
            <w:pPr>
              <w:pStyle w:val="TAL"/>
              <w:rPr>
                <w:rFonts w:cs="Arial"/>
                <w:szCs w:val="18"/>
                <w:lang w:eastAsia="zh-CN"/>
              </w:rPr>
            </w:pPr>
            <w:r w:rsidRPr="00867FDE">
              <w:rPr>
                <w:rFonts w:cs="Arial" w:hint="eastAsia"/>
                <w:szCs w:val="18"/>
                <w:lang w:eastAsia="zh-CN"/>
              </w:rPr>
              <w:t xml:space="preserve">Indicates the MPTCP capability to support procedures related to </w:t>
            </w:r>
            <w:r w:rsidRPr="00867FDE">
              <w:t>Access Traffic Steering, Switching, Splitting</w:t>
            </w:r>
            <w:r w:rsidRPr="00867FDE">
              <w:rPr>
                <w:rFonts w:hint="eastAsia"/>
                <w:lang w:eastAsia="zh-CN"/>
              </w:rPr>
              <w:t xml:space="preserve"> (see </w:t>
            </w:r>
            <w:r w:rsidR="00A06A4D" w:rsidRPr="00867FDE">
              <w:rPr>
                <w:rFonts w:hint="eastAsia"/>
                <w:lang w:eastAsia="zh-CN"/>
              </w:rPr>
              <w:t>clause</w:t>
            </w:r>
            <w:r w:rsidRPr="00867FDE">
              <w:rPr>
                <w:rFonts w:hint="eastAsia"/>
                <w:lang w:eastAsia="zh-CN"/>
              </w:rPr>
              <w:t>s 4.2.10, 5.32 of 3GPP TS </w:t>
            </w:r>
            <w:r w:rsidR="005D14F1" w:rsidRPr="00867FDE">
              <w:rPr>
                <w:rFonts w:hint="eastAsia"/>
                <w:lang w:eastAsia="zh-CN"/>
              </w:rPr>
              <w:t>23.501 [8]</w:t>
            </w:r>
            <w:r w:rsidRPr="00867FDE">
              <w:rPr>
                <w:rFonts w:hint="eastAsia"/>
                <w:lang w:eastAsia="zh-CN"/>
              </w:rPr>
              <w:t>)</w:t>
            </w:r>
            <w:r w:rsidRPr="00867FDE">
              <w:rPr>
                <w:rFonts w:cs="Arial" w:hint="eastAsia"/>
                <w:szCs w:val="18"/>
                <w:lang w:eastAsia="zh-CN"/>
              </w:rPr>
              <w:t>.</w:t>
            </w:r>
          </w:p>
          <w:p w:rsidR="0037613F" w:rsidRPr="00867FDE" w:rsidRDefault="0037613F" w:rsidP="00CB4067">
            <w:pPr>
              <w:pStyle w:val="TAL"/>
              <w:rPr>
                <w:rFonts w:cs="Arial"/>
                <w:szCs w:val="18"/>
                <w:lang w:eastAsia="zh-CN"/>
              </w:rPr>
            </w:pPr>
            <w:r w:rsidRPr="00867FDE">
              <w:rPr>
                <w:rFonts w:cs="Arial"/>
                <w:szCs w:val="18"/>
              </w:rPr>
              <w:t>true: Supported</w:t>
            </w:r>
            <w:r w:rsidRPr="00867FDE">
              <w:rPr>
                <w:rFonts w:cs="Arial"/>
                <w:szCs w:val="18"/>
              </w:rPr>
              <w:br/>
              <w:t>false (default): Not Supported</w:t>
            </w:r>
          </w:p>
        </w:tc>
      </w:tr>
    </w:tbl>
    <w:p w:rsidR="0037613F" w:rsidRPr="00867FDE" w:rsidRDefault="0037613F" w:rsidP="0037613F">
      <w:pPr>
        <w:rPr>
          <w:lang w:eastAsia="zh-CN"/>
        </w:rPr>
      </w:pPr>
    </w:p>
    <w:p w:rsidR="006370A1" w:rsidRPr="00867FDE" w:rsidRDefault="006370A1" w:rsidP="006370A1">
      <w:pPr>
        <w:pStyle w:val="Heading4"/>
        <w:rPr>
          <w:lang w:eastAsia="zh-CN"/>
        </w:rPr>
      </w:pPr>
      <w:bookmarkStart w:id="448" w:name="_Toc24925870"/>
      <w:bookmarkStart w:id="449" w:name="_Toc24926048"/>
      <w:bookmarkStart w:id="450" w:name="_Toc24926224"/>
      <w:bookmarkStart w:id="451" w:name="_Toc27592863"/>
      <w:r w:rsidRPr="00867FDE">
        <w:t>5.4.4.33</w:t>
      </w:r>
      <w:r w:rsidRPr="00867FDE">
        <w:tab/>
        <w:t>Type: PlmnIdNid</w:t>
      </w:r>
      <w:bookmarkEnd w:id="448"/>
      <w:bookmarkEnd w:id="449"/>
      <w:bookmarkEnd w:id="450"/>
      <w:bookmarkEnd w:id="451"/>
    </w:p>
    <w:p w:rsidR="006370A1" w:rsidRPr="00867FDE" w:rsidRDefault="006370A1" w:rsidP="006370A1">
      <w:pPr>
        <w:pStyle w:val="TH"/>
        <w:rPr>
          <w:lang w:eastAsia="zh-CN"/>
        </w:rPr>
      </w:pPr>
      <w:r w:rsidRPr="00867FDE">
        <w:rPr>
          <w:noProof/>
        </w:rPr>
        <w:t>Table </w:t>
      </w:r>
      <w:r w:rsidRPr="00867FDE">
        <w:t xml:space="preserve">5.4.4.33-1: </w:t>
      </w:r>
      <w:r w:rsidRPr="00867FDE">
        <w:rPr>
          <w:noProof/>
        </w:rPr>
        <w:t>Definition of type PlmnIdNid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370A1"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6370A1" w:rsidRPr="00867FDE" w:rsidRDefault="006370A1" w:rsidP="00D5647E">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370A1" w:rsidRPr="00867FDE" w:rsidRDefault="006370A1" w:rsidP="00D5647E">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370A1" w:rsidRPr="00867FDE" w:rsidRDefault="006370A1" w:rsidP="00D5647E">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370A1" w:rsidRPr="00867FDE" w:rsidRDefault="006370A1" w:rsidP="00D5647E">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370A1" w:rsidRPr="00867FDE" w:rsidRDefault="006370A1" w:rsidP="00D5647E">
            <w:pPr>
              <w:pStyle w:val="TAH"/>
              <w:rPr>
                <w:rFonts w:cs="Arial"/>
                <w:szCs w:val="18"/>
              </w:rPr>
            </w:pPr>
            <w:r w:rsidRPr="00867FDE">
              <w:rPr>
                <w:rFonts w:cs="Arial"/>
                <w:szCs w:val="18"/>
              </w:rPr>
              <w:t>Description</w:t>
            </w:r>
          </w:p>
        </w:tc>
      </w:tr>
      <w:tr w:rsidR="006370A1"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mcc</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Mcc</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C"/>
              <w:rPr>
                <w:lang w:eastAsia="zh-CN"/>
              </w:rPr>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rFonts w:cs="Arial"/>
                <w:szCs w:val="18"/>
                <w:lang w:eastAsia="zh-CN"/>
              </w:rPr>
            </w:pPr>
            <w:r w:rsidRPr="00867FDE">
              <w:rPr>
                <w:rFonts w:cs="Arial"/>
                <w:szCs w:val="18"/>
                <w:lang w:eastAsia="zh-CN"/>
              </w:rPr>
              <w:t>Mobile Country Code</w:t>
            </w:r>
          </w:p>
        </w:tc>
      </w:tr>
      <w:tr w:rsidR="006370A1"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mnc</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Mnc</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C"/>
              <w:rPr>
                <w:lang w:eastAsia="zh-CN"/>
              </w:rPr>
            </w:pPr>
            <w:r w:rsidRPr="00867FDE">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rFonts w:cs="Arial"/>
                <w:szCs w:val="18"/>
                <w:lang w:eastAsia="zh-CN"/>
              </w:rPr>
            </w:pPr>
            <w:r w:rsidRPr="00867FDE">
              <w:rPr>
                <w:rFonts w:cs="Arial"/>
                <w:szCs w:val="18"/>
                <w:lang w:eastAsia="zh-CN"/>
              </w:rPr>
              <w:t>Mobile Network Code</w:t>
            </w:r>
          </w:p>
        </w:tc>
      </w:tr>
      <w:tr w:rsidR="006370A1"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nid</w:t>
            </w:r>
          </w:p>
        </w:tc>
        <w:tc>
          <w:tcPr>
            <w:tcW w:w="15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lang w:eastAsia="zh-CN"/>
              </w:rPr>
            </w:pPr>
            <w:r w:rsidRPr="00867FDE">
              <w:rPr>
                <w:lang w:eastAsia="zh-CN"/>
              </w:rPr>
              <w:t>Nid</w:t>
            </w:r>
          </w:p>
        </w:tc>
        <w:tc>
          <w:tcPr>
            <w:tcW w:w="425"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C"/>
              <w:rPr>
                <w:lang w:eastAsia="zh-CN"/>
              </w:rPr>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6370A1" w:rsidRPr="00867FDE" w:rsidRDefault="006370A1" w:rsidP="00D5647E">
            <w:pPr>
              <w:pStyle w:val="TAL"/>
              <w:rPr>
                <w:rFonts w:cs="Arial"/>
                <w:szCs w:val="18"/>
                <w:lang w:eastAsia="zh-CN"/>
              </w:rPr>
            </w:pPr>
            <w:r w:rsidRPr="00867FDE">
              <w:rPr>
                <w:rFonts w:cs="Arial"/>
                <w:szCs w:val="18"/>
                <w:lang w:eastAsia="zh-CN"/>
              </w:rPr>
              <w:t>Network Identity; shall be present if PlmnIdNid identifies an SNPN; otherwise shall be absent.</w:t>
            </w:r>
          </w:p>
        </w:tc>
      </w:tr>
    </w:tbl>
    <w:p w:rsidR="006370A1" w:rsidRPr="00867FDE" w:rsidRDefault="006370A1" w:rsidP="006370A1">
      <w:pPr>
        <w:rPr>
          <w:lang w:eastAsia="zh-CN"/>
        </w:rPr>
      </w:pPr>
    </w:p>
    <w:p w:rsidR="006370A1" w:rsidRPr="00867FDE" w:rsidRDefault="006370A1" w:rsidP="006370A1">
      <w:pPr>
        <w:pStyle w:val="Heading4"/>
      </w:pPr>
      <w:bookmarkStart w:id="452" w:name="_Toc24925871"/>
      <w:bookmarkStart w:id="453" w:name="_Toc24926049"/>
      <w:bookmarkStart w:id="454" w:name="_Toc24926225"/>
      <w:bookmarkStart w:id="455" w:name="_Toc27592864"/>
      <w:r w:rsidRPr="00867FDE">
        <w:t>5.4.4.34</w:t>
      </w:r>
      <w:r w:rsidRPr="00867FDE">
        <w:tab/>
        <w:t>Type: PlmnIdNidRm</w:t>
      </w:r>
      <w:bookmarkEnd w:id="452"/>
      <w:bookmarkEnd w:id="453"/>
      <w:bookmarkEnd w:id="454"/>
      <w:bookmarkEnd w:id="455"/>
    </w:p>
    <w:p w:rsidR="006370A1" w:rsidRPr="00867FDE" w:rsidRDefault="006370A1" w:rsidP="006370A1">
      <w:pPr>
        <w:rPr>
          <w:lang w:val="en-US"/>
        </w:rPr>
      </w:pPr>
      <w:r w:rsidRPr="00867FDE">
        <w:t>This data type is defined in the same way as the "PlmnIdNid" data type, but with the OpenAPI "nullable: true" property.</w:t>
      </w:r>
    </w:p>
    <w:p w:rsidR="006A289C" w:rsidRPr="00867FDE" w:rsidRDefault="006A289C" w:rsidP="00867FDE">
      <w:pPr>
        <w:pStyle w:val="Heading4"/>
      </w:pPr>
      <w:bookmarkStart w:id="456" w:name="_Toc24925872"/>
      <w:bookmarkStart w:id="457" w:name="_Toc24926050"/>
      <w:bookmarkStart w:id="458" w:name="_Toc24926226"/>
      <w:bookmarkStart w:id="459" w:name="_Toc27592865"/>
      <w:r w:rsidRPr="00867FDE">
        <w:lastRenderedPageBreak/>
        <w:t>5.4.4.35</w:t>
      </w:r>
      <w:r w:rsidRPr="00867FDE">
        <w:tab/>
        <w:t xml:space="preserve">Type: </w:t>
      </w:r>
      <w:r w:rsidRPr="00867FDE">
        <w:rPr>
          <w:noProof/>
          <w:lang w:eastAsia="zh-CN"/>
        </w:rPr>
        <w:t>SmallDataRateStatus</w:t>
      </w:r>
      <w:bookmarkEnd w:id="456"/>
      <w:bookmarkEnd w:id="457"/>
      <w:bookmarkEnd w:id="458"/>
      <w:bookmarkEnd w:id="459"/>
    </w:p>
    <w:p w:rsidR="006A289C" w:rsidRPr="00867FDE" w:rsidRDefault="006A289C" w:rsidP="006A289C">
      <w:pPr>
        <w:pStyle w:val="TH"/>
      </w:pPr>
      <w:r w:rsidRPr="00867FDE">
        <w:rPr>
          <w:noProof/>
        </w:rPr>
        <w:t>Table </w:t>
      </w:r>
      <w:r w:rsidRPr="00867FDE">
        <w:t xml:space="preserve">5.4.4.35-1: </w:t>
      </w:r>
      <w:r w:rsidRPr="00867FDE">
        <w:rPr>
          <w:noProof/>
        </w:rPr>
        <w:t>Definition of type</w:t>
      </w:r>
      <w:r w:rsidRPr="00867FDE">
        <w:t xml:space="preserve"> </w:t>
      </w:r>
      <w:r w:rsidRPr="00867FDE">
        <w:rPr>
          <w:noProof/>
          <w:lang w:eastAsia="zh-CN"/>
        </w:rPr>
        <w:t>SmallDataRateStatus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A289C"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6A289C" w:rsidRPr="00867FDE" w:rsidRDefault="006A289C" w:rsidP="00D5647E">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289C" w:rsidRPr="00867FDE" w:rsidRDefault="006A289C" w:rsidP="00D5647E">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289C" w:rsidRPr="00867FDE" w:rsidRDefault="006A289C" w:rsidP="00D5647E">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289C" w:rsidRPr="00867FDE" w:rsidRDefault="006A289C" w:rsidP="00D5647E">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289C" w:rsidRPr="00867FDE" w:rsidRDefault="006A289C" w:rsidP="00D5647E">
            <w:pPr>
              <w:pStyle w:val="TAH"/>
              <w:rPr>
                <w:rFonts w:cs="Arial"/>
                <w:szCs w:val="18"/>
              </w:rPr>
            </w:pPr>
            <w:r w:rsidRPr="00867FDE">
              <w:rPr>
                <w:rFonts w:cs="Arial"/>
                <w:szCs w:val="18"/>
              </w:rPr>
              <w:t>Description</w:t>
            </w:r>
          </w:p>
        </w:tc>
      </w:tr>
      <w:tr w:rsidR="006A289C"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6A289C" w:rsidRPr="00867FDE" w:rsidRDefault="000120C5" w:rsidP="00D5647E">
            <w:pPr>
              <w:pStyle w:val="TAC"/>
              <w:rPr>
                <w:lang w:eastAsia="zh-CN"/>
              </w:rPr>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6A289C" w:rsidRPr="00867FDE" w:rsidRDefault="002F7758" w:rsidP="00D5647E">
            <w:pPr>
              <w:pStyle w:val="TAL"/>
            </w:pPr>
            <w:bookmarkStart w:id="460" w:name="OLE_LINK16"/>
            <w:r w:rsidRPr="00867FDE">
              <w:t>0..</w:t>
            </w:r>
            <w:r w:rsidR="006A289C" w:rsidRPr="00867FDE">
              <w:t>1</w:t>
            </w:r>
            <w:bookmarkEnd w:id="460"/>
          </w:p>
        </w:tc>
        <w:tc>
          <w:tcPr>
            <w:tcW w:w="4359" w:type="dxa"/>
            <w:tcBorders>
              <w:top w:val="single" w:sz="4" w:space="0" w:color="auto"/>
              <w:left w:val="single" w:sz="4" w:space="0" w:color="auto"/>
              <w:bottom w:val="single" w:sz="4" w:space="0" w:color="auto"/>
              <w:right w:val="single" w:sz="4" w:space="0" w:color="auto"/>
            </w:tcBorders>
          </w:tcPr>
          <w:p w:rsidR="000120C5" w:rsidRPr="00867FDE" w:rsidRDefault="000120C5" w:rsidP="000120C5">
            <w:pPr>
              <w:pStyle w:val="TAL"/>
            </w:pPr>
            <w:r w:rsidRPr="00867FDE">
              <w:t>This IE shall be included if available.</w:t>
            </w:r>
          </w:p>
          <w:p w:rsidR="006A289C" w:rsidRPr="00867FDE" w:rsidRDefault="000120C5" w:rsidP="007D652F">
            <w:pPr>
              <w:pStyle w:val="TAL"/>
            </w:pPr>
            <w:r w:rsidRPr="00867FDE">
              <w:t>When present, it</w:t>
            </w:r>
            <w:r w:rsidR="006A289C" w:rsidRPr="00867FDE">
              <w:t xml:space="preserve"> shall contain the number of packets </w:t>
            </w:r>
            <w:r w:rsidRPr="00867FDE">
              <w:t>the UE is</w:t>
            </w:r>
            <w:r w:rsidR="006A289C" w:rsidRPr="00867FDE">
              <w:t xml:space="preserve"> allowed to send uplink in the given time unit for </w:t>
            </w:r>
            <w:r w:rsidRPr="00867FDE">
              <w:t>the given PDU session (</w:t>
            </w:r>
            <w:r w:rsidR="006A289C" w:rsidRPr="00867FDE">
              <w:t>see clause 5.31.14.3 of 3GPP TS</w:t>
            </w:r>
            <w:bookmarkStart w:id="461" w:name="OLE_LINK40"/>
            <w:r w:rsidR="006A289C" w:rsidRPr="00867FDE">
              <w:t> 23.501 [8]</w:t>
            </w:r>
            <w:r w:rsidRPr="00867FDE">
              <w:t>)</w:t>
            </w:r>
            <w:r w:rsidR="006A289C" w:rsidRPr="00867FDE">
              <w:t>.</w:t>
            </w:r>
            <w:bookmarkEnd w:id="461"/>
          </w:p>
        </w:tc>
      </w:tr>
      <w:tr w:rsidR="006A289C"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6A289C" w:rsidRPr="00867FDE" w:rsidRDefault="000120C5" w:rsidP="00D5647E">
            <w:pPr>
              <w:pStyle w:val="TAC"/>
              <w:rPr>
                <w:lang w:eastAsia="zh-CN"/>
              </w:rPr>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6A289C" w:rsidRPr="00867FDE" w:rsidRDefault="002F7758" w:rsidP="00D5647E">
            <w:pPr>
              <w:pStyle w:val="TAL"/>
              <w:rPr>
                <w:lang w:eastAsia="zh-CN"/>
              </w:rPr>
            </w:pPr>
            <w:r w:rsidRPr="00867FDE">
              <w:t>0..</w:t>
            </w:r>
            <w:r w:rsidR="006A289C" w:rsidRPr="00867FDE">
              <w:t>1</w:t>
            </w:r>
          </w:p>
        </w:tc>
        <w:tc>
          <w:tcPr>
            <w:tcW w:w="4359" w:type="dxa"/>
            <w:tcBorders>
              <w:top w:val="single" w:sz="4" w:space="0" w:color="auto"/>
              <w:left w:val="single" w:sz="4" w:space="0" w:color="auto"/>
              <w:bottom w:val="single" w:sz="4" w:space="0" w:color="auto"/>
              <w:right w:val="single" w:sz="4" w:space="0" w:color="auto"/>
            </w:tcBorders>
          </w:tcPr>
          <w:p w:rsidR="000120C5" w:rsidRPr="00867FDE" w:rsidRDefault="000120C5" w:rsidP="000120C5">
            <w:pPr>
              <w:pStyle w:val="TAL"/>
            </w:pPr>
            <w:r w:rsidRPr="00867FDE">
              <w:t>This IE shall be included if available.</w:t>
            </w:r>
          </w:p>
          <w:p w:rsidR="006A289C" w:rsidRPr="00867FDE" w:rsidRDefault="000120C5" w:rsidP="000120C5">
            <w:pPr>
              <w:pStyle w:val="TAL"/>
            </w:pPr>
            <w:r w:rsidRPr="00867FDE">
              <w:t xml:space="preserve">When present it </w:t>
            </w:r>
            <w:r w:rsidR="006A289C" w:rsidRPr="00867FDE">
              <w:t xml:space="preserve">shall contain the number of packets </w:t>
            </w:r>
            <w:r w:rsidRPr="00867FDE">
              <w:t xml:space="preserve">the AF is </w:t>
            </w:r>
            <w:r w:rsidR="006A289C" w:rsidRPr="00867FDE">
              <w:t xml:space="preserve">allowed to send downlink in the given time unit for </w:t>
            </w:r>
            <w:r w:rsidRPr="00867FDE">
              <w:t>the given PDU session</w:t>
            </w:r>
            <w:r w:rsidR="006A289C" w:rsidRPr="00867FDE">
              <w:t xml:space="preserve"> </w:t>
            </w:r>
            <w:r w:rsidRPr="00867FDE">
              <w:t>(</w:t>
            </w:r>
            <w:r w:rsidR="006A289C" w:rsidRPr="00867FDE">
              <w:t>see clause 5.31.14.3 of 3GPP TS 23.501 [8]</w:t>
            </w:r>
            <w:r w:rsidRPr="00867FDE">
              <w:t>)</w:t>
            </w:r>
            <w:r w:rsidR="006A289C" w:rsidRPr="00867FDE">
              <w:t>.</w:t>
            </w:r>
          </w:p>
        </w:tc>
      </w:tr>
      <w:tr w:rsidR="006A289C"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rsidR="006A289C" w:rsidRPr="00867FDE" w:rsidRDefault="000120C5" w:rsidP="00D5647E">
            <w:pPr>
              <w:pStyle w:val="TAC"/>
              <w:rPr>
                <w:lang w:eastAsia="zh-CN"/>
              </w:rPr>
            </w:pPr>
            <w:r w:rsidRPr="00867FDE">
              <w:t>C</w:t>
            </w:r>
          </w:p>
        </w:tc>
        <w:tc>
          <w:tcPr>
            <w:tcW w:w="1134" w:type="dxa"/>
            <w:tcBorders>
              <w:top w:val="single" w:sz="4" w:space="0" w:color="auto"/>
              <w:left w:val="single" w:sz="4" w:space="0" w:color="auto"/>
              <w:bottom w:val="single" w:sz="4" w:space="0" w:color="auto"/>
              <w:right w:val="single" w:sz="4" w:space="0" w:color="auto"/>
            </w:tcBorders>
          </w:tcPr>
          <w:p w:rsidR="006A289C" w:rsidRPr="00867FDE" w:rsidRDefault="002F7758" w:rsidP="00D5647E">
            <w:pPr>
              <w:pStyle w:val="TAL"/>
              <w:rPr>
                <w:lang w:eastAsia="zh-CN"/>
              </w:rPr>
            </w:pPr>
            <w:r w:rsidRPr="00867FDE">
              <w:t>0..</w:t>
            </w:r>
            <w:r w:rsidR="006A289C" w:rsidRPr="00867FDE">
              <w:t>1</w:t>
            </w:r>
          </w:p>
        </w:tc>
        <w:tc>
          <w:tcPr>
            <w:tcW w:w="4359" w:type="dxa"/>
            <w:tcBorders>
              <w:top w:val="single" w:sz="4" w:space="0" w:color="auto"/>
              <w:left w:val="single" w:sz="4" w:space="0" w:color="auto"/>
              <w:bottom w:val="single" w:sz="4" w:space="0" w:color="auto"/>
              <w:right w:val="single" w:sz="4" w:space="0" w:color="auto"/>
            </w:tcBorders>
          </w:tcPr>
          <w:p w:rsidR="000120C5" w:rsidRPr="00867FDE" w:rsidRDefault="000120C5" w:rsidP="000120C5">
            <w:pPr>
              <w:pStyle w:val="TAL"/>
            </w:pPr>
            <w:r w:rsidRPr="00867FDE">
              <w:t>This IE shall be included if available.</w:t>
            </w:r>
          </w:p>
          <w:p w:rsidR="006A289C" w:rsidRPr="00867FDE" w:rsidRDefault="000120C5" w:rsidP="000120C5">
            <w:pPr>
              <w:pStyle w:val="TAL"/>
            </w:pPr>
            <w:r w:rsidRPr="00867FDE">
              <w:t>When present, it shall indicate the period of time during which the small data rate control status will remain valid</w:t>
            </w:r>
            <w:r w:rsidR="006A289C" w:rsidRPr="00867FDE">
              <w:t xml:space="preserve"> </w:t>
            </w:r>
            <w:r w:rsidRPr="00867FDE">
              <w:t>(</w:t>
            </w:r>
            <w:r w:rsidR="006A289C" w:rsidRPr="00867FDE">
              <w:t>see clause 5.31.14.3 of 3GPP TS 23.501 [8]</w:t>
            </w:r>
            <w:r w:rsidRPr="00867FDE">
              <w:t>)</w:t>
            </w:r>
            <w:r w:rsidR="006A289C" w:rsidRPr="00867FDE">
              <w:t>.</w:t>
            </w:r>
          </w:p>
        </w:tc>
      </w:tr>
      <w:tr w:rsidR="006A289C"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6A289C" w:rsidRPr="00867FDE" w:rsidRDefault="00493343" w:rsidP="00D5647E">
            <w:pPr>
              <w:pStyle w:val="TAC"/>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6A289C" w:rsidRPr="00867FDE" w:rsidRDefault="006A289C" w:rsidP="00D5647E">
            <w:pPr>
              <w:pStyle w:val="TAL"/>
              <w:rPr>
                <w:lang w:eastAsia="zh-CN"/>
              </w:rPr>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L"/>
            </w:pPr>
            <w:r w:rsidRPr="00867FDE">
              <w:t>This IE shall be included if available.</w:t>
            </w:r>
          </w:p>
          <w:p w:rsidR="006A289C" w:rsidRPr="00867FDE" w:rsidRDefault="006A289C" w:rsidP="00493343">
            <w:pPr>
              <w:pStyle w:val="TAL"/>
            </w:pPr>
            <w:r w:rsidRPr="00867FDE">
              <w:t>When present,</w:t>
            </w:r>
            <w:r w:rsidR="00493343" w:rsidRPr="00867FDE">
              <w:t xml:space="preserve"> it shall</w:t>
            </w:r>
            <w:r w:rsidRPr="00867FDE">
              <w:t xml:space="preserve"> indicate number of additional exception reports</w:t>
            </w:r>
            <w:r w:rsidR="00493343" w:rsidRPr="00867FDE">
              <w:t xml:space="preserve"> the UE is</w:t>
            </w:r>
            <w:r w:rsidRPr="00867FDE">
              <w:t xml:space="preserve"> allowed to send uplink in the given time unit for  </w:t>
            </w:r>
            <w:r w:rsidR="00493343" w:rsidRPr="00867FDE">
              <w:t>the given PDU session (</w:t>
            </w:r>
            <w:r w:rsidRPr="00867FDE">
              <w:t>see clause 5.31.14.3 of 3GPP TS 23.501 [8]</w:t>
            </w:r>
            <w:r w:rsidR="00493343" w:rsidRPr="00867FDE">
              <w:t>)</w:t>
            </w:r>
            <w:r w:rsidRPr="00867FDE">
              <w:t>.</w:t>
            </w:r>
          </w:p>
        </w:tc>
      </w:tr>
      <w:tr w:rsidR="00493343" w:rsidRPr="00867FDE" w:rsidTr="00D5647E">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L"/>
              <w:rPr>
                <w:lang w:eastAsia="zh-CN"/>
              </w:rPr>
            </w:pPr>
            <w:r w:rsidRPr="00867FDE">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C"/>
              <w:rPr>
                <w:lang w:eastAsia="zh-CN"/>
              </w:rPr>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L"/>
              <w:rPr>
                <w:lang w:eastAsia="zh-CN"/>
              </w:rPr>
            </w:pPr>
            <w:r w:rsidRPr="00867FDE">
              <w:rPr>
                <w:rFonts w:hint="eastAsia"/>
                <w:lang w:eastAsia="zh-CN"/>
              </w:rPr>
              <w:t>0..</w:t>
            </w:r>
            <w:r w:rsidRPr="00867FDE">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493343">
            <w:pPr>
              <w:pStyle w:val="TAL"/>
            </w:pPr>
            <w:r w:rsidRPr="00867FDE">
              <w:t>This IE shall be included if available.</w:t>
            </w:r>
          </w:p>
          <w:p w:rsidR="00493343" w:rsidRPr="00867FDE" w:rsidRDefault="00493343" w:rsidP="00493343">
            <w:pPr>
              <w:pStyle w:val="TAL"/>
            </w:pPr>
            <w:r w:rsidRPr="00867FDE">
              <w:t>When present, it shall indicate number of additional exception reports the AF is allowed to send downlink in the given time unit for the given PDU session (see clause 5.31.14.3 in 3GPP TS 23.501 [8]).</w:t>
            </w:r>
          </w:p>
        </w:tc>
      </w:tr>
    </w:tbl>
    <w:p w:rsidR="00987E06" w:rsidRPr="00867FDE" w:rsidRDefault="00987E06" w:rsidP="001A7470"/>
    <w:p w:rsidR="00C850AF" w:rsidRPr="00867FDE" w:rsidRDefault="00C850AF" w:rsidP="00C850AF">
      <w:pPr>
        <w:pStyle w:val="Heading4"/>
      </w:pPr>
      <w:bookmarkStart w:id="462" w:name="_Toc24925873"/>
      <w:bookmarkStart w:id="463" w:name="_Toc24926051"/>
      <w:bookmarkStart w:id="464" w:name="_Toc24926227"/>
      <w:bookmarkStart w:id="465" w:name="_Toc27592866"/>
      <w:r w:rsidRPr="00867FDE">
        <w:t>5.4.4.</w:t>
      </w:r>
      <w:r w:rsidR="0056568B" w:rsidRPr="00867FDE">
        <w:t>36</w:t>
      </w:r>
      <w:r w:rsidRPr="00867FDE">
        <w:tab/>
        <w:t>Type: HfcNodeId</w:t>
      </w:r>
      <w:bookmarkEnd w:id="462"/>
      <w:bookmarkEnd w:id="463"/>
      <w:bookmarkEnd w:id="464"/>
      <w:bookmarkEnd w:id="465"/>
    </w:p>
    <w:p w:rsidR="00C850AF" w:rsidRPr="00867FDE" w:rsidRDefault="00C850AF" w:rsidP="00C850AF">
      <w:pPr>
        <w:pStyle w:val="TH"/>
        <w:rPr>
          <w:noProof/>
        </w:rPr>
      </w:pPr>
      <w:r w:rsidRPr="00867FDE">
        <w:rPr>
          <w:noProof/>
        </w:rPr>
        <w:t>Table 5.4.4.</w:t>
      </w:r>
      <w:r w:rsidR="00945C9F" w:rsidRPr="00867FDE">
        <w:rPr>
          <w:noProof/>
        </w:rPr>
        <w:t>36</w:t>
      </w:r>
      <w:r w:rsidRPr="00867FDE">
        <w:rPr>
          <w:noProof/>
        </w:rPr>
        <w:t>-1: Definition of type HfcNodeId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C850AF" w:rsidRPr="00867FDE" w:rsidTr="00867FDE">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rsidR="00C850AF" w:rsidRPr="00867FDE" w:rsidRDefault="00C850AF" w:rsidP="00867FDE">
            <w:pPr>
              <w:pStyle w:val="TH"/>
              <w:rPr>
                <w:noProof/>
              </w:rPr>
            </w:pPr>
            <w:r w:rsidRPr="00867FDE">
              <w:rPr>
                <w:noProof/>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850AF" w:rsidRPr="00867FDE" w:rsidRDefault="00C850AF" w:rsidP="00867FDE">
            <w:pPr>
              <w:pStyle w:val="TH"/>
              <w:rPr>
                <w:noProof/>
              </w:rPr>
            </w:pPr>
            <w:r w:rsidRPr="00867FDE">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850AF" w:rsidRPr="00867FDE" w:rsidRDefault="00C850AF" w:rsidP="00867FDE">
            <w:pPr>
              <w:pStyle w:val="TH"/>
              <w:rPr>
                <w:noProof/>
              </w:rPr>
            </w:pPr>
            <w:r w:rsidRPr="00867FDE">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850AF" w:rsidRPr="00867FDE" w:rsidRDefault="00C850AF" w:rsidP="00113A62">
            <w:pPr>
              <w:pStyle w:val="TAH"/>
              <w:jc w:val="left"/>
              <w:rPr>
                <w:bCs/>
                <w:noProof/>
              </w:rPr>
            </w:pPr>
            <w:r w:rsidRPr="00867FDE">
              <w:rPr>
                <w:bCs/>
                <w:noProof/>
              </w:rPr>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rsidR="00C850AF" w:rsidRPr="00867FDE" w:rsidRDefault="00C850AF" w:rsidP="00867FDE">
            <w:pPr>
              <w:pStyle w:val="TH"/>
              <w:rPr>
                <w:noProof/>
              </w:rPr>
            </w:pPr>
            <w:r w:rsidRPr="00867FDE">
              <w:rPr>
                <w:noProof/>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C850AF" w:rsidRPr="00867FDE" w:rsidRDefault="00C850AF" w:rsidP="00867FDE">
            <w:pPr>
              <w:pStyle w:val="TH"/>
              <w:rPr>
                <w:noProof/>
              </w:rPr>
            </w:pPr>
            <w:r w:rsidRPr="00867FDE">
              <w:rPr>
                <w:noProof/>
              </w:rPr>
              <w:t>Applicability</w:t>
            </w:r>
          </w:p>
        </w:tc>
      </w:tr>
      <w:tr w:rsidR="00C850AF" w:rsidRPr="00867FDE" w:rsidTr="00867FDE">
        <w:trPr>
          <w:jc w:val="center"/>
        </w:trPr>
        <w:tc>
          <w:tcPr>
            <w:tcW w:w="997" w:type="dxa"/>
            <w:tcBorders>
              <w:top w:val="single" w:sz="4" w:space="0" w:color="auto"/>
              <w:left w:val="single" w:sz="4" w:space="0" w:color="auto"/>
              <w:bottom w:val="single" w:sz="4" w:space="0" w:color="auto"/>
              <w:right w:val="single" w:sz="4" w:space="0" w:color="auto"/>
            </w:tcBorders>
          </w:tcPr>
          <w:p w:rsidR="00C850AF" w:rsidRPr="00867FDE" w:rsidRDefault="00C850AF" w:rsidP="0056568B">
            <w:pPr>
              <w:pStyle w:val="TAL"/>
              <w:rPr>
                <w:noProof/>
              </w:rPr>
            </w:pPr>
            <w:r w:rsidRPr="00867FDE">
              <w:rPr>
                <w:noProof/>
              </w:rPr>
              <w:t>hfcNId</w:t>
            </w:r>
          </w:p>
        </w:tc>
        <w:tc>
          <w:tcPr>
            <w:tcW w:w="1559" w:type="dxa"/>
            <w:tcBorders>
              <w:top w:val="single" w:sz="4" w:space="0" w:color="auto"/>
              <w:left w:val="single" w:sz="4" w:space="0" w:color="auto"/>
              <w:bottom w:val="single" w:sz="4" w:space="0" w:color="auto"/>
              <w:right w:val="single" w:sz="4" w:space="0" w:color="auto"/>
            </w:tcBorders>
          </w:tcPr>
          <w:p w:rsidR="00C850AF" w:rsidRPr="00867FDE" w:rsidRDefault="00C850AF" w:rsidP="0056568B">
            <w:pPr>
              <w:pStyle w:val="TAL"/>
              <w:rPr>
                <w:noProof/>
              </w:rPr>
            </w:pPr>
            <w:r w:rsidRPr="00867FDE">
              <w:rPr>
                <w:noProof/>
              </w:rPr>
              <w:t>HfcNId</w:t>
            </w:r>
          </w:p>
        </w:tc>
        <w:tc>
          <w:tcPr>
            <w:tcW w:w="425" w:type="dxa"/>
            <w:tcBorders>
              <w:top w:val="single" w:sz="4" w:space="0" w:color="auto"/>
              <w:left w:val="single" w:sz="4" w:space="0" w:color="auto"/>
              <w:bottom w:val="single" w:sz="4" w:space="0" w:color="auto"/>
              <w:right w:val="single" w:sz="4" w:space="0" w:color="auto"/>
            </w:tcBorders>
          </w:tcPr>
          <w:p w:rsidR="00C850AF" w:rsidRPr="00867FDE" w:rsidRDefault="00C850AF" w:rsidP="00867FDE">
            <w:pPr>
              <w:pStyle w:val="TH"/>
              <w:rPr>
                <w:noProof/>
              </w:rPr>
            </w:pPr>
            <w:r w:rsidRPr="00867FDE">
              <w:rPr>
                <w:b w:val="0"/>
                <w:noProof/>
              </w:rPr>
              <w:t>M</w:t>
            </w:r>
          </w:p>
        </w:tc>
        <w:tc>
          <w:tcPr>
            <w:tcW w:w="1134" w:type="dxa"/>
            <w:tcBorders>
              <w:top w:val="single" w:sz="4" w:space="0" w:color="auto"/>
              <w:left w:val="single" w:sz="4" w:space="0" w:color="auto"/>
              <w:bottom w:val="single" w:sz="4" w:space="0" w:color="auto"/>
              <w:right w:val="single" w:sz="4" w:space="0" w:color="auto"/>
            </w:tcBorders>
          </w:tcPr>
          <w:p w:rsidR="00C850AF" w:rsidRPr="00867FDE" w:rsidRDefault="00C850AF" w:rsidP="00113A62">
            <w:pPr>
              <w:pStyle w:val="TAL"/>
              <w:rPr>
                <w:noProof/>
              </w:rPr>
            </w:pPr>
            <w:r w:rsidRPr="00867FDE">
              <w:rPr>
                <w:noProof/>
              </w:rPr>
              <w:t>1</w:t>
            </w:r>
          </w:p>
        </w:tc>
        <w:tc>
          <w:tcPr>
            <w:tcW w:w="3960" w:type="dxa"/>
            <w:tcBorders>
              <w:top w:val="single" w:sz="4" w:space="0" w:color="auto"/>
              <w:left w:val="single" w:sz="4" w:space="0" w:color="auto"/>
              <w:bottom w:val="single" w:sz="4" w:space="0" w:color="auto"/>
              <w:right w:val="single" w:sz="4" w:space="0" w:color="auto"/>
            </w:tcBorders>
          </w:tcPr>
          <w:p w:rsidR="00C850AF" w:rsidRPr="00867FDE" w:rsidRDefault="00C850AF" w:rsidP="00113A62">
            <w:pPr>
              <w:pStyle w:val="TAL"/>
              <w:rPr>
                <w:noProof/>
              </w:rPr>
            </w:pPr>
            <w:r w:rsidRPr="00867FDE">
              <w:rPr>
                <w:noProof/>
              </w:rPr>
              <w:t>HFC Node Id.</w:t>
            </w:r>
          </w:p>
        </w:tc>
        <w:tc>
          <w:tcPr>
            <w:tcW w:w="1843" w:type="dxa"/>
            <w:tcBorders>
              <w:top w:val="single" w:sz="4" w:space="0" w:color="auto"/>
              <w:left w:val="single" w:sz="4" w:space="0" w:color="auto"/>
              <w:bottom w:val="single" w:sz="4" w:space="0" w:color="auto"/>
              <w:right w:val="single" w:sz="4" w:space="0" w:color="auto"/>
            </w:tcBorders>
          </w:tcPr>
          <w:p w:rsidR="00C850AF" w:rsidRPr="00867FDE" w:rsidRDefault="00C850AF" w:rsidP="00867FDE">
            <w:pPr>
              <w:pStyle w:val="TH"/>
              <w:rPr>
                <w:noProof/>
              </w:rPr>
            </w:pPr>
          </w:p>
        </w:tc>
      </w:tr>
      <w:tr w:rsidR="00C850AF" w:rsidRPr="00867FDE" w:rsidTr="00867FDE">
        <w:trPr>
          <w:jc w:val="center"/>
        </w:trPr>
        <w:tc>
          <w:tcPr>
            <w:tcW w:w="997" w:type="dxa"/>
            <w:tcBorders>
              <w:top w:val="single" w:sz="4" w:space="0" w:color="auto"/>
              <w:left w:val="single" w:sz="4" w:space="0" w:color="auto"/>
              <w:bottom w:val="single" w:sz="4" w:space="0" w:color="auto"/>
              <w:right w:val="single" w:sz="4" w:space="0" w:color="auto"/>
            </w:tcBorders>
          </w:tcPr>
          <w:p w:rsidR="00C850AF" w:rsidRPr="00867FDE" w:rsidRDefault="00C850AF" w:rsidP="0056568B">
            <w:pPr>
              <w:pStyle w:val="TAL"/>
              <w:rPr>
                <w:noProof/>
              </w:rPr>
            </w:pPr>
            <w:r w:rsidRPr="00867FDE">
              <w:rPr>
                <w:noProof/>
              </w:rPr>
              <w:t>macAddr</w:t>
            </w:r>
          </w:p>
        </w:tc>
        <w:tc>
          <w:tcPr>
            <w:tcW w:w="1559" w:type="dxa"/>
            <w:tcBorders>
              <w:top w:val="single" w:sz="4" w:space="0" w:color="auto"/>
              <w:left w:val="single" w:sz="4" w:space="0" w:color="auto"/>
              <w:bottom w:val="single" w:sz="4" w:space="0" w:color="auto"/>
              <w:right w:val="single" w:sz="4" w:space="0" w:color="auto"/>
            </w:tcBorders>
          </w:tcPr>
          <w:p w:rsidR="00C850AF" w:rsidRPr="00867FDE" w:rsidRDefault="00C850AF" w:rsidP="0056568B">
            <w:pPr>
              <w:pStyle w:val="TAL"/>
              <w:rPr>
                <w:noProof/>
              </w:rPr>
            </w:pPr>
            <w:r w:rsidRPr="00867FDE">
              <w:rPr>
                <w:noProof/>
              </w:rPr>
              <w:t>MacAddr48</w:t>
            </w:r>
          </w:p>
        </w:tc>
        <w:tc>
          <w:tcPr>
            <w:tcW w:w="425" w:type="dxa"/>
            <w:tcBorders>
              <w:top w:val="single" w:sz="4" w:space="0" w:color="auto"/>
              <w:left w:val="single" w:sz="4" w:space="0" w:color="auto"/>
              <w:bottom w:val="single" w:sz="4" w:space="0" w:color="auto"/>
              <w:right w:val="single" w:sz="4" w:space="0" w:color="auto"/>
            </w:tcBorders>
          </w:tcPr>
          <w:p w:rsidR="00C850AF" w:rsidRPr="00867FDE" w:rsidRDefault="00C850AF" w:rsidP="00867FDE">
            <w:pPr>
              <w:pStyle w:val="TH"/>
              <w:rPr>
                <w:noProof/>
              </w:rPr>
            </w:pPr>
            <w:r w:rsidRPr="00867FDE">
              <w:rPr>
                <w:b w:val="0"/>
                <w:noProof/>
              </w:rPr>
              <w:t>O</w:t>
            </w:r>
          </w:p>
        </w:tc>
        <w:tc>
          <w:tcPr>
            <w:tcW w:w="1134" w:type="dxa"/>
            <w:tcBorders>
              <w:top w:val="single" w:sz="4" w:space="0" w:color="auto"/>
              <w:left w:val="single" w:sz="4" w:space="0" w:color="auto"/>
              <w:bottom w:val="single" w:sz="4" w:space="0" w:color="auto"/>
              <w:right w:val="single" w:sz="4" w:space="0" w:color="auto"/>
            </w:tcBorders>
          </w:tcPr>
          <w:p w:rsidR="00C850AF" w:rsidRPr="00867FDE" w:rsidRDefault="00C850AF" w:rsidP="00113A62">
            <w:pPr>
              <w:pStyle w:val="TAL"/>
              <w:rPr>
                <w:noProof/>
              </w:rPr>
            </w:pPr>
            <w:r w:rsidRPr="00867FDE">
              <w:rPr>
                <w:noProof/>
              </w:rPr>
              <w:t>0..1</w:t>
            </w:r>
          </w:p>
        </w:tc>
        <w:tc>
          <w:tcPr>
            <w:tcW w:w="3960" w:type="dxa"/>
            <w:tcBorders>
              <w:top w:val="single" w:sz="4" w:space="0" w:color="auto"/>
              <w:left w:val="single" w:sz="4" w:space="0" w:color="auto"/>
              <w:bottom w:val="single" w:sz="4" w:space="0" w:color="auto"/>
              <w:right w:val="single" w:sz="4" w:space="0" w:color="auto"/>
            </w:tcBorders>
          </w:tcPr>
          <w:p w:rsidR="00C850AF" w:rsidRPr="00867FDE" w:rsidRDefault="00C850AF" w:rsidP="00113A62">
            <w:pPr>
              <w:pStyle w:val="TAL"/>
              <w:rPr>
                <w:noProof/>
              </w:rPr>
            </w:pPr>
            <w:r w:rsidRPr="00867FDE">
              <w:rPr>
                <w:noProof/>
              </w:rPr>
              <w:t>MAC Address of the 5G-CRG/FN-CRG in the Y4 reference point.</w:t>
            </w:r>
          </w:p>
        </w:tc>
        <w:tc>
          <w:tcPr>
            <w:tcW w:w="1843" w:type="dxa"/>
            <w:tcBorders>
              <w:top w:val="single" w:sz="4" w:space="0" w:color="auto"/>
              <w:left w:val="single" w:sz="4" w:space="0" w:color="auto"/>
              <w:bottom w:val="single" w:sz="4" w:space="0" w:color="auto"/>
              <w:right w:val="single" w:sz="4" w:space="0" w:color="auto"/>
            </w:tcBorders>
          </w:tcPr>
          <w:p w:rsidR="00C850AF" w:rsidRPr="00867FDE" w:rsidRDefault="00C850AF" w:rsidP="00867FDE">
            <w:pPr>
              <w:pStyle w:val="TH"/>
              <w:rPr>
                <w:noProof/>
              </w:rPr>
            </w:pPr>
          </w:p>
        </w:tc>
      </w:tr>
    </w:tbl>
    <w:p w:rsidR="00C850AF" w:rsidRPr="00867FDE" w:rsidRDefault="00C850AF" w:rsidP="00867FDE">
      <w:pPr>
        <w:pStyle w:val="TH"/>
        <w:rPr>
          <w:noProof/>
        </w:rPr>
      </w:pPr>
    </w:p>
    <w:p w:rsidR="00C850AF" w:rsidRPr="00867FDE" w:rsidRDefault="00C850AF" w:rsidP="00C850AF">
      <w:pPr>
        <w:pStyle w:val="Heading4"/>
      </w:pPr>
      <w:bookmarkStart w:id="466" w:name="_Toc24925874"/>
      <w:bookmarkStart w:id="467" w:name="_Toc24926052"/>
      <w:bookmarkStart w:id="468" w:name="_Toc24926228"/>
      <w:bookmarkStart w:id="469" w:name="_Toc27592867"/>
      <w:r w:rsidRPr="00867FDE">
        <w:t>5.4.4.</w:t>
      </w:r>
      <w:r w:rsidR="0056568B" w:rsidRPr="00867FDE">
        <w:t>37</w:t>
      </w:r>
      <w:r w:rsidRPr="00867FDE">
        <w:tab/>
        <w:t>Type: HfcNodeIdRm</w:t>
      </w:r>
      <w:bookmarkEnd w:id="466"/>
      <w:bookmarkEnd w:id="467"/>
      <w:bookmarkEnd w:id="468"/>
      <w:bookmarkEnd w:id="469"/>
    </w:p>
    <w:p w:rsidR="00B84583" w:rsidRPr="00867FDE" w:rsidRDefault="00C850AF" w:rsidP="00B84583">
      <w:r w:rsidRPr="00867FDE">
        <w:t>This data type is defined in the same way as the "HfcNodeId" data type, but with the OpenAPI "nullable: true" property.</w:t>
      </w:r>
    </w:p>
    <w:p w:rsidR="0056568B" w:rsidRPr="00867FDE" w:rsidRDefault="0056568B" w:rsidP="0056568B">
      <w:pPr>
        <w:pStyle w:val="Heading4"/>
      </w:pPr>
      <w:bookmarkStart w:id="470" w:name="_Toc24925875"/>
      <w:bookmarkStart w:id="471" w:name="_Toc24926053"/>
      <w:bookmarkStart w:id="472" w:name="_Toc24926229"/>
      <w:bookmarkStart w:id="473" w:name="_Toc27592868"/>
      <w:r w:rsidRPr="00867FDE">
        <w:lastRenderedPageBreak/>
        <w:t>5.4.4.</w:t>
      </w:r>
      <w:r w:rsidR="00493343" w:rsidRPr="00867FDE">
        <w:t>38</w:t>
      </w:r>
      <w:r w:rsidRPr="00867FDE">
        <w:tab/>
        <w:t>Type: WirelineArea</w:t>
      </w:r>
      <w:bookmarkEnd w:id="470"/>
      <w:bookmarkEnd w:id="471"/>
      <w:bookmarkEnd w:id="472"/>
      <w:bookmarkEnd w:id="473"/>
    </w:p>
    <w:p w:rsidR="0056568B" w:rsidRPr="00867FDE" w:rsidRDefault="0056568B" w:rsidP="0056568B">
      <w:pPr>
        <w:pStyle w:val="TH"/>
      </w:pPr>
      <w:r w:rsidRPr="00867FDE">
        <w:rPr>
          <w:noProof/>
        </w:rPr>
        <w:t>Table </w:t>
      </w:r>
      <w:r w:rsidRPr="00867FDE">
        <w:t>5.4.4.</w:t>
      </w:r>
      <w:r w:rsidR="00945C9F" w:rsidRPr="00867FDE">
        <w:t>38</w:t>
      </w:r>
      <w:r w:rsidRPr="00867FDE">
        <w:t xml:space="preserve">-1: </w:t>
      </w:r>
      <w:r w:rsidRPr="00867FDE">
        <w:rPr>
          <w:noProof/>
        </w:rPr>
        <w:t>Definition of type WirelineArea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56568B" w:rsidRPr="00867FDE" w:rsidTr="00113A62">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568B" w:rsidRPr="00867FDE" w:rsidRDefault="0056568B" w:rsidP="00113A62">
            <w:pPr>
              <w:pStyle w:val="TAH"/>
              <w:jc w:val="left"/>
            </w:pPr>
            <w:r w:rsidRPr="00867FDE">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rPr>
                <w:rFonts w:cs="Arial"/>
                <w:szCs w:val="18"/>
              </w:rPr>
            </w:pPr>
            <w:r w:rsidRPr="00867F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6568B" w:rsidRPr="00867FDE" w:rsidRDefault="0056568B" w:rsidP="00113A62">
            <w:pPr>
              <w:pStyle w:val="TAH"/>
              <w:rPr>
                <w:rFonts w:cs="Arial"/>
                <w:szCs w:val="18"/>
              </w:rPr>
            </w:pPr>
            <w:r w:rsidRPr="00867FDE">
              <w:rPr>
                <w:rFonts w:cs="Arial"/>
                <w:szCs w:val="18"/>
              </w:rPr>
              <w:t>Applicability</w:t>
            </w:r>
          </w:p>
        </w:tc>
      </w:tr>
      <w:tr w:rsidR="0056568B" w:rsidRPr="00867FDE" w:rsidTr="00113A62">
        <w:trPr>
          <w:jc w:val="center"/>
        </w:trPr>
        <w:tc>
          <w:tcPr>
            <w:tcW w:w="997"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glob</w:t>
            </w:r>
            <w:r w:rsidR="00C32CB0" w:rsidRPr="00867FDE">
              <w:t>al</w:t>
            </w:r>
            <w:r w:rsidRPr="00867FDE">
              <w:t>LineIds</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array(GlobalLineId)</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1..N</w:t>
            </w:r>
          </w:p>
        </w:tc>
        <w:tc>
          <w:tcPr>
            <w:tcW w:w="3960"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 xml:space="preserve">List of Global Line Identifiers over NGAP. It shall be present </w:t>
            </w:r>
            <w:r w:rsidRPr="00867FDE">
              <w:rPr>
                <w:rFonts w:cs="Arial"/>
                <w:szCs w:val="18"/>
                <w:lang w:eastAsia="zh-CN"/>
              </w:rPr>
              <w:t>if the 5G-BRG is accessing via wireline access network</w:t>
            </w:r>
            <w:r w:rsidRPr="00867FDE">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p>
        </w:tc>
      </w:tr>
      <w:tr w:rsidR="0056568B" w:rsidRPr="00867FDE" w:rsidTr="00113A62">
        <w:trPr>
          <w:jc w:val="center"/>
        </w:trPr>
        <w:tc>
          <w:tcPr>
            <w:tcW w:w="997"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hfcNIds</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array(HfcNId)</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1..N</w:t>
            </w:r>
          </w:p>
        </w:tc>
        <w:tc>
          <w:tcPr>
            <w:tcW w:w="3960"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 xml:space="preserve">List of HFC Node Ids. It shall be present </w:t>
            </w:r>
            <w:r w:rsidRPr="00867FDE">
              <w:rPr>
                <w:rFonts w:cs="Arial"/>
                <w:szCs w:val="18"/>
                <w:lang w:eastAsia="zh-CN"/>
              </w:rPr>
              <w:t>if the 5G-CRG</w:t>
            </w:r>
            <w:r w:rsidRPr="00867FDE">
              <w:rPr>
                <w:rFonts w:cs="Arial" w:hint="eastAsia"/>
                <w:szCs w:val="18"/>
                <w:lang w:eastAsia="zh-CN"/>
              </w:rPr>
              <w:t>/</w:t>
            </w:r>
            <w:r w:rsidRPr="00867FDE">
              <w:rPr>
                <w:rFonts w:cs="Arial"/>
                <w:szCs w:val="18"/>
                <w:lang w:eastAsia="zh-CN"/>
              </w:rPr>
              <w:t>FN-CRG is accessing via wireline access network</w:t>
            </w:r>
            <w:r w:rsidRPr="00867FDE">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p>
        </w:tc>
      </w:tr>
      <w:tr w:rsidR="0056568B" w:rsidRPr="00867FDE" w:rsidTr="00113A62">
        <w:trPr>
          <w:jc w:val="center"/>
        </w:trPr>
        <w:tc>
          <w:tcPr>
            <w:tcW w:w="997"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areaCodeB</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AreaCode</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0..1</w:t>
            </w:r>
          </w:p>
        </w:tc>
        <w:tc>
          <w:tcPr>
            <w:tcW w:w="3960"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Area Code for for 5G-BRG accessing via wireline access network</w:t>
            </w:r>
          </w:p>
        </w:tc>
        <w:tc>
          <w:tcPr>
            <w:tcW w:w="1843"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p>
        </w:tc>
      </w:tr>
      <w:tr w:rsidR="0056568B" w:rsidRPr="00867FDE" w:rsidTr="00113A62">
        <w:trPr>
          <w:jc w:val="center"/>
        </w:trPr>
        <w:tc>
          <w:tcPr>
            <w:tcW w:w="997"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areaCodeC</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AreaCode</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0..1</w:t>
            </w:r>
          </w:p>
        </w:tc>
        <w:tc>
          <w:tcPr>
            <w:tcW w:w="3960"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 xml:space="preserve">Area Code for </w:t>
            </w:r>
            <w:r w:rsidRPr="00867FDE">
              <w:rPr>
                <w:rFonts w:cs="Arial"/>
                <w:szCs w:val="18"/>
                <w:lang w:eastAsia="zh-CN"/>
              </w:rPr>
              <w:t>5G-CRG</w:t>
            </w:r>
            <w:r w:rsidRPr="00867FDE">
              <w:rPr>
                <w:rFonts w:cs="Arial" w:hint="eastAsia"/>
                <w:szCs w:val="18"/>
                <w:lang w:eastAsia="zh-CN"/>
              </w:rPr>
              <w:t>/</w:t>
            </w:r>
            <w:r w:rsidRPr="00867FDE">
              <w:rPr>
                <w:rFonts w:cs="Arial"/>
                <w:szCs w:val="18"/>
                <w:lang w:eastAsia="zh-CN"/>
              </w:rPr>
              <w:t>FN-CRG is accessing via wireline access network</w:t>
            </w:r>
            <w:r w:rsidRPr="00867FDE">
              <w:rPr>
                <w:rFonts w:cs="Arial"/>
                <w:szCs w:val="18"/>
              </w:rPr>
              <w:t xml:space="preserve"> </w:t>
            </w:r>
          </w:p>
        </w:tc>
        <w:tc>
          <w:tcPr>
            <w:tcW w:w="1843"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p>
        </w:tc>
      </w:tr>
      <w:tr w:rsidR="0056568B" w:rsidRPr="00867FDE" w:rsidTr="00113A62">
        <w:trPr>
          <w:jc w:val="center"/>
        </w:trPr>
        <w:tc>
          <w:tcPr>
            <w:tcW w:w="9918" w:type="dxa"/>
            <w:gridSpan w:val="6"/>
            <w:tcBorders>
              <w:top w:val="single" w:sz="4" w:space="0" w:color="auto"/>
              <w:left w:val="single" w:sz="4" w:space="0" w:color="auto"/>
              <w:bottom w:val="single" w:sz="4" w:space="0" w:color="auto"/>
              <w:right w:val="single" w:sz="4" w:space="0" w:color="auto"/>
            </w:tcBorders>
          </w:tcPr>
          <w:p w:rsidR="0056568B" w:rsidRPr="00867FDE" w:rsidRDefault="0056568B" w:rsidP="0027785E">
            <w:pPr>
              <w:pStyle w:val="TAN"/>
              <w:rPr>
                <w:rFonts w:cs="Arial"/>
                <w:szCs w:val="18"/>
              </w:rPr>
            </w:pPr>
            <w:r w:rsidRPr="00867FDE">
              <w:rPr>
                <w:rFonts w:cs="Arial"/>
                <w:szCs w:val="18"/>
              </w:rPr>
              <w:t>NOTE:</w:t>
            </w:r>
            <w:r w:rsidRPr="00867FDE">
              <w:tab/>
              <w:t>One and only one of the "globLineIds", "hfcNIds", "areaCodeB" and "areaCodeC</w:t>
            </w:r>
            <w:r w:rsidR="0027785E" w:rsidRPr="00867FDE">
              <w:t>"</w:t>
            </w:r>
            <w:r w:rsidRPr="00867FDE">
              <w:t xml:space="preserve"> attributes shall be included in a WirelineArea data structure.</w:t>
            </w:r>
          </w:p>
        </w:tc>
      </w:tr>
    </w:tbl>
    <w:p w:rsidR="0056568B" w:rsidRPr="00867FDE" w:rsidRDefault="0056568B" w:rsidP="0056568B"/>
    <w:p w:rsidR="0027785E" w:rsidRPr="00867FDE" w:rsidRDefault="0027785E" w:rsidP="0027785E">
      <w:pPr>
        <w:pStyle w:val="EditorsNote"/>
      </w:pPr>
      <w:r w:rsidRPr="00867FDE">
        <w:t>Editor's note:</w:t>
      </w:r>
      <w:r w:rsidRPr="00867FDE">
        <w:tab/>
        <w:t>The GlobalLineId data type is FFS.</w:t>
      </w:r>
    </w:p>
    <w:p w:rsidR="0027785E" w:rsidRPr="00867FDE" w:rsidRDefault="0027785E" w:rsidP="0056568B"/>
    <w:p w:rsidR="0056568B" w:rsidRPr="00867FDE" w:rsidRDefault="0056568B" w:rsidP="0056568B">
      <w:pPr>
        <w:pStyle w:val="Heading4"/>
      </w:pPr>
      <w:bookmarkStart w:id="474" w:name="_Toc24925876"/>
      <w:bookmarkStart w:id="475" w:name="_Toc24926054"/>
      <w:bookmarkStart w:id="476" w:name="_Toc24926230"/>
      <w:bookmarkStart w:id="477" w:name="_Toc27592869"/>
      <w:r w:rsidRPr="00867FDE">
        <w:t>5.4.4.</w:t>
      </w:r>
      <w:r w:rsidR="00493343" w:rsidRPr="00867FDE">
        <w:t>39</w:t>
      </w:r>
      <w:r w:rsidRPr="00867FDE">
        <w:tab/>
        <w:t>Type: WirelineServiceAreaRestriction</w:t>
      </w:r>
      <w:bookmarkEnd w:id="474"/>
      <w:bookmarkEnd w:id="475"/>
      <w:bookmarkEnd w:id="476"/>
      <w:bookmarkEnd w:id="477"/>
    </w:p>
    <w:p w:rsidR="0056568B" w:rsidRPr="00867FDE" w:rsidRDefault="0056568B" w:rsidP="0056568B">
      <w:pPr>
        <w:pStyle w:val="TH"/>
      </w:pPr>
      <w:r w:rsidRPr="00867FDE">
        <w:rPr>
          <w:noProof/>
        </w:rPr>
        <w:t>Table </w:t>
      </w:r>
      <w:r w:rsidRPr="00867FDE">
        <w:t>5.4.4.</w:t>
      </w:r>
      <w:r w:rsidR="00945C9F" w:rsidRPr="00867FDE">
        <w:t>39</w:t>
      </w:r>
      <w:r w:rsidRPr="00867FDE">
        <w:t xml:space="preserve">-1: </w:t>
      </w:r>
      <w:r w:rsidRPr="00867FDE">
        <w:rPr>
          <w:noProof/>
        </w:rPr>
        <w:t>Definition of type WirelineServiceAreaRestriction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56568B" w:rsidRPr="00867FDE" w:rsidTr="00113A62">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568B" w:rsidRPr="00867FDE" w:rsidRDefault="0056568B" w:rsidP="00113A62">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568B" w:rsidRPr="00867FDE" w:rsidRDefault="0056568B" w:rsidP="00113A62">
            <w:pPr>
              <w:pStyle w:val="TAH"/>
              <w:rPr>
                <w:rFonts w:cs="Arial"/>
                <w:szCs w:val="18"/>
              </w:rPr>
            </w:pPr>
            <w:r w:rsidRPr="00867FDE">
              <w:rPr>
                <w:rFonts w:cs="Arial"/>
                <w:szCs w:val="18"/>
              </w:rPr>
              <w:t>Description</w:t>
            </w:r>
          </w:p>
        </w:tc>
      </w:tr>
      <w:tr w:rsidR="0056568B" w:rsidRPr="00867FDE" w:rsidTr="00113A62">
        <w:trPr>
          <w:jc w:val="center"/>
        </w:trPr>
        <w:tc>
          <w:tcPr>
            <w:tcW w:w="198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restrictionType</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RestrictionType</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string</w:t>
            </w:r>
            <w:r w:rsidRPr="00867FDE">
              <w:rPr>
                <w:rFonts w:cs="Arial"/>
                <w:szCs w:val="18"/>
              </w:rPr>
              <w:br/>
              <w:t>"ALLOWED_AREAS" or</w:t>
            </w:r>
            <w:r w:rsidRPr="00867FDE">
              <w:rPr>
                <w:rFonts w:cs="Arial"/>
                <w:szCs w:val="18"/>
              </w:rPr>
              <w:br/>
              <w:t>"NOT_ALLOWED_AREAS"</w:t>
            </w:r>
          </w:p>
          <w:p w:rsidR="0056568B" w:rsidRPr="00867FDE" w:rsidRDefault="0056568B" w:rsidP="00113A62">
            <w:pPr>
              <w:pStyle w:val="TAL"/>
              <w:rPr>
                <w:rFonts w:cs="Arial"/>
                <w:szCs w:val="18"/>
              </w:rPr>
            </w:pPr>
            <w:r w:rsidRPr="00867FDE">
              <w:rPr>
                <w:rStyle w:val="TANChar"/>
              </w:rPr>
              <w:t>(NOTE</w:t>
            </w:r>
            <w:r w:rsidRPr="00867FDE">
              <w:rPr>
                <w:sz w:val="20"/>
              </w:rPr>
              <w:t> </w:t>
            </w:r>
            <w:r w:rsidRPr="00867FDE">
              <w:rPr>
                <w:szCs w:val="18"/>
              </w:rPr>
              <w:t>1</w:t>
            </w:r>
            <w:r w:rsidRPr="00867FDE">
              <w:rPr>
                <w:lang w:eastAsia="zh-CN"/>
              </w:rPr>
              <w:t>)</w:t>
            </w:r>
          </w:p>
        </w:tc>
      </w:tr>
      <w:tr w:rsidR="0056568B" w:rsidRPr="00867FDE" w:rsidTr="00113A62">
        <w:trPr>
          <w:jc w:val="center"/>
        </w:trPr>
        <w:tc>
          <w:tcPr>
            <w:tcW w:w="198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areas</w:t>
            </w:r>
          </w:p>
        </w:tc>
        <w:tc>
          <w:tcPr>
            <w:tcW w:w="15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array(WirelineArea)</w:t>
            </w:r>
          </w:p>
        </w:tc>
        <w:tc>
          <w:tcPr>
            <w:tcW w:w="425"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pPr>
            <w:r w:rsidRPr="00867FDE">
              <w:t>0..N</w:t>
            </w:r>
          </w:p>
        </w:tc>
        <w:tc>
          <w:tcPr>
            <w:tcW w:w="4359" w:type="dxa"/>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L"/>
              <w:rPr>
                <w:rFonts w:cs="Arial"/>
                <w:szCs w:val="18"/>
              </w:rPr>
            </w:pPr>
            <w:r w:rsidRPr="00867FDE">
              <w:rPr>
                <w:rFonts w:cs="Arial"/>
                <w:szCs w:val="18"/>
              </w:rPr>
              <w:t xml:space="preserve">A list of Areas. </w:t>
            </w:r>
            <w:r w:rsidRPr="00867FDE">
              <w:rPr>
                <w:rFonts w:cs="Arial"/>
                <w:szCs w:val="18"/>
              </w:rPr>
              <w:br/>
              <w:t>These areas are:</w:t>
            </w:r>
          </w:p>
          <w:p w:rsidR="0056568B" w:rsidRPr="00867FDE" w:rsidRDefault="0056568B" w:rsidP="00113A62">
            <w:pPr>
              <w:pStyle w:val="TAL"/>
              <w:ind w:left="592" w:hanging="232"/>
              <w:rPr>
                <w:rFonts w:cs="Arial"/>
                <w:szCs w:val="18"/>
              </w:rPr>
            </w:pPr>
            <w:r w:rsidRPr="00867FDE">
              <w:rPr>
                <w:rFonts w:cs="Arial"/>
                <w:szCs w:val="18"/>
                <w:lang w:val="en-US" w:eastAsia="zh-CN"/>
              </w:rPr>
              <w:t>-</w:t>
            </w:r>
            <w:r w:rsidRPr="00867FDE">
              <w:tab/>
            </w:r>
            <w:r w:rsidRPr="00867FDE">
              <w:rPr>
                <w:rFonts w:cs="Arial"/>
                <w:szCs w:val="18"/>
              </w:rPr>
              <w:t>allowed areas if RestrictionType is "ALLOWED_AREAS"</w:t>
            </w:r>
          </w:p>
          <w:p w:rsidR="0056568B" w:rsidRPr="00867FDE" w:rsidRDefault="0056568B" w:rsidP="00113A62">
            <w:pPr>
              <w:pStyle w:val="TAL"/>
              <w:ind w:left="592" w:hanging="232"/>
              <w:rPr>
                <w:rFonts w:cs="Arial"/>
                <w:szCs w:val="18"/>
              </w:rPr>
            </w:pPr>
            <w:r w:rsidRPr="00867FDE">
              <w:rPr>
                <w:rFonts w:cs="Arial"/>
                <w:szCs w:val="18"/>
                <w:lang w:val="en-US" w:eastAsia="zh-CN"/>
              </w:rPr>
              <w:t>-</w:t>
            </w:r>
            <w:r w:rsidRPr="00867FDE">
              <w:tab/>
            </w:r>
            <w:r w:rsidRPr="00867FDE">
              <w:rPr>
                <w:rFonts w:cs="Arial"/>
                <w:szCs w:val="18"/>
              </w:rPr>
              <w:t>not allowed areas if RestrictionType is "NOT_ALLOWED_AREAS"</w:t>
            </w:r>
          </w:p>
          <w:p w:rsidR="0056568B" w:rsidRPr="00867FDE" w:rsidRDefault="0056568B" w:rsidP="00113A62">
            <w:pPr>
              <w:pStyle w:val="TAL"/>
              <w:rPr>
                <w:rFonts w:cs="Arial"/>
                <w:szCs w:val="18"/>
              </w:rPr>
            </w:pPr>
            <w:r w:rsidRPr="00867FDE">
              <w:rPr>
                <w:rStyle w:val="TANChar"/>
              </w:rPr>
              <w:t>(NOTE</w:t>
            </w:r>
            <w:r w:rsidRPr="00867FDE">
              <w:rPr>
                <w:sz w:val="20"/>
              </w:rPr>
              <w:t> </w:t>
            </w:r>
            <w:r w:rsidRPr="00867FDE">
              <w:rPr>
                <w:szCs w:val="18"/>
              </w:rPr>
              <w:t>1</w:t>
            </w:r>
            <w:r w:rsidRPr="00867FDE">
              <w:rPr>
                <w:lang w:eastAsia="zh-CN"/>
              </w:rPr>
              <w:t>)</w:t>
            </w:r>
            <w:r w:rsidRPr="00867FDE">
              <w:rPr>
                <w:rStyle w:val="TANChar"/>
              </w:rPr>
              <w:t xml:space="preserve"> (NOTE</w:t>
            </w:r>
            <w:r w:rsidRPr="00867FDE">
              <w:rPr>
                <w:sz w:val="20"/>
              </w:rPr>
              <w:t> </w:t>
            </w:r>
            <w:r w:rsidRPr="00867FDE">
              <w:rPr>
                <w:szCs w:val="18"/>
              </w:rPr>
              <w:t>2</w:t>
            </w:r>
            <w:r w:rsidRPr="00867FDE">
              <w:rPr>
                <w:lang w:eastAsia="zh-CN"/>
              </w:rPr>
              <w:t>)</w:t>
            </w:r>
          </w:p>
          <w:p w:rsidR="0056568B" w:rsidRPr="00867FDE" w:rsidRDefault="0056568B" w:rsidP="00113A62">
            <w:pPr>
              <w:pStyle w:val="TAL"/>
              <w:ind w:left="360"/>
              <w:rPr>
                <w:rFonts w:cs="Arial"/>
                <w:szCs w:val="18"/>
              </w:rPr>
            </w:pPr>
          </w:p>
        </w:tc>
      </w:tr>
      <w:tr w:rsidR="0056568B" w:rsidRPr="00867FDE" w:rsidTr="00113A62">
        <w:trPr>
          <w:jc w:val="center"/>
        </w:trPr>
        <w:tc>
          <w:tcPr>
            <w:tcW w:w="9462" w:type="dxa"/>
            <w:gridSpan w:val="5"/>
            <w:tcBorders>
              <w:top w:val="single" w:sz="4" w:space="0" w:color="auto"/>
              <w:left w:val="single" w:sz="4" w:space="0" w:color="auto"/>
              <w:bottom w:val="single" w:sz="4" w:space="0" w:color="auto"/>
              <w:right w:val="single" w:sz="4" w:space="0" w:color="auto"/>
            </w:tcBorders>
          </w:tcPr>
          <w:p w:rsidR="0056568B" w:rsidRPr="00867FDE" w:rsidRDefault="0056568B" w:rsidP="00113A62">
            <w:pPr>
              <w:pStyle w:val="TAN"/>
              <w:rPr>
                <w:lang w:eastAsia="zh-CN"/>
              </w:rPr>
            </w:pPr>
            <w:r w:rsidRPr="00867FDE">
              <w:t>NOTE</w:t>
            </w:r>
            <w:r w:rsidRPr="00867FDE">
              <w:rPr>
                <w:sz w:val="20"/>
              </w:rPr>
              <w:t> </w:t>
            </w:r>
            <w:r w:rsidRPr="00867FDE">
              <w:rPr>
                <w:szCs w:val="18"/>
              </w:rPr>
              <w:t>1</w:t>
            </w:r>
            <w:r w:rsidRPr="00867FDE">
              <w:t>:</w:t>
            </w:r>
            <w:r w:rsidRPr="00867FDE">
              <w:tab/>
              <w:t>The "restrictionType" attribute and the "areas" attribute shall be either both present or absent</w:t>
            </w:r>
            <w:r w:rsidRPr="00867FDE">
              <w:rPr>
                <w:rFonts w:hint="eastAsia"/>
                <w:lang w:eastAsia="zh-CN"/>
              </w:rPr>
              <w:t>.</w:t>
            </w:r>
          </w:p>
          <w:p w:rsidR="0056568B" w:rsidRPr="00867FDE" w:rsidRDefault="0056568B" w:rsidP="00113A62">
            <w:pPr>
              <w:pStyle w:val="TAN"/>
              <w:rPr>
                <w:lang w:eastAsia="zh-CN"/>
              </w:rPr>
            </w:pPr>
            <w:r w:rsidRPr="00867FDE">
              <w:t>NOTE</w:t>
            </w:r>
            <w:r w:rsidRPr="00867FDE">
              <w:rPr>
                <w:sz w:val="20"/>
              </w:rPr>
              <w:t> </w:t>
            </w:r>
            <w:r w:rsidRPr="00867FDE">
              <w:rPr>
                <w:szCs w:val="18"/>
              </w:rPr>
              <w:t>2</w:t>
            </w:r>
            <w:r w:rsidRPr="00867FDE">
              <w:t>:</w:t>
            </w:r>
            <w:r w:rsidRPr="00867FDE">
              <w:tab/>
              <w:t>The empty array is used when service is allowed/restricted nowhere</w:t>
            </w:r>
            <w:r w:rsidRPr="00867FDE">
              <w:rPr>
                <w:rFonts w:hint="eastAsia"/>
                <w:lang w:eastAsia="zh-CN"/>
              </w:rPr>
              <w:t>.</w:t>
            </w:r>
          </w:p>
        </w:tc>
      </w:tr>
    </w:tbl>
    <w:p w:rsidR="0056568B" w:rsidRPr="00867FDE" w:rsidRDefault="0056568B" w:rsidP="0056568B"/>
    <w:p w:rsidR="00493343" w:rsidRPr="00867FDE" w:rsidRDefault="00493343" w:rsidP="00867FDE">
      <w:pPr>
        <w:pStyle w:val="Heading4"/>
      </w:pPr>
      <w:bookmarkStart w:id="478" w:name="_Toc24925877"/>
      <w:bookmarkStart w:id="479" w:name="_Toc24926055"/>
      <w:bookmarkStart w:id="480" w:name="_Toc24926231"/>
      <w:bookmarkStart w:id="481" w:name="_Toc27592870"/>
      <w:r w:rsidRPr="00867FDE">
        <w:lastRenderedPageBreak/>
        <w:t>5.4.4.40</w:t>
      </w:r>
      <w:r w:rsidRPr="00867FDE">
        <w:tab/>
        <w:t>Type: ApnRateStatus</w:t>
      </w:r>
      <w:bookmarkEnd w:id="478"/>
      <w:bookmarkEnd w:id="479"/>
      <w:bookmarkEnd w:id="480"/>
      <w:bookmarkEnd w:id="481"/>
    </w:p>
    <w:p w:rsidR="00493343" w:rsidRPr="00867FDE" w:rsidRDefault="00493343" w:rsidP="00493343">
      <w:pPr>
        <w:pStyle w:val="TH"/>
      </w:pPr>
      <w:r w:rsidRPr="00867FDE">
        <w:rPr>
          <w:noProof/>
        </w:rPr>
        <w:t>Table </w:t>
      </w:r>
      <w:r w:rsidRPr="00867FDE">
        <w:t>5.4.4.</w:t>
      </w:r>
      <w:r w:rsidR="00945C9F" w:rsidRPr="00867FDE">
        <w:t>40</w:t>
      </w:r>
      <w:r w:rsidRPr="00867FDE">
        <w:t xml:space="preserve">-1: </w:t>
      </w:r>
      <w:r w:rsidRPr="00867FDE">
        <w:rPr>
          <w:noProof/>
        </w:rPr>
        <w:t>Definition of type</w:t>
      </w:r>
      <w:r w:rsidRPr="00867FDE">
        <w:t xml:space="preserve"> ApnRateStatus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93343" w:rsidRPr="00867FDE" w:rsidRDefault="00493343" w:rsidP="00113A62">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93343" w:rsidRPr="00867FDE" w:rsidRDefault="00493343" w:rsidP="00113A62">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93343" w:rsidRPr="00867FDE" w:rsidRDefault="00493343" w:rsidP="00113A62">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93343" w:rsidRPr="00867FDE" w:rsidRDefault="00493343" w:rsidP="00113A62">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93343" w:rsidRPr="00867FDE" w:rsidRDefault="00493343" w:rsidP="00113A62">
            <w:pPr>
              <w:pStyle w:val="TAH"/>
              <w:rPr>
                <w:rFonts w:cs="Arial"/>
                <w:szCs w:val="18"/>
              </w:rPr>
            </w:pPr>
            <w:r w:rsidRPr="00867FDE">
              <w:rPr>
                <w:rFonts w:cs="Arial"/>
                <w:szCs w:val="18"/>
              </w:rPr>
              <w:t>Description</w:t>
            </w:r>
          </w:p>
        </w:tc>
      </w:tr>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This IE shall be included if available.</w:t>
            </w:r>
          </w:p>
          <w:p w:rsidR="00493343" w:rsidRPr="00867FDE" w:rsidRDefault="00493343" w:rsidP="000120C5">
            <w:pPr>
              <w:pStyle w:val="TAL"/>
            </w:pPr>
            <w:r w:rsidRPr="00867FDE">
              <w:t>When present, it shall contain the number of packets the UE is allowed to send uplink in the given time unit for the given PDN connection (see clause 4.7.7.3 in 3GPP TS 23.401 [</w:t>
            </w:r>
            <w:r w:rsidR="000120C5" w:rsidRPr="00867FDE">
              <w:t>33</w:t>
            </w:r>
            <w:r w:rsidRPr="00867FDE">
              <w:t>]).</w:t>
            </w:r>
          </w:p>
        </w:tc>
      </w:tr>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C"/>
              <w:rPr>
                <w:lang w:eastAsia="zh-CN"/>
              </w:rPr>
            </w:pPr>
            <w:r w:rsidRPr="00867FDE">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This IE shall be included if available.</w:t>
            </w:r>
          </w:p>
          <w:p w:rsidR="00493343" w:rsidRPr="00867FDE" w:rsidRDefault="00493343" w:rsidP="00113A62">
            <w:pPr>
              <w:pStyle w:val="TAL"/>
            </w:pPr>
            <w:r w:rsidRPr="00867FDE">
              <w:t>When present, it shall contain the number of packets, which the UE is allowed to send downlink for the given time unit period of time and for the given PDN connection (see clause 4.7.7.3 in 3GPP TS 23.401 [</w:t>
            </w:r>
            <w:r w:rsidR="000120C5" w:rsidRPr="00867FDE">
              <w:t>33</w:t>
            </w:r>
            <w:r w:rsidRPr="00867FDE">
              <w:t>]).</w:t>
            </w:r>
          </w:p>
        </w:tc>
      </w:tr>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C"/>
              <w:rPr>
                <w:lang w:eastAsia="zh-CN"/>
              </w:rPr>
            </w:pPr>
            <w:r w:rsidRPr="00867FDE">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t>0..1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This IE shall be included if available.</w:t>
            </w:r>
          </w:p>
          <w:p w:rsidR="00493343" w:rsidRPr="00867FDE" w:rsidRDefault="00493343" w:rsidP="00113A62">
            <w:pPr>
              <w:pStyle w:val="TAL"/>
            </w:pPr>
            <w:r w:rsidRPr="00867FDE">
              <w:t>When present, it shall indicate the period of time during which the APN rate control status will remain valid.</w:t>
            </w:r>
          </w:p>
        </w:tc>
      </w:tr>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C"/>
            </w:pPr>
            <w:r w:rsidRPr="00867FDE">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This IE shall be included if available.</w:t>
            </w:r>
          </w:p>
          <w:p w:rsidR="00493343" w:rsidRPr="00867FDE" w:rsidRDefault="00493343" w:rsidP="00113A62">
            <w:pPr>
              <w:pStyle w:val="TAL"/>
            </w:pPr>
            <w:r w:rsidRPr="00867FDE">
              <w:t>When present, it shall indicate the number of additional exception reports the UE is allowed to send uplink in the given time unit for the given PDN connection (see clause 4.7.7.3 in 3GPP TS 23.401 [</w:t>
            </w:r>
            <w:r w:rsidR="000120C5" w:rsidRPr="00867FDE">
              <w:t>33</w:t>
            </w:r>
            <w:r w:rsidRPr="00867FDE">
              <w:t>]).</w:t>
            </w:r>
          </w:p>
        </w:tc>
      </w:tr>
      <w:tr w:rsidR="00493343"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C"/>
              <w:rPr>
                <w:lang w:eastAsia="zh-CN"/>
              </w:rPr>
            </w:pPr>
            <w:r w:rsidRPr="00867FDE">
              <w:t>C</w:t>
            </w:r>
          </w:p>
        </w:tc>
        <w:tc>
          <w:tcPr>
            <w:tcW w:w="1134"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rPr>
                <w:lang w:eastAsia="zh-CN"/>
              </w:rPr>
            </w:pPr>
            <w:r w:rsidRPr="00867FDE">
              <w:rPr>
                <w:rFonts w:hint="eastAsia"/>
                <w:lang w:eastAsia="zh-CN"/>
              </w:rPr>
              <w:t>0..</w:t>
            </w:r>
            <w:r w:rsidRPr="00867FDE">
              <w:t>1</w:t>
            </w:r>
          </w:p>
        </w:tc>
        <w:tc>
          <w:tcPr>
            <w:tcW w:w="4359" w:type="dxa"/>
            <w:tcBorders>
              <w:top w:val="single" w:sz="4" w:space="0" w:color="auto"/>
              <w:left w:val="single" w:sz="4" w:space="0" w:color="auto"/>
              <w:bottom w:val="single" w:sz="4" w:space="0" w:color="auto"/>
              <w:right w:val="single" w:sz="4" w:space="0" w:color="auto"/>
            </w:tcBorders>
          </w:tcPr>
          <w:p w:rsidR="00493343" w:rsidRPr="00867FDE" w:rsidRDefault="00493343" w:rsidP="00113A62">
            <w:pPr>
              <w:pStyle w:val="TAL"/>
            </w:pPr>
            <w:r w:rsidRPr="00867FDE">
              <w:t>This IE shall be included if available.</w:t>
            </w:r>
          </w:p>
          <w:p w:rsidR="00493343" w:rsidRPr="00867FDE" w:rsidRDefault="00493343" w:rsidP="00113A62">
            <w:pPr>
              <w:pStyle w:val="TAL"/>
            </w:pPr>
            <w:r w:rsidRPr="00867FDE">
              <w:t>When present, it shall indicate the number of additional exception reports the AF is allowed to send downlink in the given time unit for the given PDN connection (see clause 4.7.7.3 in 3GPP TS 23.401 [</w:t>
            </w:r>
            <w:r w:rsidR="000120C5" w:rsidRPr="00867FDE">
              <w:t>33</w:t>
            </w:r>
            <w:r w:rsidRPr="00867FDE">
              <w:t>]).</w:t>
            </w:r>
          </w:p>
        </w:tc>
      </w:tr>
    </w:tbl>
    <w:p w:rsidR="00493343" w:rsidRPr="00867FDE" w:rsidRDefault="00493343" w:rsidP="00493343">
      <w:pPr>
        <w:rPr>
          <w:noProof/>
        </w:rPr>
      </w:pPr>
    </w:p>
    <w:p w:rsidR="00945C9F" w:rsidRPr="00867FDE" w:rsidRDefault="00945C9F" w:rsidP="00945C9F">
      <w:pPr>
        <w:pStyle w:val="Heading4"/>
      </w:pPr>
      <w:bookmarkStart w:id="482" w:name="_Toc24925878"/>
      <w:bookmarkStart w:id="483" w:name="_Toc24926056"/>
      <w:bookmarkStart w:id="484" w:name="_Toc24926232"/>
      <w:bookmarkStart w:id="485" w:name="_Toc27592871"/>
      <w:r w:rsidRPr="00867FDE">
        <w:t>5.4.4.41</w:t>
      </w:r>
      <w:r w:rsidRPr="00867FDE">
        <w:tab/>
        <w:t>Type: ScheduledCommunicationTime</w:t>
      </w:r>
      <w:bookmarkEnd w:id="482"/>
      <w:bookmarkEnd w:id="483"/>
      <w:bookmarkEnd w:id="484"/>
      <w:bookmarkEnd w:id="485"/>
    </w:p>
    <w:p w:rsidR="00945C9F" w:rsidRPr="00867FDE" w:rsidRDefault="00945C9F" w:rsidP="00945C9F">
      <w:pPr>
        <w:pStyle w:val="TH"/>
      </w:pPr>
      <w:r w:rsidRPr="00867FDE">
        <w:rPr>
          <w:noProof/>
        </w:rPr>
        <w:t>Table </w:t>
      </w:r>
      <w:r w:rsidRPr="00867FDE">
        <w:t xml:space="preserve">5.4.4.41-1: </w:t>
      </w:r>
      <w:r w:rsidRPr="00867FDE">
        <w:rPr>
          <w:noProof/>
        </w:rPr>
        <w:t>Definition of type</w:t>
      </w:r>
      <w:r w:rsidRPr="00867FDE">
        <w:t xml:space="preserve"> </w:t>
      </w:r>
      <w:r w:rsidRPr="00867FDE">
        <w:rPr>
          <w:lang w:eastAsia="zh-CN"/>
        </w:rPr>
        <w:t>ScheduledCommunicationTime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45C9F" w:rsidRPr="00867FDE" w:rsidRDefault="00945C9F" w:rsidP="00113A62">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rPr>
                <w:rFonts w:cs="Arial"/>
                <w:szCs w:val="18"/>
              </w:rPr>
            </w:pPr>
            <w:r w:rsidRPr="00867FDE">
              <w:rPr>
                <w:rFonts w:cs="Arial"/>
                <w:szCs w:val="18"/>
              </w:rPr>
              <w:t>Description</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day</w:t>
            </w:r>
            <w:r w:rsidRPr="00867FDE">
              <w:rPr>
                <w:lang w:eastAsia="zh-CN"/>
              </w:rPr>
              <w:t>s</w:t>
            </w:r>
            <w:r w:rsidRPr="00867FDE">
              <w:rPr>
                <w:rFonts w:hint="eastAsia"/>
                <w:lang w:eastAsia="zh-CN"/>
              </w:rPr>
              <w:t>OfWeek</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lang w:eastAsia="zh-CN"/>
              </w:rPr>
              <w:t>a</w:t>
            </w:r>
            <w:r w:rsidRPr="00867FDE">
              <w:rPr>
                <w:rFonts w:hint="eastAsia"/>
                <w:lang w:eastAsia="zh-CN"/>
              </w:rPr>
              <w:t>rray(</w:t>
            </w:r>
            <w:r w:rsidRPr="00867FDE">
              <w:rPr>
                <w:lang w:eastAsia="zh-CN"/>
              </w:rPr>
              <w:t>DayOfWeek)</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t>1..6</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hint="eastAsia"/>
                <w:szCs w:val="18"/>
                <w:lang w:eastAsia="zh-CN"/>
              </w:rPr>
              <w:t xml:space="preserve">Identifies </w:t>
            </w:r>
            <w:r w:rsidRPr="00867FDE">
              <w:rPr>
                <w:rFonts w:cs="Arial"/>
                <w:szCs w:val="18"/>
                <w:lang w:eastAsia="zh-CN"/>
              </w:rPr>
              <w:t>the day(s) of the week. If absent, it indicates every day of the week.</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time</w:t>
            </w:r>
            <w:r w:rsidRPr="00867FDE">
              <w:rPr>
                <w:lang w:eastAsia="zh-CN"/>
              </w:rPr>
              <w:t>OfDayStart</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hint="eastAsia"/>
                <w:szCs w:val="18"/>
                <w:lang w:eastAsia="zh-CN"/>
              </w:rPr>
              <w:t>Identifies the start time of the day</w:t>
            </w:r>
            <w:r w:rsidRPr="00867FDE">
              <w:rPr>
                <w:rFonts w:cs="Arial"/>
                <w:szCs w:val="18"/>
                <w:lang w:eastAsia="zh-CN"/>
              </w:rPr>
              <w:t>.</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timeOfDay</w:t>
            </w:r>
            <w:r w:rsidRPr="00867FDE">
              <w:rPr>
                <w:lang w:eastAsia="zh-CN"/>
              </w:rPr>
              <w:t>End</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hint="eastAsia"/>
                <w:szCs w:val="18"/>
                <w:lang w:eastAsia="zh-CN"/>
              </w:rPr>
              <w:t>Identifies the end time of the day</w:t>
            </w:r>
            <w:r w:rsidRPr="00867FDE">
              <w:rPr>
                <w:rFonts w:cs="Arial"/>
                <w:szCs w:val="18"/>
                <w:lang w:eastAsia="zh-CN"/>
              </w:rPr>
              <w:t>.</w:t>
            </w:r>
          </w:p>
        </w:tc>
      </w:tr>
    </w:tbl>
    <w:p w:rsidR="00945C9F" w:rsidRPr="00867FDE" w:rsidRDefault="00945C9F" w:rsidP="00945C9F"/>
    <w:p w:rsidR="00945C9F" w:rsidRPr="00867FDE" w:rsidRDefault="00945C9F" w:rsidP="00945C9F">
      <w:pPr>
        <w:pStyle w:val="Heading4"/>
      </w:pPr>
      <w:bookmarkStart w:id="486" w:name="_Toc24925879"/>
      <w:bookmarkStart w:id="487" w:name="_Toc24926057"/>
      <w:bookmarkStart w:id="488" w:name="_Toc24926233"/>
      <w:bookmarkStart w:id="489" w:name="_Toc27592872"/>
      <w:r w:rsidRPr="00867FDE">
        <w:t>5.4.4.42</w:t>
      </w:r>
      <w:r w:rsidRPr="00867FDE">
        <w:tab/>
        <w:t>Type: ScheduledCommunicationTimeRm</w:t>
      </w:r>
      <w:bookmarkEnd w:id="486"/>
      <w:bookmarkEnd w:id="487"/>
      <w:bookmarkEnd w:id="488"/>
      <w:bookmarkEnd w:id="489"/>
    </w:p>
    <w:p w:rsidR="00945C9F" w:rsidRPr="00867FDE" w:rsidRDefault="00945C9F" w:rsidP="00945C9F">
      <w:r w:rsidRPr="00867FDE">
        <w:t>This data type is defined in the same way as the "</w:t>
      </w:r>
      <w:r w:rsidRPr="00867FDE">
        <w:rPr>
          <w:lang w:eastAsia="zh-CN"/>
        </w:rPr>
        <w:t>ScheduledCommunicationTime</w:t>
      </w:r>
      <w:r w:rsidRPr="00867FDE">
        <w:t>" data type, but with the OpenAPI "nullable: true" property.</w:t>
      </w:r>
    </w:p>
    <w:p w:rsidR="00945C9F" w:rsidRPr="00867FDE" w:rsidRDefault="00945C9F" w:rsidP="00945C9F"/>
    <w:p w:rsidR="00945C9F" w:rsidRPr="00867FDE" w:rsidRDefault="00945C9F" w:rsidP="00945C9F">
      <w:pPr>
        <w:pStyle w:val="Heading4"/>
      </w:pPr>
      <w:bookmarkStart w:id="490" w:name="_Toc24925880"/>
      <w:bookmarkStart w:id="491" w:name="_Toc24926058"/>
      <w:bookmarkStart w:id="492" w:name="_Toc24926234"/>
      <w:bookmarkStart w:id="493" w:name="_Toc27592873"/>
      <w:r w:rsidRPr="00867FDE">
        <w:lastRenderedPageBreak/>
        <w:t>5.4.4.43</w:t>
      </w:r>
      <w:r w:rsidRPr="00867FDE">
        <w:tab/>
        <w:t>Type: BatteryIndication</w:t>
      </w:r>
      <w:bookmarkEnd w:id="490"/>
      <w:bookmarkEnd w:id="491"/>
      <w:bookmarkEnd w:id="492"/>
      <w:bookmarkEnd w:id="493"/>
    </w:p>
    <w:p w:rsidR="00945C9F" w:rsidRPr="00867FDE" w:rsidRDefault="00945C9F" w:rsidP="00945C9F">
      <w:pPr>
        <w:pStyle w:val="TH"/>
      </w:pPr>
      <w:r w:rsidRPr="00867FDE">
        <w:rPr>
          <w:noProof/>
        </w:rPr>
        <w:t>Table </w:t>
      </w:r>
      <w:r w:rsidRPr="00867FDE">
        <w:t xml:space="preserve">5.4.4.43-1: </w:t>
      </w:r>
      <w:r w:rsidRPr="00867FDE">
        <w:rPr>
          <w:noProof/>
        </w:rPr>
        <w:t>Definition of type</w:t>
      </w:r>
      <w:r w:rsidRPr="00867FDE">
        <w:t xml:space="preserve"> BatteryIndication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45C9F" w:rsidRPr="00867FDE" w:rsidRDefault="00945C9F" w:rsidP="00113A62">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45C9F" w:rsidRPr="00867FDE" w:rsidRDefault="00945C9F" w:rsidP="00113A62">
            <w:pPr>
              <w:pStyle w:val="TAH"/>
              <w:rPr>
                <w:rFonts w:cs="Arial"/>
                <w:szCs w:val="18"/>
              </w:rPr>
            </w:pPr>
            <w:r w:rsidRPr="00867FDE">
              <w:rPr>
                <w:rFonts w:cs="Arial"/>
                <w:szCs w:val="18"/>
              </w:rPr>
              <w:t>Description</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rPr>
                <w:rFonts w:hint="eastAsia"/>
                <w:lang w:eastAsia="zh-CN"/>
              </w:rPr>
              <w:t>batteryInd</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boolean</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szCs w:val="18"/>
              </w:rPr>
              <w:t>When present, this IE shall</w:t>
            </w:r>
            <w:r w:rsidRPr="00867FDE">
              <w:t xml:space="preserve"> indicate </w:t>
            </w:r>
            <w:r w:rsidRPr="00867FDE">
              <w:rPr>
                <w:rFonts w:cs="Arial"/>
                <w:szCs w:val="18"/>
              </w:rPr>
              <w:t xml:space="preserve">whether the </w:t>
            </w:r>
            <w:r w:rsidRPr="00867FDE">
              <w:t>UE is battery powered or not.</w:t>
            </w:r>
          </w:p>
          <w:p w:rsidR="00945C9F" w:rsidRPr="00867FDE" w:rsidRDefault="00945C9F" w:rsidP="00113A62">
            <w:pPr>
              <w:pStyle w:val="TAL"/>
              <w:rPr>
                <w:rFonts w:cs="Arial"/>
                <w:szCs w:val="18"/>
              </w:rPr>
            </w:pPr>
            <w:r w:rsidRPr="00867FDE">
              <w:rPr>
                <w:rFonts w:cs="Arial"/>
                <w:szCs w:val="18"/>
              </w:rPr>
              <w:t xml:space="preserve">true: the </w:t>
            </w:r>
            <w:r w:rsidRPr="00867FDE">
              <w:t>UE is battery powered</w:t>
            </w:r>
            <w:r w:rsidRPr="00867FDE">
              <w:rPr>
                <w:rFonts w:cs="Arial" w:hint="eastAsia"/>
                <w:szCs w:val="18"/>
              </w:rPr>
              <w:t>;</w:t>
            </w:r>
          </w:p>
          <w:p w:rsidR="00945C9F" w:rsidRPr="00867FDE" w:rsidRDefault="00945C9F" w:rsidP="00113A62">
            <w:pPr>
              <w:pStyle w:val="TAL"/>
            </w:pPr>
            <w:r w:rsidRPr="00867FDE">
              <w:rPr>
                <w:rFonts w:cs="Arial"/>
                <w:szCs w:val="18"/>
              </w:rPr>
              <w:t xml:space="preserve">false or absent: the </w:t>
            </w:r>
            <w:r w:rsidRPr="00867FDE">
              <w:t>UE is not battery powered</w:t>
            </w:r>
            <w:r w:rsidRPr="00867FDE">
              <w:rPr>
                <w:rFonts w:cs="Arial"/>
                <w:szCs w:val="18"/>
              </w:rPr>
              <w:t>.</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replaceableInd</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boolean</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szCs w:val="18"/>
              </w:rPr>
              <w:t>When present, this IE shall</w:t>
            </w:r>
            <w:r w:rsidRPr="00867FDE">
              <w:t xml:space="preserve"> indicate </w:t>
            </w:r>
            <w:r w:rsidRPr="00867FDE">
              <w:rPr>
                <w:rFonts w:cs="Arial"/>
                <w:szCs w:val="18"/>
              </w:rPr>
              <w:t xml:space="preserve">whether the battery of the </w:t>
            </w:r>
            <w:r w:rsidRPr="00867FDE">
              <w:t>UE is replaceable or not.</w:t>
            </w:r>
          </w:p>
          <w:p w:rsidR="00945C9F" w:rsidRPr="00867FDE" w:rsidRDefault="00945C9F" w:rsidP="00113A62">
            <w:pPr>
              <w:pStyle w:val="TAL"/>
              <w:rPr>
                <w:rFonts w:cs="Arial"/>
                <w:szCs w:val="18"/>
              </w:rPr>
            </w:pPr>
            <w:r w:rsidRPr="00867FDE">
              <w:rPr>
                <w:rFonts w:cs="Arial"/>
                <w:szCs w:val="18"/>
              </w:rPr>
              <w:t xml:space="preserve">true: the battery of the </w:t>
            </w:r>
            <w:r w:rsidRPr="00867FDE">
              <w:t>UE is replaceable</w:t>
            </w:r>
            <w:r w:rsidRPr="00867FDE">
              <w:rPr>
                <w:rFonts w:cs="Arial" w:hint="eastAsia"/>
                <w:szCs w:val="18"/>
              </w:rPr>
              <w:t>;</w:t>
            </w:r>
          </w:p>
          <w:p w:rsidR="00945C9F" w:rsidRPr="00867FDE" w:rsidRDefault="00945C9F" w:rsidP="00113A62">
            <w:pPr>
              <w:pStyle w:val="TAL"/>
            </w:pPr>
            <w:r w:rsidRPr="00867FDE">
              <w:rPr>
                <w:rFonts w:cs="Arial"/>
                <w:szCs w:val="18"/>
              </w:rPr>
              <w:t xml:space="preserve">false or absent: the battery of the </w:t>
            </w:r>
            <w:r w:rsidRPr="00867FDE">
              <w:t>UE is not replaceable</w:t>
            </w:r>
            <w:r w:rsidRPr="00867FDE">
              <w:rPr>
                <w:rFonts w:cs="Arial"/>
                <w:szCs w:val="18"/>
              </w:rPr>
              <w:t>.</w:t>
            </w:r>
          </w:p>
        </w:tc>
      </w:tr>
      <w:tr w:rsidR="00945C9F" w:rsidRPr="00867FDE" w:rsidTr="00113A62">
        <w:trPr>
          <w:jc w:val="center"/>
        </w:trPr>
        <w:tc>
          <w:tcPr>
            <w:tcW w:w="1811"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rechargeableInd</w:t>
            </w:r>
          </w:p>
        </w:tc>
        <w:tc>
          <w:tcPr>
            <w:tcW w:w="15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boolean</w:t>
            </w:r>
          </w:p>
        </w:tc>
        <w:tc>
          <w:tcPr>
            <w:tcW w:w="425"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C"/>
              <w:rPr>
                <w:lang w:eastAsia="zh-CN"/>
              </w:rPr>
            </w:pPr>
            <w:r w:rsidRPr="00867FDE">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rPr>
                <w:lang w:eastAsia="zh-CN"/>
              </w:rPr>
            </w:pPr>
            <w:r w:rsidRPr="00867FDE">
              <w:t>0..1</w:t>
            </w:r>
          </w:p>
        </w:tc>
        <w:tc>
          <w:tcPr>
            <w:tcW w:w="4359" w:type="dxa"/>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L"/>
            </w:pPr>
            <w:r w:rsidRPr="00867FDE">
              <w:rPr>
                <w:rFonts w:cs="Arial"/>
                <w:szCs w:val="18"/>
              </w:rPr>
              <w:t>When present, this IE shall</w:t>
            </w:r>
            <w:r w:rsidRPr="00867FDE">
              <w:t xml:space="preserve"> indicate </w:t>
            </w:r>
            <w:r w:rsidRPr="00867FDE">
              <w:rPr>
                <w:rFonts w:cs="Arial"/>
                <w:szCs w:val="18"/>
              </w:rPr>
              <w:t xml:space="preserve">whether the battery of the </w:t>
            </w:r>
            <w:r w:rsidRPr="00867FDE">
              <w:t>UE is rechargeable or not.</w:t>
            </w:r>
          </w:p>
          <w:p w:rsidR="00945C9F" w:rsidRPr="00867FDE" w:rsidRDefault="00945C9F" w:rsidP="00113A62">
            <w:pPr>
              <w:pStyle w:val="TAL"/>
              <w:rPr>
                <w:rFonts w:cs="Arial"/>
                <w:szCs w:val="18"/>
              </w:rPr>
            </w:pPr>
            <w:r w:rsidRPr="00867FDE">
              <w:rPr>
                <w:rFonts w:cs="Arial"/>
                <w:szCs w:val="18"/>
              </w:rPr>
              <w:t xml:space="preserve">true: the battery of </w:t>
            </w:r>
            <w:r w:rsidRPr="00867FDE">
              <w:t>UE is rechargeable</w:t>
            </w:r>
            <w:r w:rsidRPr="00867FDE">
              <w:rPr>
                <w:rFonts w:cs="Arial" w:hint="eastAsia"/>
                <w:szCs w:val="18"/>
              </w:rPr>
              <w:t>;</w:t>
            </w:r>
          </w:p>
          <w:p w:rsidR="00945C9F" w:rsidRPr="00867FDE" w:rsidRDefault="00945C9F" w:rsidP="00113A62">
            <w:pPr>
              <w:pStyle w:val="TAL"/>
            </w:pPr>
            <w:r w:rsidRPr="00867FDE">
              <w:rPr>
                <w:rFonts w:cs="Arial"/>
                <w:szCs w:val="18"/>
              </w:rPr>
              <w:t xml:space="preserve">false or absent: the battery of the </w:t>
            </w:r>
            <w:r w:rsidRPr="00867FDE">
              <w:t>UE is not rechargeable</w:t>
            </w:r>
            <w:r w:rsidRPr="00867FDE">
              <w:rPr>
                <w:rFonts w:cs="Arial"/>
                <w:szCs w:val="18"/>
              </w:rPr>
              <w:t>.</w:t>
            </w:r>
          </w:p>
        </w:tc>
      </w:tr>
      <w:tr w:rsidR="00945C9F" w:rsidRPr="00867FDE" w:rsidTr="00113A62">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945C9F" w:rsidRPr="00867FDE" w:rsidRDefault="00945C9F" w:rsidP="00113A62">
            <w:pPr>
              <w:pStyle w:val="TAN"/>
              <w:rPr>
                <w:rFonts w:cs="Arial"/>
                <w:szCs w:val="18"/>
                <w:lang w:eastAsia="zh-CN"/>
              </w:rPr>
            </w:pPr>
            <w:r w:rsidRPr="00867FDE">
              <w:t>NOTE:</w:t>
            </w:r>
            <w:bookmarkStart w:id="494" w:name="_GoBack"/>
            <w:bookmarkEnd w:id="494"/>
            <w:r w:rsidR="00867FDE">
              <w:tab/>
            </w:r>
            <w:r w:rsidRPr="00867FDE">
              <w:t>Parameters "replaceableInd" and "rechargeableInd" are only included if the value of Parameter "</w:t>
            </w:r>
            <w:r w:rsidRPr="00867FDE">
              <w:rPr>
                <w:rFonts w:hint="eastAsia"/>
              </w:rPr>
              <w:t>batteryInd</w:t>
            </w:r>
            <w:r w:rsidRPr="00867FDE">
              <w:t>" is true.</w:t>
            </w:r>
          </w:p>
        </w:tc>
      </w:tr>
    </w:tbl>
    <w:p w:rsidR="00945C9F" w:rsidRPr="00867FDE" w:rsidRDefault="00945C9F" w:rsidP="00945C9F"/>
    <w:p w:rsidR="00945C9F" w:rsidRPr="00867FDE" w:rsidRDefault="00945C9F" w:rsidP="00945C9F">
      <w:pPr>
        <w:pStyle w:val="Heading4"/>
      </w:pPr>
      <w:bookmarkStart w:id="495" w:name="_Toc24925881"/>
      <w:bookmarkStart w:id="496" w:name="_Toc24926059"/>
      <w:bookmarkStart w:id="497" w:name="_Toc24926235"/>
      <w:bookmarkStart w:id="498" w:name="_Toc27592874"/>
      <w:r w:rsidRPr="00867FDE">
        <w:t>5.4.4.44</w:t>
      </w:r>
      <w:r w:rsidRPr="00867FDE">
        <w:tab/>
        <w:t>Type: BatteryIndicationRm</w:t>
      </w:r>
      <w:bookmarkEnd w:id="495"/>
      <w:bookmarkEnd w:id="496"/>
      <w:bookmarkEnd w:id="497"/>
      <w:bookmarkEnd w:id="498"/>
    </w:p>
    <w:p w:rsidR="00945C9F" w:rsidRPr="00867FDE" w:rsidRDefault="00945C9F" w:rsidP="00945C9F">
      <w:r w:rsidRPr="00867FDE">
        <w:t>This data type is defined in the same way as the "BatteryIndication" data type, but with the OpenAPI "nullable: true" property.</w:t>
      </w:r>
    </w:p>
    <w:p w:rsidR="001429E1" w:rsidRPr="00867FDE" w:rsidRDefault="001429E1" w:rsidP="00867FDE">
      <w:pPr>
        <w:pStyle w:val="Heading4"/>
      </w:pPr>
      <w:bookmarkStart w:id="499" w:name="_Toc24925882"/>
      <w:bookmarkStart w:id="500" w:name="_Toc24926060"/>
      <w:bookmarkStart w:id="501" w:name="_Toc24926236"/>
      <w:bookmarkStart w:id="502" w:name="_Toc27592875"/>
      <w:r w:rsidRPr="00867FDE">
        <w:t>5.4.4.45</w:t>
      </w:r>
      <w:r w:rsidRPr="00867FDE">
        <w:tab/>
        <w:t xml:space="preserve">Type: </w:t>
      </w:r>
      <w:r w:rsidRPr="00867FDE">
        <w:rPr>
          <w:noProof/>
          <w:lang w:eastAsia="zh-CN"/>
        </w:rPr>
        <w:t>AcsInfo</w:t>
      </w:r>
      <w:bookmarkEnd w:id="499"/>
      <w:bookmarkEnd w:id="500"/>
      <w:bookmarkEnd w:id="501"/>
      <w:bookmarkEnd w:id="502"/>
    </w:p>
    <w:p w:rsidR="001429E1" w:rsidRPr="00867FDE" w:rsidRDefault="001429E1" w:rsidP="001429E1">
      <w:pPr>
        <w:pStyle w:val="TH"/>
      </w:pPr>
      <w:r w:rsidRPr="00867FDE">
        <w:rPr>
          <w:noProof/>
        </w:rPr>
        <w:t>Table </w:t>
      </w:r>
      <w:r w:rsidRPr="00867FDE">
        <w:t xml:space="preserve">5.4.4.45-1: </w:t>
      </w:r>
      <w:r w:rsidRPr="00867FDE">
        <w:rPr>
          <w:noProof/>
        </w:rPr>
        <w:t>Definition of type</w:t>
      </w:r>
      <w:r w:rsidRPr="00867FDE">
        <w:t xml:space="preserve"> </w:t>
      </w:r>
      <w:r w:rsidRPr="00867FDE">
        <w:rPr>
          <w:noProof/>
          <w:lang w:eastAsia="zh-CN"/>
        </w:rPr>
        <w:t>AcsInfo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1429E1" w:rsidRPr="00867FDE" w:rsidTr="00C92CE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1429E1" w:rsidRPr="00867FDE" w:rsidRDefault="001429E1" w:rsidP="00C92CED">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429E1" w:rsidRPr="00867FDE" w:rsidRDefault="001429E1" w:rsidP="00C92CED">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429E1" w:rsidRPr="00867FDE" w:rsidRDefault="001429E1" w:rsidP="00C92CED">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429E1" w:rsidRPr="00867FDE" w:rsidRDefault="001429E1" w:rsidP="00C92CED">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429E1" w:rsidRPr="00867FDE" w:rsidRDefault="001429E1" w:rsidP="00C92CED">
            <w:pPr>
              <w:pStyle w:val="TAH"/>
              <w:rPr>
                <w:rFonts w:cs="Arial"/>
                <w:szCs w:val="18"/>
              </w:rPr>
            </w:pPr>
            <w:r w:rsidRPr="00867FDE">
              <w:rPr>
                <w:rFonts w:cs="Arial"/>
                <w:szCs w:val="18"/>
              </w:rPr>
              <w:t>Description</w:t>
            </w:r>
          </w:p>
        </w:tc>
      </w:tr>
      <w:tr w:rsidR="001429E1" w:rsidRPr="00867FDE" w:rsidTr="00C92CED">
        <w:trPr>
          <w:jc w:val="center"/>
        </w:trPr>
        <w:tc>
          <w:tcPr>
            <w:tcW w:w="1811"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lang w:eastAsia="zh-CN"/>
              </w:rPr>
            </w:pPr>
            <w:r w:rsidRPr="00867FDE">
              <w:rPr>
                <w:lang w:eastAsia="zh-CN"/>
              </w:rPr>
              <w:t>acsUrl</w:t>
            </w:r>
          </w:p>
        </w:tc>
        <w:tc>
          <w:tcPr>
            <w:tcW w:w="15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lang w:eastAsia="zh-CN"/>
              </w:rPr>
            </w:pPr>
            <w:r w:rsidRPr="00867FDE">
              <w:t>Uri</w:t>
            </w:r>
          </w:p>
        </w:tc>
        <w:tc>
          <w:tcPr>
            <w:tcW w:w="425"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rFonts w:cs="Arial"/>
                <w:szCs w:val="18"/>
              </w:rPr>
            </w:pPr>
            <w:r w:rsidRPr="00867FDE">
              <w:t>This IE may contain the URL of the ACS</w:t>
            </w:r>
            <w:r w:rsidRPr="00867FDE">
              <w:rPr>
                <w:rFonts w:cs="Arial"/>
                <w:szCs w:val="18"/>
              </w:rPr>
              <w:t xml:space="preserve">, see </w:t>
            </w:r>
            <w:r w:rsidRPr="00867FDE">
              <w:rPr>
                <w:lang w:eastAsia="zh-CN"/>
              </w:rPr>
              <w:t>BBF</w:t>
            </w:r>
            <w:r w:rsidRPr="00867FDE">
              <w:rPr>
                <w:lang w:val="en-US" w:eastAsia="zh-CN"/>
              </w:rPr>
              <w:t> </w:t>
            </w:r>
            <w:r w:rsidRPr="00867FDE">
              <w:rPr>
                <w:lang w:eastAsia="zh-CN"/>
              </w:rPr>
              <w:t>TR-069 [34] or BBF</w:t>
            </w:r>
            <w:r w:rsidRPr="00867FDE">
              <w:rPr>
                <w:lang w:val="en-US" w:eastAsia="zh-CN"/>
              </w:rPr>
              <w:t> </w:t>
            </w:r>
            <w:r w:rsidRPr="00867FDE">
              <w:rPr>
                <w:lang w:eastAsia="zh-CN"/>
              </w:rPr>
              <w:t>TR-369 [35]</w:t>
            </w:r>
            <w:r w:rsidRPr="00867FDE">
              <w:rPr>
                <w:rFonts w:cs="Arial"/>
                <w:szCs w:val="18"/>
              </w:rPr>
              <w:t>.</w:t>
            </w:r>
          </w:p>
          <w:p w:rsidR="001429E1" w:rsidRPr="00867FDE" w:rsidRDefault="001429E1" w:rsidP="00C92CED">
            <w:pPr>
              <w:pStyle w:val="TAL"/>
            </w:pPr>
            <w:r w:rsidRPr="00867FDE">
              <w:rPr>
                <w:rFonts w:cs="Arial"/>
                <w:szCs w:val="18"/>
              </w:rPr>
              <w:t>(NOTE)</w:t>
            </w:r>
          </w:p>
        </w:tc>
      </w:tr>
      <w:tr w:rsidR="001429E1" w:rsidRPr="00867FDE" w:rsidTr="00C92CED">
        <w:trPr>
          <w:jc w:val="center"/>
        </w:trPr>
        <w:tc>
          <w:tcPr>
            <w:tcW w:w="1811"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lang w:eastAsia="zh-CN"/>
              </w:rPr>
            </w:pPr>
            <w:r w:rsidRPr="00867FDE">
              <w:rPr>
                <w:rFonts w:hint="eastAsia"/>
                <w:lang w:eastAsia="zh-CN"/>
              </w:rPr>
              <w:t>a</w:t>
            </w:r>
            <w:r w:rsidRPr="00867FDE">
              <w:rPr>
                <w:lang w:eastAsia="zh-CN"/>
              </w:rPr>
              <w:t>csIpv4Addr</w:t>
            </w:r>
          </w:p>
        </w:tc>
        <w:tc>
          <w:tcPr>
            <w:tcW w:w="15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Ipv4Addr</w:t>
            </w:r>
          </w:p>
        </w:tc>
        <w:tc>
          <w:tcPr>
            <w:tcW w:w="425"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rFonts w:cs="Arial"/>
                <w:szCs w:val="18"/>
              </w:rPr>
            </w:pPr>
            <w:r w:rsidRPr="00867FDE">
              <w:t>This IE may contain the IPv4 address of the ACS</w:t>
            </w:r>
            <w:r w:rsidRPr="00867FDE">
              <w:rPr>
                <w:rFonts w:cs="Arial"/>
                <w:szCs w:val="18"/>
              </w:rPr>
              <w:t xml:space="preserve">, see </w:t>
            </w:r>
            <w:r w:rsidRPr="00867FDE">
              <w:rPr>
                <w:lang w:eastAsia="zh-CN"/>
              </w:rPr>
              <w:t>BBF</w:t>
            </w:r>
            <w:r w:rsidRPr="00867FDE">
              <w:rPr>
                <w:lang w:val="en-US" w:eastAsia="zh-CN"/>
              </w:rPr>
              <w:t> </w:t>
            </w:r>
            <w:r w:rsidRPr="00867FDE">
              <w:rPr>
                <w:lang w:eastAsia="zh-CN"/>
              </w:rPr>
              <w:t>TR-069 [34] or BBF</w:t>
            </w:r>
            <w:r w:rsidRPr="00867FDE">
              <w:rPr>
                <w:lang w:val="en-US" w:eastAsia="zh-CN"/>
              </w:rPr>
              <w:t> </w:t>
            </w:r>
            <w:r w:rsidRPr="00867FDE">
              <w:rPr>
                <w:lang w:eastAsia="zh-CN"/>
              </w:rPr>
              <w:t>TR-369 [35]</w:t>
            </w:r>
            <w:r w:rsidRPr="00867FDE">
              <w:rPr>
                <w:rFonts w:cs="Arial"/>
                <w:szCs w:val="18"/>
              </w:rPr>
              <w:t>.</w:t>
            </w:r>
          </w:p>
          <w:p w:rsidR="001429E1" w:rsidRPr="00867FDE" w:rsidRDefault="001429E1" w:rsidP="00C92CED">
            <w:pPr>
              <w:pStyle w:val="TAL"/>
            </w:pPr>
            <w:r w:rsidRPr="00867FDE">
              <w:rPr>
                <w:rFonts w:cs="Arial"/>
                <w:szCs w:val="18"/>
              </w:rPr>
              <w:t>(NOTE)</w:t>
            </w:r>
          </w:p>
        </w:tc>
      </w:tr>
      <w:tr w:rsidR="001429E1" w:rsidRPr="00867FDE" w:rsidTr="00C92CED">
        <w:trPr>
          <w:jc w:val="center"/>
        </w:trPr>
        <w:tc>
          <w:tcPr>
            <w:tcW w:w="1811"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rPr>
                <w:lang w:eastAsia="zh-CN"/>
              </w:rPr>
            </w:pPr>
            <w:r w:rsidRPr="00867FDE">
              <w:rPr>
                <w:rFonts w:hint="eastAsia"/>
                <w:lang w:eastAsia="zh-CN"/>
              </w:rPr>
              <w:t>a</w:t>
            </w:r>
            <w:r w:rsidRPr="00867FDE">
              <w:rPr>
                <w:lang w:eastAsia="zh-CN"/>
              </w:rPr>
              <w:t>csIpv6Addr</w:t>
            </w:r>
          </w:p>
        </w:tc>
        <w:tc>
          <w:tcPr>
            <w:tcW w:w="15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Ipv6Addr</w:t>
            </w:r>
          </w:p>
        </w:tc>
        <w:tc>
          <w:tcPr>
            <w:tcW w:w="425"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C"/>
              <w:rPr>
                <w:lang w:eastAsia="zh-CN"/>
              </w:rPr>
            </w:pPr>
            <w:r w:rsidRPr="00867FDE">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L"/>
            </w:pPr>
            <w:r w:rsidRPr="00867FDE">
              <w:t>This IE may contain the IPv6 address of the ACS, see BBF TR-069 [34] or BBF TR-369 [35].</w:t>
            </w:r>
          </w:p>
          <w:p w:rsidR="001429E1" w:rsidRPr="00867FDE" w:rsidRDefault="001429E1" w:rsidP="00C92CED">
            <w:pPr>
              <w:pStyle w:val="TAL"/>
            </w:pPr>
            <w:r w:rsidRPr="00867FDE">
              <w:t>(NOTE)</w:t>
            </w:r>
          </w:p>
        </w:tc>
      </w:tr>
      <w:tr w:rsidR="001429E1" w:rsidRPr="00867FDE" w:rsidTr="00C92CE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1429E1" w:rsidRPr="00867FDE" w:rsidRDefault="001429E1" w:rsidP="00C92CED">
            <w:pPr>
              <w:pStyle w:val="TAN"/>
            </w:pPr>
            <w:r w:rsidRPr="00867FDE">
              <w:rPr>
                <w:rFonts w:hint="eastAsia"/>
              </w:rPr>
              <w:t>N</w:t>
            </w:r>
            <w:r w:rsidRPr="00867FDE">
              <w:t>OTE:</w:t>
            </w:r>
            <w:r w:rsidR="00867FDE">
              <w:tab/>
            </w:r>
            <w:r w:rsidRPr="00867FDE">
              <w:t xml:space="preserve">At least one of acsUrl, </w:t>
            </w:r>
            <w:r w:rsidRPr="00867FDE">
              <w:rPr>
                <w:rFonts w:hint="eastAsia"/>
              </w:rPr>
              <w:t>a</w:t>
            </w:r>
            <w:r w:rsidRPr="00867FDE">
              <w:t xml:space="preserve">csIpv4Addr, </w:t>
            </w:r>
            <w:r w:rsidRPr="00867FDE">
              <w:rPr>
                <w:rFonts w:hint="eastAsia"/>
                <w:lang w:eastAsia="zh-CN"/>
              </w:rPr>
              <w:t>a</w:t>
            </w:r>
            <w:r w:rsidRPr="00867FDE">
              <w:rPr>
                <w:lang w:eastAsia="zh-CN"/>
              </w:rPr>
              <w:t>csIpv6Addr</w:t>
            </w:r>
            <w:r w:rsidRPr="00867FDE">
              <w:t xml:space="preserve"> shall be included.</w:t>
            </w:r>
          </w:p>
        </w:tc>
      </w:tr>
    </w:tbl>
    <w:p w:rsidR="001429E1" w:rsidRPr="00867FDE" w:rsidRDefault="001429E1" w:rsidP="001429E1"/>
    <w:p w:rsidR="001429E1" w:rsidRPr="00867FDE" w:rsidRDefault="001429E1" w:rsidP="00867FDE">
      <w:pPr>
        <w:pStyle w:val="Heading4"/>
      </w:pPr>
      <w:bookmarkStart w:id="503" w:name="_Toc24925883"/>
      <w:bookmarkStart w:id="504" w:name="_Toc24926061"/>
      <w:bookmarkStart w:id="505" w:name="_Toc24926237"/>
      <w:bookmarkStart w:id="506" w:name="_Toc27592876"/>
      <w:r w:rsidRPr="00867FDE">
        <w:t>5.4.4.46</w:t>
      </w:r>
      <w:r w:rsidRPr="00867FDE">
        <w:tab/>
        <w:t xml:space="preserve">Type: </w:t>
      </w:r>
      <w:r w:rsidRPr="00867FDE">
        <w:rPr>
          <w:noProof/>
          <w:lang w:eastAsia="zh-CN"/>
        </w:rPr>
        <w:t>AcsInfoRm</w:t>
      </w:r>
      <w:bookmarkEnd w:id="503"/>
      <w:bookmarkEnd w:id="504"/>
      <w:bookmarkEnd w:id="505"/>
      <w:bookmarkEnd w:id="506"/>
    </w:p>
    <w:p w:rsidR="001429E1" w:rsidRPr="00867FDE" w:rsidRDefault="001429E1" w:rsidP="001429E1">
      <w:r w:rsidRPr="00867FDE">
        <w:t>This data type is defined in the same way as the "</w:t>
      </w:r>
      <w:r w:rsidRPr="00867FDE">
        <w:rPr>
          <w:noProof/>
          <w:lang w:eastAsia="zh-CN"/>
        </w:rPr>
        <w:t>AcsInfo</w:t>
      </w:r>
      <w:r w:rsidRPr="00867FDE">
        <w:t>" data type, but with the OpenAPI "nullable: true" property.</w:t>
      </w:r>
    </w:p>
    <w:p w:rsidR="00C850AF" w:rsidRPr="00867FDE" w:rsidRDefault="00C850AF" w:rsidP="001A7470"/>
    <w:p w:rsidR="00013950" w:rsidRPr="00867FDE" w:rsidRDefault="00013950" w:rsidP="00013950">
      <w:pPr>
        <w:pStyle w:val="Heading2"/>
      </w:pPr>
      <w:bookmarkStart w:id="507" w:name="_Toc24925884"/>
      <w:bookmarkStart w:id="508" w:name="_Toc24926062"/>
      <w:bookmarkStart w:id="509" w:name="_Toc24926238"/>
      <w:bookmarkStart w:id="510" w:name="_Toc27592877"/>
      <w:r w:rsidRPr="00867FDE">
        <w:t>5.5</w:t>
      </w:r>
      <w:r w:rsidRPr="00867FDE">
        <w:tab/>
        <w:t>Data Types related to 5G QoS</w:t>
      </w:r>
      <w:bookmarkEnd w:id="507"/>
      <w:bookmarkEnd w:id="508"/>
      <w:bookmarkEnd w:id="509"/>
      <w:bookmarkEnd w:id="510"/>
    </w:p>
    <w:p w:rsidR="00013950" w:rsidRPr="00867FDE" w:rsidRDefault="00013950" w:rsidP="00013950">
      <w:pPr>
        <w:pStyle w:val="Heading3"/>
      </w:pPr>
      <w:bookmarkStart w:id="511" w:name="_Toc24925885"/>
      <w:bookmarkStart w:id="512" w:name="_Toc24926063"/>
      <w:bookmarkStart w:id="513" w:name="_Toc24926239"/>
      <w:bookmarkStart w:id="514" w:name="_Toc27592878"/>
      <w:r w:rsidRPr="00867FDE">
        <w:t>5.5.1</w:t>
      </w:r>
      <w:r w:rsidRPr="00867FDE">
        <w:tab/>
        <w:t>Introduction</w:t>
      </w:r>
      <w:bookmarkEnd w:id="511"/>
      <w:bookmarkEnd w:id="512"/>
      <w:bookmarkEnd w:id="513"/>
      <w:bookmarkEnd w:id="514"/>
    </w:p>
    <w:p w:rsidR="00013950" w:rsidRPr="00867FDE" w:rsidRDefault="00013950" w:rsidP="00013950">
      <w:r w:rsidRPr="00867FDE">
        <w:t>This clause defines common data types related to 5G QoS.</w:t>
      </w:r>
    </w:p>
    <w:p w:rsidR="00013950" w:rsidRPr="00867FDE" w:rsidRDefault="00013950" w:rsidP="00013950">
      <w:pPr>
        <w:pStyle w:val="Heading3"/>
      </w:pPr>
      <w:bookmarkStart w:id="515" w:name="_Toc24925886"/>
      <w:bookmarkStart w:id="516" w:name="_Toc24926064"/>
      <w:bookmarkStart w:id="517" w:name="_Toc24926240"/>
      <w:bookmarkStart w:id="518" w:name="_Toc27592879"/>
      <w:r w:rsidRPr="00867FDE">
        <w:t>5.5.2</w:t>
      </w:r>
      <w:r w:rsidRPr="00867FDE">
        <w:tab/>
        <w:t>Simple Data Types</w:t>
      </w:r>
      <w:bookmarkEnd w:id="515"/>
      <w:bookmarkEnd w:id="516"/>
      <w:bookmarkEnd w:id="517"/>
      <w:bookmarkEnd w:id="518"/>
    </w:p>
    <w:p w:rsidR="00013950" w:rsidRPr="00867FDE" w:rsidRDefault="00013950" w:rsidP="00013950">
      <w:r w:rsidRPr="00867FDE">
        <w:t xml:space="preserve">This </w:t>
      </w:r>
      <w:r w:rsidR="00A06A4D" w:rsidRPr="00867FDE">
        <w:t>clause</w:t>
      </w:r>
      <w:r w:rsidRPr="00867FDE">
        <w:t xml:space="preserve"> specifies common simple data types.</w:t>
      </w:r>
    </w:p>
    <w:p w:rsidR="00013950" w:rsidRPr="00867FDE" w:rsidRDefault="00013950" w:rsidP="00013950">
      <w:pPr>
        <w:pStyle w:val="TH"/>
      </w:pPr>
      <w:r w:rsidRPr="00867FDE">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013950" w:rsidRPr="00867FDE" w:rsidTr="003405A9">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867FDE" w:rsidRDefault="00013950" w:rsidP="007B4158">
            <w:pPr>
              <w:pStyle w:val="TAH"/>
            </w:pPr>
            <w:r w:rsidRPr="00867FD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867FDE" w:rsidRDefault="00013950" w:rsidP="007B4158">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013950" w:rsidRPr="00867FDE" w:rsidRDefault="00013950" w:rsidP="007B4158">
            <w:pPr>
              <w:pStyle w:val="TAH"/>
            </w:pPr>
            <w:r w:rsidRPr="00867FDE">
              <w:t>Description</w:t>
            </w:r>
          </w:p>
        </w:tc>
      </w:tr>
      <w:tr w:rsidR="00013950"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integer</w:t>
            </w:r>
          </w:p>
        </w:tc>
        <w:tc>
          <w:tcPr>
            <w:tcW w:w="2952" w:type="pct"/>
            <w:tcBorders>
              <w:top w:val="single" w:sz="4" w:space="0" w:color="auto"/>
              <w:left w:val="nil"/>
              <w:bottom w:val="single" w:sz="4" w:space="0" w:color="auto"/>
              <w:right w:val="single" w:sz="8" w:space="0" w:color="auto"/>
            </w:tcBorders>
          </w:tcPr>
          <w:p w:rsidR="00013950" w:rsidRPr="00867FDE" w:rsidRDefault="00013950" w:rsidP="00836225">
            <w:pPr>
              <w:pStyle w:val="TAL"/>
              <w:rPr>
                <w:lang w:eastAsia="zh-CN"/>
              </w:rPr>
            </w:pPr>
            <w:r w:rsidRPr="00867FDE">
              <w:rPr>
                <w:lang w:eastAsia="zh-CN"/>
              </w:rPr>
              <w:t xml:space="preserve">Unsigned integer </w:t>
            </w:r>
            <w:r w:rsidRPr="00867FDE">
              <w:t xml:space="preserve">identifying a QoS flow, within the range 0 to </w:t>
            </w:r>
            <w:r w:rsidR="00197B28" w:rsidRPr="00867FDE">
              <w:t>63</w:t>
            </w:r>
            <w:r w:rsidRPr="00867FDE">
              <w:t xml:space="preserve">. </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"Qfi"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rPr>
                <w:lang w:eastAsia="zh-CN"/>
              </w:rPr>
              <w:t xml:space="preserve">Unsigned integer representing a 5G QoS Identifier (see </w:t>
            </w:r>
            <w:r w:rsidR="00A06A4D" w:rsidRPr="00867FDE">
              <w:rPr>
                <w:lang w:eastAsia="zh-CN"/>
              </w:rPr>
              <w:t>clause</w:t>
            </w:r>
            <w:r w:rsidRPr="00867FDE">
              <w:rPr>
                <w:lang w:eastAsia="zh-CN"/>
              </w:rPr>
              <w:t xml:space="preserve"> 5.7.2.1 of 3GPP TS 23.501 [8]), </w:t>
            </w:r>
            <w:r w:rsidRPr="00867FDE">
              <w:t xml:space="preserve">within the range 0 to 255. </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Del="007F3D1A" w:rsidRDefault="005C3D7D" w:rsidP="005C3D7D">
            <w:pPr>
              <w:pStyle w:val="TAL"/>
            </w:pPr>
            <w:r w:rsidRPr="00867FDE">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"5Qi"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string</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rPr>
                <w:lang w:eastAsia="zh-CN"/>
              </w:rPr>
              <w:t>String representing a bit rate that shall be formatted as follows:</w:t>
            </w:r>
          </w:p>
          <w:p w:rsidR="005C3D7D" w:rsidRPr="00867FDE" w:rsidRDefault="005C3D7D" w:rsidP="005C3D7D">
            <w:pPr>
              <w:pStyle w:val="TAL"/>
              <w:rPr>
                <w:lang w:eastAsia="zh-CN"/>
              </w:rPr>
            </w:pPr>
          </w:p>
          <w:p w:rsidR="005C3D7D" w:rsidRPr="00867FDE" w:rsidRDefault="005C3D7D" w:rsidP="005C3D7D">
            <w:pPr>
              <w:rPr>
                <w:rFonts w:ascii="Arial" w:hAnsi="Arial"/>
                <w:sz w:val="18"/>
              </w:rPr>
            </w:pPr>
            <w:r w:rsidRPr="00867FDE">
              <w:rPr>
                <w:rFonts w:ascii="Arial" w:hAnsi="Arial"/>
                <w:sz w:val="18"/>
              </w:rPr>
              <w:t>Pattern: '^\d+(\.\d+)? (bps|Kbps|Mbps|Gbps|Tbps)$'</w:t>
            </w:r>
          </w:p>
          <w:p w:rsidR="005C3D7D" w:rsidRPr="00867FDE" w:rsidRDefault="005C3D7D" w:rsidP="005C3D7D">
            <w:pPr>
              <w:pStyle w:val="TAL"/>
            </w:pPr>
            <w:r w:rsidRPr="00867FDE">
              <w:t>Examples:</w:t>
            </w:r>
          </w:p>
          <w:p w:rsidR="005C3D7D" w:rsidRPr="00867FDE" w:rsidRDefault="005C3D7D" w:rsidP="005C3D7D">
            <w:pPr>
              <w:pStyle w:val="TAL"/>
              <w:rPr>
                <w:lang w:eastAsia="zh-CN"/>
              </w:rPr>
            </w:pPr>
            <w:r w:rsidRPr="00867FDE">
              <w:t>"125 Mbps", "0.125 Gbps", "125000 Kbps"</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string</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"BitRate"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w:t>
            </w:r>
            <w:r w:rsidRPr="00867FDE">
              <w:t xml:space="preserve">indicating the ARP Priority Level (see </w:t>
            </w:r>
            <w:r w:rsidR="00A06A4D" w:rsidRPr="00867FDE">
              <w:t>clause</w:t>
            </w:r>
            <w:r w:rsidRPr="00867FDE">
              <w:t xml:space="preserve"> 5.7.2.2 </w:t>
            </w:r>
            <w:r w:rsidRPr="00867FDE">
              <w:rPr>
                <w:lang w:eastAsia="zh-CN"/>
              </w:rPr>
              <w:t>of 3GPP TS 23.501 [8])</w:t>
            </w:r>
            <w:r w:rsidRPr="00867FDE">
              <w:t>, within the range 1 to 15.</w:t>
            </w:r>
          </w:p>
          <w:p w:rsidR="005C3D7D" w:rsidRPr="00867FDE" w:rsidRDefault="005C3D7D" w:rsidP="005C3D7D">
            <w:pPr>
              <w:pStyle w:val="TAL"/>
              <w:rPr>
                <w:lang w:eastAsia="zh-CN"/>
              </w:rPr>
            </w:pPr>
            <w:r w:rsidRPr="00867FDE">
              <w:rPr>
                <w:rFonts w:cs="Arial"/>
                <w:lang w:eastAsia="ja-JP"/>
              </w:rPr>
              <w:t>Values are ordered in decreasing order of priority, i.e. with 1 as the highest priority and 15 as the lowest priority.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"ArpPriorityLevel"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w:t>
            </w:r>
            <w:r w:rsidRPr="00867FDE">
              <w:t xml:space="preserve">indicating the 5QI Priority Level (see </w:t>
            </w:r>
            <w:r w:rsidR="00A06A4D" w:rsidRPr="00867FDE">
              <w:t>clause</w:t>
            </w:r>
            <w:r w:rsidRPr="00867FDE">
              <w:t xml:space="preserve">s 5.7.3.3 and 5.7.4 </w:t>
            </w:r>
            <w:r w:rsidRPr="00867FDE">
              <w:rPr>
                <w:lang w:eastAsia="zh-CN"/>
              </w:rPr>
              <w:t>of 3GPP TS 23.501 [8])</w:t>
            </w:r>
            <w:r w:rsidRPr="00867FDE">
              <w:t>, within the range 1 to 127.</w:t>
            </w:r>
          </w:p>
          <w:p w:rsidR="005C3D7D" w:rsidRPr="00867FDE" w:rsidRDefault="005C3D7D" w:rsidP="005C3D7D">
            <w:pPr>
              <w:pStyle w:val="TAL"/>
              <w:rPr>
                <w:lang w:eastAsia="zh-CN"/>
              </w:rPr>
            </w:pPr>
            <w:r w:rsidRPr="00867FDE">
              <w:rPr>
                <w:rFonts w:cs="Arial"/>
                <w:lang w:eastAsia="ja-JP"/>
              </w:rPr>
              <w:t>Values are ordered in decreasing order of priority, i.e. with 1 as the highest priority and 127 as the lowest priority.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Del="007F3D1A" w:rsidRDefault="005C3D7D" w:rsidP="005C3D7D">
            <w:pPr>
              <w:pStyle w:val="TAL"/>
            </w:pPr>
            <w:r w:rsidRPr="00867FDE">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"5QiPriorityLevel"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w:t>
            </w:r>
            <w:r w:rsidRPr="00867FDE">
              <w:t xml:space="preserve">indicating </w:t>
            </w:r>
            <w:r w:rsidRPr="00867FDE">
              <w:rPr>
                <w:lang w:eastAsia="zh-CN"/>
              </w:rPr>
              <w:t>Packet Delay Budget (</w:t>
            </w:r>
            <w:r w:rsidRPr="00867FDE">
              <w:t xml:space="preserve">see </w:t>
            </w:r>
            <w:r w:rsidR="00A06A4D" w:rsidRPr="00867FDE">
              <w:t>clause</w:t>
            </w:r>
            <w:r w:rsidRPr="00867FDE">
              <w:t xml:space="preserve">s 5.7.3.4 and 5.7.4 </w:t>
            </w:r>
            <w:r w:rsidRPr="00867FDE">
              <w:rPr>
                <w:lang w:eastAsia="zh-CN"/>
              </w:rPr>
              <w:t xml:space="preserve">of 3GPP TS 23.501 [8])), </w:t>
            </w:r>
            <w:r w:rsidRPr="00867FDE">
              <w:t>expressed in milliseconds.</w:t>
            </w:r>
          </w:p>
          <w:p w:rsidR="005C3D7D" w:rsidRPr="00867FDE" w:rsidRDefault="005C3D7D" w:rsidP="005C3D7D">
            <w:pPr>
              <w:pStyle w:val="TAL"/>
              <w:rPr>
                <w:lang w:eastAsia="zh-CN"/>
              </w:rPr>
            </w:pPr>
            <w:r w:rsidRPr="00867FDE">
              <w:t>Minimum = 1.</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"PacketDelBudget"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7A6F18" w:rsidP="005C3D7D">
            <w:pPr>
              <w:pStyle w:val="TAL"/>
            </w:pPr>
            <w:r w:rsidRPr="00867FDE">
              <w:t>string</w:t>
            </w:r>
          </w:p>
        </w:tc>
        <w:tc>
          <w:tcPr>
            <w:tcW w:w="2952" w:type="pct"/>
            <w:tcBorders>
              <w:top w:val="single" w:sz="4" w:space="0" w:color="auto"/>
              <w:left w:val="nil"/>
              <w:bottom w:val="single" w:sz="4" w:space="0" w:color="auto"/>
              <w:right w:val="single" w:sz="8" w:space="0" w:color="auto"/>
            </w:tcBorders>
          </w:tcPr>
          <w:p w:rsidR="005C3D7D" w:rsidRPr="00867FDE" w:rsidRDefault="007A6F18" w:rsidP="005C3D7D">
            <w:pPr>
              <w:pStyle w:val="TAL"/>
            </w:pPr>
            <w:r w:rsidRPr="00867FDE">
              <w:rPr>
                <w:lang w:eastAsia="zh-CN"/>
              </w:rPr>
              <w:t xml:space="preserve">String representing </w:t>
            </w:r>
            <w:r w:rsidR="005C3D7D" w:rsidRPr="00867FDE">
              <w:rPr>
                <w:lang w:eastAsia="zh-CN"/>
              </w:rPr>
              <w:t xml:space="preserve">Packet Error Rate </w:t>
            </w:r>
            <w:r w:rsidR="005C3D7D" w:rsidRPr="00867FDE">
              <w:t xml:space="preserve">(see </w:t>
            </w:r>
            <w:r w:rsidR="00A06A4D" w:rsidRPr="00867FDE">
              <w:t>clause</w:t>
            </w:r>
            <w:r w:rsidR="005C3D7D" w:rsidRPr="00867FDE">
              <w:t> 5.7.3.5 and 5.7.4 of 3GPP TS 23.501 [8])</w:t>
            </w:r>
            <w:r w:rsidRPr="00867FDE">
              <w:t xml:space="preserve">, </w:t>
            </w:r>
            <w:r w:rsidRPr="00867FDE">
              <w:rPr>
                <w:rFonts w:cs="Arial"/>
                <w:szCs w:val="18"/>
              </w:rPr>
              <w:t xml:space="preserve">expressed as </w:t>
            </w:r>
            <w:r w:rsidRPr="00867FDE">
              <w:rPr>
                <w:szCs w:val="22"/>
              </w:rPr>
              <w:t>a "</w:t>
            </w:r>
            <w:r w:rsidRPr="00867FDE">
              <w:rPr>
                <w:i/>
                <w:szCs w:val="22"/>
              </w:rPr>
              <w:t>scalar</w:t>
            </w:r>
            <w:r w:rsidRPr="00867FDE">
              <w:rPr>
                <w:szCs w:val="22"/>
              </w:rPr>
              <w:t xml:space="preserve"> x 10-k" where the scalar and the </w:t>
            </w:r>
            <w:r w:rsidRPr="00867FDE">
              <w:rPr>
                <w:i/>
                <w:szCs w:val="22"/>
              </w:rPr>
              <w:t>exponent k are each encoded as one decimal digit</w:t>
            </w:r>
            <w:r w:rsidRPr="00867FDE">
              <w:t>.</w:t>
            </w:r>
          </w:p>
          <w:p w:rsidR="007A6F18" w:rsidRPr="00867FDE" w:rsidRDefault="007A6F18" w:rsidP="007A6F18">
            <w:pPr>
              <w:rPr>
                <w:rFonts w:ascii="Arial" w:hAnsi="Arial"/>
                <w:sz w:val="18"/>
              </w:rPr>
            </w:pPr>
            <w:r w:rsidRPr="00867FDE">
              <w:rPr>
                <w:rFonts w:ascii="Arial" w:hAnsi="Arial"/>
                <w:sz w:val="18"/>
              </w:rPr>
              <w:t>Pattern: '^([0-9]E-[0-9])$'</w:t>
            </w:r>
          </w:p>
          <w:p w:rsidR="005C3D7D" w:rsidRPr="00867FDE" w:rsidRDefault="005C3D7D" w:rsidP="005C3D7D">
            <w:pPr>
              <w:pStyle w:val="TAL"/>
            </w:pPr>
          </w:p>
          <w:p w:rsidR="005C3D7D" w:rsidRPr="00867FDE" w:rsidRDefault="005C3D7D" w:rsidP="005C3D7D">
            <w:pPr>
              <w:pStyle w:val="TAL"/>
              <w:rPr>
                <w:lang w:eastAsia="zh-CN"/>
              </w:rPr>
            </w:pPr>
            <w:r w:rsidRPr="00867FDE">
              <w:rPr>
                <w:lang w:eastAsia="zh-CN"/>
              </w:rPr>
              <w:t>Examples:</w:t>
            </w:r>
          </w:p>
          <w:p w:rsidR="005C3D7D" w:rsidRPr="00867FDE" w:rsidRDefault="005C3D7D" w:rsidP="005C3D7D">
            <w:pPr>
              <w:pStyle w:val="TAL"/>
              <w:rPr>
                <w:lang w:eastAsia="zh-CN"/>
              </w:rPr>
            </w:pPr>
            <w:r w:rsidRPr="00867FDE">
              <w:rPr>
                <w:lang w:eastAsia="zh-CN"/>
              </w:rPr>
              <w:t xml:space="preserve">Packer Error Rate </w:t>
            </w:r>
            <w:r w:rsidR="007A6F18" w:rsidRPr="00867FDE">
              <w:rPr>
                <w:lang w:eastAsia="zh-CN"/>
              </w:rPr>
              <w:t>4x</w:t>
            </w:r>
            <w:r w:rsidRPr="00867FDE">
              <w:rPr>
                <w:lang w:eastAsia="zh-CN"/>
              </w:rPr>
              <w:t>10</w:t>
            </w:r>
            <w:r w:rsidRPr="00867FDE">
              <w:rPr>
                <w:vertAlign w:val="superscript"/>
                <w:lang w:eastAsia="zh-CN"/>
              </w:rPr>
              <w:t xml:space="preserve">-6 </w:t>
            </w:r>
            <w:r w:rsidRPr="00867FDE">
              <w:rPr>
                <w:lang w:eastAsia="zh-CN"/>
              </w:rPr>
              <w:t>shall be encoded as "</w:t>
            </w:r>
            <w:r w:rsidR="007A6F18" w:rsidRPr="00867FDE">
              <w:rPr>
                <w:lang w:eastAsia="zh-CN"/>
              </w:rPr>
              <w:t>4E-</w:t>
            </w:r>
            <w:r w:rsidRPr="00867FDE">
              <w:rPr>
                <w:lang w:eastAsia="zh-CN"/>
              </w:rPr>
              <w:t>6".</w:t>
            </w:r>
          </w:p>
          <w:p w:rsidR="005C3D7D" w:rsidRPr="00867FDE" w:rsidRDefault="005C3D7D" w:rsidP="005C3D7D">
            <w:pPr>
              <w:pStyle w:val="TAL"/>
              <w:rPr>
                <w:lang w:eastAsia="zh-CN"/>
              </w:rPr>
            </w:pPr>
            <w:r w:rsidRPr="00867FDE">
              <w:rPr>
                <w:lang w:eastAsia="zh-CN"/>
              </w:rPr>
              <w:t>Packer Error Rate 10</w:t>
            </w:r>
            <w:r w:rsidRPr="00867FDE">
              <w:rPr>
                <w:vertAlign w:val="superscript"/>
                <w:lang w:eastAsia="zh-CN"/>
              </w:rPr>
              <w:t xml:space="preserve">-2 </w:t>
            </w:r>
            <w:r w:rsidRPr="00867FDE">
              <w:rPr>
                <w:lang w:eastAsia="zh-CN"/>
              </w:rPr>
              <w:t>shall be encoded as "</w:t>
            </w:r>
            <w:r w:rsidR="007A6F18" w:rsidRPr="00867FDE">
              <w:rPr>
                <w:lang w:eastAsia="zh-CN"/>
              </w:rPr>
              <w:t>1E</w:t>
            </w:r>
            <w:r w:rsidR="001D649C" w:rsidRPr="00867FDE">
              <w:rPr>
                <w:lang w:eastAsia="zh-CN"/>
              </w:rPr>
              <w:t>-</w:t>
            </w:r>
            <w:r w:rsidRPr="00867FDE">
              <w:rPr>
                <w:lang w:eastAsia="zh-CN"/>
              </w:rPr>
              <w:t>2".</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4B60EE" w:rsidP="005C3D7D">
            <w:pPr>
              <w:pStyle w:val="TAL"/>
            </w:pPr>
            <w:r w:rsidRPr="00867FDE">
              <w:t>string</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"PacketErrRate"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w:t>
            </w:r>
            <w:r w:rsidRPr="00867FDE">
              <w:t xml:space="preserve">indicating </w:t>
            </w:r>
            <w:r w:rsidRPr="00867FDE">
              <w:rPr>
                <w:lang w:eastAsia="zh-CN"/>
              </w:rPr>
              <w:t>Packet Loss Rate (</w:t>
            </w:r>
            <w:r w:rsidRPr="00867FDE">
              <w:t xml:space="preserve">see </w:t>
            </w:r>
            <w:r w:rsidR="00A06A4D" w:rsidRPr="00867FDE">
              <w:t>clause</w:t>
            </w:r>
            <w:r w:rsidRPr="00867FDE">
              <w:t xml:space="preserve">s 5.7.2.8 and 5.7.4 </w:t>
            </w:r>
            <w:r w:rsidRPr="00867FDE">
              <w:rPr>
                <w:lang w:eastAsia="zh-CN"/>
              </w:rPr>
              <w:t xml:space="preserve">of 3GPP TS 23.501 [8]), </w:t>
            </w:r>
            <w:r w:rsidRPr="00867FDE">
              <w:t xml:space="preserve">expressed in </w:t>
            </w:r>
            <w:r w:rsidRPr="00867FDE">
              <w:rPr>
                <w:rFonts w:cs="Arial"/>
                <w:lang w:eastAsia="ja-JP"/>
              </w:rPr>
              <w:t>tenth of percent</w:t>
            </w:r>
            <w:r w:rsidRPr="00867FDE">
              <w:t>.</w:t>
            </w:r>
          </w:p>
          <w:p w:rsidR="005C3D7D" w:rsidRPr="00867FDE" w:rsidRDefault="005C3D7D" w:rsidP="005C3D7D">
            <w:pPr>
              <w:pStyle w:val="TAL"/>
              <w:rPr>
                <w:lang w:eastAsia="zh-CN"/>
              </w:rPr>
            </w:pPr>
            <w:r w:rsidRPr="00867FDE">
              <w:t>Minimum = 0. Maximum = 1000.</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"PacketLossRate"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indicating Averaging Window </w:t>
            </w:r>
            <w:r w:rsidRPr="00867FDE">
              <w:t xml:space="preserve">(see </w:t>
            </w:r>
            <w:r w:rsidR="00A06A4D" w:rsidRPr="00867FDE">
              <w:t>clause</w:t>
            </w:r>
            <w:r w:rsidRPr="00867FDE">
              <w:t> 5.7.3.6 and 5.7.4 of 3GPP TS 23.501 [8]), expressed in milliseconds.</w:t>
            </w:r>
          </w:p>
          <w:p w:rsidR="005C3D7D" w:rsidRPr="00867FDE" w:rsidRDefault="005C3D7D" w:rsidP="005C3D7D">
            <w:pPr>
              <w:pStyle w:val="TAL"/>
              <w:rPr>
                <w:lang w:eastAsia="zh-CN"/>
              </w:rPr>
            </w:pPr>
            <w:r w:rsidRPr="00867FDE">
              <w:t>Minimum = 1</w:t>
            </w:r>
            <w:r w:rsidR="007A6F18" w:rsidRPr="00867FDE">
              <w:t>. Maximum = 4095. Default = 2000.</w:t>
            </w:r>
            <w:r w:rsidRPr="00867FDE">
              <w:t>.</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"AverWindow" data type, but with the OpenAPI "nullable: true" property.</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pPr>
            <w:r w:rsidRPr="00867FDE">
              <w:rPr>
                <w:lang w:eastAsia="zh-CN"/>
              </w:rPr>
              <w:t xml:space="preserve">Unsigned integer </w:t>
            </w:r>
            <w:r w:rsidRPr="00867FDE">
              <w:t xml:space="preserve">indicating </w:t>
            </w:r>
            <w:r w:rsidRPr="00867FDE">
              <w:rPr>
                <w:lang w:eastAsia="zh-CN"/>
              </w:rPr>
              <w:t>Maximum Data Burst Volume (</w:t>
            </w:r>
            <w:r w:rsidRPr="00867FDE">
              <w:t xml:space="preserve">see </w:t>
            </w:r>
            <w:r w:rsidR="00A06A4D" w:rsidRPr="00867FDE">
              <w:t>clause</w:t>
            </w:r>
            <w:r w:rsidRPr="00867FDE">
              <w:t xml:space="preserve">s 5.7.3.7 and 5.7.4 </w:t>
            </w:r>
            <w:r w:rsidRPr="00867FDE">
              <w:rPr>
                <w:lang w:eastAsia="zh-CN"/>
              </w:rPr>
              <w:t xml:space="preserve">of 3GPP TS 23.501 [8]), </w:t>
            </w:r>
            <w:r w:rsidRPr="00867FDE">
              <w:t>expressed in Bytes.</w:t>
            </w:r>
          </w:p>
          <w:p w:rsidR="005C3D7D" w:rsidRPr="00867FDE" w:rsidRDefault="005C3D7D" w:rsidP="005C3D7D">
            <w:pPr>
              <w:pStyle w:val="TAL"/>
              <w:rPr>
                <w:lang w:eastAsia="zh-CN"/>
              </w:rPr>
            </w:pPr>
            <w:r w:rsidRPr="00867FDE">
              <w:t>Minimum = 1.</w:t>
            </w:r>
            <w:r w:rsidR="007A6F18" w:rsidRPr="00867FDE">
              <w:t xml:space="preserve"> Maximum = 4095.</w:t>
            </w:r>
            <w:r w:rsidR="00296CD9" w:rsidRPr="00867FDE">
              <w:t xml:space="preserve"> </w:t>
            </w:r>
          </w:p>
        </w:tc>
      </w:tr>
      <w:tr w:rsidR="005C3D7D"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lastRenderedPageBreak/>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867FDE" w:rsidRDefault="005C3D7D" w:rsidP="005C3D7D">
            <w:pPr>
              <w:pStyle w:val="TAL"/>
            </w:pPr>
            <w:r w:rsidRPr="00867FDE">
              <w:t>Integer</w:t>
            </w:r>
          </w:p>
        </w:tc>
        <w:tc>
          <w:tcPr>
            <w:tcW w:w="2952" w:type="pct"/>
            <w:tcBorders>
              <w:top w:val="single" w:sz="4" w:space="0" w:color="auto"/>
              <w:left w:val="nil"/>
              <w:bottom w:val="single" w:sz="4" w:space="0" w:color="auto"/>
              <w:right w:val="single" w:sz="8" w:space="0" w:color="auto"/>
            </w:tcBorders>
          </w:tcPr>
          <w:p w:rsidR="005C3D7D" w:rsidRPr="00867FDE" w:rsidRDefault="005C3D7D" w:rsidP="005C3D7D">
            <w:pPr>
              <w:pStyle w:val="TAL"/>
              <w:rPr>
                <w:lang w:eastAsia="zh-CN"/>
              </w:rPr>
            </w:pPr>
            <w:r w:rsidRPr="00867FDE">
              <w:t>This data type is defined in the same way as the "MaxDataBurstVol" data type, but with the OpenAPI "nullable: true" property.</w:t>
            </w:r>
          </w:p>
        </w:tc>
      </w:tr>
      <w:tr w:rsidR="00987E06"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87E06" w:rsidRPr="00867FDE" w:rsidRDefault="00987E06" w:rsidP="00987E06">
            <w:pPr>
              <w:pStyle w:val="TAL"/>
            </w:pPr>
            <w:r w:rsidRPr="00867FDE">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87E06" w:rsidRPr="00867FDE" w:rsidRDefault="00987E06" w:rsidP="00987E06">
            <w:pPr>
              <w:pStyle w:val="TAL"/>
            </w:pPr>
            <w:r w:rsidRPr="00867FDE">
              <w:t>Integer</w:t>
            </w:r>
          </w:p>
        </w:tc>
        <w:tc>
          <w:tcPr>
            <w:tcW w:w="2952" w:type="pct"/>
            <w:tcBorders>
              <w:top w:val="single" w:sz="4" w:space="0" w:color="auto"/>
              <w:left w:val="nil"/>
              <w:bottom w:val="single" w:sz="4" w:space="0" w:color="auto"/>
              <w:right w:val="single" w:sz="8" w:space="0" w:color="auto"/>
            </w:tcBorders>
          </w:tcPr>
          <w:p w:rsidR="00987E06" w:rsidRPr="00867FDE" w:rsidRDefault="00987E06" w:rsidP="00987E06">
            <w:pPr>
              <w:pStyle w:val="TAL"/>
            </w:pPr>
            <w:r w:rsidRPr="00867FDE">
              <w:rPr>
                <w:lang w:eastAsia="zh-CN"/>
              </w:rPr>
              <w:t xml:space="preserve">Unsigned integer </w:t>
            </w:r>
            <w:r w:rsidRPr="00867FDE">
              <w:t xml:space="preserve">indicating </w:t>
            </w:r>
            <w:r w:rsidRPr="00867FDE">
              <w:rPr>
                <w:lang w:eastAsia="zh-CN"/>
              </w:rPr>
              <w:t>Sampling Ratio (</w:t>
            </w:r>
            <w:r w:rsidRPr="00867FDE">
              <w:t xml:space="preserve">see </w:t>
            </w:r>
            <w:r w:rsidR="00A06A4D" w:rsidRPr="00867FDE">
              <w:t>clause</w:t>
            </w:r>
            <w:r w:rsidRPr="00867FDE">
              <w:t xml:space="preserve">s 4.15.1 </w:t>
            </w:r>
            <w:r w:rsidRPr="00867FDE">
              <w:rPr>
                <w:lang w:eastAsia="zh-CN"/>
              </w:rPr>
              <w:t>of 3GPP TS 23.502 [</w:t>
            </w:r>
            <w:r w:rsidR="00235DDF" w:rsidRPr="00867FDE">
              <w:rPr>
                <w:lang w:eastAsia="zh-CN"/>
              </w:rPr>
              <w:t>28</w:t>
            </w:r>
            <w:r w:rsidR="005D14F1" w:rsidRPr="00867FDE">
              <w:rPr>
                <w:lang w:eastAsia="zh-CN"/>
              </w:rPr>
              <w:t>]</w:t>
            </w:r>
            <w:r w:rsidRPr="00867FDE">
              <w:rPr>
                <w:lang w:eastAsia="zh-CN"/>
              </w:rPr>
              <w:t xml:space="preserve">, </w:t>
            </w:r>
            <w:r w:rsidRPr="00867FDE">
              <w:t>expressed in percent.</w:t>
            </w:r>
          </w:p>
          <w:p w:rsidR="00987E06" w:rsidRPr="00867FDE" w:rsidRDefault="00987E06" w:rsidP="00987E06">
            <w:pPr>
              <w:pStyle w:val="TAL"/>
            </w:pPr>
            <w:r w:rsidRPr="00867FDE">
              <w:t xml:space="preserve">Minimum = 1. Maximum = 100 </w:t>
            </w:r>
          </w:p>
        </w:tc>
      </w:tr>
      <w:tr w:rsidR="00987E06"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87E06" w:rsidRPr="00867FDE" w:rsidRDefault="00987E06" w:rsidP="00987E06">
            <w:pPr>
              <w:pStyle w:val="TAL"/>
            </w:pPr>
            <w:r w:rsidRPr="00867FDE">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87E06" w:rsidRPr="00867FDE" w:rsidRDefault="00987E06" w:rsidP="00987E06">
            <w:pPr>
              <w:pStyle w:val="TAL"/>
            </w:pPr>
            <w:r w:rsidRPr="00867FDE">
              <w:t>Integer</w:t>
            </w:r>
          </w:p>
        </w:tc>
        <w:tc>
          <w:tcPr>
            <w:tcW w:w="2952" w:type="pct"/>
            <w:tcBorders>
              <w:top w:val="single" w:sz="4" w:space="0" w:color="auto"/>
              <w:left w:val="nil"/>
              <w:bottom w:val="single" w:sz="4" w:space="0" w:color="auto"/>
              <w:right w:val="single" w:sz="8" w:space="0" w:color="auto"/>
            </w:tcBorders>
          </w:tcPr>
          <w:p w:rsidR="00987E06" w:rsidRPr="00867FDE" w:rsidRDefault="00987E06" w:rsidP="00F35B52">
            <w:pPr>
              <w:pStyle w:val="TAL"/>
              <w:rPr>
                <w:lang w:eastAsia="zh-CN"/>
              </w:rPr>
            </w:pPr>
            <w:r w:rsidRPr="00867FDE">
              <w:rPr>
                <w:lang w:eastAsia="zh-CN"/>
              </w:rPr>
              <w:t>This data type is defined in the same way as the "SamplingRatio" data type, but with the OpenAPI "nullable: true" property.</w:t>
            </w:r>
          </w:p>
        </w:tc>
      </w:tr>
      <w:tr w:rsidR="00AE7ED7"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E7ED7" w:rsidRPr="00867FDE" w:rsidRDefault="00AE7ED7" w:rsidP="00AE7ED7">
            <w:pPr>
              <w:pStyle w:val="TAL"/>
            </w:pPr>
            <w:r w:rsidRPr="00867FDE">
              <w:t>RgWirelineCharacteristics</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AE7ED7" w:rsidRPr="00867FDE" w:rsidRDefault="00AE7ED7" w:rsidP="00AE7ED7">
            <w:pPr>
              <w:pStyle w:val="TAL"/>
            </w:pPr>
            <w:r w:rsidRPr="00867FDE">
              <w:t>Bytes</w:t>
            </w:r>
          </w:p>
        </w:tc>
        <w:tc>
          <w:tcPr>
            <w:tcW w:w="2952" w:type="pct"/>
            <w:tcBorders>
              <w:top w:val="single" w:sz="4" w:space="0" w:color="auto"/>
              <w:left w:val="nil"/>
              <w:bottom w:val="single" w:sz="4" w:space="0" w:color="auto"/>
              <w:right w:val="single" w:sz="8" w:space="0" w:color="auto"/>
            </w:tcBorders>
          </w:tcPr>
          <w:p w:rsidR="00AE7ED7" w:rsidRPr="00867FDE" w:rsidRDefault="00AE7ED7" w:rsidP="00AE7ED7">
            <w:pPr>
              <w:pStyle w:val="TAL"/>
              <w:rPr>
                <w:lang w:eastAsia="zh-CN"/>
              </w:rPr>
            </w:pPr>
            <w:r w:rsidRPr="00867FDE">
              <w:t>RG Level Wireline Access Characteristics, it is encoded using base64.</w:t>
            </w:r>
          </w:p>
        </w:tc>
      </w:tr>
      <w:tr w:rsidR="00AE7ED7"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AE7ED7" w:rsidRPr="00867FDE" w:rsidRDefault="00AE7ED7" w:rsidP="00AE7ED7">
            <w:pPr>
              <w:pStyle w:val="TAL"/>
            </w:pPr>
            <w:r w:rsidRPr="00867FDE">
              <w:t>RgWirelineCharacteristicsRm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AE7ED7" w:rsidRPr="00867FDE" w:rsidRDefault="00AE7ED7" w:rsidP="00AE7ED7">
            <w:pPr>
              <w:pStyle w:val="TAL"/>
            </w:pPr>
            <w:r w:rsidRPr="00867FDE">
              <w:t>Bytes</w:t>
            </w:r>
          </w:p>
        </w:tc>
        <w:tc>
          <w:tcPr>
            <w:tcW w:w="2952" w:type="pct"/>
            <w:tcBorders>
              <w:top w:val="single" w:sz="4" w:space="0" w:color="auto"/>
              <w:left w:val="nil"/>
              <w:bottom w:val="single" w:sz="4" w:space="0" w:color="auto"/>
              <w:right w:val="single" w:sz="8" w:space="0" w:color="auto"/>
            </w:tcBorders>
          </w:tcPr>
          <w:p w:rsidR="00AE7ED7" w:rsidRPr="00867FDE" w:rsidRDefault="00AE7ED7" w:rsidP="00AE7ED7">
            <w:pPr>
              <w:pStyle w:val="TAL"/>
            </w:pPr>
            <w:r w:rsidRPr="00867FDE">
              <w:t>This data type is defined in the same way as the "RgWirelineCharacteristics" data type, but with the OpenAPI "nullable: true" property.</w:t>
            </w:r>
          </w:p>
        </w:tc>
      </w:tr>
      <w:tr w:rsidR="00EA0DCE"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A0DCE" w:rsidRPr="00867FDE" w:rsidRDefault="00EA0DCE" w:rsidP="00EA0DCE">
            <w:pPr>
              <w:pStyle w:val="TAL"/>
            </w:pPr>
            <w:r w:rsidRPr="00867FDE">
              <w:t>ExtMaxDataBurstVol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EA0DCE" w:rsidRPr="00867FDE" w:rsidRDefault="00EA0DCE" w:rsidP="00EA0DCE">
            <w:pPr>
              <w:pStyle w:val="TAL"/>
            </w:pPr>
            <w:r w:rsidRPr="00867FDE">
              <w:t>Integer</w:t>
            </w:r>
          </w:p>
        </w:tc>
        <w:tc>
          <w:tcPr>
            <w:tcW w:w="2952" w:type="pct"/>
            <w:tcBorders>
              <w:top w:val="single" w:sz="4" w:space="0" w:color="auto"/>
              <w:left w:val="nil"/>
              <w:bottom w:val="single" w:sz="4" w:space="0" w:color="auto"/>
              <w:right w:val="single" w:sz="8" w:space="0" w:color="auto"/>
            </w:tcBorders>
          </w:tcPr>
          <w:p w:rsidR="00EA0DCE" w:rsidRPr="00867FDE" w:rsidRDefault="00EA0DCE" w:rsidP="00EA0DCE">
            <w:pPr>
              <w:pStyle w:val="TAL"/>
            </w:pPr>
            <w:r w:rsidRPr="00867FDE">
              <w:rPr>
                <w:lang w:eastAsia="zh-CN"/>
              </w:rPr>
              <w:t xml:space="preserve">Unsigned integer </w:t>
            </w:r>
            <w:r w:rsidRPr="00867FDE">
              <w:t xml:space="preserve">indicating </w:t>
            </w:r>
            <w:r w:rsidRPr="00867FDE">
              <w:rPr>
                <w:lang w:eastAsia="zh-CN"/>
              </w:rPr>
              <w:t>Maximum Data Burst Volume (</w:t>
            </w:r>
            <w:r w:rsidRPr="00867FDE">
              <w:t xml:space="preserve">see clauses 5.7.3.7 and 5.7.4 </w:t>
            </w:r>
            <w:r w:rsidRPr="00867FDE">
              <w:rPr>
                <w:lang w:eastAsia="zh-CN"/>
              </w:rPr>
              <w:t xml:space="preserve">of 3GPP TS 23.501 [8]), </w:t>
            </w:r>
            <w:r w:rsidRPr="00867FDE">
              <w:t>expressed in Bytes.</w:t>
            </w:r>
          </w:p>
          <w:p w:rsidR="00EA0DCE" w:rsidRPr="00867FDE" w:rsidRDefault="00EA0DCE" w:rsidP="00EA0DCE">
            <w:pPr>
              <w:pStyle w:val="TAL"/>
            </w:pPr>
            <w:r w:rsidRPr="00867FDE">
              <w:t>Minimum = 4096. Maximum = 2000000.</w:t>
            </w:r>
          </w:p>
        </w:tc>
      </w:tr>
      <w:tr w:rsidR="00EA0DCE" w:rsidRPr="00867FDE"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A0DCE" w:rsidRPr="00867FDE" w:rsidRDefault="00EA0DCE" w:rsidP="00EA0DCE">
            <w:pPr>
              <w:pStyle w:val="TAL"/>
            </w:pPr>
            <w:r w:rsidRPr="00867FDE">
              <w:t>ExtMaxDataBurstVolRm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EA0DCE" w:rsidRPr="00867FDE" w:rsidRDefault="00EA0DCE" w:rsidP="00EA0DCE">
            <w:pPr>
              <w:pStyle w:val="TAL"/>
            </w:pPr>
            <w:r w:rsidRPr="00867FDE">
              <w:t>Integer</w:t>
            </w:r>
          </w:p>
        </w:tc>
        <w:tc>
          <w:tcPr>
            <w:tcW w:w="2952" w:type="pct"/>
            <w:tcBorders>
              <w:top w:val="single" w:sz="4" w:space="0" w:color="auto"/>
              <w:left w:val="nil"/>
              <w:bottom w:val="single" w:sz="4" w:space="0" w:color="auto"/>
              <w:right w:val="single" w:sz="8" w:space="0" w:color="auto"/>
            </w:tcBorders>
          </w:tcPr>
          <w:p w:rsidR="00EA0DCE" w:rsidRPr="00867FDE" w:rsidRDefault="00EA0DCE" w:rsidP="00EA0DCE">
            <w:pPr>
              <w:pStyle w:val="TAL"/>
            </w:pPr>
            <w:r w:rsidRPr="00867FDE">
              <w:t>This data type is defined in the same way as the "ExtMaxDataBurstVol" data type, but with the OpenAPI "nullable: true" property.</w:t>
            </w:r>
          </w:p>
        </w:tc>
      </w:tr>
    </w:tbl>
    <w:p w:rsidR="00AE7ED7" w:rsidRPr="00867FDE" w:rsidRDefault="00AE7ED7" w:rsidP="00AE7ED7"/>
    <w:p w:rsidR="00AE7ED7" w:rsidRPr="00867FDE" w:rsidRDefault="00AE7ED7" w:rsidP="00AE7ED7">
      <w:pPr>
        <w:pStyle w:val="EditorsNote"/>
      </w:pPr>
      <w:r w:rsidRPr="00867FDE">
        <w:t>Editor's Note:</w:t>
      </w:r>
      <w:r w:rsidRPr="00867FDE">
        <w:tab/>
        <w:t>The reference that define the content of the RgWirelineCharacteristics is FFS.</w:t>
      </w:r>
    </w:p>
    <w:p w:rsidR="00013950" w:rsidRPr="00867FDE" w:rsidRDefault="00013950" w:rsidP="00990B6A"/>
    <w:p w:rsidR="00013950" w:rsidRPr="00867FDE" w:rsidRDefault="00013950" w:rsidP="00013950">
      <w:pPr>
        <w:pStyle w:val="Heading3"/>
      </w:pPr>
      <w:bookmarkStart w:id="519" w:name="_Toc24925887"/>
      <w:bookmarkStart w:id="520" w:name="_Toc24926065"/>
      <w:bookmarkStart w:id="521" w:name="_Toc24926241"/>
      <w:bookmarkStart w:id="522" w:name="_Toc27592880"/>
      <w:r w:rsidRPr="00867FDE">
        <w:t>5.5.3</w:t>
      </w:r>
      <w:r w:rsidRPr="00867FDE">
        <w:tab/>
        <w:t>Enumerations</w:t>
      </w:r>
      <w:bookmarkEnd w:id="519"/>
      <w:bookmarkEnd w:id="520"/>
      <w:bookmarkEnd w:id="521"/>
      <w:bookmarkEnd w:id="522"/>
    </w:p>
    <w:p w:rsidR="00013950" w:rsidRPr="00867FDE" w:rsidRDefault="00013950" w:rsidP="00013950">
      <w:pPr>
        <w:pStyle w:val="Heading4"/>
      </w:pPr>
      <w:bookmarkStart w:id="523" w:name="_Toc24925888"/>
      <w:bookmarkStart w:id="524" w:name="_Toc24926066"/>
      <w:bookmarkStart w:id="525" w:name="_Toc24926242"/>
      <w:bookmarkStart w:id="526" w:name="_Toc27592881"/>
      <w:r w:rsidRPr="00867FDE">
        <w:t>5.5.3.1</w:t>
      </w:r>
      <w:r w:rsidRPr="00867FDE">
        <w:tab/>
        <w:t>Enumeration: PreemptionCapability</w:t>
      </w:r>
      <w:bookmarkEnd w:id="523"/>
      <w:bookmarkEnd w:id="524"/>
      <w:bookmarkEnd w:id="525"/>
      <w:bookmarkEnd w:id="526"/>
    </w:p>
    <w:p w:rsidR="00013950" w:rsidRPr="00867FDE" w:rsidRDefault="00013950" w:rsidP="00013950">
      <w:r w:rsidRPr="00867FDE">
        <w:t xml:space="preserve">The enumeration PreemptionCapability indicates the pre-emption capability of a request on other QoS flows. </w:t>
      </w:r>
      <w:r w:rsidRPr="00867FDE">
        <w:rPr>
          <w:rFonts w:cs="Arial"/>
          <w:szCs w:val="18"/>
        </w:rPr>
        <w:t xml:space="preserve">See </w:t>
      </w:r>
      <w:r w:rsidR="00A06A4D" w:rsidRPr="00867FDE">
        <w:rPr>
          <w:rFonts w:cs="Arial"/>
          <w:szCs w:val="18"/>
        </w:rPr>
        <w:t>clause</w:t>
      </w:r>
      <w:r w:rsidR="003405A9" w:rsidRPr="00867FDE">
        <w:rPr>
          <w:rFonts w:cs="Arial"/>
          <w:szCs w:val="18"/>
        </w:rPr>
        <w:t> </w:t>
      </w:r>
      <w:r w:rsidRPr="00867FDE">
        <w:rPr>
          <w:rFonts w:cs="Arial"/>
          <w:szCs w:val="18"/>
        </w:rPr>
        <w:t xml:space="preserve">5.7.2.2 of 3GPP TS 23.501 [8]. </w:t>
      </w:r>
      <w:r w:rsidRPr="00867FDE">
        <w:t>It shall comply with the provisions defined in table</w:t>
      </w:r>
      <w:r w:rsidR="003405A9" w:rsidRPr="00867FDE">
        <w:t> </w:t>
      </w:r>
      <w:r w:rsidRPr="00867FDE">
        <w:t>5.5.3.1-1.</w:t>
      </w:r>
    </w:p>
    <w:p w:rsidR="00013950" w:rsidRPr="00867FDE" w:rsidRDefault="00013950" w:rsidP="00013950">
      <w:pPr>
        <w:pStyle w:val="TH"/>
      </w:pPr>
      <w:r w:rsidRPr="00867FDE">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Description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NOT_PREEMPT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Shall not trigger pre-emption.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MAY_PREEMPT</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May trigger pre-emption.</w:t>
            </w:r>
          </w:p>
        </w:tc>
      </w:tr>
    </w:tbl>
    <w:p w:rsidR="00013950" w:rsidRPr="00867FDE" w:rsidRDefault="00013950" w:rsidP="00990B6A"/>
    <w:p w:rsidR="00013950" w:rsidRPr="00867FDE" w:rsidRDefault="00013950" w:rsidP="00013950">
      <w:pPr>
        <w:pStyle w:val="Heading4"/>
      </w:pPr>
      <w:bookmarkStart w:id="527" w:name="_Toc24925889"/>
      <w:bookmarkStart w:id="528" w:name="_Toc24926067"/>
      <w:bookmarkStart w:id="529" w:name="_Toc24926243"/>
      <w:bookmarkStart w:id="530" w:name="_Toc27592882"/>
      <w:r w:rsidRPr="00867FDE">
        <w:t>5.5.3.2</w:t>
      </w:r>
      <w:r w:rsidRPr="00867FDE">
        <w:tab/>
        <w:t>Enumeration: PreemptionVulnerability</w:t>
      </w:r>
      <w:bookmarkEnd w:id="527"/>
      <w:bookmarkEnd w:id="528"/>
      <w:bookmarkEnd w:id="529"/>
      <w:bookmarkEnd w:id="530"/>
    </w:p>
    <w:p w:rsidR="00013950" w:rsidRPr="00867FDE" w:rsidRDefault="00013950" w:rsidP="00013950">
      <w:r w:rsidRPr="00867FDE">
        <w:t xml:space="preserve">The enumeration PreemptionVulnerability indicates the pre-emption vulnerability of the QoS flow to pre-emption from other QoS flows. </w:t>
      </w:r>
      <w:r w:rsidRPr="00867FDE">
        <w:rPr>
          <w:rFonts w:cs="Arial"/>
          <w:szCs w:val="18"/>
        </w:rPr>
        <w:t xml:space="preserve">See </w:t>
      </w:r>
      <w:r w:rsidR="00A06A4D" w:rsidRPr="00867FDE">
        <w:rPr>
          <w:rFonts w:cs="Arial"/>
          <w:szCs w:val="18"/>
        </w:rPr>
        <w:t>clause</w:t>
      </w:r>
      <w:r w:rsidR="003405A9" w:rsidRPr="00867FDE">
        <w:rPr>
          <w:rFonts w:cs="Arial"/>
          <w:szCs w:val="18"/>
        </w:rPr>
        <w:t> </w:t>
      </w:r>
      <w:r w:rsidRPr="00867FDE">
        <w:rPr>
          <w:rFonts w:cs="Arial"/>
          <w:szCs w:val="18"/>
        </w:rPr>
        <w:t xml:space="preserve">5.7.2.2 of 3GPP TS 23.501 [8]. </w:t>
      </w:r>
      <w:r w:rsidRPr="00867FDE">
        <w:t>It shall comply with the provisions defined in table</w:t>
      </w:r>
      <w:r w:rsidR="003405A9" w:rsidRPr="00867FDE">
        <w:t> </w:t>
      </w:r>
      <w:r w:rsidRPr="00867FDE">
        <w:t>5.5.3.2-1.</w:t>
      </w:r>
    </w:p>
    <w:p w:rsidR="00013950" w:rsidRPr="00867FDE" w:rsidRDefault="00013950" w:rsidP="00013950">
      <w:pPr>
        <w:pStyle w:val="TH"/>
      </w:pPr>
      <w:r w:rsidRPr="00867FDE">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Description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NOT_PREEMPTABLE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Shall not be pre-empted.</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PREEMPTABLE</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May be pre-empted.</w:t>
            </w:r>
          </w:p>
        </w:tc>
      </w:tr>
    </w:tbl>
    <w:p w:rsidR="00B5055C" w:rsidRPr="00867FDE" w:rsidRDefault="00B5055C" w:rsidP="00990B6A"/>
    <w:p w:rsidR="00013950" w:rsidRPr="00867FDE" w:rsidRDefault="00013950" w:rsidP="00013950">
      <w:pPr>
        <w:pStyle w:val="Heading4"/>
      </w:pPr>
      <w:bookmarkStart w:id="531" w:name="_Toc24925890"/>
      <w:bookmarkStart w:id="532" w:name="_Toc24926068"/>
      <w:bookmarkStart w:id="533" w:name="_Toc24926244"/>
      <w:bookmarkStart w:id="534" w:name="_Toc27592883"/>
      <w:r w:rsidRPr="00867FDE">
        <w:t>5.5.3.3</w:t>
      </w:r>
      <w:r w:rsidRPr="00867FDE">
        <w:tab/>
        <w:t>Enumeration: ReflectiveQosAttribute</w:t>
      </w:r>
      <w:bookmarkEnd w:id="531"/>
      <w:bookmarkEnd w:id="532"/>
      <w:bookmarkEnd w:id="533"/>
      <w:bookmarkEnd w:id="534"/>
    </w:p>
    <w:p w:rsidR="00013950" w:rsidRPr="00867FDE" w:rsidRDefault="00013950" w:rsidP="00013950">
      <w:r w:rsidRPr="00867FDE">
        <w:t xml:space="preserve">The enumeration </w:t>
      </w:r>
      <w:r w:rsidR="00F7355C" w:rsidRPr="00867FDE">
        <w:t xml:space="preserve">ReflectiveQosAttribute </w:t>
      </w:r>
      <w:r w:rsidRPr="00867FDE">
        <w:t xml:space="preserve">indicates whether certain traffic of the QoS flow may be subject to Reflective QoS (see </w:t>
      </w:r>
      <w:r w:rsidR="00A06A4D" w:rsidRPr="00867FDE">
        <w:t>clause</w:t>
      </w:r>
      <w:r w:rsidR="003405A9" w:rsidRPr="00867FDE">
        <w:t> </w:t>
      </w:r>
      <w:r w:rsidRPr="00867FDE">
        <w:t>5.7.2.3 of</w:t>
      </w:r>
      <w:r w:rsidR="005D14F1" w:rsidRPr="00867FDE">
        <w:t xml:space="preserve"> 3GPP TS 23.501 [8]</w:t>
      </w:r>
      <w:r w:rsidRPr="00867FDE">
        <w:t>). It shall comply with the provisions defined in table 5.5.3.3-1.</w:t>
      </w:r>
    </w:p>
    <w:p w:rsidR="00013950" w:rsidRPr="00867FDE" w:rsidRDefault="00013950" w:rsidP="00013950">
      <w:pPr>
        <w:pStyle w:val="TH"/>
      </w:pPr>
      <w:r w:rsidRPr="00867FDE">
        <w:lastRenderedPageBreak/>
        <w:t xml:space="preserve">Table 5.5.3.3-1: Enumeration </w:t>
      </w:r>
      <w:r w:rsidR="00F7355C" w:rsidRPr="00867FDE">
        <w:t>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Description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RQOS</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Certain traffic of the Qos flow may be subject to Reflective QoS.</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NO_RQOS</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Traffic of the Qos flow is not subject to Reflective QoS.</w:t>
            </w:r>
          </w:p>
        </w:tc>
      </w:tr>
    </w:tbl>
    <w:p w:rsidR="00B5055C" w:rsidRPr="00867FDE" w:rsidRDefault="00B5055C" w:rsidP="00013950">
      <w:pPr>
        <w:rPr>
          <w:lang w:val="en-US"/>
        </w:rPr>
      </w:pPr>
    </w:p>
    <w:p w:rsidR="00013950" w:rsidRPr="00867FDE" w:rsidRDefault="00013950" w:rsidP="00013950">
      <w:pPr>
        <w:pStyle w:val="Heading4"/>
      </w:pPr>
      <w:bookmarkStart w:id="535" w:name="_Toc24925891"/>
      <w:bookmarkStart w:id="536" w:name="_Toc24926069"/>
      <w:bookmarkStart w:id="537" w:name="_Toc24926245"/>
      <w:bookmarkStart w:id="538" w:name="_Toc27592884"/>
      <w:r w:rsidRPr="00867FDE">
        <w:t>5.5.3.4</w:t>
      </w:r>
      <w:r w:rsidRPr="00867FDE">
        <w:tab/>
      </w:r>
      <w:r w:rsidR="00EB16FD" w:rsidRPr="00867FDE">
        <w:t>Void</w:t>
      </w:r>
      <w:bookmarkEnd w:id="535"/>
      <w:bookmarkEnd w:id="536"/>
      <w:bookmarkEnd w:id="537"/>
      <w:bookmarkEnd w:id="538"/>
    </w:p>
    <w:p w:rsidR="00B5055C" w:rsidRPr="00867FDE" w:rsidRDefault="00B5055C" w:rsidP="00013950">
      <w:pPr>
        <w:rPr>
          <w:lang w:val="en-US"/>
        </w:rPr>
      </w:pPr>
    </w:p>
    <w:p w:rsidR="00013950" w:rsidRPr="00867FDE" w:rsidRDefault="00013950" w:rsidP="00013950">
      <w:pPr>
        <w:pStyle w:val="Heading4"/>
      </w:pPr>
      <w:bookmarkStart w:id="539" w:name="_Toc24925892"/>
      <w:bookmarkStart w:id="540" w:name="_Toc24926070"/>
      <w:bookmarkStart w:id="541" w:name="_Toc24926246"/>
      <w:bookmarkStart w:id="542" w:name="_Toc27592885"/>
      <w:r w:rsidRPr="00867FDE">
        <w:t>5.5.3.5</w:t>
      </w:r>
      <w:r w:rsidRPr="00867FDE">
        <w:tab/>
        <w:t>Enumeration: NotificationControl</w:t>
      </w:r>
      <w:bookmarkEnd w:id="539"/>
      <w:bookmarkEnd w:id="540"/>
      <w:bookmarkEnd w:id="541"/>
      <w:bookmarkEnd w:id="542"/>
    </w:p>
    <w:p w:rsidR="00013950" w:rsidRPr="00867FDE" w:rsidRDefault="00013950" w:rsidP="00013950">
      <w:r w:rsidRPr="00867FDE">
        <w:t xml:space="preserve">The enumeration NotificationControl indicates whether notifications are requested from the RAN </w:t>
      </w:r>
      <w:r w:rsidRPr="00867FDE">
        <w:rPr>
          <w:lang w:eastAsia="zh-CN"/>
        </w:rPr>
        <w:t>when</w:t>
      </w:r>
      <w:r w:rsidRPr="00867FDE">
        <w:t xml:space="preserve"> the </w:t>
      </w:r>
      <w:r w:rsidRPr="00867FDE">
        <w:rPr>
          <w:rFonts w:hint="eastAsia"/>
          <w:lang w:eastAsia="zh-CN"/>
        </w:rPr>
        <w:t>GFBR</w:t>
      </w:r>
      <w:r w:rsidRPr="00867FDE">
        <w:t xml:space="preserve"> can no longer (or again) be fulfilled for a QoS Flow during the lifetime of the QoS Flow (see </w:t>
      </w:r>
      <w:r w:rsidR="00A06A4D" w:rsidRPr="00867FDE">
        <w:t>clause</w:t>
      </w:r>
      <w:r w:rsidR="003405A9" w:rsidRPr="00867FDE">
        <w:t> </w:t>
      </w:r>
      <w:r w:rsidRPr="00867FDE">
        <w:t>5.7.2.4 of</w:t>
      </w:r>
      <w:r w:rsidR="005D14F1" w:rsidRPr="00867FDE">
        <w:t xml:space="preserve"> 3GPP TS 23.501 [8]</w:t>
      </w:r>
      <w:r w:rsidRPr="00867FDE">
        <w:t>). It shall comply with the provisions defined in table</w:t>
      </w:r>
      <w:r w:rsidR="003405A9" w:rsidRPr="00867FDE">
        <w:t> </w:t>
      </w:r>
      <w:r w:rsidRPr="00867FDE">
        <w:t>5.5.3.5-1.</w:t>
      </w:r>
    </w:p>
    <w:p w:rsidR="00013950" w:rsidRPr="00867FDE" w:rsidRDefault="00013950" w:rsidP="00013950">
      <w:pPr>
        <w:pStyle w:val="TH"/>
      </w:pPr>
      <w:r w:rsidRPr="00867FDE">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867FDE" w:rsidRDefault="00013950" w:rsidP="007B4158">
            <w:pPr>
              <w:pStyle w:val="TAH"/>
            </w:pPr>
            <w:r w:rsidRPr="00867FDE">
              <w:t>Description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REQUESTED</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Notifications are requested from the RAN.</w:t>
            </w:r>
          </w:p>
        </w:tc>
      </w:tr>
      <w:tr w:rsidR="00013950" w:rsidRPr="00867FDE"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867FDE" w:rsidRDefault="0092369C" w:rsidP="007B4158">
            <w:pPr>
              <w:pStyle w:val="TAL"/>
            </w:pPr>
            <w:r w:rsidRPr="00867FDE">
              <w:t>"</w:t>
            </w:r>
            <w:r w:rsidR="00013950" w:rsidRPr="00867FDE">
              <w:t>NOT_REQUESTED</w:t>
            </w:r>
            <w:r w:rsidRPr="00867FDE">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867FDE" w:rsidRDefault="00013950" w:rsidP="007B4158">
            <w:pPr>
              <w:pStyle w:val="TAL"/>
            </w:pPr>
            <w:r w:rsidRPr="00867FDE">
              <w:t>Notifications are not requested from the RAN.</w:t>
            </w:r>
          </w:p>
        </w:tc>
      </w:tr>
    </w:tbl>
    <w:p w:rsidR="00013950" w:rsidRPr="00867FDE" w:rsidRDefault="00013950" w:rsidP="00990B6A">
      <w:pPr>
        <w:rPr>
          <w:lang w:val="en-US"/>
        </w:rPr>
      </w:pPr>
    </w:p>
    <w:p w:rsidR="00EB16FD" w:rsidRPr="00867FDE" w:rsidRDefault="00EB16FD" w:rsidP="00EB16FD">
      <w:pPr>
        <w:pStyle w:val="Heading4"/>
      </w:pPr>
      <w:bookmarkStart w:id="543" w:name="_Toc24925893"/>
      <w:bookmarkStart w:id="544" w:name="_Toc24926071"/>
      <w:bookmarkStart w:id="545" w:name="_Toc24926247"/>
      <w:bookmarkStart w:id="546" w:name="_Toc27592886"/>
      <w:r w:rsidRPr="00867FDE">
        <w:t>5.5.3.</w:t>
      </w:r>
      <w:r w:rsidR="009F534A" w:rsidRPr="00867FDE">
        <w:t>6</w:t>
      </w:r>
      <w:r w:rsidRPr="00867FDE">
        <w:tab/>
        <w:t>Enumeration: QosResourceType</w:t>
      </w:r>
      <w:bookmarkEnd w:id="543"/>
      <w:bookmarkEnd w:id="544"/>
      <w:bookmarkEnd w:id="545"/>
      <w:bookmarkEnd w:id="546"/>
    </w:p>
    <w:p w:rsidR="00EB16FD" w:rsidRPr="00867FDE" w:rsidRDefault="00EB16FD" w:rsidP="00EB16FD">
      <w:r w:rsidRPr="00867FDE">
        <w:t xml:space="preserve">The enumeration QosResourceType indicates whether a QoS Flow is non-GBR, delay critical GBR, or non-delay critical GBR (see </w:t>
      </w:r>
      <w:r w:rsidR="00A06A4D" w:rsidRPr="00867FDE">
        <w:t>clause</w:t>
      </w:r>
      <w:r w:rsidRPr="00867FDE">
        <w:t>s 5.7.3.4 and 5.7.3.5 of</w:t>
      </w:r>
      <w:r w:rsidR="005D14F1" w:rsidRPr="00867FDE">
        <w:t xml:space="preserve"> 3GPP TS 23.501 [8]</w:t>
      </w:r>
      <w:r w:rsidRPr="00867FDE">
        <w:t>). It shall comply with the provisions defined in table 5.5.3.</w:t>
      </w:r>
      <w:r w:rsidR="009F534A" w:rsidRPr="00867FDE">
        <w:t>6</w:t>
      </w:r>
      <w:r w:rsidRPr="00867FDE">
        <w:t>-1.</w:t>
      </w:r>
    </w:p>
    <w:p w:rsidR="00EB16FD" w:rsidRPr="00867FDE" w:rsidRDefault="00EB16FD" w:rsidP="00EB16FD">
      <w:pPr>
        <w:pStyle w:val="TH"/>
      </w:pPr>
      <w:r w:rsidRPr="00867FDE">
        <w:t>Table 5.5.3.</w:t>
      </w:r>
      <w:r w:rsidR="009F534A" w:rsidRPr="00867FDE">
        <w:t>6</w:t>
      </w:r>
      <w:r w:rsidRPr="00867FDE">
        <w:t>-1: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B16FD"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B16FD" w:rsidRPr="00867FDE" w:rsidRDefault="00EB16FD" w:rsidP="00A701C7">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B16FD" w:rsidRPr="00867FDE" w:rsidRDefault="00EB16FD" w:rsidP="00A701C7">
            <w:pPr>
              <w:pStyle w:val="TAH"/>
            </w:pPr>
            <w:r w:rsidRPr="00867FDE">
              <w:t>Description</w:t>
            </w:r>
          </w:p>
        </w:tc>
      </w:tr>
      <w:tr w:rsidR="00EB16FD"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Non-GBR QoS Flow.</w:t>
            </w:r>
          </w:p>
        </w:tc>
      </w:tr>
      <w:tr w:rsidR="00EB16FD"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Non-delay critical GBR QoS flow.</w:t>
            </w:r>
          </w:p>
        </w:tc>
      </w:tr>
      <w:tr w:rsidR="00EB16FD" w:rsidRPr="00867FDE"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867FDE" w:rsidRDefault="00EB16FD" w:rsidP="00A701C7">
            <w:pPr>
              <w:pStyle w:val="TAL"/>
            </w:pPr>
            <w:r w:rsidRPr="00867FDE">
              <w:t>Delay critical GBR QoS flow.</w:t>
            </w:r>
          </w:p>
        </w:tc>
      </w:tr>
    </w:tbl>
    <w:p w:rsidR="00EB16FD" w:rsidRPr="00867FDE" w:rsidRDefault="00EB16FD" w:rsidP="00EB16FD">
      <w:pPr>
        <w:rPr>
          <w:lang w:val="en-US"/>
        </w:rPr>
      </w:pPr>
    </w:p>
    <w:p w:rsidR="005C3D7D" w:rsidRPr="00867FDE" w:rsidRDefault="005C3D7D" w:rsidP="005C3D7D">
      <w:pPr>
        <w:pStyle w:val="Heading4"/>
      </w:pPr>
      <w:bookmarkStart w:id="547" w:name="_Toc24925894"/>
      <w:bookmarkStart w:id="548" w:name="_Toc24926072"/>
      <w:bookmarkStart w:id="549" w:name="_Toc24926248"/>
      <w:bookmarkStart w:id="550" w:name="_Toc27592887"/>
      <w:r w:rsidRPr="00867FDE">
        <w:t>5.5.3.7</w:t>
      </w:r>
      <w:r w:rsidRPr="00867FDE">
        <w:tab/>
        <w:t>Enumeration: PreemptionCapabilityRm</w:t>
      </w:r>
      <w:bookmarkEnd w:id="547"/>
      <w:bookmarkEnd w:id="548"/>
      <w:bookmarkEnd w:id="549"/>
      <w:bookmarkEnd w:id="550"/>
    </w:p>
    <w:p w:rsidR="005C3D7D" w:rsidRPr="00867FDE" w:rsidRDefault="005C3D7D" w:rsidP="005C3D7D">
      <w:pPr>
        <w:rPr>
          <w:lang w:val="en-US"/>
        </w:rPr>
      </w:pPr>
      <w:r w:rsidRPr="00867FDE">
        <w:t>This enumeration is defined in the same way as the "PreemptionCapability" enumeration, but with the OpenAPI "nullable: true" property.</w:t>
      </w:r>
    </w:p>
    <w:p w:rsidR="005C3D7D" w:rsidRPr="00867FDE" w:rsidRDefault="005C3D7D" w:rsidP="005C3D7D">
      <w:pPr>
        <w:pStyle w:val="Heading4"/>
      </w:pPr>
      <w:bookmarkStart w:id="551" w:name="_Toc24925895"/>
      <w:bookmarkStart w:id="552" w:name="_Toc24926073"/>
      <w:bookmarkStart w:id="553" w:name="_Toc24926249"/>
      <w:bookmarkStart w:id="554" w:name="_Toc27592888"/>
      <w:r w:rsidRPr="00867FDE">
        <w:t>5.5.3.8</w:t>
      </w:r>
      <w:r w:rsidRPr="00867FDE">
        <w:tab/>
        <w:t>Enumeration: PreemptionVulnerabilityRm</w:t>
      </w:r>
      <w:bookmarkEnd w:id="551"/>
      <w:bookmarkEnd w:id="552"/>
      <w:bookmarkEnd w:id="553"/>
      <w:bookmarkEnd w:id="554"/>
    </w:p>
    <w:p w:rsidR="005C3D7D" w:rsidRPr="00867FDE" w:rsidRDefault="005C3D7D" w:rsidP="005C3D7D">
      <w:pPr>
        <w:rPr>
          <w:lang w:val="en-US"/>
        </w:rPr>
      </w:pPr>
      <w:r w:rsidRPr="00867FDE">
        <w:t>This enumeration is defined in the same way as the "PreemptionVulnerability" enumeration, but with the OpenAPI "nullable: true" property.</w:t>
      </w:r>
    </w:p>
    <w:p w:rsidR="005C3D7D" w:rsidRPr="00867FDE" w:rsidRDefault="005C3D7D" w:rsidP="005C3D7D">
      <w:pPr>
        <w:pStyle w:val="Heading4"/>
      </w:pPr>
      <w:bookmarkStart w:id="555" w:name="_Toc24925896"/>
      <w:bookmarkStart w:id="556" w:name="_Toc24926074"/>
      <w:bookmarkStart w:id="557" w:name="_Toc24926250"/>
      <w:bookmarkStart w:id="558" w:name="_Toc27592889"/>
      <w:r w:rsidRPr="00867FDE">
        <w:t>5.5.3.9</w:t>
      </w:r>
      <w:r w:rsidRPr="00867FDE">
        <w:tab/>
        <w:t>Enumeration: ReflectiveQosAttributeRm</w:t>
      </w:r>
      <w:bookmarkEnd w:id="555"/>
      <w:bookmarkEnd w:id="556"/>
      <w:bookmarkEnd w:id="557"/>
      <w:bookmarkEnd w:id="558"/>
    </w:p>
    <w:p w:rsidR="005C3D7D" w:rsidRPr="00867FDE" w:rsidRDefault="005C3D7D" w:rsidP="005C3D7D">
      <w:pPr>
        <w:rPr>
          <w:lang w:val="en-US"/>
        </w:rPr>
      </w:pPr>
      <w:r w:rsidRPr="00867FDE">
        <w:t>This enumeration is defined in the same way as the "ReflectiveQosAttribute" enumeration, but with the OpenAPI "nullable: true" property.</w:t>
      </w:r>
    </w:p>
    <w:p w:rsidR="005C3D7D" w:rsidRPr="00867FDE" w:rsidRDefault="005C3D7D" w:rsidP="005C3D7D">
      <w:pPr>
        <w:pStyle w:val="Heading4"/>
      </w:pPr>
      <w:bookmarkStart w:id="559" w:name="_Toc24925897"/>
      <w:bookmarkStart w:id="560" w:name="_Toc24926075"/>
      <w:bookmarkStart w:id="561" w:name="_Toc24926251"/>
      <w:bookmarkStart w:id="562" w:name="_Toc27592890"/>
      <w:r w:rsidRPr="00867FDE">
        <w:t>5.5.3.1</w:t>
      </w:r>
      <w:r w:rsidR="00056AB0" w:rsidRPr="00867FDE">
        <w:t>0</w:t>
      </w:r>
      <w:r w:rsidRPr="00867FDE">
        <w:tab/>
        <w:t>Enumeration: NotificationControlRm</w:t>
      </w:r>
      <w:bookmarkEnd w:id="559"/>
      <w:bookmarkEnd w:id="560"/>
      <w:bookmarkEnd w:id="561"/>
      <w:bookmarkEnd w:id="562"/>
    </w:p>
    <w:p w:rsidR="005C3D7D" w:rsidRPr="00867FDE" w:rsidRDefault="005C3D7D" w:rsidP="005C3D7D">
      <w:pPr>
        <w:rPr>
          <w:lang w:val="en-US"/>
        </w:rPr>
      </w:pPr>
      <w:r w:rsidRPr="00867FDE">
        <w:t>This enumeration is defined in the same way as the "NotificationControl" enumeration, but with the OpenAPI "nullable: true" property.</w:t>
      </w:r>
    </w:p>
    <w:p w:rsidR="005C3D7D" w:rsidRPr="00867FDE" w:rsidRDefault="005C3D7D" w:rsidP="005C3D7D">
      <w:pPr>
        <w:pStyle w:val="Heading4"/>
      </w:pPr>
      <w:bookmarkStart w:id="563" w:name="_Toc24925898"/>
      <w:bookmarkStart w:id="564" w:name="_Toc24926076"/>
      <w:bookmarkStart w:id="565" w:name="_Toc24926252"/>
      <w:bookmarkStart w:id="566" w:name="_Toc27592891"/>
      <w:r w:rsidRPr="00867FDE">
        <w:lastRenderedPageBreak/>
        <w:t>5.5.3.1</w:t>
      </w:r>
      <w:r w:rsidR="00056AB0" w:rsidRPr="00867FDE">
        <w:t>1</w:t>
      </w:r>
      <w:r w:rsidRPr="00867FDE">
        <w:tab/>
        <w:t>Enumeration: QosResourceTypeRm</w:t>
      </w:r>
      <w:bookmarkEnd w:id="563"/>
      <w:bookmarkEnd w:id="564"/>
      <w:bookmarkEnd w:id="565"/>
      <w:bookmarkEnd w:id="566"/>
    </w:p>
    <w:p w:rsidR="005C3D7D" w:rsidRPr="00867FDE" w:rsidRDefault="005C3D7D" w:rsidP="005C3D7D">
      <w:pPr>
        <w:rPr>
          <w:lang w:val="en-US"/>
        </w:rPr>
      </w:pPr>
      <w:r w:rsidRPr="00867FDE">
        <w:t>This enumeration is defined in the same way as the "QosResourceType" enumeration, but with the OpenAPI "nullable: true" property.</w:t>
      </w:r>
    </w:p>
    <w:p w:rsidR="007A6F18" w:rsidRPr="00867FDE" w:rsidRDefault="007A6F18" w:rsidP="007A6F18">
      <w:pPr>
        <w:pStyle w:val="Heading4"/>
      </w:pPr>
      <w:bookmarkStart w:id="567" w:name="_Toc24925899"/>
      <w:bookmarkStart w:id="568" w:name="_Toc24926077"/>
      <w:bookmarkStart w:id="569" w:name="_Toc24926253"/>
      <w:bookmarkStart w:id="570" w:name="_Toc27592892"/>
      <w:r w:rsidRPr="00867FDE">
        <w:t>5.5.3.12</w:t>
      </w:r>
      <w:r w:rsidRPr="00867FDE">
        <w:tab/>
        <w:t>Enumeration: AdditionalQosFlowInfo</w:t>
      </w:r>
      <w:bookmarkEnd w:id="567"/>
      <w:bookmarkEnd w:id="568"/>
      <w:bookmarkEnd w:id="569"/>
      <w:bookmarkEnd w:id="570"/>
    </w:p>
    <w:p w:rsidR="007A6F18" w:rsidRPr="00867FDE" w:rsidRDefault="007A6F18" w:rsidP="007A6F18">
      <w:r w:rsidRPr="00867FDE">
        <w:t xml:space="preserve">The enumeration AdditionalQosFlowInfo provides additional QoS flow information (see </w:t>
      </w:r>
      <w:r w:rsidR="00A06A4D" w:rsidRPr="00867FDE">
        <w:t>clause</w:t>
      </w:r>
      <w:r w:rsidRPr="00867FDE">
        <w:t xml:space="preserve"> 9.3.1.12</w:t>
      </w:r>
      <w:r w:rsidR="005D14F1" w:rsidRPr="00867FDE">
        <w:t xml:space="preserve"> 3GPP TS</w:t>
      </w:r>
      <w:r w:rsidR="005D14F1" w:rsidRPr="00867FDE">
        <w:rPr>
          <w:lang w:eastAsia="zh-CN"/>
        </w:rPr>
        <w:t> 38.413 [</w:t>
      </w:r>
      <w:r w:rsidRPr="00867FDE">
        <w:rPr>
          <w:lang w:eastAsia="zh-CN"/>
        </w:rPr>
        <w:t>11])</w:t>
      </w:r>
      <w:r w:rsidRPr="00867FDE">
        <w:t>. It shall comply with the provisions defined in table 5.5.3.</w:t>
      </w:r>
      <w:r w:rsidR="00245D9B" w:rsidRPr="00867FDE">
        <w:t>12</w:t>
      </w:r>
      <w:r w:rsidRPr="00867FDE">
        <w:t>-1.</w:t>
      </w:r>
    </w:p>
    <w:p w:rsidR="007A6F18" w:rsidRPr="00867FDE" w:rsidRDefault="007A6F18" w:rsidP="007A6F18">
      <w:pPr>
        <w:pStyle w:val="TH"/>
      </w:pPr>
      <w:r w:rsidRPr="00867FDE">
        <w:t>Table 5.5.3.12-1: Enumeration 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7A6F18" w:rsidRPr="00867FDE" w:rsidTr="00C078A3">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A6F18" w:rsidRPr="00867FDE" w:rsidRDefault="007A6F18" w:rsidP="00C078A3">
            <w:pPr>
              <w:pStyle w:val="TAH"/>
            </w:pPr>
            <w:r w:rsidRPr="00867FD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A6F18" w:rsidRPr="00867FDE" w:rsidRDefault="007A6F18" w:rsidP="00C078A3">
            <w:pPr>
              <w:pStyle w:val="TAH"/>
            </w:pPr>
            <w:r w:rsidRPr="00867FDE">
              <w:t>Description</w:t>
            </w:r>
          </w:p>
        </w:tc>
      </w:tr>
      <w:tr w:rsidR="007A6F18" w:rsidRPr="00867FDE" w:rsidTr="00C078A3">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6F18" w:rsidRPr="00867FDE" w:rsidRDefault="007A6F18" w:rsidP="00C078A3">
            <w:pPr>
              <w:pStyle w:val="TAL"/>
            </w:pPr>
            <w:r w:rsidRPr="00867FDE">
              <w:t>"MORE_LIKELY"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A6F18" w:rsidRPr="00867FDE" w:rsidRDefault="007A6F18" w:rsidP="00C078A3">
            <w:pPr>
              <w:pStyle w:val="TAL"/>
            </w:pPr>
            <w:r w:rsidRPr="00867FDE">
              <w:rPr>
                <w:rFonts w:eastAsia="Malgun Gothic"/>
                <w:lang w:eastAsia="ko-KR"/>
              </w:rPr>
              <w:t>Traffic for the QoS flow is likely to appear more often than traffic for other flows established for the PDU session.</w:t>
            </w:r>
          </w:p>
        </w:tc>
      </w:tr>
    </w:tbl>
    <w:p w:rsidR="007A6F18" w:rsidRPr="00867FDE" w:rsidRDefault="007A6F18" w:rsidP="007A6F18">
      <w:pPr>
        <w:rPr>
          <w:lang w:val="en-US"/>
        </w:rPr>
      </w:pPr>
    </w:p>
    <w:p w:rsidR="00013950" w:rsidRPr="00867FDE" w:rsidRDefault="00013950" w:rsidP="00013950">
      <w:pPr>
        <w:pStyle w:val="Heading3"/>
      </w:pPr>
      <w:bookmarkStart w:id="571" w:name="_Toc24925900"/>
      <w:bookmarkStart w:id="572" w:name="_Toc24926078"/>
      <w:bookmarkStart w:id="573" w:name="_Toc24926254"/>
      <w:bookmarkStart w:id="574" w:name="_Toc27592893"/>
      <w:r w:rsidRPr="00867FDE">
        <w:t>5.5.4</w:t>
      </w:r>
      <w:r w:rsidRPr="00867FDE">
        <w:tab/>
        <w:t>Structured Data Types</w:t>
      </w:r>
      <w:bookmarkEnd w:id="571"/>
      <w:bookmarkEnd w:id="572"/>
      <w:bookmarkEnd w:id="573"/>
      <w:bookmarkEnd w:id="574"/>
    </w:p>
    <w:p w:rsidR="00013950" w:rsidRPr="00867FDE" w:rsidRDefault="00013950" w:rsidP="00013950">
      <w:pPr>
        <w:pStyle w:val="Heading4"/>
      </w:pPr>
      <w:bookmarkStart w:id="575" w:name="_Toc24925901"/>
      <w:bookmarkStart w:id="576" w:name="_Toc24926079"/>
      <w:bookmarkStart w:id="577" w:name="_Toc24926255"/>
      <w:bookmarkStart w:id="578" w:name="_Toc27592894"/>
      <w:r w:rsidRPr="00867FDE">
        <w:t>5.5.4.1</w:t>
      </w:r>
      <w:r w:rsidRPr="00867FDE">
        <w:tab/>
        <w:t>Type: Arp</w:t>
      </w:r>
      <w:bookmarkEnd w:id="575"/>
      <w:bookmarkEnd w:id="576"/>
      <w:bookmarkEnd w:id="577"/>
      <w:bookmarkEnd w:id="578"/>
    </w:p>
    <w:p w:rsidR="00013950" w:rsidRPr="00867FDE" w:rsidRDefault="00013950" w:rsidP="00013950">
      <w:pPr>
        <w:pStyle w:val="TH"/>
      </w:pPr>
      <w:r w:rsidRPr="00867FDE">
        <w:rPr>
          <w:noProof/>
        </w:rPr>
        <w:t>Table </w:t>
      </w:r>
      <w:r w:rsidRPr="00867FDE">
        <w:t xml:space="preserve">5.5.4.1-1: </w:t>
      </w:r>
      <w:r w:rsidRPr="00867FDE">
        <w:rPr>
          <w:noProof/>
        </w:rPr>
        <w:t xml:space="preserve">Definition of type </w:t>
      </w:r>
      <w:r w:rsidRPr="00867FDE">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013950"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867FDE" w:rsidRDefault="00013950"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rPr>
                <w:rFonts w:cs="Arial"/>
                <w:szCs w:val="18"/>
              </w:rPr>
            </w:pPr>
            <w:r w:rsidRPr="00867FDE">
              <w:rPr>
                <w:rFonts w:cs="Arial"/>
                <w:szCs w:val="18"/>
              </w:rPr>
              <w:t>Description</w:t>
            </w:r>
          </w:p>
        </w:tc>
      </w:tr>
      <w:tr w:rsidR="00013950"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priorityLevel</w:t>
            </w:r>
          </w:p>
        </w:tc>
        <w:tc>
          <w:tcPr>
            <w:tcW w:w="15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ArpPriorityLevel</w:t>
            </w:r>
          </w:p>
        </w:tc>
        <w:tc>
          <w:tcPr>
            <w:tcW w:w="42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rPr>
                <w:rFonts w:cs="Arial"/>
                <w:szCs w:val="18"/>
              </w:rPr>
            </w:pPr>
            <w:r w:rsidRPr="00867FDE">
              <w:rPr>
                <w:rFonts w:cs="Arial"/>
                <w:szCs w:val="18"/>
              </w:rPr>
              <w:t xml:space="preserve">Defines the relative importance of a resource request. </w:t>
            </w:r>
          </w:p>
        </w:tc>
      </w:tr>
      <w:tr w:rsidR="00013950"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preemptCap</w:t>
            </w:r>
          </w:p>
        </w:tc>
        <w:tc>
          <w:tcPr>
            <w:tcW w:w="15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PreemptionCapability</w:t>
            </w:r>
          </w:p>
        </w:tc>
        <w:tc>
          <w:tcPr>
            <w:tcW w:w="42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 xml:space="preserve">Defines whether a service data flow may get resources that were already assigned to another service data flow with a lower priority level. </w:t>
            </w:r>
          </w:p>
        </w:tc>
      </w:tr>
      <w:tr w:rsidR="00013950" w:rsidRPr="00867FDE"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preemptVuln</w:t>
            </w:r>
          </w:p>
        </w:tc>
        <w:tc>
          <w:tcPr>
            <w:tcW w:w="15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PreemptionVulnerability</w:t>
            </w:r>
          </w:p>
        </w:tc>
        <w:tc>
          <w:tcPr>
            <w:tcW w:w="42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Defines whether a service data flow may lose the resources assigned to it in order to admit a service data flow with higher priority level.</w:t>
            </w:r>
          </w:p>
        </w:tc>
      </w:tr>
    </w:tbl>
    <w:p w:rsidR="00B5055C" w:rsidRPr="00867FDE" w:rsidRDefault="00B5055C" w:rsidP="00990B6A">
      <w:pPr>
        <w:rPr>
          <w:lang w:val="en-US"/>
        </w:rPr>
      </w:pPr>
    </w:p>
    <w:p w:rsidR="00013950" w:rsidRPr="00867FDE" w:rsidRDefault="00013950" w:rsidP="00013950">
      <w:pPr>
        <w:pStyle w:val="Heading4"/>
      </w:pPr>
      <w:bookmarkStart w:id="579" w:name="_Toc24925902"/>
      <w:bookmarkStart w:id="580" w:name="_Toc24926080"/>
      <w:bookmarkStart w:id="581" w:name="_Toc24926256"/>
      <w:bookmarkStart w:id="582" w:name="_Toc27592895"/>
      <w:r w:rsidRPr="00867FDE">
        <w:t>5.5.4.2</w:t>
      </w:r>
      <w:r w:rsidRPr="00867FDE">
        <w:tab/>
        <w:t>Type: Ambr</w:t>
      </w:r>
      <w:bookmarkEnd w:id="579"/>
      <w:bookmarkEnd w:id="580"/>
      <w:bookmarkEnd w:id="581"/>
      <w:bookmarkEnd w:id="582"/>
    </w:p>
    <w:p w:rsidR="00013950" w:rsidRPr="00867FDE" w:rsidRDefault="00013950" w:rsidP="00013950">
      <w:pPr>
        <w:pStyle w:val="TH"/>
      </w:pPr>
      <w:r w:rsidRPr="00867FDE">
        <w:rPr>
          <w:noProof/>
        </w:rPr>
        <w:t>Table </w:t>
      </w:r>
      <w:r w:rsidRPr="00867FDE">
        <w:t xml:space="preserve">5.5.4.2-1: </w:t>
      </w:r>
      <w:r w:rsidRPr="00867FDE">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013950"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867FDE" w:rsidRDefault="00013950" w:rsidP="007B4158">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867FDE" w:rsidRDefault="00013950" w:rsidP="007B4158">
            <w:pPr>
              <w:pStyle w:val="TAH"/>
              <w:rPr>
                <w:rFonts w:cs="Arial"/>
                <w:szCs w:val="18"/>
              </w:rPr>
            </w:pPr>
            <w:r w:rsidRPr="00867FDE">
              <w:rPr>
                <w:rFonts w:cs="Arial"/>
                <w:szCs w:val="18"/>
              </w:rPr>
              <w:t>Description</w:t>
            </w:r>
          </w:p>
        </w:tc>
      </w:tr>
      <w:tr w:rsidR="00013950"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uplink</w:t>
            </w:r>
          </w:p>
        </w:tc>
        <w:tc>
          <w:tcPr>
            <w:tcW w:w="15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BitRate</w:t>
            </w:r>
          </w:p>
        </w:tc>
        <w:tc>
          <w:tcPr>
            <w:tcW w:w="42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rPr>
                <w:rFonts w:cs="Arial"/>
                <w:szCs w:val="18"/>
              </w:rPr>
            </w:pPr>
            <w:r w:rsidRPr="00867FDE">
              <w:rPr>
                <w:rFonts w:cs="Arial"/>
                <w:szCs w:val="18"/>
              </w:rPr>
              <w:t>AMBR for uplink</w:t>
            </w:r>
          </w:p>
        </w:tc>
      </w:tr>
      <w:tr w:rsidR="00013950" w:rsidRPr="00867FDE"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downlink</w:t>
            </w:r>
          </w:p>
        </w:tc>
        <w:tc>
          <w:tcPr>
            <w:tcW w:w="15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BitRate</w:t>
            </w:r>
          </w:p>
        </w:tc>
        <w:tc>
          <w:tcPr>
            <w:tcW w:w="425"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013950" w:rsidRPr="00867FDE" w:rsidRDefault="00013950" w:rsidP="007B4158">
            <w:pPr>
              <w:pStyle w:val="TAL"/>
              <w:rPr>
                <w:rFonts w:cs="Arial"/>
                <w:szCs w:val="18"/>
              </w:rPr>
            </w:pPr>
            <w:r w:rsidRPr="00867FDE">
              <w:rPr>
                <w:rFonts w:cs="Arial"/>
                <w:szCs w:val="18"/>
              </w:rPr>
              <w:t>AMBR for downlink</w:t>
            </w:r>
          </w:p>
        </w:tc>
      </w:tr>
    </w:tbl>
    <w:p w:rsidR="00013950" w:rsidRPr="00867FDE" w:rsidRDefault="00013950" w:rsidP="00990B6A"/>
    <w:p w:rsidR="00EB16FD" w:rsidRPr="00867FDE" w:rsidRDefault="00EB16FD" w:rsidP="00EB16FD">
      <w:pPr>
        <w:pStyle w:val="Heading4"/>
      </w:pPr>
      <w:bookmarkStart w:id="583" w:name="_Toc24925903"/>
      <w:bookmarkStart w:id="584" w:name="_Toc24926081"/>
      <w:bookmarkStart w:id="585" w:name="_Toc24926257"/>
      <w:bookmarkStart w:id="586" w:name="_Toc27592896"/>
      <w:r w:rsidRPr="00867FDE">
        <w:lastRenderedPageBreak/>
        <w:t>5.5.4.</w:t>
      </w:r>
      <w:r w:rsidR="009F534A" w:rsidRPr="00867FDE">
        <w:t>3</w:t>
      </w:r>
      <w:r w:rsidRPr="00867FDE">
        <w:tab/>
        <w:t>Type: Dynamic5Qi</w:t>
      </w:r>
      <w:bookmarkEnd w:id="583"/>
      <w:bookmarkEnd w:id="584"/>
      <w:bookmarkEnd w:id="585"/>
      <w:bookmarkEnd w:id="586"/>
    </w:p>
    <w:p w:rsidR="00EB16FD" w:rsidRPr="00867FDE" w:rsidRDefault="00EB16FD" w:rsidP="00EB16FD">
      <w:pPr>
        <w:pStyle w:val="TH"/>
        <w:rPr>
          <w:noProof/>
        </w:rPr>
      </w:pPr>
      <w:r w:rsidRPr="00867FDE">
        <w:rPr>
          <w:noProof/>
        </w:rPr>
        <w:t>Table 5.5.4.</w:t>
      </w:r>
      <w:r w:rsidR="009F534A" w:rsidRPr="00867FDE">
        <w:rPr>
          <w:noProof/>
        </w:rPr>
        <w:t>3</w:t>
      </w:r>
      <w:r w:rsidRPr="00867FDE">
        <w:rPr>
          <w:noProof/>
        </w:rPr>
        <w:t>-1: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867FDE" w:rsidRDefault="00EB16FD" w:rsidP="00A701C7">
            <w:pPr>
              <w:pStyle w:val="TAH"/>
            </w:pPr>
            <w:r w:rsidRPr="00867FDE">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867FDE" w:rsidRDefault="00EB16FD" w:rsidP="00A701C7">
            <w:pPr>
              <w:pStyle w:val="TAH"/>
            </w:pPr>
            <w:r w:rsidRPr="00867FDE">
              <w:t>Applicability</w:t>
            </w: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lang w:eastAsia="zh-CN"/>
              </w:rPr>
            </w:pPr>
            <w:r w:rsidRPr="00867FDE">
              <w:rPr>
                <w:rFonts w:hint="eastAsia"/>
                <w:noProof/>
              </w:rPr>
              <w:t>res</w:t>
            </w:r>
            <w:r w:rsidRPr="00867FDE">
              <w:rPr>
                <w:noProof/>
              </w:rPr>
              <w:t>ourceType</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lang w:eastAsia="zh-CN"/>
              </w:rPr>
            </w:pPr>
            <w:r w:rsidRPr="00867FDE">
              <w:rPr>
                <w:noProof/>
                <w:lang w:eastAsia="zh-CN"/>
              </w:rPr>
              <w:t>Qos</w:t>
            </w:r>
            <w:r w:rsidRPr="00867FDE">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rFonts w:cs="Arial"/>
                <w:noProof/>
                <w:szCs w:val="18"/>
                <w:lang w:eastAsia="zh-CN"/>
              </w:rPr>
            </w:pPr>
            <w:r w:rsidRPr="00867FDE">
              <w:rPr>
                <w:noProof/>
                <w:szCs w:val="18"/>
              </w:rPr>
              <w:t xml:space="preserve">Defines the 5QI resource type. </w:t>
            </w:r>
            <w:r w:rsidRPr="00867FDE">
              <w:rPr>
                <w:rFonts w:cs="Arial"/>
                <w:szCs w:val="18"/>
              </w:rPr>
              <w:t xml:space="preserve">See </w:t>
            </w:r>
            <w:r w:rsidR="00A06A4D" w:rsidRPr="00867FDE">
              <w:rPr>
                <w:rFonts w:cs="Arial"/>
                <w:szCs w:val="18"/>
              </w:rPr>
              <w:t>clause</w:t>
            </w:r>
            <w:r w:rsidRPr="00867FDE">
              <w:t> </w:t>
            </w:r>
            <w:r w:rsidRPr="00867FDE">
              <w:rPr>
                <w:rFonts w:cs="Arial"/>
                <w:szCs w:val="18"/>
              </w:rPr>
              <w:t>5.5.3.</w:t>
            </w:r>
            <w:r w:rsidR="009F534A" w:rsidRPr="00867FDE">
              <w:rPr>
                <w:rFonts w:cs="Arial"/>
                <w:szCs w:val="18"/>
              </w:rPr>
              <w:t>6</w:t>
            </w:r>
            <w:r w:rsidRPr="00867FDE">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trHeight w:val="406"/>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rPr>
            </w:pPr>
            <w:r w:rsidRPr="00867FDE">
              <w:rPr>
                <w:szCs w:val="18"/>
                <w:lang w:eastAsia="zh-CN"/>
              </w:rPr>
              <w:t>p</w:t>
            </w:r>
            <w:r w:rsidRPr="00867FDE">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lang w:eastAsia="zh-CN"/>
              </w:rPr>
            </w:pPr>
            <w:r w:rsidRPr="00867FDE">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rFonts w:cs="Arial"/>
                <w:noProof/>
                <w:szCs w:val="18"/>
                <w:lang w:eastAsia="zh-CN"/>
              </w:rPr>
            </w:pPr>
            <w:r w:rsidRPr="00867FDE">
              <w:rPr>
                <w:lang w:eastAsia="zh-CN"/>
              </w:rPr>
              <w:t>Defines</w:t>
            </w:r>
            <w:r w:rsidRPr="00867FDE">
              <w:t xml:space="preserve"> the 5QI Priority Level. </w:t>
            </w:r>
            <w:r w:rsidRPr="00867FDE">
              <w:rPr>
                <w:rFonts w:cs="Arial"/>
                <w:lang w:eastAsia="ja-JP"/>
              </w:rPr>
              <w:t xml:space="preserve">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szCs w:val="18"/>
                <w:lang w:eastAsia="zh-CN"/>
              </w:rPr>
            </w:pPr>
            <w:r w:rsidRPr="00867FDE">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rPr>
            </w:pPr>
            <w:r w:rsidRPr="00867FDE">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rFonts w:cs="Arial"/>
                <w:noProof/>
                <w:szCs w:val="18"/>
                <w:lang w:eastAsia="zh-CN"/>
              </w:rPr>
            </w:pPr>
            <w:r w:rsidRPr="00867FDE">
              <w:rPr>
                <w:lang w:eastAsia="zh-CN"/>
              </w:rPr>
              <w:t>Defines</w:t>
            </w:r>
            <w:r w:rsidRPr="00867FDE">
              <w:t xml:space="preserve"> the</w:t>
            </w:r>
            <w:r w:rsidRPr="00867FDE">
              <w:rPr>
                <w:noProof/>
                <w:szCs w:val="18"/>
              </w:rPr>
              <w:t xml:space="preserve"> packet delay budget.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szCs w:val="18"/>
                <w:lang w:eastAsia="zh-CN"/>
              </w:rPr>
            </w:pPr>
            <w:r w:rsidRPr="00867FDE">
              <w:t>packetErrRate</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lang w:eastAsia="zh-CN"/>
              </w:rPr>
            </w:pPr>
            <w:r w:rsidRPr="00867FDE">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rFonts w:cs="Arial"/>
                <w:noProof/>
                <w:szCs w:val="18"/>
                <w:lang w:eastAsia="zh-CN"/>
              </w:rPr>
            </w:pPr>
            <w:r w:rsidRPr="00867FDE">
              <w:rPr>
                <w:noProof/>
                <w:szCs w:val="18"/>
              </w:rPr>
              <w:t xml:space="preserve">Defines the packet error rate.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r w:rsidRPr="00867FDE"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szCs w:val="18"/>
                <w:lang w:eastAsia="zh-CN"/>
              </w:rPr>
            </w:pPr>
            <w:r w:rsidRPr="00867FDE">
              <w:t>averWindow</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rPr>
            </w:pPr>
            <w:r w:rsidRPr="00867FDE">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0..</w:t>
            </w: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r w:rsidRPr="00867FDE">
              <w:rPr>
                <w:noProof/>
                <w:szCs w:val="18"/>
              </w:rPr>
              <w:t>Defines the averaging window.</w:t>
            </w:r>
            <w:r w:rsidRPr="00867FDE">
              <w:rPr>
                <w:rFonts w:cs="Arial"/>
                <w:szCs w:val="18"/>
              </w:rPr>
              <w:t xml:space="preserve"> See </w:t>
            </w:r>
            <w:r w:rsidR="00A06A4D" w:rsidRPr="00867FDE">
              <w:rPr>
                <w:rFonts w:cs="Arial"/>
                <w:szCs w:val="18"/>
              </w:rPr>
              <w:t>clause</w:t>
            </w:r>
            <w:r w:rsidRPr="00867FDE">
              <w:t> </w:t>
            </w:r>
            <w:r w:rsidRPr="00867FDE">
              <w:rPr>
                <w:rFonts w:cs="Arial"/>
                <w:szCs w:val="18"/>
              </w:rPr>
              <w:t>5.5.2.</w:t>
            </w:r>
          </w:p>
          <w:p w:rsidR="00EB16FD" w:rsidRPr="00867FDE" w:rsidRDefault="00EB16FD" w:rsidP="00A701C7">
            <w:pPr>
              <w:pStyle w:val="TAL"/>
              <w:rPr>
                <w:rFonts w:cs="Arial"/>
                <w:noProof/>
                <w:szCs w:val="18"/>
                <w:lang w:eastAsia="zh-CN"/>
              </w:rPr>
            </w:pPr>
            <w:r w:rsidRPr="00867FDE">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pPr>
            <w:r w:rsidRPr="00867FDE">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lang w:eastAsia="zh-CN"/>
              </w:rPr>
            </w:pPr>
            <w:r w:rsidRPr="00867FDE">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0..</w:t>
            </w: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A0DCE" w:rsidRPr="00867FDE" w:rsidRDefault="00EB16FD" w:rsidP="00EA0DCE">
            <w:pPr>
              <w:pStyle w:val="TAL"/>
              <w:rPr>
                <w:rFonts w:cs="Arial"/>
                <w:szCs w:val="18"/>
              </w:rPr>
            </w:pPr>
            <w:r w:rsidRPr="00867FDE">
              <w:rPr>
                <w:noProof/>
                <w:szCs w:val="18"/>
              </w:rPr>
              <w:t xml:space="preserve">Defines the maximum data burst volume.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r w:rsidR="00EA0DCE" w:rsidRPr="00867FDE">
              <w:rPr>
                <w:rFonts w:cs="Arial"/>
                <w:szCs w:val="18"/>
              </w:rPr>
              <w:t xml:space="preserve"> </w:t>
            </w:r>
          </w:p>
          <w:p w:rsidR="00EB16FD" w:rsidRPr="00867FDE" w:rsidRDefault="00EA0DCE" w:rsidP="00EA0DCE">
            <w:pPr>
              <w:pStyle w:val="TAL"/>
              <w:rPr>
                <w:noProof/>
                <w:szCs w:val="18"/>
              </w:rPr>
            </w:pPr>
            <w:r w:rsidRPr="00867FDE">
              <w:rPr>
                <w:rFonts w:cs="Arial"/>
                <w:szCs w:val="18"/>
              </w:rPr>
              <w:t>See NOTE</w:t>
            </w:r>
            <w:r w:rsidRPr="00867FDE">
              <w:t> 1, NOTE 2</w:t>
            </w:r>
            <w:r w:rsidRPr="00867FDE">
              <w:rPr>
                <w:rFonts w:cs="Arial"/>
                <w:szCs w:val="18"/>
              </w:rPr>
              <w:t>.</w:t>
            </w:r>
          </w:p>
          <w:p w:rsidR="00EB16FD" w:rsidRPr="00867FDE" w:rsidRDefault="00EB16FD" w:rsidP="00A701C7">
            <w:pPr>
              <w:pStyle w:val="TAL"/>
            </w:pPr>
            <w:r w:rsidRPr="00867FDE">
              <w:t>This IE shall be present for a Delay Critical GBR QoS flow</w:t>
            </w:r>
            <w:r w:rsidRPr="00867FDE">
              <w:rPr>
                <w:noProof/>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A0DCE"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pPr>
            <w:r w:rsidRPr="00867FDE">
              <w:t>extMaxDataBurstVol</w:t>
            </w:r>
          </w:p>
        </w:tc>
        <w:tc>
          <w:tcPr>
            <w:tcW w:w="1481"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lang w:eastAsia="zh-CN"/>
              </w:rPr>
            </w:pPr>
            <w:r w:rsidRPr="00867FDE">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C"/>
              <w:rPr>
                <w:noProof/>
                <w:lang w:eastAsia="zh-CN"/>
              </w:rPr>
            </w:pPr>
            <w:r w:rsidRPr="00867FDE">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C"/>
              <w:rPr>
                <w:noProof/>
                <w:lang w:eastAsia="zh-CN"/>
              </w:rPr>
            </w:pPr>
            <w:r w:rsidRPr="00867FDE">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noProof/>
                <w:szCs w:val="18"/>
              </w:rPr>
            </w:pPr>
            <w:r w:rsidRPr="00867FDE">
              <w:rPr>
                <w:noProof/>
                <w:szCs w:val="18"/>
              </w:rPr>
              <w:t xml:space="preserve">Defines the maximum data burst volume. </w:t>
            </w:r>
            <w:r w:rsidRPr="00867FDE">
              <w:rPr>
                <w:rFonts w:cs="Arial"/>
                <w:szCs w:val="18"/>
              </w:rPr>
              <w:t>See clause</w:t>
            </w:r>
            <w:r w:rsidRPr="00867FDE">
              <w:t> </w:t>
            </w:r>
            <w:r w:rsidRPr="00867FDE">
              <w:rPr>
                <w:rFonts w:cs="Arial"/>
                <w:szCs w:val="18"/>
              </w:rPr>
              <w:t>5.5.2.</w:t>
            </w:r>
          </w:p>
          <w:p w:rsidR="00EA0DCE" w:rsidRPr="00867FDE" w:rsidRDefault="00EA0DCE" w:rsidP="00EA0DCE">
            <w:pPr>
              <w:pStyle w:val="TAL"/>
              <w:rPr>
                <w:noProof/>
                <w:szCs w:val="18"/>
              </w:rPr>
            </w:pPr>
            <w:r w:rsidRPr="00867FDE">
              <w:t xml:space="preserve">See </w:t>
            </w:r>
            <w:r w:rsidRPr="00867FDE">
              <w:rPr>
                <w:rFonts w:cs="Arial"/>
                <w:szCs w:val="18"/>
              </w:rPr>
              <w:t>NOTE</w:t>
            </w:r>
            <w:r w:rsidRPr="00867FDE">
              <w:t> 1, NOTE 2</w:t>
            </w:r>
            <w:r w:rsidRPr="00867FDE">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noProof/>
                <w:szCs w:val="18"/>
              </w:rPr>
            </w:pPr>
          </w:p>
        </w:tc>
      </w:tr>
      <w:tr w:rsidR="00EA0DCE" w:rsidRPr="00867FDE" w:rsidTr="00F635F4">
        <w:trPr>
          <w:jc w:val="center"/>
        </w:trPr>
        <w:tc>
          <w:tcPr>
            <w:tcW w:w="9725" w:type="dxa"/>
            <w:gridSpan w:val="6"/>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N"/>
            </w:pPr>
            <w:r w:rsidRPr="00867FDE">
              <w:t>NOTE 1:</w:t>
            </w:r>
            <w:r w:rsidRPr="00867FDE">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rsidR="00EA0DCE" w:rsidRPr="00867FDE" w:rsidRDefault="00EA0DCE" w:rsidP="00867FDE">
            <w:pPr>
              <w:pStyle w:val="TAN"/>
              <w:rPr>
                <w:noProof/>
                <w:szCs w:val="18"/>
              </w:rPr>
            </w:pPr>
            <w:r w:rsidRPr="00867FDE">
              <w:t>NOTE 2:</w:t>
            </w:r>
            <w:r w:rsidRPr="00867FDE">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rsidR="00EB16FD" w:rsidRPr="00867FDE" w:rsidRDefault="00EB16FD" w:rsidP="00EB16FD"/>
    <w:p w:rsidR="00EB16FD" w:rsidRPr="00867FDE" w:rsidRDefault="00EB16FD" w:rsidP="00EB16FD">
      <w:pPr>
        <w:pStyle w:val="Heading4"/>
      </w:pPr>
      <w:bookmarkStart w:id="587" w:name="_Toc24925904"/>
      <w:bookmarkStart w:id="588" w:name="_Toc24926082"/>
      <w:bookmarkStart w:id="589" w:name="_Toc24926258"/>
      <w:bookmarkStart w:id="590" w:name="_Toc27592897"/>
      <w:r w:rsidRPr="00867FDE">
        <w:lastRenderedPageBreak/>
        <w:t>5.5.4.</w:t>
      </w:r>
      <w:r w:rsidR="009F534A" w:rsidRPr="00867FDE">
        <w:t>4</w:t>
      </w:r>
      <w:r w:rsidRPr="00867FDE">
        <w:tab/>
        <w:t>Type: NonDynamic5Qi</w:t>
      </w:r>
      <w:bookmarkEnd w:id="587"/>
      <w:bookmarkEnd w:id="588"/>
      <w:bookmarkEnd w:id="589"/>
      <w:bookmarkEnd w:id="590"/>
    </w:p>
    <w:p w:rsidR="00EB16FD" w:rsidRPr="00867FDE" w:rsidRDefault="00EB16FD" w:rsidP="00EB16FD">
      <w:pPr>
        <w:pStyle w:val="TH"/>
        <w:rPr>
          <w:noProof/>
        </w:rPr>
      </w:pPr>
      <w:r w:rsidRPr="00867FDE">
        <w:rPr>
          <w:noProof/>
        </w:rPr>
        <w:t>Table 5.5.4.</w:t>
      </w:r>
      <w:r w:rsidR="009F534A" w:rsidRPr="00867FDE">
        <w:rPr>
          <w:noProof/>
        </w:rPr>
        <w:t>4</w:t>
      </w:r>
      <w:r w:rsidRPr="00867FDE">
        <w:rPr>
          <w:noProof/>
        </w:rPr>
        <w:t>-1: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867FDE" w:rsidRDefault="00EB16FD" w:rsidP="00A701C7">
            <w:pPr>
              <w:pStyle w:val="TAH"/>
            </w:pPr>
            <w:r w:rsidRPr="00867FDE">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867FDE" w:rsidRDefault="00EB16FD" w:rsidP="00A701C7">
            <w:pPr>
              <w:pStyle w:val="TAH"/>
            </w:pPr>
            <w:r w:rsidRPr="00867FDE">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867FDE" w:rsidRDefault="00EB16FD" w:rsidP="00A701C7">
            <w:pPr>
              <w:pStyle w:val="TAH"/>
            </w:pPr>
            <w:r w:rsidRPr="00867FDE">
              <w:t>Applicability</w:t>
            </w:r>
          </w:p>
        </w:tc>
      </w:tr>
      <w:tr w:rsidR="00EB16FD" w:rsidRPr="00867FDE" w:rsidTr="00A701C7">
        <w:trPr>
          <w:trHeight w:val="407"/>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rPr>
            </w:pPr>
            <w:r w:rsidRPr="00867FDE">
              <w:rPr>
                <w:szCs w:val="18"/>
                <w:lang w:eastAsia="zh-CN"/>
              </w:rPr>
              <w:t>p</w:t>
            </w:r>
            <w:r w:rsidRPr="00867FDE">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lang w:eastAsia="zh-CN"/>
              </w:rPr>
            </w:pPr>
            <w:r w:rsidRPr="00867FDE">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0..</w:t>
            </w: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rFonts w:cs="Arial"/>
                <w:szCs w:val="18"/>
              </w:rPr>
            </w:pPr>
            <w:r w:rsidRPr="00867FDE">
              <w:rPr>
                <w:lang w:eastAsia="zh-CN"/>
              </w:rPr>
              <w:t>Defines</w:t>
            </w:r>
            <w:r w:rsidRPr="00867FDE">
              <w:t xml:space="preserve"> the 5QI Priority Level. </w:t>
            </w:r>
            <w:r w:rsidRPr="00867FDE">
              <w:rPr>
                <w:rFonts w:cs="Arial"/>
                <w:lang w:eastAsia="ja-JP"/>
              </w:rPr>
              <w:t xml:space="preserve">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p>
          <w:p w:rsidR="00EB16FD" w:rsidRPr="00867FDE" w:rsidRDefault="00EB16FD" w:rsidP="00A701C7">
            <w:pPr>
              <w:pStyle w:val="TAL"/>
              <w:rPr>
                <w:rFonts w:cs="Arial"/>
                <w:noProof/>
                <w:szCs w:val="18"/>
                <w:lang w:eastAsia="zh-CN"/>
              </w:rPr>
            </w:pPr>
            <w:r w:rsidRPr="00867FDE">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szCs w:val="18"/>
                <w:lang w:eastAsia="zh-CN"/>
              </w:rPr>
            </w:pPr>
            <w:r w:rsidRPr="00867FDE">
              <w:t>averWindow</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rPr>
            </w:pPr>
            <w:r w:rsidRPr="00867FDE">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rPr>
            </w:pPr>
            <w:r w:rsidRPr="00867FDE">
              <w:rPr>
                <w:noProof/>
                <w:lang w:eastAsia="zh-CN"/>
              </w:rPr>
              <w:t>0..</w:t>
            </w: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r w:rsidRPr="00867FDE">
              <w:rPr>
                <w:noProof/>
                <w:szCs w:val="18"/>
              </w:rPr>
              <w:t xml:space="preserve">Defines the averaging window.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p>
          <w:p w:rsidR="00EB16FD" w:rsidRPr="00867FDE" w:rsidRDefault="00EB16FD" w:rsidP="00A701C7">
            <w:pPr>
              <w:pStyle w:val="TAL"/>
              <w:rPr>
                <w:rFonts w:cs="Arial"/>
                <w:noProof/>
                <w:szCs w:val="18"/>
                <w:lang w:eastAsia="zh-CN"/>
              </w:rPr>
            </w:pPr>
            <w:r w:rsidRPr="00867FDE">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B16FD"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pPr>
            <w:r w:rsidRPr="00867FDE">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lang w:eastAsia="zh-CN"/>
              </w:rPr>
            </w:pPr>
            <w:r w:rsidRPr="00867FDE">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C"/>
              <w:rPr>
                <w:noProof/>
                <w:lang w:eastAsia="zh-CN"/>
              </w:rPr>
            </w:pPr>
            <w:r w:rsidRPr="00867FDE">
              <w:rPr>
                <w:noProof/>
                <w:lang w:eastAsia="zh-CN"/>
              </w:rPr>
              <w:t>0..</w:t>
            </w:r>
            <w:r w:rsidRPr="00867FDE">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r w:rsidRPr="00867FDE">
              <w:rPr>
                <w:noProof/>
                <w:szCs w:val="18"/>
              </w:rPr>
              <w:t xml:space="preserve">Defines the maximum data burst volume. </w:t>
            </w:r>
            <w:r w:rsidRPr="00867FDE">
              <w:rPr>
                <w:rFonts w:cs="Arial"/>
                <w:szCs w:val="18"/>
              </w:rPr>
              <w:t xml:space="preserve">See </w:t>
            </w:r>
            <w:r w:rsidR="00A06A4D" w:rsidRPr="00867FDE">
              <w:rPr>
                <w:rFonts w:cs="Arial"/>
                <w:szCs w:val="18"/>
              </w:rPr>
              <w:t>clause</w:t>
            </w:r>
            <w:r w:rsidRPr="00867FDE">
              <w:t> </w:t>
            </w:r>
            <w:r w:rsidRPr="00867FDE">
              <w:rPr>
                <w:rFonts w:cs="Arial"/>
                <w:szCs w:val="18"/>
              </w:rPr>
              <w:t>5.5.2.</w:t>
            </w:r>
          </w:p>
          <w:p w:rsidR="00EB16FD" w:rsidRPr="00867FDE" w:rsidRDefault="00EB16FD" w:rsidP="00A701C7">
            <w:pPr>
              <w:pStyle w:val="TAL"/>
              <w:rPr>
                <w:rFonts w:cs="Arial"/>
                <w:szCs w:val="18"/>
              </w:rPr>
            </w:pPr>
            <w:r w:rsidRPr="00867FDE">
              <w:t xml:space="preserve">This IE may be present </w:t>
            </w:r>
            <w:r w:rsidRPr="00867FDE">
              <w:rPr>
                <w:rFonts w:cs="Arial"/>
                <w:noProof/>
                <w:szCs w:val="18"/>
                <w:lang w:eastAsia="zh-CN"/>
              </w:rPr>
              <w:t>for a Delay Critical GBR QoS flow</w:t>
            </w:r>
            <w:r w:rsidRPr="00867FDE">
              <w:rPr>
                <w:noProof/>
                <w:szCs w:val="18"/>
              </w:rPr>
              <w:t xml:space="preserve">. </w:t>
            </w:r>
            <w:r w:rsidRPr="00867FDE">
              <w:rPr>
                <w:rFonts w:cs="Arial"/>
                <w:szCs w:val="18"/>
              </w:rPr>
              <w:t>When present, it contains the Maximum Data Burst Volume value that overrides the standardized or pre-configured value.</w:t>
            </w:r>
          </w:p>
          <w:p w:rsidR="00EA0DCE" w:rsidRPr="00867FDE" w:rsidRDefault="00EA0DCE" w:rsidP="00EA0DCE">
            <w:pPr>
              <w:pStyle w:val="TAL"/>
            </w:pPr>
            <w:r w:rsidRPr="00867FDE">
              <w:rPr>
                <w:rFonts w:cs="Arial"/>
                <w:szCs w:val="18"/>
              </w:rPr>
              <w:t>See NOTE</w:t>
            </w:r>
            <w:r w:rsidRPr="00867FDE">
              <w:t> 1, NOTE 2</w:t>
            </w:r>
            <w:r w:rsidRPr="00867FDE">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867FDE" w:rsidRDefault="00EB16FD" w:rsidP="00A701C7">
            <w:pPr>
              <w:pStyle w:val="TAL"/>
              <w:rPr>
                <w:noProof/>
                <w:szCs w:val="18"/>
              </w:rPr>
            </w:pPr>
          </w:p>
        </w:tc>
      </w:tr>
      <w:tr w:rsidR="00EA0DCE" w:rsidRPr="00867FDE"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pPr>
            <w:r w:rsidRPr="00867FDE">
              <w:t>extMaxDataBurstVol</w:t>
            </w:r>
          </w:p>
        </w:tc>
        <w:tc>
          <w:tcPr>
            <w:tcW w:w="1481"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lang w:eastAsia="zh-CN"/>
              </w:rPr>
            </w:pPr>
            <w:r w:rsidRPr="00867FDE">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C"/>
              <w:rPr>
                <w:noProof/>
                <w:lang w:eastAsia="zh-CN"/>
              </w:rPr>
            </w:pPr>
            <w:r w:rsidRPr="00867FDE">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C"/>
              <w:rPr>
                <w:noProof/>
                <w:lang w:eastAsia="zh-CN"/>
              </w:rPr>
            </w:pPr>
            <w:r w:rsidRPr="00867FDE">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rFonts w:cs="Arial"/>
                <w:szCs w:val="18"/>
              </w:rPr>
            </w:pPr>
            <w:r w:rsidRPr="00867FDE">
              <w:rPr>
                <w:noProof/>
                <w:szCs w:val="18"/>
              </w:rPr>
              <w:t xml:space="preserve">Defines the maximum data burst volume. </w:t>
            </w:r>
            <w:r w:rsidRPr="00867FDE">
              <w:rPr>
                <w:rFonts w:cs="Arial"/>
                <w:szCs w:val="18"/>
              </w:rPr>
              <w:t>See clause</w:t>
            </w:r>
            <w:r w:rsidRPr="00867FDE">
              <w:t> </w:t>
            </w:r>
            <w:r w:rsidRPr="00867FDE">
              <w:rPr>
                <w:rFonts w:cs="Arial"/>
                <w:szCs w:val="18"/>
              </w:rPr>
              <w:t>5.5.2.</w:t>
            </w:r>
          </w:p>
          <w:p w:rsidR="00EA0DCE" w:rsidRPr="00867FDE" w:rsidRDefault="00EA0DCE" w:rsidP="00EA0DCE">
            <w:pPr>
              <w:pStyle w:val="TAL"/>
              <w:rPr>
                <w:noProof/>
                <w:szCs w:val="18"/>
              </w:rPr>
            </w:pPr>
            <w:r w:rsidRPr="00867FDE">
              <w:t xml:space="preserve">This IE may be present </w:t>
            </w:r>
            <w:r w:rsidRPr="00867FDE">
              <w:rPr>
                <w:rFonts w:cs="Arial"/>
                <w:noProof/>
                <w:szCs w:val="18"/>
                <w:lang w:eastAsia="zh-CN"/>
              </w:rPr>
              <w:t>for a Delay Critical GBR QoS flow.</w:t>
            </w:r>
            <w:r w:rsidRPr="00867FDE">
              <w:rPr>
                <w:rFonts w:cs="Arial"/>
                <w:szCs w:val="18"/>
              </w:rPr>
              <w:t xml:space="preserve"> When present, it contains the Maximum Data Burst Volume value that overrides the standardized or pre-configured value</w:t>
            </w:r>
          </w:p>
          <w:p w:rsidR="00EA0DCE" w:rsidRPr="00867FDE" w:rsidRDefault="00EA0DCE" w:rsidP="00EA0DCE">
            <w:pPr>
              <w:pStyle w:val="TAL"/>
              <w:rPr>
                <w:noProof/>
                <w:szCs w:val="18"/>
              </w:rPr>
            </w:pPr>
            <w:r w:rsidRPr="00867FDE">
              <w:rPr>
                <w:rFonts w:cs="Arial"/>
                <w:szCs w:val="18"/>
              </w:rPr>
              <w:t>See NOTE</w:t>
            </w:r>
            <w:r w:rsidRPr="00867FDE">
              <w:t> 1, NOTE 2</w:t>
            </w:r>
            <w:r w:rsidRPr="00867FDE">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L"/>
              <w:rPr>
                <w:noProof/>
                <w:szCs w:val="18"/>
              </w:rPr>
            </w:pPr>
          </w:p>
        </w:tc>
      </w:tr>
      <w:tr w:rsidR="00EA0DCE" w:rsidRPr="00867FDE" w:rsidTr="00F635F4">
        <w:trPr>
          <w:jc w:val="center"/>
        </w:trPr>
        <w:tc>
          <w:tcPr>
            <w:tcW w:w="9725" w:type="dxa"/>
            <w:gridSpan w:val="6"/>
            <w:tcBorders>
              <w:top w:val="single" w:sz="4" w:space="0" w:color="auto"/>
              <w:left w:val="single" w:sz="4" w:space="0" w:color="auto"/>
              <w:bottom w:val="single" w:sz="4" w:space="0" w:color="auto"/>
              <w:right w:val="single" w:sz="4" w:space="0" w:color="auto"/>
            </w:tcBorders>
          </w:tcPr>
          <w:p w:rsidR="00EA0DCE" w:rsidRPr="00867FDE" w:rsidRDefault="00EA0DCE" w:rsidP="00EA0DCE">
            <w:pPr>
              <w:pStyle w:val="TAN"/>
            </w:pPr>
            <w:r w:rsidRPr="00867FDE">
              <w:t>NOTE 1:</w:t>
            </w:r>
            <w:r w:rsidRPr="00867FDE">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rsidR="00EA0DCE" w:rsidRPr="00867FDE" w:rsidRDefault="00EA0DCE" w:rsidP="00867FDE">
            <w:pPr>
              <w:pStyle w:val="TAN"/>
              <w:rPr>
                <w:rStyle w:val="TALChar1"/>
              </w:rPr>
            </w:pPr>
            <w:r w:rsidRPr="00867FDE">
              <w:t>NOTE 2:</w:t>
            </w:r>
            <w:r w:rsidRPr="00867FDE">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rsidR="00EB16FD" w:rsidRPr="00867FDE" w:rsidRDefault="00EB16FD" w:rsidP="00EB16FD">
      <w:pPr>
        <w:rPr>
          <w:lang w:eastAsia="zh-CN"/>
        </w:rPr>
      </w:pPr>
    </w:p>
    <w:p w:rsidR="005C3D7D" w:rsidRPr="00867FDE" w:rsidRDefault="005C3D7D" w:rsidP="005C3D7D">
      <w:pPr>
        <w:pStyle w:val="Heading4"/>
      </w:pPr>
      <w:bookmarkStart w:id="591" w:name="_Toc24925905"/>
      <w:bookmarkStart w:id="592" w:name="_Toc24926083"/>
      <w:bookmarkStart w:id="593" w:name="_Toc24926259"/>
      <w:bookmarkStart w:id="594" w:name="_Toc27592898"/>
      <w:r w:rsidRPr="00867FDE">
        <w:t>5.5.4.5</w:t>
      </w:r>
      <w:r w:rsidRPr="00867FDE">
        <w:tab/>
        <w:t>Type: ArpRm</w:t>
      </w:r>
      <w:bookmarkEnd w:id="591"/>
      <w:bookmarkEnd w:id="592"/>
      <w:bookmarkEnd w:id="593"/>
      <w:bookmarkEnd w:id="594"/>
    </w:p>
    <w:p w:rsidR="005C3D7D" w:rsidRPr="00867FDE" w:rsidRDefault="005C3D7D" w:rsidP="005C3D7D">
      <w:pPr>
        <w:rPr>
          <w:lang w:val="en-US"/>
        </w:rPr>
      </w:pPr>
      <w:r w:rsidRPr="00867FDE">
        <w:t>This data type is defined in the same way as the "Arp" data type, but with the OpenAPI "nullable: true" property.</w:t>
      </w:r>
    </w:p>
    <w:p w:rsidR="005C3D7D" w:rsidRPr="00867FDE" w:rsidRDefault="005C3D7D" w:rsidP="005C3D7D">
      <w:pPr>
        <w:pStyle w:val="Heading4"/>
      </w:pPr>
      <w:bookmarkStart w:id="595" w:name="_Toc24925906"/>
      <w:bookmarkStart w:id="596" w:name="_Toc24926084"/>
      <w:bookmarkStart w:id="597" w:name="_Toc24926260"/>
      <w:bookmarkStart w:id="598" w:name="_Toc27592899"/>
      <w:r w:rsidRPr="00867FDE">
        <w:t>5.5.4.6</w:t>
      </w:r>
      <w:r w:rsidRPr="00867FDE">
        <w:tab/>
        <w:t>Type: AmbrRm</w:t>
      </w:r>
      <w:bookmarkEnd w:id="595"/>
      <w:bookmarkEnd w:id="596"/>
      <w:bookmarkEnd w:id="597"/>
      <w:bookmarkEnd w:id="598"/>
    </w:p>
    <w:p w:rsidR="005C3D7D" w:rsidRPr="00867FDE" w:rsidRDefault="005C3D7D" w:rsidP="005C3D7D">
      <w:r w:rsidRPr="00867FDE">
        <w:t>This data type is defined in the same way as the "Ambr" data type, but with the OpenAPI "nullable: true" property.</w:t>
      </w:r>
    </w:p>
    <w:p w:rsidR="00AE7ED7" w:rsidRPr="00867FDE" w:rsidRDefault="00AE7ED7" w:rsidP="00AE7ED7">
      <w:pPr>
        <w:pStyle w:val="Heading4"/>
      </w:pPr>
      <w:bookmarkStart w:id="599" w:name="_Toc24925907"/>
      <w:bookmarkStart w:id="600" w:name="_Toc24926085"/>
      <w:bookmarkStart w:id="601" w:name="_Toc24926261"/>
      <w:bookmarkStart w:id="602" w:name="_Toc27592900"/>
      <w:r w:rsidRPr="00867FDE">
        <w:t>5.5.4.7</w:t>
      </w:r>
      <w:r w:rsidRPr="00867FDE">
        <w:tab/>
        <w:t>Type: Tmbr</w:t>
      </w:r>
      <w:bookmarkEnd w:id="599"/>
      <w:bookmarkEnd w:id="600"/>
      <w:bookmarkEnd w:id="601"/>
      <w:bookmarkEnd w:id="602"/>
    </w:p>
    <w:p w:rsidR="00AE7ED7" w:rsidRPr="00867FDE" w:rsidRDefault="00AE7ED7" w:rsidP="00AE7ED7">
      <w:pPr>
        <w:pStyle w:val="TH"/>
      </w:pPr>
      <w:r w:rsidRPr="00867FDE">
        <w:rPr>
          <w:noProof/>
        </w:rPr>
        <w:t>Table </w:t>
      </w:r>
      <w:r w:rsidRPr="00867FDE">
        <w:t xml:space="preserve">5.5.4.7-1: </w:t>
      </w:r>
      <w:r w:rsidRPr="00867FDE">
        <w:rPr>
          <w:noProof/>
        </w:rPr>
        <w:t>Definition of type Tmbr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AE7ED7" w:rsidRPr="00867FDE" w:rsidTr="00F635F4">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AE7ED7" w:rsidRPr="00867FDE" w:rsidRDefault="00AE7ED7" w:rsidP="00F635F4">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E7ED7" w:rsidRPr="00867FDE" w:rsidRDefault="00AE7ED7" w:rsidP="00F635F4">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E7ED7" w:rsidRPr="00867FDE" w:rsidRDefault="00AE7ED7" w:rsidP="00F635F4">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E7ED7" w:rsidRPr="00867FDE" w:rsidRDefault="00AE7ED7" w:rsidP="00F635F4">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E7ED7" w:rsidRPr="00867FDE" w:rsidRDefault="00AE7ED7" w:rsidP="00F635F4">
            <w:pPr>
              <w:pStyle w:val="TAH"/>
              <w:rPr>
                <w:rFonts w:cs="Arial"/>
                <w:szCs w:val="18"/>
              </w:rPr>
            </w:pPr>
            <w:r w:rsidRPr="00867FDE">
              <w:rPr>
                <w:rFonts w:cs="Arial"/>
                <w:szCs w:val="18"/>
              </w:rPr>
              <w:t>Description</w:t>
            </w:r>
          </w:p>
        </w:tc>
      </w:tr>
      <w:tr w:rsidR="00AE7ED7" w:rsidRPr="00867FDE" w:rsidTr="00F635F4">
        <w:trPr>
          <w:jc w:val="center"/>
        </w:trPr>
        <w:tc>
          <w:tcPr>
            <w:tcW w:w="1985"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uplink</w:t>
            </w:r>
          </w:p>
        </w:tc>
        <w:tc>
          <w:tcPr>
            <w:tcW w:w="1559"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BitRate</w:t>
            </w:r>
          </w:p>
        </w:tc>
        <w:tc>
          <w:tcPr>
            <w:tcW w:w="425"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rPr>
                <w:rFonts w:cs="Arial"/>
                <w:szCs w:val="18"/>
              </w:rPr>
            </w:pPr>
            <w:r w:rsidRPr="00867FDE">
              <w:rPr>
                <w:rFonts w:cs="Arial"/>
                <w:szCs w:val="18"/>
              </w:rPr>
              <w:t>TMBR for uplink via wireline access network</w:t>
            </w:r>
          </w:p>
        </w:tc>
      </w:tr>
      <w:tr w:rsidR="00AE7ED7" w:rsidRPr="00867FDE" w:rsidTr="00F635F4">
        <w:trPr>
          <w:jc w:val="center"/>
        </w:trPr>
        <w:tc>
          <w:tcPr>
            <w:tcW w:w="1985"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downlink</w:t>
            </w:r>
          </w:p>
        </w:tc>
        <w:tc>
          <w:tcPr>
            <w:tcW w:w="1559"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BitRate</w:t>
            </w:r>
          </w:p>
        </w:tc>
        <w:tc>
          <w:tcPr>
            <w:tcW w:w="425"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AE7ED7" w:rsidRPr="00867FDE" w:rsidRDefault="00AE7ED7" w:rsidP="00F635F4">
            <w:pPr>
              <w:pStyle w:val="TAL"/>
              <w:rPr>
                <w:rFonts w:cs="Arial"/>
                <w:szCs w:val="18"/>
              </w:rPr>
            </w:pPr>
            <w:r w:rsidRPr="00867FDE">
              <w:rPr>
                <w:rFonts w:cs="Arial"/>
                <w:szCs w:val="18"/>
              </w:rPr>
              <w:t>TMBR for downlink via wireline access network</w:t>
            </w:r>
          </w:p>
        </w:tc>
      </w:tr>
    </w:tbl>
    <w:p w:rsidR="00AE7ED7" w:rsidRPr="00867FDE" w:rsidRDefault="00AE7ED7" w:rsidP="00AE7ED7"/>
    <w:p w:rsidR="00AE7ED7" w:rsidRPr="00867FDE" w:rsidRDefault="00AE7ED7" w:rsidP="00AE7ED7">
      <w:pPr>
        <w:pStyle w:val="Heading4"/>
      </w:pPr>
      <w:bookmarkStart w:id="603" w:name="_Toc24925908"/>
      <w:bookmarkStart w:id="604" w:name="_Toc24926086"/>
      <w:bookmarkStart w:id="605" w:name="_Toc24926262"/>
      <w:bookmarkStart w:id="606" w:name="_Toc27592901"/>
      <w:r w:rsidRPr="00867FDE">
        <w:t>5.5.4.8</w:t>
      </w:r>
      <w:r w:rsidRPr="00867FDE">
        <w:tab/>
        <w:t>Type: TmbrRm</w:t>
      </w:r>
      <w:bookmarkEnd w:id="603"/>
      <w:bookmarkEnd w:id="604"/>
      <w:bookmarkEnd w:id="605"/>
      <w:bookmarkEnd w:id="606"/>
    </w:p>
    <w:p w:rsidR="00AE7ED7" w:rsidRPr="00867FDE" w:rsidRDefault="00AE7ED7" w:rsidP="00AE7ED7">
      <w:r w:rsidRPr="00867FDE">
        <w:t>This data type is defined in the same way as the "Tmbr" data type, but with the OpenAPI "nullable: true" property.</w:t>
      </w:r>
    </w:p>
    <w:p w:rsidR="00AE7ED7" w:rsidRPr="00867FDE" w:rsidRDefault="00AE7ED7" w:rsidP="00AE7ED7">
      <w:pPr>
        <w:pStyle w:val="EditorsNote"/>
      </w:pPr>
      <w:r w:rsidRPr="00867FDE">
        <w:lastRenderedPageBreak/>
        <w:t>Editor's Note:</w:t>
      </w:r>
      <w:r w:rsidRPr="00867FDE">
        <w:tab/>
        <w:t>The Tmbr may need to be updated based on the stage2 requirement.</w:t>
      </w:r>
    </w:p>
    <w:p w:rsidR="00AE7ED7" w:rsidRPr="00867FDE" w:rsidRDefault="00AE7ED7" w:rsidP="005C3D7D">
      <w:pPr>
        <w:rPr>
          <w:lang w:val="en-US"/>
        </w:rPr>
      </w:pPr>
    </w:p>
    <w:p w:rsidR="00F42070" w:rsidRPr="00867FDE" w:rsidRDefault="00F42070" w:rsidP="00F42070">
      <w:pPr>
        <w:pStyle w:val="Heading2"/>
      </w:pPr>
      <w:bookmarkStart w:id="607" w:name="_Toc24925909"/>
      <w:bookmarkStart w:id="608" w:name="_Toc24926087"/>
      <w:bookmarkStart w:id="609" w:name="_Toc24926263"/>
      <w:bookmarkStart w:id="610" w:name="_Toc27592902"/>
      <w:r w:rsidRPr="00867FDE">
        <w:t>5.6</w:t>
      </w:r>
      <w:r w:rsidRPr="00867FDE">
        <w:tab/>
        <w:t>Data Types related to 5G Trace</w:t>
      </w:r>
      <w:bookmarkEnd w:id="607"/>
      <w:bookmarkEnd w:id="608"/>
      <w:bookmarkEnd w:id="609"/>
      <w:bookmarkEnd w:id="610"/>
    </w:p>
    <w:p w:rsidR="00F42070" w:rsidRPr="00867FDE" w:rsidRDefault="00F42070" w:rsidP="00F42070">
      <w:pPr>
        <w:pStyle w:val="Heading3"/>
      </w:pPr>
      <w:bookmarkStart w:id="611" w:name="_Toc24925910"/>
      <w:bookmarkStart w:id="612" w:name="_Toc24926088"/>
      <w:bookmarkStart w:id="613" w:name="_Toc24926264"/>
      <w:bookmarkStart w:id="614" w:name="_Toc27592903"/>
      <w:r w:rsidRPr="00867FDE">
        <w:t>5.6.1</w:t>
      </w:r>
      <w:r w:rsidRPr="00867FDE">
        <w:tab/>
        <w:t>Introduction</w:t>
      </w:r>
      <w:bookmarkEnd w:id="611"/>
      <w:bookmarkEnd w:id="612"/>
      <w:bookmarkEnd w:id="613"/>
      <w:bookmarkEnd w:id="614"/>
    </w:p>
    <w:p w:rsidR="00F42070" w:rsidRPr="00867FDE" w:rsidRDefault="00F42070" w:rsidP="00F42070">
      <w:r w:rsidRPr="00867FDE">
        <w:t>This clause defines common data types related to 5G Trace.</w:t>
      </w:r>
    </w:p>
    <w:p w:rsidR="00F42070" w:rsidRPr="00867FDE" w:rsidRDefault="00F42070" w:rsidP="00F42070">
      <w:pPr>
        <w:pStyle w:val="Heading3"/>
      </w:pPr>
      <w:bookmarkStart w:id="615" w:name="_Toc24925911"/>
      <w:bookmarkStart w:id="616" w:name="_Toc24926089"/>
      <w:bookmarkStart w:id="617" w:name="_Toc24926265"/>
      <w:bookmarkStart w:id="618" w:name="_Toc27592904"/>
      <w:r w:rsidRPr="00867FDE">
        <w:t>5.6.2</w:t>
      </w:r>
      <w:r w:rsidRPr="00867FDE">
        <w:tab/>
        <w:t>Simple Data Types</w:t>
      </w:r>
      <w:bookmarkEnd w:id="615"/>
      <w:bookmarkEnd w:id="616"/>
      <w:bookmarkEnd w:id="617"/>
      <w:bookmarkEnd w:id="618"/>
    </w:p>
    <w:p w:rsidR="00F42070" w:rsidRPr="00867FDE" w:rsidRDefault="00F42070" w:rsidP="00F42070">
      <w:r w:rsidRPr="00867FDE">
        <w:t xml:space="preserve">This </w:t>
      </w:r>
      <w:r w:rsidR="00A06A4D" w:rsidRPr="00867FDE">
        <w:t>clause</w:t>
      </w:r>
      <w:r w:rsidRPr="00867FDE">
        <w:t xml:space="preserve"> specifies common simple data types.</w:t>
      </w:r>
    </w:p>
    <w:p w:rsidR="00F42070" w:rsidRPr="00867FDE" w:rsidRDefault="00F42070" w:rsidP="00F42070">
      <w:pPr>
        <w:pStyle w:val="TH"/>
      </w:pPr>
      <w:r w:rsidRPr="00867FDE">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F42070" w:rsidRPr="00867FDE" w:rsidTr="0092369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867FDE" w:rsidRDefault="00F42070" w:rsidP="0092369C">
            <w:pPr>
              <w:pStyle w:val="TAH"/>
            </w:pPr>
            <w:r w:rsidRPr="00867FD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867FDE" w:rsidRDefault="00F42070" w:rsidP="0092369C">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F42070" w:rsidRPr="00867FDE" w:rsidRDefault="00F42070" w:rsidP="0092369C">
            <w:pPr>
              <w:pStyle w:val="TAH"/>
            </w:pPr>
            <w:r w:rsidRPr="00867FDE">
              <w:t>Description</w:t>
            </w:r>
          </w:p>
        </w:tc>
      </w:tr>
      <w:tr w:rsidR="00F42070" w:rsidRPr="00867FDE" w:rsidTr="0092369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42070" w:rsidRPr="00867FDE" w:rsidRDefault="00F42070" w:rsidP="0092369C">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42070" w:rsidRPr="00867FDE" w:rsidRDefault="00F42070" w:rsidP="0092369C">
            <w:pPr>
              <w:pStyle w:val="TAL"/>
            </w:pPr>
          </w:p>
        </w:tc>
        <w:tc>
          <w:tcPr>
            <w:tcW w:w="2952" w:type="pct"/>
            <w:tcBorders>
              <w:top w:val="single" w:sz="4" w:space="0" w:color="auto"/>
              <w:left w:val="nil"/>
              <w:bottom w:val="single" w:sz="4" w:space="0" w:color="auto"/>
              <w:right w:val="single" w:sz="8" w:space="0" w:color="auto"/>
            </w:tcBorders>
          </w:tcPr>
          <w:p w:rsidR="00F42070" w:rsidRPr="00867FDE" w:rsidRDefault="00F42070" w:rsidP="0092369C">
            <w:pPr>
              <w:pStyle w:val="TAL"/>
              <w:rPr>
                <w:lang w:eastAsia="zh-CN"/>
              </w:rPr>
            </w:pPr>
          </w:p>
        </w:tc>
      </w:tr>
    </w:tbl>
    <w:p w:rsidR="00F42070" w:rsidRPr="00867FDE" w:rsidRDefault="00F42070" w:rsidP="00F42070"/>
    <w:p w:rsidR="00F42070" w:rsidRPr="00867FDE" w:rsidRDefault="00F42070" w:rsidP="00F42070">
      <w:pPr>
        <w:pStyle w:val="Heading3"/>
      </w:pPr>
      <w:bookmarkStart w:id="619" w:name="_Toc24925912"/>
      <w:bookmarkStart w:id="620" w:name="_Toc24926090"/>
      <w:bookmarkStart w:id="621" w:name="_Toc24926266"/>
      <w:bookmarkStart w:id="622" w:name="_Toc27592905"/>
      <w:r w:rsidRPr="00867FDE">
        <w:t>5.6.3</w:t>
      </w:r>
      <w:r w:rsidRPr="00867FDE">
        <w:tab/>
        <w:t>Enumerations</w:t>
      </w:r>
      <w:bookmarkEnd w:id="619"/>
      <w:bookmarkEnd w:id="620"/>
      <w:bookmarkEnd w:id="621"/>
      <w:bookmarkEnd w:id="622"/>
    </w:p>
    <w:p w:rsidR="00F42070" w:rsidRPr="00867FDE" w:rsidRDefault="00F42070" w:rsidP="00F42070">
      <w:pPr>
        <w:pStyle w:val="Heading4"/>
      </w:pPr>
      <w:bookmarkStart w:id="623" w:name="_Toc24925913"/>
      <w:bookmarkStart w:id="624" w:name="_Toc24926091"/>
      <w:bookmarkStart w:id="625" w:name="_Toc24926267"/>
      <w:bookmarkStart w:id="626" w:name="_Toc27592906"/>
      <w:r w:rsidRPr="00867FDE">
        <w:t>5.6.3.1</w:t>
      </w:r>
      <w:r w:rsidRPr="00867FDE">
        <w:tab/>
        <w:t>Enumeration: TraceDepth</w:t>
      </w:r>
      <w:bookmarkEnd w:id="623"/>
      <w:bookmarkEnd w:id="624"/>
      <w:bookmarkEnd w:id="625"/>
      <w:bookmarkEnd w:id="626"/>
    </w:p>
    <w:p w:rsidR="00F42070" w:rsidRPr="00867FDE" w:rsidRDefault="00F42070" w:rsidP="00F42070">
      <w:r w:rsidRPr="00867FDE">
        <w:t xml:space="preserve">The enumeration TraceDepth defines how detailed information should be recorded in the trace. </w:t>
      </w:r>
      <w:r w:rsidRPr="00867FDE">
        <w:rPr>
          <w:rFonts w:cs="Arial"/>
          <w:szCs w:val="18"/>
        </w:rPr>
        <w:t>See</w:t>
      </w:r>
      <w:r w:rsidR="005D14F1" w:rsidRPr="00867FDE">
        <w:rPr>
          <w:rFonts w:cs="Arial"/>
          <w:szCs w:val="18"/>
        </w:rPr>
        <w:t xml:space="preserve"> 3GPP TS</w:t>
      </w:r>
      <w:r w:rsidR="005D14F1" w:rsidRPr="00867FDE">
        <w:rPr>
          <w:lang w:val="en-US"/>
        </w:rPr>
        <w:t> </w:t>
      </w:r>
      <w:r w:rsidR="005D14F1" w:rsidRPr="00867FDE">
        <w:rPr>
          <w:rFonts w:hint="eastAsia"/>
          <w:lang w:val="en-US"/>
        </w:rPr>
        <w:t>3</w:t>
      </w:r>
      <w:r w:rsidR="005D14F1" w:rsidRPr="00867FDE">
        <w:rPr>
          <w:lang w:val="en-US"/>
        </w:rPr>
        <w:t>2.</w:t>
      </w:r>
      <w:r w:rsidR="005D14F1" w:rsidRPr="00867FDE">
        <w:rPr>
          <w:rFonts w:hint="eastAsia"/>
          <w:lang w:val="en-US"/>
        </w:rPr>
        <w:t>42</w:t>
      </w:r>
      <w:r w:rsidR="005D14F1" w:rsidRPr="00867FDE">
        <w:rPr>
          <w:lang w:val="en-US"/>
        </w:rPr>
        <w:t>2 [</w:t>
      </w:r>
      <w:r w:rsidRPr="00867FDE">
        <w:rPr>
          <w:lang w:val="en-US"/>
        </w:rPr>
        <w:t>19] for further description of the values</w:t>
      </w:r>
      <w:r w:rsidRPr="00867FDE">
        <w:rPr>
          <w:rFonts w:cs="Arial"/>
          <w:szCs w:val="18"/>
        </w:rPr>
        <w:t xml:space="preserve">. </w:t>
      </w:r>
      <w:r w:rsidRPr="00867FDE">
        <w:t>It shall comply with the provisions defined in table 5.6.3.1-1.</w:t>
      </w:r>
    </w:p>
    <w:p w:rsidR="00F42070" w:rsidRPr="00867FDE" w:rsidRDefault="00F42070" w:rsidP="00F42070">
      <w:pPr>
        <w:pStyle w:val="TH"/>
      </w:pPr>
      <w:r w:rsidRPr="00867FDE">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42070" w:rsidRPr="00867FDE" w:rsidRDefault="00F42070" w:rsidP="0092369C">
            <w:pPr>
              <w:pStyle w:val="TAH"/>
            </w:pPr>
            <w:r w:rsidRPr="00867FDE">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42070" w:rsidRPr="00867FDE" w:rsidRDefault="00F42070" w:rsidP="0092369C">
            <w:pPr>
              <w:pStyle w:val="TAH"/>
            </w:pPr>
            <w:r w:rsidRPr="00867FDE">
              <w:t>Description</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 xml:space="preserve">Minimum </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 xml:space="preserve">Medium </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 xml:space="preserve">Maximum </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Minimum without vendor specific extension</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Medium without vendor specific extension</w:t>
            </w:r>
          </w:p>
        </w:tc>
      </w:tr>
      <w:tr w:rsidR="00F42070" w:rsidRPr="00867FDE"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867FDE" w:rsidRDefault="00F42070" w:rsidP="0092369C">
            <w:pPr>
              <w:pStyle w:val="TAL"/>
            </w:pPr>
            <w:r w:rsidRPr="00867FDE">
              <w:t>Maximum without vendor specific extension</w:t>
            </w:r>
          </w:p>
        </w:tc>
      </w:tr>
    </w:tbl>
    <w:p w:rsidR="00F42070" w:rsidRPr="00867FDE" w:rsidRDefault="00F42070" w:rsidP="00F42070"/>
    <w:p w:rsidR="005C3D7D" w:rsidRPr="00867FDE" w:rsidRDefault="005C3D7D" w:rsidP="005C3D7D">
      <w:pPr>
        <w:pStyle w:val="Heading4"/>
      </w:pPr>
      <w:bookmarkStart w:id="627" w:name="_Toc24925914"/>
      <w:bookmarkStart w:id="628" w:name="_Toc24926092"/>
      <w:bookmarkStart w:id="629" w:name="_Toc24926268"/>
      <w:bookmarkStart w:id="630" w:name="_Toc27592907"/>
      <w:r w:rsidRPr="00867FDE">
        <w:t>5.6.3.2</w:t>
      </w:r>
      <w:r w:rsidRPr="00867FDE">
        <w:tab/>
        <w:t>Enumeration: TraceDepthRm</w:t>
      </w:r>
      <w:bookmarkEnd w:id="627"/>
      <w:bookmarkEnd w:id="628"/>
      <w:bookmarkEnd w:id="629"/>
      <w:bookmarkEnd w:id="630"/>
    </w:p>
    <w:p w:rsidR="005C3D7D" w:rsidRPr="00867FDE" w:rsidRDefault="005C3D7D" w:rsidP="005C3D7D">
      <w:pPr>
        <w:rPr>
          <w:lang w:val="en-US"/>
        </w:rPr>
      </w:pPr>
      <w:r w:rsidRPr="00867FDE">
        <w:t>This enumeration is defined in the same way as the "TraceDepth" enumeration, but with the OpenAPI "nullable: true" property.</w:t>
      </w:r>
    </w:p>
    <w:p w:rsidR="00F42070" w:rsidRPr="00867FDE" w:rsidRDefault="00F42070" w:rsidP="00F42070">
      <w:pPr>
        <w:pStyle w:val="Heading3"/>
      </w:pPr>
      <w:bookmarkStart w:id="631" w:name="_Toc24925915"/>
      <w:bookmarkStart w:id="632" w:name="_Toc24926093"/>
      <w:bookmarkStart w:id="633" w:name="_Toc24926269"/>
      <w:bookmarkStart w:id="634" w:name="_Toc27592908"/>
      <w:r w:rsidRPr="00867FDE">
        <w:lastRenderedPageBreak/>
        <w:t>5.6.4</w:t>
      </w:r>
      <w:r w:rsidRPr="00867FDE">
        <w:tab/>
        <w:t>Structured Data Types</w:t>
      </w:r>
      <w:bookmarkEnd w:id="631"/>
      <w:bookmarkEnd w:id="632"/>
      <w:bookmarkEnd w:id="633"/>
      <w:bookmarkEnd w:id="634"/>
    </w:p>
    <w:p w:rsidR="00F42070" w:rsidRPr="00867FDE" w:rsidRDefault="00F42070" w:rsidP="00F42070">
      <w:pPr>
        <w:pStyle w:val="Heading4"/>
      </w:pPr>
      <w:bookmarkStart w:id="635" w:name="_Toc24925916"/>
      <w:bookmarkStart w:id="636" w:name="_Toc24926094"/>
      <w:bookmarkStart w:id="637" w:name="_Toc24926270"/>
      <w:bookmarkStart w:id="638" w:name="_Toc27592909"/>
      <w:r w:rsidRPr="00867FDE">
        <w:t>5.6.4.1</w:t>
      </w:r>
      <w:r w:rsidRPr="00867FDE">
        <w:tab/>
        <w:t>Type: TraceData</w:t>
      </w:r>
      <w:bookmarkEnd w:id="635"/>
      <w:bookmarkEnd w:id="636"/>
      <w:bookmarkEnd w:id="637"/>
      <w:bookmarkEnd w:id="638"/>
    </w:p>
    <w:p w:rsidR="00F42070" w:rsidRPr="00867FDE" w:rsidRDefault="00F42070" w:rsidP="00F42070">
      <w:pPr>
        <w:pStyle w:val="TH"/>
      </w:pPr>
      <w:r w:rsidRPr="00867FDE">
        <w:rPr>
          <w:noProof/>
        </w:rPr>
        <w:t>Table </w:t>
      </w:r>
      <w:r w:rsidRPr="00867FDE">
        <w:t xml:space="preserve">5.6.4.1-1: </w:t>
      </w:r>
      <w:r w:rsidRPr="00867FDE">
        <w:rPr>
          <w:noProof/>
        </w:rPr>
        <w:t xml:space="preserve">Definition of type </w:t>
      </w:r>
      <w:r w:rsidRPr="00867FDE">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867FDE" w:rsidRDefault="00F42070" w:rsidP="0092369C">
            <w:pPr>
              <w:pStyle w:val="TAH"/>
            </w:pPr>
            <w:r w:rsidRPr="00867FDE">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867FDE" w:rsidRDefault="00F42070" w:rsidP="0092369C">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867FDE" w:rsidRDefault="00F42070" w:rsidP="0092369C">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42070" w:rsidRPr="00867FDE" w:rsidRDefault="00F42070" w:rsidP="0092369C">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867FDE" w:rsidRDefault="00F42070" w:rsidP="0092369C">
            <w:pPr>
              <w:pStyle w:val="TAH"/>
              <w:rPr>
                <w:rFonts w:cs="Arial"/>
                <w:szCs w:val="18"/>
              </w:rPr>
            </w:pPr>
            <w:r w:rsidRPr="00867FDE">
              <w:rPr>
                <w:rFonts w:cs="Arial"/>
                <w:szCs w:val="18"/>
              </w:rPr>
              <w:t>Description</w:t>
            </w: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traceRef</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Trace Reference (see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p w:rsidR="00F42070" w:rsidRPr="00867FDE" w:rsidRDefault="00F42070" w:rsidP="0092369C">
            <w:pPr>
              <w:pStyle w:val="TAL"/>
            </w:pPr>
          </w:p>
          <w:p w:rsidR="00F42070" w:rsidRPr="00867FDE" w:rsidRDefault="00F42070" w:rsidP="0092369C">
            <w:pPr>
              <w:pStyle w:val="TAL"/>
            </w:pPr>
            <w:r w:rsidRPr="00867FDE">
              <w:t>It shall be encoded as the concatenation of MCC, MNC and Trace ID as follows:</w:t>
            </w:r>
          </w:p>
          <w:p w:rsidR="00F42070" w:rsidRPr="00867FDE" w:rsidRDefault="00F42070" w:rsidP="0092369C">
            <w:pPr>
              <w:pStyle w:val="TAL"/>
              <w:rPr>
                <w:lang w:eastAsia="zh-CN"/>
              </w:rPr>
            </w:pPr>
            <w:r w:rsidRPr="00867FDE">
              <w:t>&lt;MCC&gt;&lt;MNC&gt;-&lt;</w:t>
            </w:r>
            <w:r w:rsidRPr="00867FDE">
              <w:rPr>
                <w:rFonts w:hint="eastAsia"/>
                <w:lang w:eastAsia="zh-CN"/>
              </w:rPr>
              <w:t>Trace ID</w:t>
            </w:r>
            <w:r w:rsidRPr="00867FDE">
              <w:rPr>
                <w:lang w:eastAsia="zh-CN"/>
              </w:rPr>
              <w:t>&gt;</w:t>
            </w:r>
          </w:p>
          <w:p w:rsidR="00F42070" w:rsidRPr="00867FDE" w:rsidRDefault="00F42070" w:rsidP="0092369C">
            <w:pPr>
              <w:pStyle w:val="TAL"/>
              <w:rPr>
                <w:lang w:eastAsia="zh-CN"/>
              </w:rPr>
            </w:pPr>
          </w:p>
          <w:p w:rsidR="00F42070" w:rsidRPr="00867FDE" w:rsidRDefault="00F42070" w:rsidP="0092369C">
            <w:pPr>
              <w:pStyle w:val="TAL"/>
            </w:pPr>
            <w:r w:rsidRPr="00867FDE">
              <w:t>The Trace ID shall be encoded as a 3 octet string</w:t>
            </w:r>
            <w:r w:rsidRPr="00867FDE">
              <w:rPr>
                <w:lang w:eastAsia="zh-CN"/>
              </w:rPr>
              <w:t xml:space="preserve"> in hexadecimal representation. Each character in the Trace ID string shall take a value of "0" to "9" or "A" to "F" and shall represent 4 bits. The most significant character representing the 4 most significant bits of the Trace ID shall appear first in the string, and the character representing the 4 least significant bit of the Trace ID shall appear last in the string.</w:t>
            </w:r>
          </w:p>
          <w:p w:rsidR="00F42070" w:rsidRPr="00867FDE" w:rsidRDefault="00F42070" w:rsidP="0092369C">
            <w:pPr>
              <w:pStyle w:val="TAL"/>
            </w:pPr>
          </w:p>
          <w:p w:rsidR="00F42070" w:rsidRPr="00867FDE" w:rsidRDefault="00F42070" w:rsidP="0092369C">
            <w:pPr>
              <w:pStyle w:val="TAL"/>
              <w:rPr>
                <w:rFonts w:cs="Arial"/>
                <w:szCs w:val="18"/>
              </w:rPr>
            </w:pPr>
            <w:r w:rsidRPr="00867FDE">
              <w:rPr>
                <w:lang w:eastAsia="zh-CN"/>
              </w:rPr>
              <w:t xml:space="preserve">Pattern: </w:t>
            </w:r>
            <w:r w:rsidRPr="00867FDE">
              <w:rPr>
                <w:rFonts w:cs="Arial"/>
                <w:szCs w:val="18"/>
              </w:rPr>
              <w:t>'^[0-9]{3}[0-9]{2,3}-[A-Fa-f0-9]{6}$'</w:t>
            </w:r>
          </w:p>
          <w:p w:rsidR="00F42070" w:rsidRPr="00867FDE" w:rsidRDefault="00F42070" w:rsidP="0092369C">
            <w:pPr>
              <w:pStyle w:val="TAL"/>
            </w:pP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traceDepth</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TraceDepth</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Trace Depth (see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ne</w:t>
            </w:r>
            <w:r w:rsidRPr="00867FDE">
              <w:rPr>
                <w:rFonts w:hint="eastAsia"/>
                <w:lang w:eastAsia="zh-CN"/>
              </w:rPr>
              <w:t>T</w:t>
            </w:r>
            <w:r w:rsidRPr="00867FDE">
              <w:t>ype</w:t>
            </w:r>
            <w:r w:rsidRPr="00867FDE">
              <w:rPr>
                <w:rFonts w:hint="eastAsia"/>
                <w:lang w:eastAsia="zh-CN"/>
              </w:rPr>
              <w:t>L</w:t>
            </w:r>
            <w:r w:rsidRPr="00867FDE">
              <w:t>ist</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List of NE Types (see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p w:rsidR="00F42070" w:rsidRPr="00867FDE" w:rsidRDefault="00F42070" w:rsidP="0092369C">
            <w:pPr>
              <w:pStyle w:val="TAL"/>
            </w:pPr>
          </w:p>
          <w:p w:rsidR="00F42070" w:rsidRPr="00867FDE" w:rsidRDefault="00F42070" w:rsidP="0092369C">
            <w:pPr>
              <w:pStyle w:val="TAL"/>
            </w:pPr>
            <w:r w:rsidRPr="00867FDE">
              <w:t>It shall be encoded as an octet string</w:t>
            </w:r>
            <w:r w:rsidRPr="00867FDE">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867FDE" w:rsidRDefault="00F42070" w:rsidP="0092369C">
            <w:pPr>
              <w:pStyle w:val="TAL"/>
            </w:pPr>
          </w:p>
          <w:p w:rsidR="00F42070" w:rsidRPr="00867FDE" w:rsidRDefault="00F42070" w:rsidP="0092369C">
            <w:pPr>
              <w:pStyle w:val="TAL"/>
            </w:pPr>
            <w:r w:rsidRPr="00867FDE">
              <w:t>Octets shall be coded according to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p w:rsidR="00F42070" w:rsidRPr="00867FDE" w:rsidRDefault="00F42070" w:rsidP="0092369C">
            <w:pPr>
              <w:pStyle w:val="TAL"/>
            </w:pPr>
          </w:p>
          <w:p w:rsidR="00F42070" w:rsidRPr="00867FDE" w:rsidRDefault="00F42070" w:rsidP="0092369C">
            <w:pPr>
              <w:pStyle w:val="TAL"/>
              <w:rPr>
                <w:rFonts w:cs="Arial"/>
                <w:szCs w:val="18"/>
              </w:rPr>
            </w:pPr>
            <w:r w:rsidRPr="00867FDE">
              <w:rPr>
                <w:lang w:eastAsia="zh-CN"/>
              </w:rPr>
              <w:t xml:space="preserve">Pattern: </w:t>
            </w:r>
            <w:r w:rsidRPr="00867FDE">
              <w:rPr>
                <w:rFonts w:cs="Arial"/>
                <w:szCs w:val="18"/>
              </w:rPr>
              <w:t>'^[A-Fa-f0-9]+$'</w:t>
            </w:r>
          </w:p>
          <w:p w:rsidR="00F42070" w:rsidRPr="00867FDE" w:rsidRDefault="00F42070" w:rsidP="0092369C">
            <w:pPr>
              <w:pStyle w:val="TAL"/>
            </w:pP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eventList</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Triggering events (see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p w:rsidR="00F42070" w:rsidRPr="00867FDE" w:rsidRDefault="00F42070" w:rsidP="0092369C">
            <w:pPr>
              <w:pStyle w:val="TAL"/>
            </w:pPr>
          </w:p>
          <w:p w:rsidR="00F42070" w:rsidRPr="00867FDE" w:rsidRDefault="00F42070" w:rsidP="0092369C">
            <w:pPr>
              <w:pStyle w:val="TAL"/>
            </w:pPr>
            <w:r w:rsidRPr="00867FDE">
              <w:t>It shall be encoded as an octet string</w:t>
            </w:r>
            <w:r w:rsidRPr="00867FDE">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867FDE" w:rsidRDefault="00F42070" w:rsidP="0092369C">
            <w:pPr>
              <w:pStyle w:val="TAL"/>
            </w:pPr>
          </w:p>
          <w:p w:rsidR="00F42070" w:rsidRPr="00867FDE" w:rsidRDefault="00F42070" w:rsidP="0092369C">
            <w:pPr>
              <w:pStyle w:val="TAL"/>
            </w:pPr>
            <w:r w:rsidRPr="00867FDE">
              <w:t>Octets shall be coded according to 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[19].</w:t>
            </w:r>
          </w:p>
          <w:p w:rsidR="00F42070" w:rsidRPr="00867FDE" w:rsidRDefault="00F42070" w:rsidP="0092369C">
            <w:pPr>
              <w:pStyle w:val="TAL"/>
            </w:pPr>
          </w:p>
          <w:p w:rsidR="00F42070" w:rsidRPr="00867FDE" w:rsidRDefault="00F42070" w:rsidP="0092369C">
            <w:pPr>
              <w:pStyle w:val="TAL"/>
              <w:rPr>
                <w:rFonts w:cs="Arial"/>
                <w:szCs w:val="18"/>
              </w:rPr>
            </w:pPr>
            <w:r w:rsidRPr="00867FDE">
              <w:rPr>
                <w:lang w:eastAsia="zh-CN"/>
              </w:rPr>
              <w:t xml:space="preserve">Pattern: </w:t>
            </w:r>
            <w:r w:rsidRPr="00867FDE">
              <w:rPr>
                <w:rFonts w:cs="Arial"/>
                <w:szCs w:val="18"/>
              </w:rPr>
              <w:t>'^[A-Fa-f0-9]+$'</w:t>
            </w:r>
          </w:p>
          <w:p w:rsidR="00F42070" w:rsidRPr="00867FDE" w:rsidRDefault="00F42070" w:rsidP="0092369C">
            <w:pPr>
              <w:pStyle w:val="TAL"/>
            </w:pP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collectionEntityIpv4Addr</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Ipv4Addr</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rPr>
                <w:noProof/>
              </w:rPr>
            </w:pPr>
            <w:r w:rsidRPr="00867FDE">
              <w:rPr>
                <w:noProof/>
              </w:rPr>
              <w:t xml:space="preserve">IPv4 Address of the Trace Collection Entity (see </w:t>
            </w:r>
            <w:r w:rsidRPr="00867FDE">
              <w:t>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w:t>
            </w:r>
            <w:r w:rsidR="005D14F1" w:rsidRPr="00867FDE">
              <w:rPr>
                <w:lang w:eastAsia="zh-CN"/>
              </w:rPr>
              <w:t>19</w:t>
            </w:r>
            <w:r w:rsidR="005D14F1" w:rsidRPr="00867FDE">
              <w:rPr>
                <w:noProof/>
              </w:rPr>
              <w:t>]</w:t>
            </w:r>
            <w:r w:rsidRPr="00867FDE">
              <w:rPr>
                <w:noProof/>
              </w:rPr>
              <w:t>.</w:t>
            </w:r>
          </w:p>
          <w:p w:rsidR="00F42070" w:rsidRPr="00867FDE" w:rsidRDefault="00F42070" w:rsidP="0092369C">
            <w:pPr>
              <w:pStyle w:val="TAL"/>
            </w:pPr>
            <w:r w:rsidRPr="00867FDE">
              <w:rPr>
                <w:noProof/>
              </w:rPr>
              <w:t xml:space="preserve">At least one of the </w:t>
            </w:r>
            <w:r w:rsidRPr="00867FDE">
              <w:t>collectionEntityIpv4Addr or collectionEntityIpv6Addr attributes shall be present.</w:t>
            </w: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collectionEntityIpv6Addr</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Ipv6Addr</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C</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rPr>
                <w:noProof/>
              </w:rPr>
            </w:pPr>
            <w:r w:rsidRPr="00867FDE">
              <w:rPr>
                <w:noProof/>
              </w:rPr>
              <w:t xml:space="preserve">IPv6 Address of the Trace Collection Entity (see </w:t>
            </w:r>
            <w:r w:rsidRPr="00867FDE">
              <w:t>3GPP TS </w:t>
            </w:r>
            <w:r w:rsidRPr="00867FDE">
              <w:rPr>
                <w:rFonts w:hint="eastAsia"/>
                <w:lang w:eastAsia="zh-CN"/>
              </w:rPr>
              <w:t>32</w:t>
            </w:r>
            <w:r w:rsidRPr="00867FDE">
              <w:t>.</w:t>
            </w:r>
            <w:r w:rsidRPr="00867FDE">
              <w:rPr>
                <w:rFonts w:hint="eastAsia"/>
                <w:lang w:eastAsia="zh-CN"/>
              </w:rPr>
              <w:t>422</w:t>
            </w:r>
            <w:r w:rsidRPr="00867FDE">
              <w:rPr>
                <w:lang w:eastAsia="zh-CN"/>
              </w:rPr>
              <w:t> </w:t>
            </w:r>
            <w:r w:rsidRPr="00867FDE">
              <w:t>[</w:t>
            </w:r>
            <w:r w:rsidR="005D14F1" w:rsidRPr="00867FDE">
              <w:rPr>
                <w:lang w:eastAsia="zh-CN"/>
              </w:rPr>
              <w:t>19</w:t>
            </w:r>
            <w:r w:rsidR="005D14F1" w:rsidRPr="00867FDE">
              <w:rPr>
                <w:noProof/>
              </w:rPr>
              <w:t>]</w:t>
            </w:r>
            <w:r w:rsidRPr="00867FDE">
              <w:rPr>
                <w:noProof/>
              </w:rPr>
              <w:t>.</w:t>
            </w:r>
          </w:p>
          <w:p w:rsidR="00F42070" w:rsidRPr="00867FDE" w:rsidRDefault="00F42070" w:rsidP="0092369C">
            <w:pPr>
              <w:pStyle w:val="TAL"/>
            </w:pPr>
            <w:r w:rsidRPr="00867FDE">
              <w:rPr>
                <w:noProof/>
              </w:rPr>
              <w:t xml:space="preserve">At least one of the </w:t>
            </w:r>
            <w:r w:rsidRPr="00867FDE">
              <w:t>collectionEntityIpv4Addr or collectionEntityIpv6Addr attributes shall be present.</w:t>
            </w:r>
          </w:p>
        </w:tc>
      </w:tr>
      <w:tr w:rsidR="00F42070" w:rsidRPr="00867FDE"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string</w:t>
            </w:r>
          </w:p>
        </w:tc>
        <w:tc>
          <w:tcPr>
            <w:tcW w:w="425"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pPr>
            <w:r w:rsidRPr="00867FDE">
              <w:t>0..1</w:t>
            </w:r>
          </w:p>
        </w:tc>
        <w:tc>
          <w:tcPr>
            <w:tcW w:w="4359" w:type="dxa"/>
            <w:tcBorders>
              <w:top w:val="single" w:sz="4" w:space="0" w:color="auto"/>
              <w:left w:val="single" w:sz="4" w:space="0" w:color="auto"/>
              <w:bottom w:val="single" w:sz="4" w:space="0" w:color="auto"/>
              <w:right w:val="single" w:sz="4" w:space="0" w:color="auto"/>
            </w:tcBorders>
          </w:tcPr>
          <w:p w:rsidR="00F42070" w:rsidRPr="00867FDE" w:rsidRDefault="00F42070" w:rsidP="0092369C">
            <w:pPr>
              <w:pStyle w:val="TAL"/>
              <w:rPr>
                <w:noProof/>
              </w:rPr>
            </w:pPr>
            <w:r w:rsidRPr="00867FDE">
              <w:rPr>
                <w:noProof/>
              </w:rPr>
              <w:t>List of Interfaces (see 3GPP TS </w:t>
            </w:r>
            <w:r w:rsidRPr="00867FDE">
              <w:rPr>
                <w:rFonts w:hint="eastAsia"/>
                <w:noProof/>
              </w:rPr>
              <w:t>32</w:t>
            </w:r>
            <w:r w:rsidRPr="00867FDE">
              <w:rPr>
                <w:noProof/>
              </w:rPr>
              <w:t>.</w:t>
            </w:r>
            <w:r w:rsidRPr="00867FDE">
              <w:rPr>
                <w:rFonts w:hint="eastAsia"/>
                <w:noProof/>
              </w:rPr>
              <w:t>422</w:t>
            </w:r>
            <w:r w:rsidRPr="00867FDE">
              <w:rPr>
                <w:noProof/>
              </w:rPr>
              <w:t> [19]).</w:t>
            </w:r>
          </w:p>
          <w:p w:rsidR="00F42070" w:rsidRPr="00867FDE" w:rsidRDefault="00F42070" w:rsidP="0092369C">
            <w:pPr>
              <w:pStyle w:val="TAL"/>
              <w:rPr>
                <w:noProof/>
              </w:rPr>
            </w:pPr>
          </w:p>
          <w:p w:rsidR="00F42070" w:rsidRPr="00867FDE" w:rsidRDefault="00F42070" w:rsidP="0092369C">
            <w:pPr>
              <w:pStyle w:val="TAL"/>
              <w:rPr>
                <w:noProof/>
              </w:rPr>
            </w:pPr>
            <w:r w:rsidRPr="00867FDE">
              <w:rPr>
                <w:noProof/>
              </w:rPr>
              <w:t>It shall be encoded as an octet string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867FDE" w:rsidRDefault="00F42070" w:rsidP="0092369C">
            <w:pPr>
              <w:pStyle w:val="TAL"/>
              <w:rPr>
                <w:noProof/>
              </w:rPr>
            </w:pPr>
          </w:p>
          <w:p w:rsidR="00F42070" w:rsidRPr="00867FDE" w:rsidRDefault="00F42070" w:rsidP="0092369C">
            <w:pPr>
              <w:pStyle w:val="TAL"/>
              <w:rPr>
                <w:noProof/>
              </w:rPr>
            </w:pPr>
            <w:r w:rsidRPr="00867FDE">
              <w:rPr>
                <w:noProof/>
              </w:rPr>
              <w:t>Octets shall be coded according to 3GPP TS </w:t>
            </w:r>
            <w:r w:rsidRPr="00867FDE">
              <w:rPr>
                <w:rFonts w:hint="eastAsia"/>
                <w:noProof/>
              </w:rPr>
              <w:t>32</w:t>
            </w:r>
            <w:r w:rsidRPr="00867FDE">
              <w:rPr>
                <w:noProof/>
              </w:rPr>
              <w:t>.</w:t>
            </w:r>
            <w:r w:rsidRPr="00867FDE">
              <w:rPr>
                <w:rFonts w:hint="eastAsia"/>
                <w:noProof/>
              </w:rPr>
              <w:t>422</w:t>
            </w:r>
            <w:r w:rsidRPr="00867FDE">
              <w:rPr>
                <w:noProof/>
              </w:rPr>
              <w:t> [19].</w:t>
            </w:r>
          </w:p>
          <w:p w:rsidR="00F42070" w:rsidRPr="00867FDE" w:rsidRDefault="00F42070" w:rsidP="0092369C">
            <w:pPr>
              <w:pStyle w:val="TAL"/>
              <w:rPr>
                <w:noProof/>
              </w:rPr>
            </w:pPr>
          </w:p>
          <w:p w:rsidR="00F42070" w:rsidRPr="00867FDE" w:rsidRDefault="00F42070" w:rsidP="0092369C">
            <w:pPr>
              <w:pStyle w:val="TAL"/>
              <w:rPr>
                <w:noProof/>
              </w:rPr>
            </w:pPr>
            <w:r w:rsidRPr="00867FDE">
              <w:rPr>
                <w:noProof/>
              </w:rPr>
              <w:t xml:space="preserve">If this attribute is not present, all the interfaces applicable to the list of NE types indicated in the </w:t>
            </w:r>
            <w:r w:rsidRPr="00867FDE">
              <w:t>ne</w:t>
            </w:r>
            <w:r w:rsidRPr="00867FDE">
              <w:rPr>
                <w:rFonts w:hint="eastAsia"/>
                <w:lang w:eastAsia="zh-CN"/>
              </w:rPr>
              <w:t>T</w:t>
            </w:r>
            <w:r w:rsidRPr="00867FDE">
              <w:t>ype</w:t>
            </w:r>
            <w:r w:rsidRPr="00867FDE">
              <w:rPr>
                <w:rFonts w:hint="eastAsia"/>
                <w:lang w:eastAsia="zh-CN"/>
              </w:rPr>
              <w:t>L</w:t>
            </w:r>
            <w:r w:rsidRPr="00867FDE">
              <w:t>ist attribute should be traced.</w:t>
            </w:r>
          </w:p>
          <w:p w:rsidR="00F42070" w:rsidRPr="00867FDE" w:rsidRDefault="00F42070" w:rsidP="0092369C">
            <w:pPr>
              <w:pStyle w:val="TAL"/>
              <w:rPr>
                <w:noProof/>
              </w:rPr>
            </w:pPr>
          </w:p>
          <w:p w:rsidR="00F42070" w:rsidRPr="00867FDE" w:rsidRDefault="00F42070" w:rsidP="0092369C">
            <w:pPr>
              <w:pStyle w:val="TAL"/>
              <w:rPr>
                <w:noProof/>
              </w:rPr>
            </w:pPr>
            <w:r w:rsidRPr="00867FDE">
              <w:rPr>
                <w:noProof/>
              </w:rPr>
              <w:t>Pattern: '^[A-Fa-f0-9]+$'</w:t>
            </w:r>
          </w:p>
          <w:p w:rsidR="00F42070" w:rsidRPr="00867FDE" w:rsidRDefault="00F42070" w:rsidP="0092369C">
            <w:pPr>
              <w:pStyle w:val="TAL"/>
              <w:rPr>
                <w:noProof/>
              </w:rPr>
            </w:pPr>
          </w:p>
        </w:tc>
      </w:tr>
    </w:tbl>
    <w:p w:rsidR="00F42070" w:rsidRPr="00867FDE" w:rsidRDefault="00F42070" w:rsidP="00F42070">
      <w:pPr>
        <w:rPr>
          <w:lang w:val="en-US"/>
        </w:rPr>
      </w:pPr>
    </w:p>
    <w:p w:rsidR="0089532A" w:rsidRPr="00867FDE" w:rsidRDefault="0089532A" w:rsidP="0089532A">
      <w:pPr>
        <w:pStyle w:val="Heading2"/>
      </w:pPr>
      <w:bookmarkStart w:id="639" w:name="_Toc24925917"/>
      <w:bookmarkStart w:id="640" w:name="_Toc24926095"/>
      <w:bookmarkStart w:id="641" w:name="_Toc24926271"/>
      <w:bookmarkStart w:id="642" w:name="_Toc27592910"/>
      <w:r w:rsidRPr="00867FDE">
        <w:t>5.</w:t>
      </w:r>
      <w:r w:rsidR="00910119" w:rsidRPr="00867FDE">
        <w:t>7</w:t>
      </w:r>
      <w:r w:rsidRPr="00867FDE">
        <w:tab/>
        <w:t>Data Types related to 5G Operator Determined Barring</w:t>
      </w:r>
      <w:bookmarkEnd w:id="639"/>
      <w:bookmarkEnd w:id="640"/>
      <w:bookmarkEnd w:id="641"/>
      <w:bookmarkEnd w:id="642"/>
    </w:p>
    <w:p w:rsidR="0089532A" w:rsidRPr="00867FDE" w:rsidRDefault="0089532A" w:rsidP="0089532A">
      <w:pPr>
        <w:pStyle w:val="Heading3"/>
      </w:pPr>
      <w:bookmarkStart w:id="643" w:name="_Toc24925918"/>
      <w:bookmarkStart w:id="644" w:name="_Toc24926096"/>
      <w:bookmarkStart w:id="645" w:name="_Toc24926272"/>
      <w:bookmarkStart w:id="646" w:name="_Toc27592911"/>
      <w:r w:rsidRPr="00867FDE">
        <w:t>5.</w:t>
      </w:r>
      <w:r w:rsidR="00910119" w:rsidRPr="00867FDE">
        <w:t>7</w:t>
      </w:r>
      <w:r w:rsidRPr="00867FDE">
        <w:t>.1</w:t>
      </w:r>
      <w:r w:rsidRPr="00867FDE">
        <w:tab/>
        <w:t>Introduction</w:t>
      </w:r>
      <w:bookmarkEnd w:id="643"/>
      <w:bookmarkEnd w:id="644"/>
      <w:bookmarkEnd w:id="645"/>
      <w:bookmarkEnd w:id="646"/>
    </w:p>
    <w:p w:rsidR="0089532A" w:rsidRPr="00867FDE" w:rsidRDefault="0089532A" w:rsidP="0089532A">
      <w:r w:rsidRPr="00867FDE">
        <w:t>This clause defines common data types related to 5G Operator Determined Barring.</w:t>
      </w:r>
    </w:p>
    <w:p w:rsidR="0089532A" w:rsidRPr="00867FDE" w:rsidRDefault="0089532A" w:rsidP="0089532A">
      <w:pPr>
        <w:pStyle w:val="Heading3"/>
      </w:pPr>
      <w:bookmarkStart w:id="647" w:name="_Toc24925919"/>
      <w:bookmarkStart w:id="648" w:name="_Toc24926097"/>
      <w:bookmarkStart w:id="649" w:name="_Toc24926273"/>
      <w:bookmarkStart w:id="650" w:name="_Toc27592912"/>
      <w:r w:rsidRPr="00867FDE">
        <w:t>5.</w:t>
      </w:r>
      <w:r w:rsidR="00910119" w:rsidRPr="00867FDE">
        <w:t>7</w:t>
      </w:r>
      <w:r w:rsidRPr="00867FDE">
        <w:t>.2</w:t>
      </w:r>
      <w:r w:rsidRPr="00867FDE">
        <w:tab/>
        <w:t>Simple Data Types</w:t>
      </w:r>
      <w:bookmarkEnd w:id="647"/>
      <w:bookmarkEnd w:id="648"/>
      <w:bookmarkEnd w:id="649"/>
      <w:bookmarkEnd w:id="650"/>
    </w:p>
    <w:p w:rsidR="0089532A" w:rsidRPr="00867FDE" w:rsidRDefault="0089532A" w:rsidP="0089532A">
      <w:r w:rsidRPr="00867FDE">
        <w:t xml:space="preserve">This </w:t>
      </w:r>
      <w:r w:rsidR="00A06A4D" w:rsidRPr="00867FDE">
        <w:t>clause</w:t>
      </w:r>
      <w:r w:rsidRPr="00867FDE">
        <w:t xml:space="preserve"> specifies common simple data types.</w:t>
      </w:r>
    </w:p>
    <w:p w:rsidR="0089532A" w:rsidRPr="00867FDE" w:rsidRDefault="0089532A" w:rsidP="0089532A">
      <w:pPr>
        <w:pStyle w:val="TH"/>
      </w:pPr>
      <w:r w:rsidRPr="00867FDE">
        <w:t>Table 5.</w:t>
      </w:r>
      <w:r w:rsidR="00910119" w:rsidRPr="00867FDE">
        <w:t>7</w:t>
      </w:r>
      <w:r w:rsidRPr="00867FDE">
        <w:t>.2-1: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89532A" w:rsidRPr="00867FDE" w:rsidTr="00C078A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Pr="00867FDE" w:rsidRDefault="0089532A" w:rsidP="00C078A3">
            <w:pPr>
              <w:pStyle w:val="TAH"/>
              <w:rPr>
                <w:lang w:eastAsia="en-GB"/>
              </w:rPr>
            </w:pPr>
            <w:r w:rsidRPr="00867FDE">
              <w:rPr>
                <w:lang w:eastAsia="en-GB"/>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Pr="00867FDE" w:rsidRDefault="0089532A" w:rsidP="00C078A3">
            <w:pPr>
              <w:pStyle w:val="TAH"/>
              <w:rPr>
                <w:lang w:eastAsia="en-GB"/>
              </w:rPr>
            </w:pPr>
            <w:r w:rsidRPr="00867FDE">
              <w:rPr>
                <w:lang w:eastAsia="en-GB"/>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rPr>
                <w:lang w:eastAsia="en-GB"/>
              </w:rPr>
            </w:pPr>
            <w:r w:rsidRPr="00867FDE">
              <w:rPr>
                <w:lang w:eastAsia="en-GB"/>
              </w:rPr>
              <w:t>Description</w:t>
            </w:r>
          </w:p>
        </w:tc>
      </w:tr>
      <w:tr w:rsidR="0089532A" w:rsidRPr="00867FDE" w:rsidTr="00C078A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9532A" w:rsidRPr="00867FDE" w:rsidRDefault="0089532A" w:rsidP="00C078A3">
            <w:pPr>
              <w:pStyle w:val="TAL"/>
              <w:rPr>
                <w:lang w:eastAsia="en-GB"/>
              </w:rPr>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89532A" w:rsidRPr="00867FDE" w:rsidRDefault="0089532A" w:rsidP="00C078A3">
            <w:pPr>
              <w:pStyle w:val="TAL"/>
              <w:rPr>
                <w:lang w:eastAsia="en-GB"/>
              </w:rPr>
            </w:pPr>
          </w:p>
        </w:tc>
        <w:tc>
          <w:tcPr>
            <w:tcW w:w="2952" w:type="pct"/>
            <w:tcBorders>
              <w:top w:val="single" w:sz="4" w:space="0" w:color="auto"/>
              <w:left w:val="nil"/>
              <w:bottom w:val="single" w:sz="4" w:space="0" w:color="auto"/>
              <w:right w:val="single" w:sz="8" w:space="0" w:color="auto"/>
            </w:tcBorders>
          </w:tcPr>
          <w:p w:rsidR="0089532A" w:rsidRPr="00867FDE" w:rsidRDefault="0089532A" w:rsidP="00C078A3">
            <w:pPr>
              <w:pStyle w:val="TAL"/>
              <w:rPr>
                <w:lang w:eastAsia="zh-CN"/>
              </w:rPr>
            </w:pPr>
          </w:p>
        </w:tc>
      </w:tr>
    </w:tbl>
    <w:p w:rsidR="0089532A" w:rsidRPr="00867FDE" w:rsidRDefault="0089532A" w:rsidP="0089532A"/>
    <w:p w:rsidR="0089532A" w:rsidRPr="00867FDE" w:rsidRDefault="0089532A" w:rsidP="0089532A">
      <w:pPr>
        <w:pStyle w:val="Heading3"/>
      </w:pPr>
      <w:bookmarkStart w:id="651" w:name="_Toc24925920"/>
      <w:bookmarkStart w:id="652" w:name="_Toc24926098"/>
      <w:bookmarkStart w:id="653" w:name="_Toc24926274"/>
      <w:bookmarkStart w:id="654" w:name="_Toc27592913"/>
      <w:r w:rsidRPr="00867FDE">
        <w:t>5.</w:t>
      </w:r>
      <w:r w:rsidR="00910119" w:rsidRPr="00867FDE">
        <w:t>7</w:t>
      </w:r>
      <w:r w:rsidRPr="00867FDE">
        <w:t>.3</w:t>
      </w:r>
      <w:r w:rsidRPr="00867FDE">
        <w:tab/>
        <w:t>Enumerations</w:t>
      </w:r>
      <w:bookmarkEnd w:id="651"/>
      <w:bookmarkEnd w:id="652"/>
      <w:bookmarkEnd w:id="653"/>
      <w:bookmarkEnd w:id="654"/>
    </w:p>
    <w:p w:rsidR="0089532A" w:rsidRPr="00867FDE" w:rsidRDefault="0089532A" w:rsidP="0089532A">
      <w:pPr>
        <w:pStyle w:val="Heading4"/>
      </w:pPr>
      <w:bookmarkStart w:id="655" w:name="_Toc24925921"/>
      <w:bookmarkStart w:id="656" w:name="_Toc24926099"/>
      <w:bookmarkStart w:id="657" w:name="_Toc24926275"/>
      <w:bookmarkStart w:id="658" w:name="_Toc27592914"/>
      <w:r w:rsidRPr="00867FDE">
        <w:t>5.</w:t>
      </w:r>
      <w:r w:rsidR="00910119" w:rsidRPr="00867FDE">
        <w:t>7</w:t>
      </w:r>
      <w:r w:rsidRPr="00867FDE">
        <w:t>.3.1</w:t>
      </w:r>
      <w:r w:rsidRPr="00867FDE">
        <w:tab/>
        <w:t xml:space="preserve">Enumeration: </w:t>
      </w:r>
      <w:r w:rsidRPr="00867FDE">
        <w:rPr>
          <w:lang w:val="en-US"/>
        </w:rPr>
        <w:t>RoamingOdb</w:t>
      </w:r>
      <w:bookmarkEnd w:id="655"/>
      <w:bookmarkEnd w:id="656"/>
      <w:bookmarkEnd w:id="657"/>
      <w:bookmarkEnd w:id="658"/>
    </w:p>
    <w:p w:rsidR="0089532A" w:rsidRPr="00867FDE" w:rsidRDefault="0089532A" w:rsidP="0089532A">
      <w:r w:rsidRPr="00867FDE">
        <w:t xml:space="preserve">The enumeration </w:t>
      </w:r>
      <w:r w:rsidRPr="00867FDE">
        <w:rPr>
          <w:lang w:val="en-US"/>
        </w:rPr>
        <w:t>RoamingOdb</w:t>
      </w:r>
      <w:r w:rsidRPr="00867FDE">
        <w:t xml:space="preserve"> defines the Barring of Roaming as. </w:t>
      </w:r>
      <w:r w:rsidRPr="00867FDE">
        <w:rPr>
          <w:rFonts w:cs="Arial"/>
          <w:szCs w:val="18"/>
        </w:rPr>
        <w:t>See</w:t>
      </w:r>
      <w:r w:rsidR="005D14F1" w:rsidRPr="00867FDE">
        <w:rPr>
          <w:rFonts w:cs="Arial"/>
          <w:szCs w:val="18"/>
        </w:rPr>
        <w:t xml:space="preserve"> 3GPP TS</w:t>
      </w:r>
      <w:r w:rsidR="005D14F1" w:rsidRPr="00867FDE">
        <w:rPr>
          <w:lang w:val="en-US"/>
        </w:rPr>
        <w:t> 23.015 [</w:t>
      </w:r>
      <w:r w:rsidR="00910119" w:rsidRPr="00867FDE">
        <w:rPr>
          <w:lang w:val="en-US"/>
        </w:rPr>
        <w:t>26</w:t>
      </w:r>
      <w:r w:rsidRPr="00867FDE">
        <w:rPr>
          <w:lang w:val="en-US"/>
        </w:rPr>
        <w:t>] for further description</w:t>
      </w:r>
      <w:r w:rsidRPr="00867FDE">
        <w:rPr>
          <w:rFonts w:cs="Arial"/>
          <w:szCs w:val="18"/>
        </w:rPr>
        <w:t xml:space="preserve">. </w:t>
      </w:r>
      <w:r w:rsidRPr="00867FDE">
        <w:t>It shall comply with the provisions defined in table 5.</w:t>
      </w:r>
      <w:r w:rsidR="00910119" w:rsidRPr="00867FDE">
        <w:t>7</w:t>
      </w:r>
      <w:r w:rsidRPr="00867FDE">
        <w:t>.3.1-1.</w:t>
      </w:r>
    </w:p>
    <w:p w:rsidR="0089532A" w:rsidRPr="00867FDE" w:rsidRDefault="0089532A" w:rsidP="0089532A">
      <w:pPr>
        <w:pStyle w:val="TH"/>
      </w:pPr>
      <w:r w:rsidRPr="00867FDE">
        <w:t>Table 5.</w:t>
      </w:r>
      <w:r w:rsidR="00910119" w:rsidRPr="00867FDE">
        <w:t>7</w:t>
      </w:r>
      <w:r w:rsidRPr="00867FDE">
        <w:t>.3.1-1: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89532A" w:rsidRPr="00867FDE" w:rsidTr="00C078A3">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532A" w:rsidRPr="00867FDE" w:rsidRDefault="0089532A" w:rsidP="00C078A3">
            <w:pPr>
              <w:pStyle w:val="TAH"/>
              <w:rPr>
                <w:lang w:eastAsia="en-GB"/>
              </w:rPr>
            </w:pPr>
            <w:r w:rsidRPr="00867FDE">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532A" w:rsidRPr="00867FDE" w:rsidRDefault="0089532A" w:rsidP="00C078A3">
            <w:pPr>
              <w:pStyle w:val="TAH"/>
              <w:rPr>
                <w:lang w:eastAsia="en-GB"/>
              </w:rPr>
            </w:pPr>
            <w:r w:rsidRPr="00867FDE">
              <w:rPr>
                <w:lang w:eastAsia="en-GB"/>
              </w:rPr>
              <w:t>Description</w:t>
            </w:r>
          </w:p>
        </w:tc>
      </w:tr>
      <w:tr w:rsidR="0089532A" w:rsidRPr="00867FDE"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Pr="00867FDE" w:rsidRDefault="0089532A" w:rsidP="00C078A3">
            <w:pPr>
              <w:pStyle w:val="TAL"/>
              <w:rPr>
                <w:lang w:eastAsia="en-GB"/>
              </w:rPr>
            </w:pPr>
            <w:r w:rsidRPr="00867FDE">
              <w:rPr>
                <w:lang w:eastAsia="en-GB"/>
              </w:rPr>
              <w:t>"</w:t>
            </w:r>
            <w:r w:rsidRPr="00867FDE">
              <w:t>OUTSIDE_HOME_PLMN</w:t>
            </w:r>
            <w:r w:rsidRPr="00867FDE">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Pr="00867FDE" w:rsidRDefault="0089532A" w:rsidP="00C078A3">
            <w:pPr>
              <w:pStyle w:val="TAL"/>
              <w:rPr>
                <w:lang w:eastAsia="en-GB"/>
              </w:rPr>
            </w:pPr>
            <w:r w:rsidRPr="00867FDE">
              <w:t>Barring of roaming outside the home PLMN</w:t>
            </w:r>
          </w:p>
        </w:tc>
      </w:tr>
      <w:tr w:rsidR="0089532A" w:rsidRPr="00867FDE"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Pr="00867FDE" w:rsidRDefault="0089532A" w:rsidP="00C078A3">
            <w:pPr>
              <w:pStyle w:val="TAL"/>
              <w:rPr>
                <w:lang w:eastAsia="en-GB"/>
              </w:rPr>
            </w:pPr>
            <w:r w:rsidRPr="00867FDE">
              <w:rPr>
                <w:lang w:eastAsia="en-GB"/>
              </w:rPr>
              <w:t>"OUTSIDE_HOME_PLMN_COUNTRY</w:t>
            </w:r>
            <w:r w:rsidR="00B55156" w:rsidRPr="00867FDE">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Pr="00867FDE" w:rsidRDefault="0089532A" w:rsidP="00C078A3">
            <w:pPr>
              <w:pStyle w:val="TAL"/>
              <w:rPr>
                <w:lang w:eastAsia="en-GB"/>
              </w:rPr>
            </w:pPr>
            <w:r w:rsidRPr="00867FDE">
              <w:t>Barring of roaming outside the home PLMN country</w:t>
            </w:r>
          </w:p>
        </w:tc>
      </w:tr>
    </w:tbl>
    <w:p w:rsidR="0089532A" w:rsidRPr="00867FDE" w:rsidRDefault="0089532A" w:rsidP="00F551E3"/>
    <w:p w:rsidR="00FA61E8" w:rsidRPr="00867FDE" w:rsidRDefault="00FA61E8" w:rsidP="00FA61E8">
      <w:pPr>
        <w:pStyle w:val="Heading4"/>
      </w:pPr>
      <w:bookmarkStart w:id="659" w:name="_Toc24925922"/>
      <w:bookmarkStart w:id="660" w:name="_Toc24926100"/>
      <w:bookmarkStart w:id="661" w:name="_Toc24926276"/>
      <w:bookmarkStart w:id="662" w:name="_Toc27592915"/>
      <w:r w:rsidRPr="00867FDE">
        <w:t>5.</w:t>
      </w:r>
      <w:r w:rsidR="00CA5A3A" w:rsidRPr="00867FDE">
        <w:t>7</w:t>
      </w:r>
      <w:r w:rsidRPr="00867FDE">
        <w:t>.</w:t>
      </w:r>
      <w:r w:rsidR="00215A2A" w:rsidRPr="00867FDE">
        <w:t>3</w:t>
      </w:r>
      <w:r w:rsidRPr="00867FDE">
        <w:t>.</w:t>
      </w:r>
      <w:r w:rsidR="00215A2A" w:rsidRPr="00867FDE">
        <w:t>2</w:t>
      </w:r>
      <w:r w:rsidRPr="00867FDE">
        <w:tab/>
        <w:t xml:space="preserve">Enumeration: </w:t>
      </w:r>
      <w:r w:rsidRPr="00867FDE">
        <w:rPr>
          <w:lang w:val="en-US"/>
        </w:rPr>
        <w:t>OdbPacketServices</w:t>
      </w:r>
      <w:bookmarkEnd w:id="659"/>
      <w:bookmarkEnd w:id="660"/>
      <w:bookmarkEnd w:id="661"/>
      <w:bookmarkEnd w:id="662"/>
    </w:p>
    <w:p w:rsidR="00FA61E8" w:rsidRPr="00867FDE" w:rsidRDefault="00FA61E8" w:rsidP="00FA61E8">
      <w:r w:rsidRPr="00867FDE">
        <w:t xml:space="preserve">The enumeration </w:t>
      </w:r>
      <w:r w:rsidRPr="00867FDE">
        <w:rPr>
          <w:lang w:val="en-US"/>
        </w:rPr>
        <w:t>OdbPacketServices</w:t>
      </w:r>
      <w:r w:rsidRPr="00867FDE">
        <w:t xml:space="preserve"> defines the Barring of Packet Oriented Services. </w:t>
      </w:r>
      <w:r w:rsidRPr="00867FDE">
        <w:rPr>
          <w:rFonts w:cs="Arial"/>
          <w:szCs w:val="18"/>
        </w:rPr>
        <w:t>See</w:t>
      </w:r>
      <w:r w:rsidR="005D14F1" w:rsidRPr="00867FDE">
        <w:rPr>
          <w:rFonts w:cs="Arial"/>
          <w:szCs w:val="18"/>
        </w:rPr>
        <w:t xml:space="preserve"> 3GPP TS</w:t>
      </w:r>
      <w:r w:rsidR="005D14F1" w:rsidRPr="00867FDE">
        <w:rPr>
          <w:lang w:val="en-US"/>
        </w:rPr>
        <w:t> 23.015 [</w:t>
      </w:r>
      <w:r w:rsidRPr="00867FDE">
        <w:rPr>
          <w:lang w:val="en-US"/>
        </w:rPr>
        <w:t>26] for further description</w:t>
      </w:r>
      <w:r w:rsidRPr="00867FDE">
        <w:rPr>
          <w:rFonts w:cs="Arial"/>
          <w:szCs w:val="18"/>
        </w:rPr>
        <w:t xml:space="preserve">. </w:t>
      </w:r>
      <w:r w:rsidRPr="00867FDE">
        <w:t>It shall comply with the provisions defined in table 5.</w:t>
      </w:r>
      <w:r w:rsidR="00245D9B" w:rsidRPr="00867FDE">
        <w:t>7</w:t>
      </w:r>
      <w:r w:rsidRPr="00867FDE">
        <w:t>.</w:t>
      </w:r>
      <w:r w:rsidR="00145609" w:rsidRPr="00867FDE">
        <w:t>3</w:t>
      </w:r>
      <w:r w:rsidRPr="00867FDE">
        <w:t>.</w:t>
      </w:r>
      <w:r w:rsidR="00145609" w:rsidRPr="00867FDE">
        <w:t>2</w:t>
      </w:r>
      <w:r w:rsidRPr="00867FDE">
        <w:t>-1.</w:t>
      </w:r>
    </w:p>
    <w:p w:rsidR="00FA61E8" w:rsidRPr="00867FDE" w:rsidRDefault="00FA61E8" w:rsidP="00FA61E8">
      <w:pPr>
        <w:pStyle w:val="TH"/>
      </w:pPr>
      <w:r w:rsidRPr="00867FDE">
        <w:lastRenderedPageBreak/>
        <w:t>Table 5.</w:t>
      </w:r>
      <w:r w:rsidR="00CA5A3A" w:rsidRPr="00867FDE">
        <w:t>7</w:t>
      </w:r>
      <w:r w:rsidRPr="00867FDE">
        <w:t>.</w:t>
      </w:r>
      <w:r w:rsidR="00145609" w:rsidRPr="00867FDE">
        <w:t>3</w:t>
      </w:r>
      <w:r w:rsidRPr="00867FDE">
        <w:t>.</w:t>
      </w:r>
      <w:r w:rsidR="00145609" w:rsidRPr="00867FDE">
        <w:t>2</w:t>
      </w:r>
      <w:r w:rsidRPr="00867FDE">
        <w:t>-1: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FA61E8" w:rsidRPr="00867FDE" w:rsidTr="00601C14">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A61E8" w:rsidRPr="00867FDE" w:rsidRDefault="00FA61E8" w:rsidP="00601C14">
            <w:pPr>
              <w:pStyle w:val="TAH"/>
              <w:rPr>
                <w:lang w:eastAsia="en-GB"/>
              </w:rPr>
            </w:pPr>
            <w:r w:rsidRPr="00867FDE">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A61E8" w:rsidRPr="00867FDE" w:rsidRDefault="00FA61E8" w:rsidP="00601C14">
            <w:pPr>
              <w:pStyle w:val="TAH"/>
              <w:rPr>
                <w:lang w:eastAsia="en-GB"/>
              </w:rPr>
            </w:pPr>
            <w:r w:rsidRPr="00867FDE">
              <w:rPr>
                <w:lang w:eastAsia="en-GB"/>
              </w:rPr>
              <w:t>Description</w:t>
            </w:r>
          </w:p>
        </w:tc>
      </w:tr>
      <w:tr w:rsidR="00FA61E8" w:rsidRPr="00867FDE"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Pr="00867FDE" w:rsidRDefault="00FA61E8" w:rsidP="00601C14">
            <w:pPr>
              <w:pStyle w:val="TAL"/>
              <w:rPr>
                <w:lang w:eastAsia="en-GB"/>
              </w:rPr>
            </w:pPr>
            <w:r w:rsidRPr="00867FDE">
              <w:rPr>
                <w:lang w:eastAsia="en-GB"/>
              </w:rPr>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Pr="00867FDE" w:rsidRDefault="00FA61E8" w:rsidP="00601C14">
            <w:pPr>
              <w:pStyle w:val="TAL"/>
              <w:rPr>
                <w:lang w:eastAsia="en-GB"/>
              </w:rPr>
            </w:pPr>
            <w:r w:rsidRPr="00867FDE">
              <w:t>Barring of all Packet Oriented Services</w:t>
            </w:r>
          </w:p>
        </w:tc>
      </w:tr>
      <w:tr w:rsidR="00FA61E8" w:rsidRPr="00867FDE"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Pr="00867FDE" w:rsidRDefault="00FA61E8" w:rsidP="00601C14">
            <w:pPr>
              <w:pStyle w:val="TAL"/>
              <w:rPr>
                <w:lang w:eastAsia="en-GB"/>
              </w:rPr>
            </w:pPr>
            <w:r w:rsidRPr="00867FDE">
              <w:rPr>
                <w:lang w:eastAsia="en-GB"/>
              </w:rPr>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Pr="00867FDE" w:rsidRDefault="00FA61E8" w:rsidP="00601C14">
            <w:pPr>
              <w:pStyle w:val="TAL"/>
              <w:rPr>
                <w:lang w:eastAsia="en-GB"/>
              </w:rPr>
            </w:pPr>
            <w:r w:rsidRPr="00867FDE">
              <w:t>Barring of Packet Oriented Services from access points that are within the HPLMN whilst the subscriber is roaming in a VPLMN</w:t>
            </w:r>
          </w:p>
        </w:tc>
      </w:tr>
      <w:tr w:rsidR="00FA61E8" w:rsidRPr="00867FDE"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61E8" w:rsidRPr="00867FDE" w:rsidRDefault="00FA61E8" w:rsidP="00601C14">
            <w:pPr>
              <w:pStyle w:val="TAL"/>
              <w:rPr>
                <w:lang w:eastAsia="en-GB"/>
              </w:rPr>
            </w:pPr>
            <w:r w:rsidRPr="00867FDE">
              <w:rPr>
                <w:lang w:eastAsia="en-GB"/>
              </w:rPr>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61E8" w:rsidRPr="00867FDE" w:rsidRDefault="00FA61E8" w:rsidP="00601C14">
            <w:pPr>
              <w:pStyle w:val="TAL"/>
            </w:pPr>
            <w:r w:rsidRPr="00867FDE">
              <w:t>Barring of Packet Oriented Services from access points that are within the roamed to VPLMN.</w:t>
            </w:r>
          </w:p>
        </w:tc>
      </w:tr>
    </w:tbl>
    <w:p w:rsidR="00FA61E8" w:rsidRPr="00867FDE" w:rsidRDefault="00FA61E8" w:rsidP="00F551E3"/>
    <w:p w:rsidR="0089532A" w:rsidRPr="00867FDE" w:rsidRDefault="0089532A" w:rsidP="0089532A">
      <w:pPr>
        <w:pStyle w:val="Heading3"/>
      </w:pPr>
      <w:bookmarkStart w:id="663" w:name="_Toc24925923"/>
      <w:bookmarkStart w:id="664" w:name="_Toc24926101"/>
      <w:bookmarkStart w:id="665" w:name="_Toc24926277"/>
      <w:bookmarkStart w:id="666" w:name="_Toc27592916"/>
      <w:r w:rsidRPr="00867FDE">
        <w:t>5.</w:t>
      </w:r>
      <w:r w:rsidR="00910119" w:rsidRPr="00867FDE">
        <w:t>7</w:t>
      </w:r>
      <w:r w:rsidRPr="00867FDE">
        <w:t>.4</w:t>
      </w:r>
      <w:r w:rsidRPr="00867FDE">
        <w:tab/>
        <w:t>Structured Data Types</w:t>
      </w:r>
      <w:bookmarkEnd w:id="663"/>
      <w:bookmarkEnd w:id="664"/>
      <w:bookmarkEnd w:id="665"/>
      <w:bookmarkEnd w:id="666"/>
    </w:p>
    <w:p w:rsidR="0089532A" w:rsidRPr="00867FDE" w:rsidRDefault="0089532A" w:rsidP="0089532A">
      <w:pPr>
        <w:pStyle w:val="Heading4"/>
      </w:pPr>
      <w:bookmarkStart w:id="667" w:name="_Toc24925924"/>
      <w:bookmarkStart w:id="668" w:name="_Toc24926102"/>
      <w:bookmarkStart w:id="669" w:name="_Toc24926278"/>
      <w:bookmarkStart w:id="670" w:name="_Toc27592917"/>
      <w:r w:rsidRPr="00867FDE">
        <w:t>5.</w:t>
      </w:r>
      <w:r w:rsidR="00910119" w:rsidRPr="00867FDE">
        <w:t>7</w:t>
      </w:r>
      <w:r w:rsidRPr="00867FDE">
        <w:t>.4.1</w:t>
      </w:r>
      <w:r w:rsidRPr="00867FDE">
        <w:tab/>
        <w:t xml:space="preserve">Type: </w:t>
      </w:r>
      <w:r w:rsidRPr="00867FDE">
        <w:rPr>
          <w:lang w:val="en-US"/>
        </w:rPr>
        <w:t>OdbData</w:t>
      </w:r>
      <w:bookmarkEnd w:id="667"/>
      <w:bookmarkEnd w:id="668"/>
      <w:bookmarkEnd w:id="669"/>
      <w:bookmarkEnd w:id="670"/>
    </w:p>
    <w:p w:rsidR="0089532A" w:rsidRPr="00867FDE" w:rsidRDefault="0089532A" w:rsidP="0089532A">
      <w:pPr>
        <w:pStyle w:val="TH"/>
      </w:pPr>
      <w:r w:rsidRPr="00867FDE">
        <w:rPr>
          <w:noProof/>
        </w:rPr>
        <w:t>Table </w:t>
      </w:r>
      <w:r w:rsidRPr="00867FDE">
        <w:t>5.</w:t>
      </w:r>
      <w:r w:rsidR="00910119" w:rsidRPr="00867FDE">
        <w:t>7</w:t>
      </w:r>
      <w:r w:rsidRPr="00867FDE">
        <w:t xml:space="preserve">.4.1-1: </w:t>
      </w:r>
      <w:r w:rsidRPr="00867FDE">
        <w:rPr>
          <w:noProof/>
        </w:rPr>
        <w:t xml:space="preserve">Definition of type </w:t>
      </w:r>
      <w:r w:rsidRPr="00867FDE">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89532A" w:rsidRPr="00867FDE" w:rsidTr="00C078A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rPr>
                <w:lang w:eastAsia="en-GB"/>
              </w:rPr>
            </w:pPr>
            <w:r w:rsidRPr="00867FDE">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rPr>
                <w:lang w:eastAsia="en-GB"/>
              </w:rPr>
            </w:pPr>
            <w:r w:rsidRPr="00867FDE">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rPr>
                <w:lang w:eastAsia="en-GB"/>
              </w:rPr>
            </w:pPr>
            <w:r w:rsidRPr="00867FDE">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jc w:val="left"/>
              <w:rPr>
                <w:lang w:eastAsia="en-GB"/>
              </w:rPr>
            </w:pPr>
            <w:r w:rsidRPr="00867FDE">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9532A" w:rsidRPr="00867FDE" w:rsidRDefault="0089532A" w:rsidP="00C078A3">
            <w:pPr>
              <w:pStyle w:val="TAH"/>
              <w:rPr>
                <w:rFonts w:cs="Arial"/>
                <w:szCs w:val="18"/>
                <w:lang w:eastAsia="en-GB"/>
              </w:rPr>
            </w:pPr>
            <w:r w:rsidRPr="00867FDE">
              <w:rPr>
                <w:rFonts w:cs="Arial"/>
                <w:szCs w:val="18"/>
                <w:lang w:eastAsia="en-GB"/>
              </w:rPr>
              <w:t>Description</w:t>
            </w:r>
          </w:p>
        </w:tc>
      </w:tr>
      <w:tr w:rsidR="0089532A" w:rsidRPr="00867FDE" w:rsidTr="00C078A3">
        <w:trPr>
          <w:jc w:val="center"/>
        </w:trPr>
        <w:tc>
          <w:tcPr>
            <w:tcW w:w="1843" w:type="dxa"/>
            <w:tcBorders>
              <w:top w:val="single" w:sz="4" w:space="0" w:color="auto"/>
              <w:left w:val="single" w:sz="4" w:space="0" w:color="auto"/>
              <w:bottom w:val="single" w:sz="4" w:space="0" w:color="auto"/>
              <w:right w:val="single" w:sz="4" w:space="0" w:color="auto"/>
            </w:tcBorders>
            <w:hideMark/>
          </w:tcPr>
          <w:p w:rsidR="0089532A" w:rsidRPr="00867FDE" w:rsidRDefault="0089532A" w:rsidP="00C078A3">
            <w:pPr>
              <w:pStyle w:val="TAL"/>
              <w:rPr>
                <w:lang w:eastAsia="en-GB"/>
              </w:rPr>
            </w:pPr>
            <w:r w:rsidRPr="00867FDE">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rsidR="0089532A" w:rsidRPr="00867FDE" w:rsidRDefault="0089532A" w:rsidP="00C078A3">
            <w:pPr>
              <w:pStyle w:val="TAL"/>
              <w:rPr>
                <w:lang w:eastAsia="en-GB"/>
              </w:rPr>
            </w:pPr>
            <w:r w:rsidRPr="00867FDE">
              <w:rPr>
                <w:lang w:eastAsia="en-GB"/>
              </w:rPr>
              <w:t>RoamingOdb</w:t>
            </w:r>
          </w:p>
        </w:tc>
        <w:tc>
          <w:tcPr>
            <w:tcW w:w="425" w:type="dxa"/>
            <w:tcBorders>
              <w:top w:val="single" w:sz="4" w:space="0" w:color="auto"/>
              <w:left w:val="single" w:sz="4" w:space="0" w:color="auto"/>
              <w:bottom w:val="single" w:sz="4" w:space="0" w:color="auto"/>
              <w:right w:val="single" w:sz="4" w:space="0" w:color="auto"/>
            </w:tcBorders>
            <w:hideMark/>
          </w:tcPr>
          <w:p w:rsidR="0089532A" w:rsidRPr="00867FDE" w:rsidRDefault="0089532A" w:rsidP="00C078A3">
            <w:pPr>
              <w:pStyle w:val="TAC"/>
              <w:rPr>
                <w:lang w:eastAsia="en-GB"/>
              </w:rPr>
            </w:pPr>
            <w:r w:rsidRPr="00867FDE">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rsidR="0089532A" w:rsidRPr="00867FDE" w:rsidRDefault="0089532A" w:rsidP="00C078A3">
            <w:pPr>
              <w:pStyle w:val="TAL"/>
              <w:rPr>
                <w:lang w:eastAsia="en-GB"/>
              </w:rPr>
            </w:pPr>
            <w:r w:rsidRPr="00867FDE">
              <w:rPr>
                <w:lang w:eastAsia="en-GB"/>
              </w:rPr>
              <w:t>0..1</w:t>
            </w:r>
          </w:p>
        </w:tc>
        <w:tc>
          <w:tcPr>
            <w:tcW w:w="4359" w:type="dxa"/>
            <w:tcBorders>
              <w:top w:val="single" w:sz="4" w:space="0" w:color="auto"/>
              <w:left w:val="single" w:sz="4" w:space="0" w:color="auto"/>
              <w:bottom w:val="single" w:sz="4" w:space="0" w:color="auto"/>
              <w:right w:val="single" w:sz="4" w:space="0" w:color="auto"/>
            </w:tcBorders>
          </w:tcPr>
          <w:p w:rsidR="0089532A" w:rsidRPr="00867FDE" w:rsidRDefault="0089532A" w:rsidP="00C078A3">
            <w:pPr>
              <w:pStyle w:val="TAL"/>
              <w:rPr>
                <w:rFonts w:cs="Arial"/>
                <w:szCs w:val="18"/>
                <w:lang w:eastAsia="en-GB"/>
              </w:rPr>
            </w:pPr>
            <w:r w:rsidRPr="00867FDE">
              <w:rPr>
                <w:lang w:eastAsia="en-GB"/>
              </w:rPr>
              <w:t>Barring of Roaming (see 3GPP TS 23.015 [</w:t>
            </w:r>
            <w:r w:rsidR="00910119" w:rsidRPr="00867FDE">
              <w:rPr>
                <w:lang w:eastAsia="en-GB"/>
              </w:rPr>
              <w:t>26</w:t>
            </w:r>
            <w:r w:rsidRPr="00867FDE">
              <w:rPr>
                <w:lang w:eastAsia="en-GB"/>
              </w:rPr>
              <w:t>]).</w:t>
            </w:r>
          </w:p>
          <w:p w:rsidR="0089532A" w:rsidRPr="00867FDE" w:rsidRDefault="0089532A" w:rsidP="00C078A3">
            <w:pPr>
              <w:pStyle w:val="TAL"/>
              <w:rPr>
                <w:lang w:eastAsia="en-GB"/>
              </w:rPr>
            </w:pPr>
          </w:p>
        </w:tc>
      </w:tr>
    </w:tbl>
    <w:p w:rsidR="00F42070" w:rsidRPr="00867FDE" w:rsidRDefault="00F42070" w:rsidP="00990B6A"/>
    <w:p w:rsidR="00296CD9" w:rsidRPr="00867FDE" w:rsidRDefault="00296CD9" w:rsidP="00296CD9">
      <w:pPr>
        <w:pStyle w:val="Heading2"/>
      </w:pPr>
      <w:bookmarkStart w:id="671" w:name="_Toc24925925"/>
      <w:bookmarkStart w:id="672" w:name="_Toc24926103"/>
      <w:bookmarkStart w:id="673" w:name="_Toc24926279"/>
      <w:bookmarkStart w:id="674" w:name="_Toc27592918"/>
      <w:r w:rsidRPr="00867FDE">
        <w:t>5.8</w:t>
      </w:r>
      <w:r w:rsidRPr="00867FDE">
        <w:tab/>
        <w:t>Data Types related to Charging</w:t>
      </w:r>
      <w:bookmarkEnd w:id="671"/>
      <w:bookmarkEnd w:id="672"/>
      <w:bookmarkEnd w:id="673"/>
      <w:bookmarkEnd w:id="674"/>
    </w:p>
    <w:p w:rsidR="00296CD9" w:rsidRPr="00867FDE" w:rsidRDefault="00296CD9" w:rsidP="00296CD9">
      <w:pPr>
        <w:pStyle w:val="Heading3"/>
      </w:pPr>
      <w:bookmarkStart w:id="675" w:name="_Toc24925926"/>
      <w:bookmarkStart w:id="676" w:name="_Toc24926104"/>
      <w:bookmarkStart w:id="677" w:name="_Toc24926280"/>
      <w:bookmarkStart w:id="678" w:name="_Toc27592919"/>
      <w:r w:rsidRPr="00867FDE">
        <w:t>5.8.1</w:t>
      </w:r>
      <w:r w:rsidRPr="00867FDE">
        <w:tab/>
        <w:t>Introduction</w:t>
      </w:r>
      <w:bookmarkEnd w:id="675"/>
      <w:bookmarkEnd w:id="676"/>
      <w:bookmarkEnd w:id="677"/>
      <w:bookmarkEnd w:id="678"/>
    </w:p>
    <w:p w:rsidR="00296CD9" w:rsidRPr="00867FDE" w:rsidRDefault="00296CD9" w:rsidP="00296CD9">
      <w:r w:rsidRPr="00867FDE">
        <w:t>This clause defines common data types related to Charging.</w:t>
      </w:r>
    </w:p>
    <w:p w:rsidR="00296CD9" w:rsidRPr="00867FDE" w:rsidRDefault="00296CD9" w:rsidP="00296CD9">
      <w:pPr>
        <w:pStyle w:val="Heading3"/>
      </w:pPr>
      <w:bookmarkStart w:id="679" w:name="_Toc24925927"/>
      <w:bookmarkStart w:id="680" w:name="_Toc24926105"/>
      <w:bookmarkStart w:id="681" w:name="_Toc24926281"/>
      <w:bookmarkStart w:id="682" w:name="_Toc27592920"/>
      <w:r w:rsidRPr="00867FDE">
        <w:t>5.8.2</w:t>
      </w:r>
      <w:r w:rsidRPr="00867FDE">
        <w:tab/>
        <w:t>Simple Data Types</w:t>
      </w:r>
      <w:bookmarkEnd w:id="679"/>
      <w:bookmarkEnd w:id="680"/>
      <w:bookmarkEnd w:id="681"/>
      <w:bookmarkEnd w:id="682"/>
    </w:p>
    <w:p w:rsidR="00296CD9" w:rsidRPr="00867FDE" w:rsidRDefault="00296CD9" w:rsidP="00296CD9">
      <w:r w:rsidRPr="00867FDE">
        <w:t xml:space="preserve">This </w:t>
      </w:r>
      <w:r w:rsidR="00A06A4D" w:rsidRPr="00867FDE">
        <w:t>clause</w:t>
      </w:r>
      <w:r w:rsidRPr="00867FDE">
        <w:t xml:space="preserve"> specifies common simple data types.</w:t>
      </w:r>
    </w:p>
    <w:p w:rsidR="00296CD9" w:rsidRPr="00867FDE" w:rsidRDefault="00296CD9" w:rsidP="00296CD9">
      <w:pPr>
        <w:pStyle w:val="TH"/>
      </w:pPr>
      <w:r w:rsidRPr="00867FDE">
        <w:t>Table 5.8.2-1: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296CD9" w:rsidRPr="00867FDE" w:rsidTr="00601C14">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867FDE" w:rsidRDefault="00296CD9" w:rsidP="00601C14">
            <w:pPr>
              <w:pStyle w:val="TAH"/>
            </w:pPr>
            <w:r w:rsidRPr="00867FD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867FDE" w:rsidRDefault="00296CD9" w:rsidP="00601C14">
            <w:pPr>
              <w:pStyle w:val="TAH"/>
            </w:pPr>
            <w:r w:rsidRPr="00867FD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296CD9" w:rsidRPr="00867FDE" w:rsidRDefault="00296CD9" w:rsidP="00601C14">
            <w:pPr>
              <w:pStyle w:val="TAH"/>
            </w:pPr>
            <w:r w:rsidRPr="00867FDE">
              <w:t>Description</w:t>
            </w:r>
          </w:p>
        </w:tc>
      </w:tr>
      <w:tr w:rsidR="000B5D45"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Pr="00867FDE" w:rsidRDefault="000B5D45" w:rsidP="000B5D45">
            <w:pPr>
              <w:pStyle w:val="TAL"/>
            </w:pPr>
            <w:r w:rsidRPr="00867FDE">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Pr="00867FDE" w:rsidRDefault="000B5D45" w:rsidP="000B5D45">
            <w:pPr>
              <w:pStyle w:val="TAL"/>
            </w:pPr>
            <w:r w:rsidRPr="00867FDE">
              <w:t>Uint32</w:t>
            </w:r>
          </w:p>
        </w:tc>
        <w:tc>
          <w:tcPr>
            <w:tcW w:w="2952" w:type="pct"/>
            <w:tcBorders>
              <w:top w:val="single" w:sz="4" w:space="0" w:color="auto"/>
              <w:left w:val="nil"/>
              <w:bottom w:val="single" w:sz="4" w:space="0" w:color="auto"/>
              <w:right w:val="single" w:sz="8" w:space="0" w:color="auto"/>
            </w:tcBorders>
          </w:tcPr>
          <w:p w:rsidR="000B5D45" w:rsidRPr="00867FDE" w:rsidRDefault="000B5D45" w:rsidP="000B5D45">
            <w:pPr>
              <w:pStyle w:val="TAL"/>
              <w:rPr>
                <w:lang w:eastAsia="zh-CN"/>
              </w:rPr>
            </w:pPr>
            <w:r w:rsidRPr="00867FDE">
              <w:rPr>
                <w:lang w:bidi="ar-IQ"/>
              </w:rPr>
              <w:t>Charging identifier allowing correlation of charging information</w:t>
            </w:r>
          </w:p>
        </w:tc>
      </w:tr>
      <w:tr w:rsidR="003A7EB9"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ApplicationChargingId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string</w:t>
            </w:r>
          </w:p>
        </w:tc>
        <w:tc>
          <w:tcPr>
            <w:tcW w:w="2952" w:type="pct"/>
            <w:tcBorders>
              <w:top w:val="single" w:sz="4" w:space="0" w:color="auto"/>
              <w:left w:val="nil"/>
              <w:bottom w:val="single" w:sz="4" w:space="0" w:color="auto"/>
              <w:right w:val="single" w:sz="8" w:space="0" w:color="auto"/>
            </w:tcBorders>
          </w:tcPr>
          <w:p w:rsidR="003A7EB9" w:rsidRPr="00867FDE" w:rsidRDefault="003A7EB9" w:rsidP="003A7EB9">
            <w:pPr>
              <w:pStyle w:val="TAL"/>
              <w:rPr>
                <w:lang w:bidi="ar-IQ"/>
              </w:rPr>
            </w:pPr>
            <w:r w:rsidRPr="00867FDE">
              <w:rPr>
                <w:lang w:bidi="ar-IQ"/>
              </w:rPr>
              <w:t>Application provided charging identifier allowing correlation of charging information.</w:t>
            </w:r>
          </w:p>
        </w:tc>
      </w:tr>
      <w:tr w:rsidR="003A7EB9"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Uint32</w:t>
            </w:r>
          </w:p>
        </w:tc>
        <w:tc>
          <w:tcPr>
            <w:tcW w:w="2952" w:type="pct"/>
            <w:tcBorders>
              <w:top w:val="single" w:sz="4" w:space="0" w:color="auto"/>
              <w:left w:val="nil"/>
              <w:bottom w:val="single" w:sz="4" w:space="0" w:color="auto"/>
              <w:right w:val="single" w:sz="8" w:space="0" w:color="auto"/>
            </w:tcBorders>
          </w:tcPr>
          <w:p w:rsidR="003A7EB9" w:rsidRPr="00867FDE" w:rsidRDefault="003A7EB9" w:rsidP="003A7EB9">
            <w:pPr>
              <w:pStyle w:val="TAL"/>
              <w:rPr>
                <w:lang w:bidi="ar-IQ"/>
              </w:rPr>
            </w:pPr>
            <w:r w:rsidRPr="00867FDE">
              <w:rPr>
                <w:lang w:eastAsia="zh-CN"/>
              </w:rPr>
              <w:t>Identifier of a Rating Group</w:t>
            </w:r>
          </w:p>
        </w:tc>
      </w:tr>
      <w:tr w:rsidR="003A7EB9" w:rsidRPr="00867FDE"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A7EB9" w:rsidRPr="00867FDE" w:rsidRDefault="003A7EB9" w:rsidP="003A7EB9">
            <w:pPr>
              <w:pStyle w:val="TAL"/>
            </w:pPr>
            <w:r w:rsidRPr="00867FDE">
              <w:t>Uint32</w:t>
            </w:r>
          </w:p>
        </w:tc>
        <w:tc>
          <w:tcPr>
            <w:tcW w:w="2952" w:type="pct"/>
            <w:tcBorders>
              <w:top w:val="single" w:sz="4" w:space="0" w:color="auto"/>
              <w:left w:val="nil"/>
              <w:bottom w:val="single" w:sz="4" w:space="0" w:color="auto"/>
              <w:right w:val="single" w:sz="8" w:space="0" w:color="auto"/>
            </w:tcBorders>
          </w:tcPr>
          <w:p w:rsidR="003A7EB9" w:rsidRPr="00867FDE" w:rsidRDefault="003A7EB9" w:rsidP="003A7EB9">
            <w:pPr>
              <w:pStyle w:val="TAL"/>
              <w:rPr>
                <w:lang w:eastAsia="zh-CN"/>
              </w:rPr>
            </w:pPr>
            <w:r w:rsidRPr="00867FDE">
              <w:rPr>
                <w:lang w:eastAsia="zh-CN"/>
              </w:rPr>
              <w:t>Identifier of a Service</w:t>
            </w:r>
          </w:p>
        </w:tc>
      </w:tr>
    </w:tbl>
    <w:p w:rsidR="00296CD9" w:rsidRPr="00867FDE" w:rsidRDefault="00296CD9" w:rsidP="00296CD9"/>
    <w:p w:rsidR="00296CD9" w:rsidRPr="00867FDE" w:rsidRDefault="00296CD9" w:rsidP="00296CD9">
      <w:pPr>
        <w:pStyle w:val="Heading3"/>
      </w:pPr>
      <w:bookmarkStart w:id="683" w:name="_Toc24925928"/>
      <w:bookmarkStart w:id="684" w:name="_Toc24926106"/>
      <w:bookmarkStart w:id="685" w:name="_Toc24926282"/>
      <w:bookmarkStart w:id="686" w:name="_Toc27592921"/>
      <w:r w:rsidRPr="00867FDE">
        <w:t>5.8.3</w:t>
      </w:r>
      <w:r w:rsidRPr="00867FDE">
        <w:tab/>
        <w:t>Enumerations</w:t>
      </w:r>
      <w:bookmarkEnd w:id="683"/>
      <w:bookmarkEnd w:id="684"/>
      <w:bookmarkEnd w:id="685"/>
      <w:bookmarkEnd w:id="686"/>
    </w:p>
    <w:p w:rsidR="00296CD9" w:rsidRPr="00867FDE" w:rsidRDefault="00296CD9" w:rsidP="00296CD9">
      <w:pPr>
        <w:pStyle w:val="Heading3"/>
      </w:pPr>
      <w:bookmarkStart w:id="687" w:name="_Toc24925929"/>
      <w:bookmarkStart w:id="688" w:name="_Toc24926107"/>
      <w:bookmarkStart w:id="689" w:name="_Toc24926283"/>
      <w:bookmarkStart w:id="690" w:name="_Toc27592922"/>
      <w:r w:rsidRPr="00867FDE">
        <w:t>5.8.4</w:t>
      </w:r>
      <w:r w:rsidRPr="00867FDE">
        <w:tab/>
        <w:t>Structured Data Types</w:t>
      </w:r>
      <w:bookmarkEnd w:id="687"/>
      <w:bookmarkEnd w:id="688"/>
      <w:bookmarkEnd w:id="689"/>
      <w:bookmarkEnd w:id="690"/>
    </w:p>
    <w:p w:rsidR="00296CD9" w:rsidRPr="00867FDE" w:rsidRDefault="00296CD9" w:rsidP="00296CD9">
      <w:pPr>
        <w:pStyle w:val="Heading4"/>
      </w:pPr>
      <w:bookmarkStart w:id="691" w:name="_Toc24925930"/>
      <w:bookmarkStart w:id="692" w:name="_Toc24926108"/>
      <w:bookmarkStart w:id="693" w:name="_Toc24926284"/>
      <w:bookmarkStart w:id="694" w:name="_Toc27592923"/>
      <w:r w:rsidRPr="00867FDE">
        <w:t>5.8.4.1</w:t>
      </w:r>
      <w:r w:rsidRPr="00867FDE">
        <w:tab/>
        <w:t>Type: SecondaryRatUsageReport</w:t>
      </w:r>
      <w:bookmarkEnd w:id="691"/>
      <w:bookmarkEnd w:id="692"/>
      <w:bookmarkEnd w:id="693"/>
      <w:bookmarkEnd w:id="694"/>
    </w:p>
    <w:p w:rsidR="00296CD9" w:rsidRPr="00867FDE" w:rsidRDefault="00296CD9" w:rsidP="00296CD9">
      <w:pPr>
        <w:pStyle w:val="TH"/>
      </w:pPr>
      <w:r w:rsidRPr="00867FDE">
        <w:rPr>
          <w:noProof/>
        </w:rPr>
        <w:t>Table </w:t>
      </w:r>
      <w:r w:rsidRPr="00867FDE">
        <w:t xml:space="preserve">5.8.4.1-1: </w:t>
      </w:r>
      <w:r w:rsidRPr="00867FDE">
        <w:rPr>
          <w:noProof/>
        </w:rPr>
        <w:t>Definition of type SecondaryRat</w:t>
      </w:r>
      <w:r w:rsidRPr="00867FDE">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Pr="00867FDE" w:rsidRDefault="00296CD9" w:rsidP="00601C14">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rPr>
                <w:rFonts w:cs="Arial"/>
                <w:szCs w:val="18"/>
              </w:rPr>
            </w:pPr>
            <w:r w:rsidRPr="00867FDE">
              <w:rPr>
                <w:rFonts w:cs="Arial"/>
                <w:szCs w:val="18"/>
              </w:rPr>
              <w:t>Description</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secondaryRatType</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RatType</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Secondary RAT type</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qosFlowsUsageData</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array(QosFlowUsageReport)</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1..N</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 xml:space="preserve">QoS flows usage data </w:t>
            </w:r>
          </w:p>
        </w:tc>
      </w:tr>
    </w:tbl>
    <w:p w:rsidR="00296CD9" w:rsidRPr="00867FDE" w:rsidRDefault="00296CD9" w:rsidP="00296CD9">
      <w:pPr>
        <w:rPr>
          <w:noProof/>
        </w:rPr>
      </w:pPr>
    </w:p>
    <w:p w:rsidR="00296CD9" w:rsidRPr="00867FDE" w:rsidRDefault="00296CD9" w:rsidP="00296CD9">
      <w:pPr>
        <w:pStyle w:val="Heading4"/>
      </w:pPr>
      <w:bookmarkStart w:id="695" w:name="_Toc24925931"/>
      <w:bookmarkStart w:id="696" w:name="_Toc24926109"/>
      <w:bookmarkStart w:id="697" w:name="_Toc24926285"/>
      <w:bookmarkStart w:id="698" w:name="_Toc27592924"/>
      <w:r w:rsidRPr="00867FDE">
        <w:lastRenderedPageBreak/>
        <w:t>5.8.4.2</w:t>
      </w:r>
      <w:r w:rsidRPr="00867FDE">
        <w:tab/>
        <w:t>Type: QoSFlowUsageReport</w:t>
      </w:r>
      <w:bookmarkEnd w:id="695"/>
      <w:bookmarkEnd w:id="696"/>
      <w:bookmarkEnd w:id="697"/>
      <w:bookmarkEnd w:id="698"/>
    </w:p>
    <w:p w:rsidR="00296CD9" w:rsidRPr="00867FDE" w:rsidRDefault="00296CD9" w:rsidP="00296CD9">
      <w:pPr>
        <w:pStyle w:val="TH"/>
      </w:pPr>
      <w:r w:rsidRPr="00867FDE">
        <w:rPr>
          <w:noProof/>
        </w:rPr>
        <w:t>Table </w:t>
      </w:r>
      <w:r w:rsidRPr="00867FDE">
        <w:t xml:space="preserve">5.8.4.2-1: </w:t>
      </w:r>
      <w:r w:rsidRPr="00867FDE">
        <w:rPr>
          <w:noProof/>
        </w:rPr>
        <w:t xml:space="preserve">Definition of type </w:t>
      </w:r>
      <w:r w:rsidRPr="00867FDE">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Pr="00867FDE" w:rsidRDefault="00296CD9" w:rsidP="00601C14">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867FDE" w:rsidRDefault="00296CD9" w:rsidP="00601C14">
            <w:pPr>
              <w:pStyle w:val="TAH"/>
              <w:rPr>
                <w:rFonts w:cs="Arial"/>
                <w:szCs w:val="18"/>
              </w:rPr>
            </w:pPr>
            <w:r w:rsidRPr="00867FDE">
              <w:rPr>
                <w:rFonts w:cs="Arial"/>
                <w:szCs w:val="18"/>
              </w:rPr>
              <w:t>Description</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qfi</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Qfi</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QoS Flow Indicator</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startTimeStamp</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UTC time indicating the start time of the collection period of the included usage data for DL and UL.</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endTimeStamp</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UTC time indicating the end time of the collection period of the included usage data for DL and UL.</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downlinkVolume</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Int64</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Data usage for DL, encoding a number of octets</w:t>
            </w:r>
          </w:p>
        </w:tc>
      </w:tr>
      <w:tr w:rsidR="00296CD9" w:rsidRPr="00867FDE"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uplinkVolume</w:t>
            </w:r>
          </w:p>
        </w:tc>
        <w:tc>
          <w:tcPr>
            <w:tcW w:w="15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Int64</w:t>
            </w:r>
          </w:p>
        </w:tc>
        <w:tc>
          <w:tcPr>
            <w:tcW w:w="425"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296CD9" w:rsidRPr="00867FDE" w:rsidRDefault="00296CD9" w:rsidP="00601C14">
            <w:pPr>
              <w:pStyle w:val="TAL"/>
              <w:rPr>
                <w:rFonts w:cs="Arial"/>
                <w:szCs w:val="18"/>
              </w:rPr>
            </w:pPr>
            <w:r w:rsidRPr="00867FDE">
              <w:rPr>
                <w:rFonts w:cs="Arial"/>
                <w:szCs w:val="18"/>
              </w:rPr>
              <w:t>Data usage for UL, encoding a number of octets</w:t>
            </w:r>
          </w:p>
        </w:tc>
      </w:tr>
    </w:tbl>
    <w:p w:rsidR="00296CD9" w:rsidRPr="00867FDE" w:rsidRDefault="00296CD9" w:rsidP="00296CD9"/>
    <w:p w:rsidR="00C37436" w:rsidRPr="00867FDE" w:rsidRDefault="00C37436" w:rsidP="00C37436">
      <w:pPr>
        <w:pStyle w:val="Heading4"/>
      </w:pPr>
      <w:bookmarkStart w:id="699" w:name="_Toc24925932"/>
      <w:bookmarkStart w:id="700" w:name="_Toc24926110"/>
      <w:bookmarkStart w:id="701" w:name="_Toc24926286"/>
      <w:bookmarkStart w:id="702" w:name="_Toc27592925"/>
      <w:r w:rsidRPr="00867FDE">
        <w:t>5.8.4.3</w:t>
      </w:r>
      <w:r w:rsidRPr="00867FDE">
        <w:tab/>
        <w:t>Type: SecondaryRatUsageInfo</w:t>
      </w:r>
      <w:bookmarkEnd w:id="699"/>
      <w:bookmarkEnd w:id="700"/>
      <w:bookmarkEnd w:id="701"/>
      <w:bookmarkEnd w:id="702"/>
    </w:p>
    <w:p w:rsidR="00C37436" w:rsidRPr="00867FDE" w:rsidRDefault="00C37436" w:rsidP="00C37436">
      <w:pPr>
        <w:pStyle w:val="TH"/>
      </w:pPr>
      <w:r w:rsidRPr="00867FDE">
        <w:rPr>
          <w:noProof/>
        </w:rPr>
        <w:t>Table </w:t>
      </w:r>
      <w:r w:rsidRPr="00867FDE">
        <w:t xml:space="preserve">5.8.4.3-1: </w:t>
      </w:r>
      <w:r w:rsidRPr="00867FDE">
        <w:rPr>
          <w:noProof/>
        </w:rPr>
        <w:t>Definition of type SecondaryRat</w:t>
      </w:r>
      <w:r w:rsidRPr="00867FDE">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Pr="00867FDE" w:rsidRDefault="00C37436" w:rsidP="004F0C2E">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rPr>
                <w:rFonts w:cs="Arial"/>
                <w:szCs w:val="18"/>
              </w:rPr>
            </w:pPr>
            <w:r w:rsidRPr="00867FDE">
              <w:rPr>
                <w:rFonts w:cs="Arial"/>
                <w:szCs w:val="18"/>
              </w:rPr>
              <w:t>Description</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secondaryRatType</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RatType</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Secondary RAT type</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qosFlowsUsageData</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array(QosFlowUsageReport)</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1..N</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 xml:space="preserve">QoS flows usage data </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pduSessionUsageData</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array(VolumeTimedReport)</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O</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1..N</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PDU session usage data</w:t>
            </w:r>
          </w:p>
        </w:tc>
      </w:tr>
    </w:tbl>
    <w:p w:rsidR="00C37436" w:rsidRPr="00867FDE" w:rsidRDefault="00C37436" w:rsidP="00C37436">
      <w:pPr>
        <w:rPr>
          <w:noProof/>
        </w:rPr>
      </w:pPr>
    </w:p>
    <w:p w:rsidR="00C37436" w:rsidRPr="00867FDE" w:rsidRDefault="00C37436" w:rsidP="00C37436">
      <w:pPr>
        <w:pStyle w:val="Heading4"/>
      </w:pPr>
      <w:bookmarkStart w:id="703" w:name="_Toc24925933"/>
      <w:bookmarkStart w:id="704" w:name="_Toc24926111"/>
      <w:bookmarkStart w:id="705" w:name="_Toc24926287"/>
      <w:bookmarkStart w:id="706" w:name="_Toc27592926"/>
      <w:r w:rsidRPr="00867FDE">
        <w:t>5.8.4.4</w:t>
      </w:r>
      <w:r w:rsidRPr="00867FDE">
        <w:tab/>
        <w:t>Type: VolumeTimedReport</w:t>
      </w:r>
      <w:bookmarkEnd w:id="703"/>
      <w:bookmarkEnd w:id="704"/>
      <w:bookmarkEnd w:id="705"/>
      <w:bookmarkEnd w:id="706"/>
    </w:p>
    <w:p w:rsidR="00C37436" w:rsidRPr="00867FDE" w:rsidRDefault="00C37436" w:rsidP="00C37436">
      <w:pPr>
        <w:pStyle w:val="TH"/>
      </w:pPr>
      <w:r w:rsidRPr="00867FDE">
        <w:rPr>
          <w:noProof/>
        </w:rPr>
        <w:t>Table </w:t>
      </w:r>
      <w:r w:rsidRPr="00867FDE">
        <w:t xml:space="preserve">5.8.4.4-1: </w:t>
      </w:r>
      <w:r w:rsidRPr="00867FDE">
        <w:rPr>
          <w:noProof/>
        </w:rPr>
        <w:t xml:space="preserve">Definition of type </w:t>
      </w:r>
      <w:r w:rsidRPr="00867FDE">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pPr>
            <w:r w:rsidRPr="00867FD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Pr="00867FDE" w:rsidRDefault="00C37436" w:rsidP="004F0C2E">
            <w:pPr>
              <w:pStyle w:val="TAH"/>
              <w:jc w:val="left"/>
            </w:pPr>
            <w:r w:rsidRPr="00867F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867FDE" w:rsidRDefault="00C37436" w:rsidP="004F0C2E">
            <w:pPr>
              <w:pStyle w:val="TAH"/>
              <w:rPr>
                <w:rFonts w:cs="Arial"/>
                <w:szCs w:val="18"/>
              </w:rPr>
            </w:pPr>
            <w:r w:rsidRPr="00867FDE">
              <w:rPr>
                <w:rFonts w:cs="Arial"/>
                <w:szCs w:val="18"/>
              </w:rPr>
              <w:t>Description</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startTimeStamp</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UTC time indicating the start time of the collection period of the included usage data for DL and UL.</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endTimeStamp</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DateTime</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UTC time indicating the end time of the collection period of the included usage data for DL and UL.</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downlinkVolume</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Int64</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Data usage for DL, encoding a number of octets</w:t>
            </w:r>
          </w:p>
        </w:tc>
      </w:tr>
      <w:tr w:rsidR="00C37436" w:rsidRPr="00867FDE"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uplinkVolume</w:t>
            </w:r>
          </w:p>
        </w:tc>
        <w:tc>
          <w:tcPr>
            <w:tcW w:w="15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Int64</w:t>
            </w:r>
          </w:p>
        </w:tc>
        <w:tc>
          <w:tcPr>
            <w:tcW w:w="425"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C"/>
            </w:pPr>
            <w:r w:rsidRPr="00867FDE">
              <w:t>M</w:t>
            </w:r>
          </w:p>
        </w:tc>
        <w:tc>
          <w:tcPr>
            <w:tcW w:w="1134"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pPr>
            <w:r w:rsidRPr="00867FDE">
              <w:t>1</w:t>
            </w:r>
          </w:p>
        </w:tc>
        <w:tc>
          <w:tcPr>
            <w:tcW w:w="4359" w:type="dxa"/>
            <w:tcBorders>
              <w:top w:val="single" w:sz="4" w:space="0" w:color="auto"/>
              <w:left w:val="single" w:sz="4" w:space="0" w:color="auto"/>
              <w:bottom w:val="single" w:sz="4" w:space="0" w:color="auto"/>
              <w:right w:val="single" w:sz="4" w:space="0" w:color="auto"/>
            </w:tcBorders>
          </w:tcPr>
          <w:p w:rsidR="00C37436" w:rsidRPr="00867FDE" w:rsidRDefault="00C37436" w:rsidP="004F0C2E">
            <w:pPr>
              <w:pStyle w:val="TAL"/>
              <w:rPr>
                <w:rFonts w:cs="Arial"/>
                <w:szCs w:val="18"/>
              </w:rPr>
            </w:pPr>
            <w:r w:rsidRPr="00867FDE">
              <w:rPr>
                <w:rFonts w:cs="Arial"/>
                <w:szCs w:val="18"/>
              </w:rPr>
              <w:t>Data usage for UL, encoding a number of octets</w:t>
            </w:r>
          </w:p>
        </w:tc>
      </w:tr>
    </w:tbl>
    <w:p w:rsidR="00C37436" w:rsidRPr="00867FDE" w:rsidRDefault="00C37436" w:rsidP="00C37436">
      <w:pPr>
        <w:rPr>
          <w:noProof/>
        </w:rPr>
      </w:pPr>
    </w:p>
    <w:p w:rsidR="00296CD9" w:rsidRPr="00867FDE" w:rsidRDefault="00296CD9" w:rsidP="00990B6A"/>
    <w:p w:rsidR="00584F18" w:rsidRPr="00867FDE" w:rsidRDefault="00584F18" w:rsidP="00584F18">
      <w:pPr>
        <w:pStyle w:val="Heading8"/>
      </w:pPr>
      <w:bookmarkStart w:id="707" w:name="_Toc27592927"/>
      <w:r w:rsidRPr="00867FDE">
        <w:t>Annex A (normative):</w:t>
      </w:r>
      <w:r w:rsidRPr="00867FDE">
        <w:br/>
        <w:t>OpenAPI specification</w:t>
      </w:r>
      <w:bookmarkEnd w:id="707"/>
    </w:p>
    <w:p w:rsidR="00584F18" w:rsidRPr="00867FDE" w:rsidRDefault="00584F18" w:rsidP="00584F18">
      <w:pPr>
        <w:pStyle w:val="Heading2"/>
      </w:pPr>
      <w:bookmarkStart w:id="708" w:name="_Toc24925934"/>
      <w:bookmarkStart w:id="709" w:name="_Toc24926112"/>
      <w:bookmarkStart w:id="710" w:name="_Toc24926288"/>
      <w:bookmarkStart w:id="711" w:name="_Toc27592928"/>
      <w:r w:rsidRPr="00867FDE">
        <w:t>A.1</w:t>
      </w:r>
      <w:r w:rsidRPr="00867FDE">
        <w:tab/>
        <w:t>General</w:t>
      </w:r>
      <w:bookmarkEnd w:id="708"/>
      <w:bookmarkEnd w:id="709"/>
      <w:bookmarkEnd w:id="710"/>
      <w:bookmarkEnd w:id="711"/>
    </w:p>
    <w:p w:rsidR="006D16A2" w:rsidRPr="00867FDE" w:rsidRDefault="006D16A2" w:rsidP="006D16A2">
      <w:pPr>
        <w:rPr>
          <w:lang w:val="en-US"/>
        </w:rPr>
      </w:pPr>
      <w:r w:rsidRPr="00867FDE">
        <w:rPr>
          <w:lang w:val="en-US"/>
        </w:rPr>
        <w:t>This Annex specifies the formal definition of common data types. It consists of an OpenAPI 3.0.0 specification, in YAML format.</w:t>
      </w:r>
    </w:p>
    <w:p w:rsidR="002B6842" w:rsidRPr="00867FDE" w:rsidRDefault="002B6842" w:rsidP="002B6842">
      <w:r w:rsidRPr="00867FDE">
        <w:t>This Annex takes precedence when being discrepant to other parts of the specification with respect to the encoding of information elements and methods within the API(s).</w:t>
      </w:r>
    </w:p>
    <w:p w:rsidR="002B6842" w:rsidRPr="00867FDE" w:rsidRDefault="002B6842" w:rsidP="002B6842">
      <w:pPr>
        <w:pStyle w:val="NO"/>
      </w:pPr>
      <w:r w:rsidRPr="00867FDE">
        <w:t>NOTE 1:</w:t>
      </w:r>
      <w:r w:rsidRPr="00867FDE">
        <w:tab/>
        <w:t>The semantics and procedures, as well as conditions, e.g. for the applicability and allowed combinations of attributes or values, not expressed in the OpenAPI definitions but defined in other parts of the specification also apply.</w:t>
      </w:r>
    </w:p>
    <w:p w:rsidR="002B6842" w:rsidRPr="00867FDE" w:rsidRDefault="002B6842" w:rsidP="002B6842">
      <w:r w:rsidRPr="00867FDE">
        <w:t xml:space="preserve">Informative copies of the OpenAPI specification files contained in this 3GPP Technical Specification are available on the public 3GPP file server in the following locations </w:t>
      </w:r>
      <w:r w:rsidRPr="00867FDE">
        <w:rPr>
          <w:lang w:eastAsia="zh-CN"/>
        </w:rPr>
        <w:t>(see clause 5B of the</w:t>
      </w:r>
      <w:r w:rsidR="005D14F1" w:rsidRPr="00867FDE">
        <w:rPr>
          <w:lang w:eastAsia="zh-CN"/>
        </w:rPr>
        <w:t xml:space="preserve"> 3GPP TR 21.900 [</w:t>
      </w:r>
      <w:r w:rsidR="00235DDF" w:rsidRPr="00867FDE">
        <w:rPr>
          <w:lang w:eastAsia="zh-CN"/>
        </w:rPr>
        <w:t>27</w:t>
      </w:r>
      <w:r w:rsidRPr="00867FDE">
        <w:rPr>
          <w:lang w:eastAsia="zh-CN"/>
        </w:rPr>
        <w:t>] for further information)</w:t>
      </w:r>
      <w:r w:rsidRPr="00867FDE">
        <w:t>:</w:t>
      </w:r>
    </w:p>
    <w:p w:rsidR="002B6842" w:rsidRPr="00867FDE" w:rsidRDefault="002B6842" w:rsidP="002B6842">
      <w:pPr>
        <w:pStyle w:val="B1"/>
        <w:rPr>
          <w:lang w:eastAsia="zh-CN"/>
        </w:rPr>
      </w:pPr>
      <w:r w:rsidRPr="00867FDE">
        <w:lastRenderedPageBreak/>
        <w:t>-</w:t>
      </w:r>
      <w:r w:rsidRPr="00867FDE">
        <w:tab/>
      </w:r>
      <w:hyperlink r:id="rId12" w:history="1">
        <w:r w:rsidRPr="00867FDE">
          <w:rPr>
            <w:rStyle w:val="Hyperlink"/>
          </w:rPr>
          <w:t>https://www.3gpp.org/ftp/Specs/archive/OpenAPI/&lt;Release&gt;/</w:t>
        </w:r>
      </w:hyperlink>
      <w:r w:rsidRPr="00867FDE">
        <w:rPr>
          <w:lang w:eastAsia="zh-CN"/>
        </w:rPr>
        <w:t>, and</w:t>
      </w:r>
    </w:p>
    <w:p w:rsidR="002B6842" w:rsidRPr="00867FDE" w:rsidRDefault="002B6842" w:rsidP="002B6842">
      <w:pPr>
        <w:pStyle w:val="B1"/>
      </w:pPr>
      <w:r w:rsidRPr="00867FDE">
        <w:rPr>
          <w:lang w:eastAsia="zh-CN"/>
        </w:rPr>
        <w:t>-</w:t>
      </w:r>
      <w:r w:rsidRPr="00867FDE">
        <w:rPr>
          <w:lang w:eastAsia="zh-CN"/>
        </w:rPr>
        <w:tab/>
      </w:r>
      <w:hyperlink r:id="rId13" w:history="1">
        <w:r w:rsidRPr="00867FDE">
          <w:rPr>
            <w:rStyle w:val="Hyperlink"/>
          </w:rPr>
          <w:t>https://www.3gpp.org/ftp/Specs/&lt;Plenary&gt;/&lt;Release&gt;/OpenAPI/</w:t>
        </w:r>
      </w:hyperlink>
      <w:r w:rsidRPr="00867FDE">
        <w:t>.</w:t>
      </w:r>
    </w:p>
    <w:p w:rsidR="002B6842" w:rsidRPr="00867FDE" w:rsidRDefault="002B6842" w:rsidP="002B6842">
      <w:pPr>
        <w:pStyle w:val="NO"/>
      </w:pPr>
      <w:r w:rsidRPr="00867FDE">
        <w:t>NOTE 2:</w:t>
      </w:r>
      <w:bookmarkStart w:id="712" w:name="_Hlk3295746"/>
      <w:r w:rsidRPr="00867FDE">
        <w:tab/>
        <w:t>To fetch the OpenAPI specification file after CT#83 plenary meeting for Release 15 in the above links &lt;Plenary&gt; must be replaced with the date the CT Plenary occurs, in the form of year-month (yyyy-mm), e.g. for CT#83 meeting &lt;Plenary&gt; must be replaced with value "2019-03" and &lt;Release&gt; must be replaced with value "Rel-15".</w:t>
      </w:r>
      <w:bookmarkEnd w:id="712"/>
    </w:p>
    <w:p w:rsidR="002B6842" w:rsidRPr="00867FDE" w:rsidRDefault="002B6842" w:rsidP="006D16A2">
      <w:pPr>
        <w:rPr>
          <w:lang w:val="en-US"/>
        </w:rPr>
      </w:pPr>
    </w:p>
    <w:p w:rsidR="00584F18" w:rsidRPr="00867FDE" w:rsidRDefault="00584F18" w:rsidP="00584F18">
      <w:pPr>
        <w:pStyle w:val="Heading2"/>
      </w:pPr>
      <w:bookmarkStart w:id="713" w:name="_Toc24925935"/>
      <w:bookmarkStart w:id="714" w:name="_Toc24926113"/>
      <w:bookmarkStart w:id="715" w:name="_Toc24926289"/>
      <w:bookmarkStart w:id="716" w:name="_Toc27592929"/>
      <w:r w:rsidRPr="00867FDE">
        <w:t>A.2</w:t>
      </w:r>
      <w:r w:rsidRPr="00867FDE">
        <w:tab/>
      </w:r>
      <w:r w:rsidR="00D83283" w:rsidRPr="00867FDE">
        <w:t xml:space="preserve">Data related to </w:t>
      </w:r>
      <w:r w:rsidR="006D16A2" w:rsidRPr="00867FDE">
        <w:t>Common Data Types</w:t>
      </w:r>
      <w:bookmarkEnd w:id="713"/>
      <w:bookmarkEnd w:id="714"/>
      <w:bookmarkEnd w:id="715"/>
      <w:bookmarkEnd w:id="716"/>
    </w:p>
    <w:p w:rsidR="006D16A2" w:rsidRPr="00867FDE" w:rsidRDefault="006D16A2" w:rsidP="006D16A2">
      <w:pPr>
        <w:pStyle w:val="PL"/>
        <w:rPr>
          <w:lang w:val="en-US"/>
        </w:rPr>
      </w:pPr>
      <w:r w:rsidRPr="00867FDE">
        <w:rPr>
          <w:lang w:val="en-US"/>
        </w:rPr>
        <w:t>openapi: 3.0.0</w:t>
      </w:r>
    </w:p>
    <w:p w:rsidR="008956D9" w:rsidRPr="00867FDE" w:rsidRDefault="008956D9" w:rsidP="006D16A2">
      <w:pPr>
        <w:pStyle w:val="PL"/>
        <w:rPr>
          <w:lang w:val="en-US"/>
        </w:rPr>
      </w:pPr>
    </w:p>
    <w:p w:rsidR="006D16A2" w:rsidRPr="00867FDE" w:rsidRDefault="006D16A2" w:rsidP="006D16A2">
      <w:pPr>
        <w:pStyle w:val="PL"/>
        <w:rPr>
          <w:lang w:val="en-US"/>
        </w:rPr>
      </w:pPr>
      <w:r w:rsidRPr="00867FDE">
        <w:rPr>
          <w:lang w:val="en-US"/>
        </w:rPr>
        <w:t>info:</w:t>
      </w:r>
    </w:p>
    <w:p w:rsidR="006D16A2" w:rsidRPr="00867FDE" w:rsidRDefault="006D16A2" w:rsidP="006D16A2">
      <w:pPr>
        <w:pStyle w:val="PL"/>
        <w:rPr>
          <w:lang w:val="en-US"/>
        </w:rPr>
      </w:pPr>
      <w:r w:rsidRPr="00867FDE">
        <w:rPr>
          <w:lang w:val="en-US"/>
        </w:rPr>
        <w:t xml:space="preserve">  version: '1.</w:t>
      </w:r>
      <w:r w:rsidR="00B4191A" w:rsidRPr="00867FDE">
        <w:rPr>
          <w:lang w:val="en-US"/>
        </w:rPr>
        <w:t>2</w:t>
      </w:r>
      <w:r w:rsidR="0006247B" w:rsidRPr="00867FDE">
        <w:rPr>
          <w:lang w:val="en-US"/>
        </w:rPr>
        <w:t>.</w:t>
      </w:r>
      <w:r w:rsidR="00B4191A" w:rsidRPr="00867FDE">
        <w:rPr>
          <w:lang w:val="en-US"/>
        </w:rPr>
        <w:t>0.alpha-</w:t>
      </w:r>
      <w:r w:rsidR="00494B1C" w:rsidRPr="00867FDE">
        <w:rPr>
          <w:lang w:val="en-US"/>
        </w:rPr>
        <w:t>3'</w:t>
      </w:r>
    </w:p>
    <w:p w:rsidR="006D16A2" w:rsidRPr="00867FDE" w:rsidRDefault="006D16A2" w:rsidP="006D16A2">
      <w:pPr>
        <w:pStyle w:val="PL"/>
        <w:rPr>
          <w:lang w:val="en-US"/>
        </w:rPr>
      </w:pPr>
      <w:r w:rsidRPr="00867FDE">
        <w:rPr>
          <w:lang w:val="en-US"/>
        </w:rPr>
        <w:t xml:space="preserve">  title: 'Common Data Types'</w:t>
      </w:r>
    </w:p>
    <w:p w:rsidR="00C37436" w:rsidRPr="00867FDE" w:rsidRDefault="006D16A2" w:rsidP="006D16A2">
      <w:pPr>
        <w:pStyle w:val="PL"/>
        <w:rPr>
          <w:lang w:val="en-US"/>
        </w:rPr>
      </w:pPr>
      <w:r w:rsidRPr="00867FDE">
        <w:rPr>
          <w:lang w:val="en-US"/>
        </w:rPr>
        <w:t xml:space="preserve">  description: </w:t>
      </w:r>
      <w:r w:rsidR="00C37436" w:rsidRPr="00867FDE">
        <w:rPr>
          <w:lang w:val="en-US"/>
        </w:rPr>
        <w:t>|</w:t>
      </w:r>
    </w:p>
    <w:p w:rsidR="006D16A2" w:rsidRPr="00867FDE" w:rsidRDefault="00C37436" w:rsidP="006D16A2">
      <w:pPr>
        <w:pStyle w:val="PL"/>
        <w:rPr>
          <w:lang w:val="en-US"/>
        </w:rPr>
      </w:pPr>
      <w:r w:rsidRPr="00867FDE">
        <w:rPr>
          <w:lang w:val="en-US"/>
        </w:rPr>
        <w:t xml:space="preserve">    </w:t>
      </w:r>
      <w:r w:rsidR="006D16A2" w:rsidRPr="00867FDE">
        <w:rPr>
          <w:lang w:val="en-US"/>
        </w:rPr>
        <w:t>Common Data Types</w:t>
      </w:r>
      <w:r w:rsidR="004E0D84" w:rsidRPr="00867FDE">
        <w:rPr>
          <w:lang w:val="en-US"/>
        </w:rPr>
        <w:t xml:space="preserve"> for Service Based Interfaces</w:t>
      </w:r>
      <w:r w:rsidRPr="00867FDE">
        <w:rPr>
          <w:lang w:val="en-US"/>
        </w:rPr>
        <w:t>.</w:t>
      </w:r>
    </w:p>
    <w:p w:rsidR="00C37436" w:rsidRPr="00867FDE" w:rsidRDefault="00C37436" w:rsidP="00C37436">
      <w:pPr>
        <w:pStyle w:val="PL"/>
      </w:pPr>
      <w:r w:rsidRPr="00867FDE">
        <w:t xml:space="preserve">    © 2019, 3GPP Organizational Partners (ARIB, ATIS, CCSA, ETSI, TSDSI, TTA, TTC).</w:t>
      </w:r>
    </w:p>
    <w:p w:rsidR="00C37436" w:rsidRPr="00867FDE" w:rsidRDefault="00C37436" w:rsidP="00C37436">
      <w:pPr>
        <w:pStyle w:val="PL"/>
      </w:pPr>
      <w:r w:rsidRPr="00867FDE">
        <w:t xml:space="preserve">    All rights reserved.</w:t>
      </w:r>
    </w:p>
    <w:p w:rsidR="008956D9" w:rsidRPr="00867FDE" w:rsidRDefault="008956D9" w:rsidP="00C37436">
      <w:pPr>
        <w:pStyle w:val="PL"/>
      </w:pPr>
    </w:p>
    <w:p w:rsidR="004E0D84" w:rsidRPr="00867FDE" w:rsidRDefault="004E0D84" w:rsidP="004E0D84">
      <w:pPr>
        <w:pStyle w:val="PL"/>
        <w:rPr>
          <w:lang w:val="en-US"/>
        </w:rPr>
      </w:pPr>
      <w:r w:rsidRPr="00867FDE">
        <w:rPr>
          <w:lang w:val="en-US"/>
        </w:rPr>
        <w:t>externalDocs:</w:t>
      </w:r>
    </w:p>
    <w:p w:rsidR="004E0D84" w:rsidRPr="00867FDE" w:rsidRDefault="004E0D84" w:rsidP="004E0D84">
      <w:pPr>
        <w:pStyle w:val="PL"/>
        <w:rPr>
          <w:lang w:val="en-US"/>
        </w:rPr>
      </w:pPr>
      <w:r w:rsidRPr="00867FDE">
        <w:rPr>
          <w:lang w:val="en-US"/>
        </w:rPr>
        <w:t xml:space="preserve">  description: 3GPP TS </w:t>
      </w:r>
      <w:r w:rsidR="00CA5A3A" w:rsidRPr="00867FDE">
        <w:rPr>
          <w:lang w:val="en-US"/>
        </w:rPr>
        <w:t xml:space="preserve">29.571 </w:t>
      </w:r>
      <w:r w:rsidRPr="00867FDE">
        <w:rPr>
          <w:lang w:val="en-US"/>
        </w:rPr>
        <w:t>Common Data Types for Service Based Interfaces, version 1</w:t>
      </w:r>
      <w:r w:rsidR="00211F1B" w:rsidRPr="00867FDE">
        <w:rPr>
          <w:lang w:val="en-US"/>
        </w:rPr>
        <w:t>6</w:t>
      </w:r>
      <w:r w:rsidRPr="00867FDE">
        <w:rPr>
          <w:lang w:val="en-US"/>
        </w:rPr>
        <w:t>.</w:t>
      </w:r>
      <w:r w:rsidR="00494B1C" w:rsidRPr="00867FDE">
        <w:rPr>
          <w:lang w:val="en-US"/>
        </w:rPr>
        <w:t>2</w:t>
      </w:r>
      <w:r w:rsidRPr="00867FDE">
        <w:rPr>
          <w:lang w:val="en-US"/>
        </w:rPr>
        <w:t>.0</w:t>
      </w:r>
    </w:p>
    <w:p w:rsidR="004E0D84" w:rsidRPr="00867FDE" w:rsidRDefault="004E0D84" w:rsidP="004E0D84">
      <w:pPr>
        <w:pStyle w:val="PL"/>
        <w:rPr>
          <w:lang w:val="en-US"/>
        </w:rPr>
      </w:pPr>
      <w:r w:rsidRPr="00867FDE">
        <w:rPr>
          <w:lang w:val="en-US"/>
        </w:rPr>
        <w:t xml:space="preserve">  url: 'http://www.3gpp.org/ftp/Specs/archive/29_series/29.571/'</w:t>
      </w:r>
    </w:p>
    <w:p w:rsidR="004E0D84" w:rsidRPr="00867FDE" w:rsidRDefault="004E0D84" w:rsidP="006D16A2">
      <w:pPr>
        <w:pStyle w:val="PL"/>
        <w:rPr>
          <w:lang w:val="en-US"/>
        </w:rPr>
      </w:pPr>
    </w:p>
    <w:p w:rsidR="006D16A2" w:rsidRPr="00867FDE" w:rsidRDefault="006D16A2" w:rsidP="006D16A2">
      <w:pPr>
        <w:pStyle w:val="PL"/>
        <w:rPr>
          <w:lang w:val="en-US"/>
        </w:rPr>
      </w:pPr>
      <w:r w:rsidRPr="00867FDE">
        <w:rPr>
          <w:lang w:val="en-US"/>
        </w:rPr>
        <w:t>paths: {}</w:t>
      </w:r>
    </w:p>
    <w:p w:rsidR="006D16A2" w:rsidRPr="00867FDE" w:rsidRDefault="006D16A2" w:rsidP="006D16A2">
      <w:pPr>
        <w:pStyle w:val="PL"/>
        <w:rPr>
          <w:lang w:val="en-US"/>
        </w:rPr>
      </w:pPr>
      <w:r w:rsidRPr="00867FDE">
        <w:rPr>
          <w:lang w:val="en-US"/>
        </w:rPr>
        <w:t>components:</w:t>
      </w:r>
    </w:p>
    <w:p w:rsidR="006D16A2" w:rsidRPr="00867FDE" w:rsidRDefault="006D16A2" w:rsidP="006D16A2">
      <w:pPr>
        <w:pStyle w:val="PL"/>
        <w:rPr>
          <w:lang w:val="en-US"/>
        </w:rPr>
      </w:pPr>
      <w:r w:rsidRPr="00867FDE">
        <w:rPr>
          <w:lang w:val="en-US"/>
        </w:rPr>
        <w:t xml:space="preserve">  schemas:</w:t>
      </w:r>
    </w:p>
    <w:p w:rsidR="004E0D84" w:rsidRPr="00867FDE" w:rsidRDefault="004E0D8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Common Data Types for  Generic usage definitiones</w:t>
      </w:r>
      <w:r w:rsidR="0001511E" w:rsidRPr="00867FDE">
        <w:rPr>
          <w:lang w:val="en-US"/>
        </w:rPr>
        <w:t xml:space="preserve"> as defined in </w:t>
      </w:r>
      <w:r w:rsidR="00A06A4D" w:rsidRPr="00867FDE">
        <w:rPr>
          <w:lang w:val="en-US"/>
        </w:rPr>
        <w:t>clause</w:t>
      </w:r>
      <w:r w:rsidR="0001511E" w:rsidRPr="00867FDE">
        <w:rPr>
          <w:lang w:val="en-US"/>
        </w:rPr>
        <w:t xml:space="preserve"> 5.2</w:t>
      </w:r>
    </w:p>
    <w:p w:rsidR="006D16A2" w:rsidRPr="00867FDE" w:rsidRDefault="006D16A2" w:rsidP="006D16A2">
      <w:pPr>
        <w:pStyle w:val="PL"/>
        <w:rPr>
          <w:lang w:val="en-US"/>
        </w:rPr>
      </w:pPr>
      <w:r w:rsidRPr="00867FDE">
        <w:rPr>
          <w:lang w:val="en-US"/>
        </w:rPr>
        <w:t>#</w:t>
      </w:r>
    </w:p>
    <w:p w:rsidR="004E0D84" w:rsidRPr="00867FDE" w:rsidRDefault="004E0D84" w:rsidP="006D16A2">
      <w:pPr>
        <w:pStyle w:val="PL"/>
        <w:rPr>
          <w:lang w:val="en-US"/>
        </w:rPr>
      </w:pPr>
    </w:p>
    <w:p w:rsidR="004E0D84" w:rsidRPr="00867FDE" w:rsidRDefault="004E0D84"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COMMON SIMPLE DATA TYPES</w:t>
      </w: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Binary:</w:t>
      </w:r>
    </w:p>
    <w:p w:rsidR="006D16A2" w:rsidRPr="00867FDE" w:rsidRDefault="006D16A2" w:rsidP="006D16A2">
      <w:pPr>
        <w:pStyle w:val="PL"/>
        <w:rPr>
          <w:lang w:val="en-US"/>
        </w:rPr>
      </w:pPr>
      <w:r w:rsidRPr="00867FDE">
        <w:rPr>
          <w:lang w:val="en-US"/>
        </w:rPr>
        <w:t xml:space="preserve">      format: binary</w:t>
      </w:r>
    </w:p>
    <w:p w:rsidR="006D16A2" w:rsidRPr="00867FDE" w:rsidRDefault="006D16A2" w:rsidP="006D16A2">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BinaryRm:</w:t>
      </w:r>
    </w:p>
    <w:p w:rsidR="005C3D7D" w:rsidRPr="00867FDE" w:rsidRDefault="005C3D7D" w:rsidP="005C3D7D">
      <w:pPr>
        <w:pStyle w:val="PL"/>
        <w:rPr>
          <w:lang w:val="en-US"/>
        </w:rPr>
      </w:pPr>
      <w:r w:rsidRPr="00867FDE">
        <w:rPr>
          <w:lang w:val="en-US"/>
        </w:rPr>
        <w:t xml:space="preserve">      format: binary</w:t>
      </w:r>
    </w:p>
    <w:p w:rsidR="005C3D7D" w:rsidRPr="00867FDE" w:rsidRDefault="005C3D7D" w:rsidP="005C3D7D">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Bytes:</w:t>
      </w:r>
    </w:p>
    <w:p w:rsidR="006D16A2" w:rsidRPr="00867FDE" w:rsidRDefault="006D16A2" w:rsidP="006D16A2">
      <w:pPr>
        <w:pStyle w:val="PL"/>
        <w:rPr>
          <w:lang w:val="en-US"/>
        </w:rPr>
      </w:pPr>
      <w:r w:rsidRPr="00867FDE">
        <w:rPr>
          <w:lang w:val="en-US"/>
        </w:rPr>
        <w:t xml:space="preserve">      format: byte</w:t>
      </w:r>
    </w:p>
    <w:p w:rsidR="006D16A2" w:rsidRPr="00867FDE" w:rsidRDefault="006D16A2" w:rsidP="006D16A2">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BytesRm:</w:t>
      </w:r>
    </w:p>
    <w:p w:rsidR="005C3D7D" w:rsidRPr="00867FDE" w:rsidRDefault="005C3D7D" w:rsidP="005C3D7D">
      <w:pPr>
        <w:pStyle w:val="PL"/>
        <w:rPr>
          <w:lang w:val="en-US"/>
        </w:rPr>
      </w:pPr>
      <w:r w:rsidRPr="00867FDE">
        <w:rPr>
          <w:lang w:val="en-US"/>
        </w:rPr>
        <w:t xml:space="preserve">      format: byte</w:t>
      </w:r>
    </w:p>
    <w:p w:rsidR="005C3D7D" w:rsidRPr="00867FDE" w:rsidRDefault="005C3D7D" w:rsidP="005C3D7D">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Date:</w:t>
      </w:r>
    </w:p>
    <w:p w:rsidR="006D16A2" w:rsidRPr="00867FDE" w:rsidRDefault="006D16A2" w:rsidP="006D16A2">
      <w:pPr>
        <w:pStyle w:val="PL"/>
        <w:rPr>
          <w:lang w:val="en-US"/>
        </w:rPr>
      </w:pPr>
      <w:r w:rsidRPr="00867FDE">
        <w:rPr>
          <w:lang w:val="en-US"/>
        </w:rPr>
        <w:t xml:space="preserve">      format: date</w:t>
      </w:r>
    </w:p>
    <w:p w:rsidR="006D16A2" w:rsidRPr="00867FDE" w:rsidRDefault="006D16A2" w:rsidP="006D16A2">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DateRm:</w:t>
      </w:r>
    </w:p>
    <w:p w:rsidR="005C3D7D" w:rsidRPr="00867FDE" w:rsidRDefault="005C3D7D" w:rsidP="005C3D7D">
      <w:pPr>
        <w:pStyle w:val="PL"/>
        <w:rPr>
          <w:lang w:val="en-US"/>
        </w:rPr>
      </w:pPr>
      <w:r w:rsidRPr="00867FDE">
        <w:rPr>
          <w:lang w:val="en-US"/>
        </w:rPr>
        <w:t xml:space="preserve">      format: date</w:t>
      </w:r>
    </w:p>
    <w:p w:rsidR="005C3D7D" w:rsidRPr="00867FDE" w:rsidRDefault="005C3D7D" w:rsidP="005C3D7D">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DateTime:</w:t>
      </w:r>
    </w:p>
    <w:p w:rsidR="006D16A2" w:rsidRPr="00867FDE" w:rsidRDefault="006D16A2" w:rsidP="006D16A2">
      <w:pPr>
        <w:pStyle w:val="PL"/>
        <w:rPr>
          <w:lang w:val="en-US"/>
        </w:rPr>
      </w:pPr>
      <w:r w:rsidRPr="00867FDE">
        <w:rPr>
          <w:lang w:val="en-US"/>
        </w:rPr>
        <w:t xml:space="preserve">      format: date-time</w:t>
      </w:r>
    </w:p>
    <w:p w:rsidR="006D16A2" w:rsidRPr="00867FDE" w:rsidRDefault="006D16A2" w:rsidP="006D16A2">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DateTimeRm:</w:t>
      </w:r>
    </w:p>
    <w:p w:rsidR="005C3D7D" w:rsidRPr="00867FDE" w:rsidRDefault="005C3D7D" w:rsidP="005C3D7D">
      <w:pPr>
        <w:pStyle w:val="PL"/>
        <w:rPr>
          <w:lang w:val="en-US"/>
        </w:rPr>
      </w:pPr>
      <w:r w:rsidRPr="00867FDE">
        <w:rPr>
          <w:lang w:val="en-US"/>
        </w:rPr>
        <w:t xml:space="preserve">      format: date-time</w:t>
      </w:r>
    </w:p>
    <w:p w:rsidR="005C3D7D" w:rsidRPr="00867FDE" w:rsidRDefault="005C3D7D" w:rsidP="005C3D7D">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nullable: true</w:t>
      </w:r>
    </w:p>
    <w:p w:rsidR="00637EEA" w:rsidRPr="00867FDE" w:rsidRDefault="00637EEA" w:rsidP="00B15540">
      <w:pPr>
        <w:pStyle w:val="PL"/>
        <w:rPr>
          <w:lang w:val="en-US"/>
        </w:rPr>
      </w:pPr>
      <w:r w:rsidRPr="00867FDE">
        <w:rPr>
          <w:lang w:val="en-US"/>
        </w:rPr>
        <w:t xml:space="preserve">    DiameterIdentity:</w:t>
      </w:r>
    </w:p>
    <w:p w:rsidR="00637EEA" w:rsidRPr="00867FDE" w:rsidRDefault="00637EEA" w:rsidP="00B15540">
      <w:pPr>
        <w:pStyle w:val="PL"/>
        <w:rPr>
          <w:lang w:val="en-US"/>
        </w:rPr>
      </w:pPr>
      <w:r w:rsidRPr="00867FDE">
        <w:rPr>
          <w:lang w:val="en-US"/>
        </w:rPr>
        <w:t xml:space="preserve">      type: string</w:t>
      </w:r>
    </w:p>
    <w:p w:rsidR="00637EEA" w:rsidRPr="00867FDE" w:rsidRDefault="00637EEA" w:rsidP="00B15540">
      <w:pPr>
        <w:pStyle w:val="PL"/>
        <w:rPr>
          <w:lang w:val="en-US"/>
        </w:rPr>
      </w:pPr>
      <w:r w:rsidRPr="00867FDE">
        <w:rPr>
          <w:lang w:val="en-US"/>
        </w:rPr>
        <w:t xml:space="preserve">      pattern: '^([A-Za-z0-9]+([</w:t>
      </w:r>
      <w:r w:rsidR="000F48EE" w:rsidRPr="00867FDE">
        <w:rPr>
          <w:lang w:val="en-US"/>
        </w:rPr>
        <w:t>-</w:t>
      </w:r>
      <w:r w:rsidRPr="00867FDE">
        <w:rPr>
          <w:lang w:val="en-US"/>
        </w:rPr>
        <w:t>A-Za-z0-9]+)</w:t>
      </w:r>
      <w:r w:rsidR="000F48EE" w:rsidRPr="00867FDE">
        <w:rPr>
          <w:lang w:val="en-US"/>
        </w:rPr>
        <w:t>\</w:t>
      </w:r>
      <w:r w:rsidRPr="00867FDE">
        <w:rPr>
          <w:lang w:val="en-US"/>
        </w:rPr>
        <w:t>.)+[a-z]{2,}$'</w:t>
      </w:r>
    </w:p>
    <w:p w:rsidR="005C3D7D" w:rsidRPr="00867FDE" w:rsidRDefault="005C3D7D" w:rsidP="005C3D7D">
      <w:pPr>
        <w:pStyle w:val="PL"/>
        <w:rPr>
          <w:lang w:val="en-US"/>
        </w:rPr>
      </w:pPr>
      <w:r w:rsidRPr="00867FDE">
        <w:rPr>
          <w:lang w:val="en-US"/>
        </w:rPr>
        <w:t xml:space="preserve">    DiameterIdentityRm:</w:t>
      </w:r>
    </w:p>
    <w:p w:rsidR="005C3D7D" w:rsidRPr="00867FDE" w:rsidRDefault="005C3D7D" w:rsidP="005C3D7D">
      <w:pPr>
        <w:pStyle w:val="PL"/>
        <w:rPr>
          <w:lang w:val="en-US"/>
        </w:rPr>
      </w:pPr>
      <w:r w:rsidRPr="00867FDE">
        <w:rPr>
          <w:lang w:val="en-US"/>
        </w:rPr>
        <w:t xml:space="preserve">      type: string</w:t>
      </w:r>
    </w:p>
    <w:p w:rsidR="005C3D7D" w:rsidRPr="00867FDE" w:rsidRDefault="005C3D7D" w:rsidP="005C3D7D">
      <w:pPr>
        <w:pStyle w:val="PL"/>
        <w:rPr>
          <w:lang w:val="en-US"/>
        </w:rPr>
      </w:pPr>
      <w:r w:rsidRPr="00867FDE">
        <w:rPr>
          <w:lang w:val="en-US"/>
        </w:rPr>
        <w:t xml:space="preserve">      pattern: '^([A-Za-z0-9]+([</w:t>
      </w:r>
      <w:r w:rsidR="000F48EE" w:rsidRPr="00867FDE">
        <w:rPr>
          <w:lang w:val="en-US"/>
        </w:rPr>
        <w:t>-</w:t>
      </w:r>
      <w:r w:rsidRPr="00867FDE">
        <w:rPr>
          <w:lang w:val="en-US"/>
        </w:rPr>
        <w:t>A-Za-z0-9]+)</w:t>
      </w:r>
      <w:r w:rsidR="000F48EE" w:rsidRPr="00867FDE">
        <w:rPr>
          <w:lang w:val="en-US"/>
        </w:rPr>
        <w:t>\</w:t>
      </w:r>
      <w:r w:rsidRPr="00867FDE">
        <w:rPr>
          <w:lang w:val="en-US"/>
        </w:rPr>
        <w:t>.)+[a-z]{2,}$'</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Double:</w:t>
      </w:r>
    </w:p>
    <w:p w:rsidR="006D16A2" w:rsidRPr="00867FDE" w:rsidRDefault="006D16A2" w:rsidP="006D16A2">
      <w:pPr>
        <w:pStyle w:val="PL"/>
        <w:rPr>
          <w:lang w:val="en-US"/>
        </w:rPr>
      </w:pPr>
      <w:r w:rsidRPr="00867FDE">
        <w:rPr>
          <w:lang w:val="en-US"/>
        </w:rPr>
        <w:lastRenderedPageBreak/>
        <w:t xml:space="preserve">      format: double</w:t>
      </w:r>
    </w:p>
    <w:p w:rsidR="006D16A2" w:rsidRPr="00867FDE" w:rsidRDefault="006D16A2" w:rsidP="006D16A2">
      <w:pPr>
        <w:pStyle w:val="PL"/>
        <w:rPr>
          <w:lang w:val="en-US"/>
        </w:rPr>
      </w:pPr>
      <w:r w:rsidRPr="00867FDE">
        <w:rPr>
          <w:lang w:val="en-US"/>
        </w:rPr>
        <w:t xml:space="preserve">      type: number</w:t>
      </w:r>
    </w:p>
    <w:p w:rsidR="005C3D7D" w:rsidRPr="00867FDE" w:rsidRDefault="005C3D7D" w:rsidP="005C3D7D">
      <w:pPr>
        <w:pStyle w:val="PL"/>
        <w:rPr>
          <w:lang w:val="en-US"/>
        </w:rPr>
      </w:pPr>
      <w:r w:rsidRPr="00867FDE">
        <w:rPr>
          <w:lang w:val="en-US"/>
        </w:rPr>
        <w:t xml:space="preserve">    DoubleRm:</w:t>
      </w:r>
    </w:p>
    <w:p w:rsidR="005C3D7D" w:rsidRPr="00867FDE" w:rsidRDefault="005C3D7D" w:rsidP="005C3D7D">
      <w:pPr>
        <w:pStyle w:val="PL"/>
        <w:rPr>
          <w:lang w:val="en-US"/>
        </w:rPr>
      </w:pPr>
      <w:r w:rsidRPr="00867FDE">
        <w:rPr>
          <w:lang w:val="en-US"/>
        </w:rPr>
        <w:t xml:space="preserve">      format: double</w:t>
      </w:r>
    </w:p>
    <w:p w:rsidR="005C3D7D" w:rsidRPr="00867FDE" w:rsidRDefault="005C3D7D" w:rsidP="005C3D7D">
      <w:pPr>
        <w:pStyle w:val="PL"/>
        <w:rPr>
          <w:lang w:val="en-US"/>
        </w:rPr>
      </w:pPr>
      <w:r w:rsidRPr="00867FDE">
        <w:rPr>
          <w:lang w:val="en-US"/>
        </w:rPr>
        <w:t xml:space="preserve">      type: number</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DurationSec:</w:t>
      </w:r>
    </w:p>
    <w:p w:rsidR="006D16A2" w:rsidRPr="00867FDE" w:rsidRDefault="006D16A2" w:rsidP="006D16A2">
      <w:pPr>
        <w:pStyle w:val="PL"/>
        <w:rPr>
          <w:lang w:val="en-US"/>
        </w:rPr>
      </w:pPr>
      <w:r w:rsidRPr="00867FDE">
        <w:rPr>
          <w:lang w:val="en-US"/>
        </w:rPr>
        <w:t xml:space="preserve">      type: integer</w:t>
      </w:r>
    </w:p>
    <w:p w:rsidR="005C3D7D" w:rsidRPr="00867FDE" w:rsidRDefault="005C3D7D" w:rsidP="005C3D7D">
      <w:pPr>
        <w:pStyle w:val="PL"/>
        <w:rPr>
          <w:lang w:val="en-US"/>
        </w:rPr>
      </w:pPr>
      <w:r w:rsidRPr="00867FDE">
        <w:rPr>
          <w:lang w:val="en-US"/>
        </w:rPr>
        <w:t xml:space="preserve">    DurationSecRm:</w:t>
      </w:r>
    </w:p>
    <w:p w:rsidR="005C3D7D" w:rsidRPr="00867FDE" w:rsidRDefault="005C3D7D" w:rsidP="005C3D7D">
      <w:pPr>
        <w:pStyle w:val="PL"/>
        <w:rPr>
          <w:lang w:val="en-US"/>
        </w:rPr>
      </w:pPr>
      <w:r w:rsidRPr="00867FDE">
        <w:rPr>
          <w:lang w:val="en-US"/>
        </w:rPr>
        <w:t xml:space="preserve">      type: integer</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Float:</w:t>
      </w:r>
    </w:p>
    <w:p w:rsidR="006D16A2" w:rsidRPr="00867FDE" w:rsidRDefault="006D16A2" w:rsidP="006D16A2">
      <w:pPr>
        <w:pStyle w:val="PL"/>
        <w:rPr>
          <w:lang w:val="en-US"/>
        </w:rPr>
      </w:pPr>
      <w:r w:rsidRPr="00867FDE">
        <w:rPr>
          <w:lang w:val="en-US"/>
        </w:rPr>
        <w:t xml:space="preserve">      format: float</w:t>
      </w:r>
    </w:p>
    <w:p w:rsidR="006D16A2" w:rsidRPr="00867FDE" w:rsidRDefault="006D16A2" w:rsidP="006D16A2">
      <w:pPr>
        <w:pStyle w:val="PL"/>
        <w:rPr>
          <w:lang w:val="en-US"/>
        </w:rPr>
      </w:pPr>
      <w:r w:rsidRPr="00867FDE">
        <w:rPr>
          <w:lang w:val="en-US"/>
        </w:rPr>
        <w:t xml:space="preserve">      type: number</w:t>
      </w:r>
    </w:p>
    <w:p w:rsidR="005C3D7D" w:rsidRPr="00867FDE" w:rsidRDefault="005C3D7D" w:rsidP="005C3D7D">
      <w:pPr>
        <w:pStyle w:val="PL"/>
        <w:rPr>
          <w:lang w:val="en-US"/>
        </w:rPr>
      </w:pPr>
      <w:r w:rsidRPr="00867FDE">
        <w:rPr>
          <w:lang w:val="en-US"/>
        </w:rPr>
        <w:t xml:space="preserve">    FloatRm:</w:t>
      </w:r>
    </w:p>
    <w:p w:rsidR="005C3D7D" w:rsidRPr="00867FDE" w:rsidRDefault="005C3D7D" w:rsidP="005C3D7D">
      <w:pPr>
        <w:pStyle w:val="PL"/>
        <w:rPr>
          <w:lang w:val="en-US"/>
        </w:rPr>
      </w:pPr>
      <w:r w:rsidRPr="00867FDE">
        <w:rPr>
          <w:lang w:val="en-US"/>
        </w:rPr>
        <w:t xml:space="preserve">      format: float</w:t>
      </w:r>
    </w:p>
    <w:p w:rsidR="005C3D7D" w:rsidRPr="00867FDE" w:rsidRDefault="005C3D7D" w:rsidP="005C3D7D">
      <w:pPr>
        <w:pStyle w:val="PL"/>
        <w:rPr>
          <w:lang w:val="en-US"/>
        </w:rPr>
      </w:pPr>
      <w:r w:rsidRPr="00867FDE">
        <w:rPr>
          <w:lang w:val="en-US"/>
        </w:rPr>
        <w:t xml:space="preserve">      type: number</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Int32:</w:t>
      </w:r>
    </w:p>
    <w:p w:rsidR="006D16A2" w:rsidRPr="00867FDE" w:rsidRDefault="006D16A2" w:rsidP="006D16A2">
      <w:pPr>
        <w:pStyle w:val="PL"/>
        <w:rPr>
          <w:lang w:val="sv-SE"/>
        </w:rPr>
      </w:pPr>
      <w:r w:rsidRPr="00867FDE">
        <w:rPr>
          <w:lang w:val="sv-SE"/>
        </w:rPr>
        <w:t xml:space="preserve">      format: int32</w:t>
      </w:r>
    </w:p>
    <w:p w:rsidR="006D16A2" w:rsidRPr="00867FDE" w:rsidRDefault="006D16A2" w:rsidP="006D16A2">
      <w:pPr>
        <w:pStyle w:val="PL"/>
        <w:rPr>
          <w:lang w:val="sv-SE"/>
        </w:rPr>
      </w:pPr>
      <w:r w:rsidRPr="00867FDE">
        <w:rPr>
          <w:lang w:val="sv-SE"/>
        </w:rPr>
        <w:t xml:space="preserve">      type: integer</w:t>
      </w:r>
    </w:p>
    <w:p w:rsidR="005C3D7D" w:rsidRPr="00867FDE" w:rsidRDefault="005C3D7D" w:rsidP="005C3D7D">
      <w:pPr>
        <w:pStyle w:val="PL"/>
        <w:rPr>
          <w:lang w:val="en-US"/>
        </w:rPr>
      </w:pPr>
      <w:r w:rsidRPr="00867FDE">
        <w:rPr>
          <w:lang w:val="en-US"/>
        </w:rPr>
        <w:t xml:space="preserve">    Int32Rm:</w:t>
      </w:r>
    </w:p>
    <w:p w:rsidR="005C3D7D" w:rsidRPr="00867FDE" w:rsidRDefault="005C3D7D" w:rsidP="005C3D7D">
      <w:pPr>
        <w:pStyle w:val="PL"/>
        <w:rPr>
          <w:lang w:val="sv-SE"/>
        </w:rPr>
      </w:pPr>
      <w:r w:rsidRPr="00867FDE">
        <w:rPr>
          <w:lang w:val="sv-SE"/>
        </w:rPr>
        <w:t xml:space="preserve">      format: int32</w:t>
      </w:r>
    </w:p>
    <w:p w:rsidR="005C3D7D" w:rsidRPr="00867FDE" w:rsidRDefault="005C3D7D" w:rsidP="005C3D7D">
      <w:pPr>
        <w:pStyle w:val="PL"/>
        <w:rPr>
          <w:lang w:val="sv-SE"/>
        </w:rPr>
      </w:pPr>
      <w:r w:rsidRPr="00867FDE">
        <w:rPr>
          <w:lang w:val="sv-SE"/>
        </w:rPr>
        <w:t xml:space="preserve">      type: integer</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Int64:</w:t>
      </w:r>
    </w:p>
    <w:p w:rsidR="006D16A2" w:rsidRPr="00867FDE" w:rsidRDefault="006D16A2" w:rsidP="006D16A2">
      <w:pPr>
        <w:pStyle w:val="PL"/>
        <w:rPr>
          <w:lang w:val="en-US"/>
        </w:rPr>
      </w:pPr>
      <w:r w:rsidRPr="00867FDE">
        <w:rPr>
          <w:lang w:val="sv-SE"/>
        </w:rPr>
        <w:t xml:space="preserve">      </w:t>
      </w:r>
      <w:r w:rsidRPr="00867FDE">
        <w:rPr>
          <w:lang w:val="en-US"/>
        </w:rPr>
        <w:t>type: integer</w:t>
      </w:r>
    </w:p>
    <w:p w:rsidR="006D16A2" w:rsidRPr="00867FDE" w:rsidRDefault="006D16A2" w:rsidP="006D16A2">
      <w:pPr>
        <w:pStyle w:val="PL"/>
        <w:rPr>
          <w:lang w:val="en-US"/>
        </w:rPr>
      </w:pPr>
      <w:r w:rsidRPr="00867FDE">
        <w:rPr>
          <w:lang w:val="en-US"/>
        </w:rPr>
        <w:t xml:space="preserve">      format: int64</w:t>
      </w:r>
    </w:p>
    <w:p w:rsidR="005C3D7D" w:rsidRPr="00867FDE" w:rsidRDefault="005C3D7D" w:rsidP="005C3D7D">
      <w:pPr>
        <w:pStyle w:val="PL"/>
        <w:rPr>
          <w:lang w:val="en-US"/>
        </w:rPr>
      </w:pPr>
      <w:r w:rsidRPr="00867FDE">
        <w:rPr>
          <w:lang w:val="en-US"/>
        </w:rPr>
        <w:t xml:space="preserve">    Int</w:t>
      </w:r>
      <w:r w:rsidR="00F81359" w:rsidRPr="00867FDE">
        <w:rPr>
          <w:lang w:val="en-US"/>
        </w:rPr>
        <w:t>64</w:t>
      </w:r>
      <w:r w:rsidRPr="00867FDE">
        <w:rPr>
          <w:lang w:val="en-US"/>
        </w:rPr>
        <w:t>Rm:</w:t>
      </w:r>
    </w:p>
    <w:p w:rsidR="005C3D7D" w:rsidRPr="00867FDE" w:rsidRDefault="005C3D7D" w:rsidP="005C3D7D">
      <w:pPr>
        <w:pStyle w:val="PL"/>
        <w:rPr>
          <w:lang w:val="sv-SE"/>
        </w:rPr>
      </w:pPr>
      <w:r w:rsidRPr="00867FDE">
        <w:rPr>
          <w:lang w:val="sv-SE"/>
        </w:rPr>
        <w:t xml:space="preserve">      format: int</w:t>
      </w:r>
      <w:r w:rsidR="00F81359" w:rsidRPr="00867FDE">
        <w:rPr>
          <w:lang w:val="sv-SE"/>
        </w:rPr>
        <w:t>64</w:t>
      </w:r>
    </w:p>
    <w:p w:rsidR="005C3D7D" w:rsidRPr="00867FDE" w:rsidRDefault="005C3D7D" w:rsidP="005C3D7D">
      <w:pPr>
        <w:pStyle w:val="PL"/>
        <w:rPr>
          <w:lang w:val="sv-SE"/>
        </w:rPr>
      </w:pPr>
      <w:r w:rsidRPr="00867FDE">
        <w:rPr>
          <w:lang w:val="sv-SE"/>
        </w:rPr>
        <w:t xml:space="preserve">      type: integer</w:t>
      </w:r>
    </w:p>
    <w:p w:rsidR="005C3D7D" w:rsidRPr="00867FDE" w:rsidRDefault="005C3D7D" w:rsidP="005C3D7D">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Ipv4Addr:</w:t>
      </w:r>
    </w:p>
    <w:p w:rsidR="006D16A2" w:rsidRPr="00867FDE" w:rsidRDefault="006D16A2" w:rsidP="006D16A2">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t xml:space="preserve">      pattern: '^(([0-9]|[1-9][0-9]|1[0-9][0-9]|2[0-4][0-9]|25[0-5])\.){3}([0-9]|[1-9][0-9]|1[0-9][0-9]|2[0-4][0-9]|25[0-5])$'</w:t>
      </w:r>
    </w:p>
    <w:p w:rsidR="004B60EE" w:rsidRPr="00867FDE" w:rsidRDefault="004B60EE" w:rsidP="004B60EE">
      <w:pPr>
        <w:pStyle w:val="PL"/>
        <w:rPr>
          <w:lang w:val="en-US"/>
        </w:rPr>
      </w:pPr>
      <w:r w:rsidRPr="00867FDE">
        <w:rPr>
          <w:lang w:val="en-US"/>
        </w:rPr>
        <w:t xml:space="preserve">      example: '198.51.100.1'</w:t>
      </w:r>
    </w:p>
    <w:p w:rsidR="005C3D7D" w:rsidRPr="00867FDE" w:rsidRDefault="005C3D7D" w:rsidP="005C3D7D">
      <w:pPr>
        <w:pStyle w:val="PL"/>
        <w:rPr>
          <w:lang w:val="en-US"/>
        </w:rPr>
      </w:pPr>
      <w:r w:rsidRPr="00867FDE">
        <w:rPr>
          <w:lang w:val="en-US"/>
        </w:rPr>
        <w:t xml:space="preserve">    Ipv4AddrRm:</w:t>
      </w:r>
    </w:p>
    <w:p w:rsidR="005C3D7D" w:rsidRPr="00867FDE" w:rsidRDefault="005C3D7D" w:rsidP="005C3D7D">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t xml:space="preserve">      pattern: '^(([0-9]|[1-9][0-9]|1[0-9][0-9]|2[0-4][0-9]|25[0-5])\.){3}([0-9]|[1-9][0-9]|1[0-9][0-9]|2[0-4][0-9]|25[0-5])$'</w:t>
      </w:r>
    </w:p>
    <w:p w:rsidR="004B60EE" w:rsidRPr="00867FDE" w:rsidRDefault="004B60EE" w:rsidP="004B60EE">
      <w:pPr>
        <w:pStyle w:val="PL"/>
        <w:rPr>
          <w:lang w:val="en-US"/>
        </w:rPr>
      </w:pPr>
      <w:r w:rsidRPr="00867FDE">
        <w:rPr>
          <w:lang w:val="en-US"/>
        </w:rPr>
        <w:t xml:space="preserve">      example: '198.51.100.1'</w:t>
      </w:r>
    </w:p>
    <w:p w:rsidR="005C3D7D" w:rsidRPr="00867FDE" w:rsidRDefault="005C3D7D" w:rsidP="005C3D7D">
      <w:pPr>
        <w:pStyle w:val="PL"/>
        <w:rPr>
          <w:lang w:val="en-US"/>
        </w:rPr>
      </w:pPr>
      <w:r w:rsidRPr="00867FDE">
        <w:rPr>
          <w:lang w:val="en-US"/>
        </w:rPr>
        <w:t xml:space="preserve">      nullable: true</w:t>
      </w:r>
    </w:p>
    <w:p w:rsidR="006C63AA" w:rsidRPr="00867FDE" w:rsidRDefault="006C63AA" w:rsidP="006C63AA">
      <w:pPr>
        <w:pStyle w:val="PL"/>
        <w:rPr>
          <w:lang w:val="en-US"/>
        </w:rPr>
      </w:pPr>
      <w:r w:rsidRPr="00867FDE">
        <w:rPr>
          <w:lang w:val="en-US"/>
        </w:rPr>
        <w:t xml:space="preserve">    </w:t>
      </w:r>
      <w:r w:rsidRPr="00867FDE">
        <w:t>Ipv4AddrMask</w:t>
      </w:r>
      <w:r w:rsidRPr="00867FDE">
        <w:rPr>
          <w:lang w:val="en-US"/>
        </w:rPr>
        <w:t>:</w:t>
      </w:r>
    </w:p>
    <w:p w:rsidR="006C63AA" w:rsidRPr="00867FDE" w:rsidRDefault="006C63AA" w:rsidP="006C63AA">
      <w:pPr>
        <w:pStyle w:val="PL"/>
        <w:rPr>
          <w:lang w:val="en-US"/>
        </w:rPr>
      </w:pPr>
      <w:r w:rsidRPr="00867FDE">
        <w:rPr>
          <w:lang w:val="en-US"/>
        </w:rPr>
        <w:t xml:space="preserve">      type: string</w:t>
      </w:r>
    </w:p>
    <w:p w:rsidR="006C63AA" w:rsidRPr="00867FDE" w:rsidRDefault="006C63AA" w:rsidP="006C63AA">
      <w:pPr>
        <w:pStyle w:val="PL"/>
        <w:rPr>
          <w:lang w:val="en-US"/>
        </w:rPr>
      </w:pPr>
      <w:r w:rsidRPr="00867FDE">
        <w:rPr>
          <w:lang w:val="en-US"/>
        </w:rPr>
        <w:t xml:space="preserve">      pattern: '^(([0-9]|[1-9][0-9]|1[0-9][0-9]|2[0-4][0-9]|25[0-5])\.){3}([0-9]|[1-9][0-9]|1[0-9][0-9]|2[0-4][0-9]|25[0-5])(\/.+)$'</w:t>
      </w:r>
    </w:p>
    <w:p w:rsidR="006C63AA" w:rsidRPr="00867FDE" w:rsidRDefault="006C63AA" w:rsidP="006C63AA">
      <w:pPr>
        <w:pStyle w:val="PL"/>
        <w:rPr>
          <w:lang w:val="en-US"/>
        </w:rPr>
      </w:pPr>
      <w:r w:rsidRPr="00867FDE">
        <w:rPr>
          <w:lang w:val="en-US"/>
        </w:rPr>
        <w:t xml:space="preserve">      example: '198.51.0.0/16'</w:t>
      </w:r>
    </w:p>
    <w:p w:rsidR="006C63AA" w:rsidRPr="00867FDE" w:rsidRDefault="006C63AA" w:rsidP="006C63AA">
      <w:pPr>
        <w:pStyle w:val="PL"/>
        <w:rPr>
          <w:lang w:val="en-US"/>
        </w:rPr>
      </w:pPr>
      <w:r w:rsidRPr="00867FDE">
        <w:rPr>
          <w:lang w:val="en-US"/>
        </w:rPr>
        <w:t xml:space="preserve">    </w:t>
      </w:r>
      <w:r w:rsidRPr="00867FDE">
        <w:t>Ipv4AddrMask</w:t>
      </w:r>
      <w:r w:rsidRPr="00867FDE">
        <w:rPr>
          <w:lang w:val="en-US"/>
        </w:rPr>
        <w:t>Rm:</w:t>
      </w:r>
    </w:p>
    <w:p w:rsidR="006C63AA" w:rsidRPr="00867FDE" w:rsidRDefault="006C63AA" w:rsidP="006C63AA">
      <w:pPr>
        <w:pStyle w:val="PL"/>
        <w:rPr>
          <w:lang w:val="en-US"/>
        </w:rPr>
      </w:pPr>
      <w:r w:rsidRPr="00867FDE">
        <w:rPr>
          <w:lang w:val="en-US"/>
        </w:rPr>
        <w:t xml:space="preserve">      type: string</w:t>
      </w:r>
    </w:p>
    <w:p w:rsidR="006C63AA" w:rsidRPr="00867FDE" w:rsidRDefault="006C63AA" w:rsidP="006C63AA">
      <w:pPr>
        <w:pStyle w:val="PL"/>
        <w:rPr>
          <w:lang w:val="en-US"/>
        </w:rPr>
      </w:pPr>
      <w:r w:rsidRPr="00867FDE">
        <w:rPr>
          <w:lang w:val="en-US"/>
        </w:rPr>
        <w:t xml:space="preserve">      pattern: '^(([0-9]|[1-9][0-9]|1[0-9][0-9]|2[0-4][0-9]|25[0-5])\.){3}([0-9]|[1-9][0-9]|1[0-9][0-9]|2[0-4][0-9]|25[0-5])(\/.+)$'</w:t>
      </w:r>
    </w:p>
    <w:p w:rsidR="006C63AA" w:rsidRPr="00867FDE" w:rsidRDefault="006C63AA" w:rsidP="006C63AA">
      <w:pPr>
        <w:pStyle w:val="PL"/>
        <w:rPr>
          <w:lang w:val="en-US"/>
        </w:rPr>
      </w:pPr>
      <w:r w:rsidRPr="00867FDE">
        <w:rPr>
          <w:lang w:val="en-US"/>
        </w:rPr>
        <w:t xml:space="preserve">      example: '198.51.0.0/16'</w:t>
      </w:r>
    </w:p>
    <w:p w:rsidR="006C63AA" w:rsidRPr="00867FDE" w:rsidRDefault="006C63AA" w:rsidP="006C63AA">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Ipv6Addr:</w:t>
      </w:r>
    </w:p>
    <w:p w:rsidR="006D16A2" w:rsidRPr="00867FDE" w:rsidRDefault="006D16A2" w:rsidP="006D16A2">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t xml:space="preserve">      allOf:</w:t>
      </w:r>
    </w:p>
    <w:p w:rsidR="004B60EE" w:rsidRPr="00867FDE" w:rsidRDefault="004B60EE" w:rsidP="004B60EE">
      <w:pPr>
        <w:pStyle w:val="PL"/>
        <w:rPr>
          <w:lang w:val="en-US"/>
        </w:rPr>
      </w:pPr>
      <w:r w:rsidRPr="00867FDE">
        <w:rPr>
          <w:lang w:val="en-US"/>
        </w:rPr>
        <w:t xml:space="preserve">        - pattern: '^((:|(0?|([1-9a-f][0-9a-f]{0,3}))):)((0?|([1-9a-f][0-9a-f]{0,3})):){0,6}(:|(0?|([1-9a-f][0-9a-f]{0,3})))$'</w:t>
      </w:r>
    </w:p>
    <w:p w:rsidR="004B60EE" w:rsidRPr="00867FDE" w:rsidRDefault="004B60EE" w:rsidP="004B60EE">
      <w:pPr>
        <w:pStyle w:val="PL"/>
        <w:rPr>
          <w:lang w:val="en-US"/>
        </w:rPr>
      </w:pPr>
      <w:r w:rsidRPr="00867FDE">
        <w:rPr>
          <w:lang w:val="en-US"/>
        </w:rPr>
        <w:t xml:space="preserve">        - pattern: '^((([^:]+:){7}([^:]+))|((([^:]+:)*[^:]+)?::(([^:]+:)*[^:]+)?))$'</w:t>
      </w:r>
    </w:p>
    <w:p w:rsidR="004B60EE" w:rsidRPr="00867FDE" w:rsidRDefault="004B60EE" w:rsidP="004B60EE">
      <w:pPr>
        <w:pStyle w:val="PL"/>
        <w:rPr>
          <w:lang w:val="es-ES"/>
        </w:rPr>
      </w:pPr>
      <w:r w:rsidRPr="00867FDE">
        <w:rPr>
          <w:lang w:val="en-US"/>
        </w:rPr>
        <w:t xml:space="preserve">      </w:t>
      </w:r>
      <w:r w:rsidRPr="00867FDE">
        <w:rPr>
          <w:lang w:val="es-ES"/>
        </w:rPr>
        <w:t>example: '2001:db8:85a3::8a2e:370:7334'</w:t>
      </w:r>
    </w:p>
    <w:p w:rsidR="005B6842" w:rsidRPr="00867FDE" w:rsidRDefault="005B6842" w:rsidP="005B6842">
      <w:pPr>
        <w:pStyle w:val="PL"/>
        <w:rPr>
          <w:lang w:val="en-US"/>
        </w:rPr>
      </w:pPr>
      <w:r w:rsidRPr="00867FDE">
        <w:rPr>
          <w:lang w:val="en-US"/>
        </w:rPr>
        <w:t xml:space="preserve">    Ipv6AddrRm:</w:t>
      </w:r>
    </w:p>
    <w:p w:rsidR="005B6842" w:rsidRPr="00867FDE" w:rsidRDefault="005B6842" w:rsidP="005B6842">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t xml:space="preserve">      allOf:</w:t>
      </w:r>
    </w:p>
    <w:p w:rsidR="004B60EE" w:rsidRPr="00867FDE" w:rsidRDefault="004B60EE" w:rsidP="004B60EE">
      <w:pPr>
        <w:pStyle w:val="PL"/>
        <w:rPr>
          <w:lang w:val="en-US"/>
        </w:rPr>
      </w:pPr>
      <w:r w:rsidRPr="00867FDE">
        <w:rPr>
          <w:lang w:val="en-US"/>
        </w:rPr>
        <w:t xml:space="preserve">        - pattern: '^((:|(0?|([1-9a-f][0-9a-f]{0,3}))):)((0?|([1-9a-f][0-9a-f]{0,3})):){0,6}(:|(0?|([1-9a-f][0-9a-f]{0,3})))$'</w:t>
      </w:r>
    </w:p>
    <w:p w:rsidR="004B60EE" w:rsidRPr="00867FDE" w:rsidRDefault="004B60EE" w:rsidP="004B60EE">
      <w:pPr>
        <w:pStyle w:val="PL"/>
        <w:rPr>
          <w:lang w:val="en-US"/>
        </w:rPr>
      </w:pPr>
      <w:r w:rsidRPr="00867FDE">
        <w:rPr>
          <w:lang w:val="en-US"/>
        </w:rPr>
        <w:t xml:space="preserve">        - pattern: '^((([^:]+:){7}([^:]+))|((([^:]+:)*[^:]+)?::(([^:]+:)*[^:]+)?))$'</w:t>
      </w:r>
    </w:p>
    <w:p w:rsidR="004B60EE" w:rsidRPr="00867FDE" w:rsidRDefault="004B60EE" w:rsidP="004B60EE">
      <w:pPr>
        <w:pStyle w:val="PL"/>
        <w:rPr>
          <w:lang w:val="es-ES"/>
        </w:rPr>
      </w:pPr>
      <w:r w:rsidRPr="00867FDE">
        <w:rPr>
          <w:lang w:val="en-US"/>
        </w:rPr>
        <w:t xml:space="preserve">      </w:t>
      </w:r>
      <w:r w:rsidRPr="00867FDE">
        <w:rPr>
          <w:lang w:val="es-ES"/>
        </w:rPr>
        <w:t>example: '2001:db8:85a3::8a2e:370:7334'</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Ipv6Prefix:</w:t>
      </w:r>
    </w:p>
    <w:p w:rsidR="006D16A2" w:rsidRPr="00867FDE" w:rsidRDefault="006D16A2" w:rsidP="006D16A2">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t xml:space="preserve">      allOf:</w:t>
      </w:r>
    </w:p>
    <w:p w:rsidR="004B60EE" w:rsidRPr="00867FDE" w:rsidRDefault="004B60EE" w:rsidP="004B60EE">
      <w:pPr>
        <w:pStyle w:val="PL"/>
        <w:rPr>
          <w:lang w:val="en-US"/>
        </w:rPr>
      </w:pPr>
      <w:r w:rsidRPr="00867FDE">
        <w:rPr>
          <w:lang w:val="en-US"/>
        </w:rPr>
        <w:t xml:space="preserve">        - pattern: '^((:|(0?|([1-9a-f][0-9a-f]{0,3}))):)((0?|([1-9a-f][0-9a-f]{0,3})):){0,6}(:|(0?|([1-9a-f][0-9a-f]{0,3})))(\/(([0-9])|([0-9]{2})|(1[0-1][0-9])|(12[0-8])))$'</w:t>
      </w:r>
    </w:p>
    <w:p w:rsidR="004B60EE" w:rsidRPr="00867FDE" w:rsidRDefault="004B60EE" w:rsidP="004B60EE">
      <w:pPr>
        <w:pStyle w:val="PL"/>
        <w:rPr>
          <w:lang w:val="en-US"/>
        </w:rPr>
      </w:pPr>
      <w:r w:rsidRPr="00867FDE">
        <w:rPr>
          <w:lang w:val="en-US"/>
        </w:rPr>
        <w:t xml:space="preserve">        - pattern: '^((([^:]+:){7}([^:]+))|((([^:]+:)*[^:]+)?::(([^:]+:)*[^:]+)?))(\/.+)$'</w:t>
      </w:r>
    </w:p>
    <w:p w:rsidR="004B60EE" w:rsidRPr="00867FDE" w:rsidRDefault="004B60EE" w:rsidP="004B60EE">
      <w:pPr>
        <w:pStyle w:val="PL"/>
        <w:rPr>
          <w:lang w:val="en-US"/>
        </w:rPr>
      </w:pPr>
      <w:r w:rsidRPr="00867FDE">
        <w:rPr>
          <w:lang w:val="en-US"/>
        </w:rPr>
        <w:t xml:space="preserve">      example: '2001:db8:abcd:12::0/64'</w:t>
      </w:r>
    </w:p>
    <w:p w:rsidR="005B6842" w:rsidRPr="00867FDE" w:rsidRDefault="005B6842" w:rsidP="005B6842">
      <w:pPr>
        <w:pStyle w:val="PL"/>
        <w:rPr>
          <w:lang w:val="en-US"/>
        </w:rPr>
      </w:pPr>
      <w:r w:rsidRPr="00867FDE">
        <w:rPr>
          <w:lang w:val="en-US"/>
        </w:rPr>
        <w:t xml:space="preserve">    Ipv6PrefixRm:</w:t>
      </w:r>
    </w:p>
    <w:p w:rsidR="005B6842" w:rsidRPr="00867FDE" w:rsidRDefault="005B6842" w:rsidP="005B6842">
      <w:pPr>
        <w:pStyle w:val="PL"/>
        <w:rPr>
          <w:lang w:val="en-US"/>
        </w:rPr>
      </w:pPr>
      <w:r w:rsidRPr="00867FDE">
        <w:rPr>
          <w:lang w:val="en-US"/>
        </w:rPr>
        <w:t xml:space="preserve">      type: string</w:t>
      </w:r>
    </w:p>
    <w:p w:rsidR="004B60EE" w:rsidRPr="00867FDE" w:rsidRDefault="004B60EE" w:rsidP="004B60EE">
      <w:pPr>
        <w:pStyle w:val="PL"/>
        <w:rPr>
          <w:lang w:val="en-US"/>
        </w:rPr>
      </w:pPr>
      <w:r w:rsidRPr="00867FDE">
        <w:rPr>
          <w:lang w:val="en-US"/>
        </w:rPr>
        <w:lastRenderedPageBreak/>
        <w:t xml:space="preserve">      allOf:</w:t>
      </w:r>
    </w:p>
    <w:p w:rsidR="004B60EE" w:rsidRPr="00867FDE" w:rsidRDefault="004B60EE" w:rsidP="004B60EE">
      <w:pPr>
        <w:pStyle w:val="PL"/>
        <w:rPr>
          <w:lang w:val="en-US"/>
        </w:rPr>
      </w:pPr>
      <w:r w:rsidRPr="00867FDE">
        <w:rPr>
          <w:lang w:val="en-US"/>
        </w:rPr>
        <w:t xml:space="preserve">        - pattern: '^((:|(0?|([1-9a-f][0-9a-f]{0,3}))):)((0?|([1-9a-f][0-9a-f]{0,3})):){0,6}(:|(0?|([1-9a-f][0-9a-f]{0,3})))(\/(([0-9])|([0-9]{2})|(1[0-1][0-9])|(12[0-8])))$'</w:t>
      </w:r>
    </w:p>
    <w:p w:rsidR="004B60EE" w:rsidRPr="00867FDE" w:rsidRDefault="004B60EE" w:rsidP="004B60EE">
      <w:pPr>
        <w:pStyle w:val="PL"/>
        <w:rPr>
          <w:lang w:val="en-US"/>
        </w:rPr>
      </w:pPr>
      <w:r w:rsidRPr="00867FDE">
        <w:rPr>
          <w:lang w:val="en-US"/>
        </w:rPr>
        <w:t xml:space="preserve">        - pattern: '^((([^:]+:){7}([^:]+))|((([^:]+:)*[^:]+)?::(([^:]+:)*[^:]+)?))(\/.+)$'</w:t>
      </w:r>
    </w:p>
    <w:p w:rsidR="005B6842" w:rsidRPr="00867FDE" w:rsidRDefault="005B6842" w:rsidP="005B6842">
      <w:pPr>
        <w:pStyle w:val="PL"/>
        <w:rPr>
          <w:lang w:val="en-US"/>
        </w:rPr>
      </w:pPr>
      <w:r w:rsidRPr="00867FDE">
        <w:rPr>
          <w:lang w:val="en-US"/>
        </w:rPr>
        <w:t xml:space="preserve">      nullable: true</w:t>
      </w:r>
    </w:p>
    <w:p w:rsidR="00B8526F" w:rsidRPr="00867FDE" w:rsidRDefault="00B8526F" w:rsidP="00B15540">
      <w:pPr>
        <w:pStyle w:val="PL"/>
        <w:rPr>
          <w:lang w:val="en-US"/>
        </w:rPr>
      </w:pPr>
      <w:r w:rsidRPr="00867FDE">
        <w:rPr>
          <w:lang w:val="en-US"/>
        </w:rPr>
        <w:t xml:space="preserve">    MacAddr48:</w:t>
      </w:r>
    </w:p>
    <w:p w:rsidR="00B8526F" w:rsidRPr="00867FDE" w:rsidRDefault="00B8526F" w:rsidP="00B15540">
      <w:pPr>
        <w:pStyle w:val="PL"/>
        <w:rPr>
          <w:lang w:val="en-US"/>
        </w:rPr>
      </w:pPr>
      <w:r w:rsidRPr="00867FDE">
        <w:rPr>
          <w:lang w:val="en-US"/>
        </w:rPr>
        <w:t xml:space="preserve">      type: string</w:t>
      </w:r>
    </w:p>
    <w:p w:rsidR="00B8526F" w:rsidRPr="00867FDE" w:rsidRDefault="00B8526F" w:rsidP="00B15540">
      <w:pPr>
        <w:pStyle w:val="PL"/>
        <w:rPr>
          <w:lang w:val="en-US"/>
        </w:rPr>
      </w:pPr>
      <w:r w:rsidRPr="00867FDE">
        <w:rPr>
          <w:lang w:val="en-US"/>
        </w:rPr>
        <w:t xml:space="preserve">      pattern: '^([0-9a-fA-F]{2})((-[0-9a-fA-F]{2}){5})$'</w:t>
      </w:r>
    </w:p>
    <w:p w:rsidR="005B6842" w:rsidRPr="00867FDE" w:rsidRDefault="005B6842" w:rsidP="005B6842">
      <w:pPr>
        <w:pStyle w:val="PL"/>
        <w:rPr>
          <w:lang w:val="en-US"/>
        </w:rPr>
      </w:pPr>
      <w:r w:rsidRPr="00867FDE">
        <w:rPr>
          <w:lang w:val="en-US"/>
        </w:rPr>
        <w:t xml:space="preserve">    MacAddr48Rm: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pattern: '^([0-9a-fA-F]{2})((-[0-9a-fA-F]{2}){5})$'</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SupportedFeatures:</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t xml:space="preserve">      pattern: '^[A-Fa-f0-9]*$'</w:t>
      </w:r>
    </w:p>
    <w:p w:rsidR="006D16A2" w:rsidRPr="00867FDE" w:rsidRDefault="006D16A2" w:rsidP="006D16A2">
      <w:pPr>
        <w:pStyle w:val="PL"/>
        <w:rPr>
          <w:lang w:val="en-US"/>
        </w:rPr>
      </w:pPr>
      <w:r w:rsidRPr="00867FDE">
        <w:rPr>
          <w:lang w:val="en-US"/>
        </w:rPr>
        <w:t xml:space="preserve">    Uinteger:</w:t>
      </w:r>
    </w:p>
    <w:p w:rsidR="006D16A2" w:rsidRPr="00867FDE" w:rsidRDefault="006D16A2" w:rsidP="006D16A2">
      <w:pPr>
        <w:pStyle w:val="PL"/>
        <w:rPr>
          <w:lang w:val="sv-SE"/>
        </w:rPr>
      </w:pPr>
      <w:r w:rsidRPr="00867FDE">
        <w:t xml:space="preserve">      </w:t>
      </w:r>
      <w:r w:rsidRPr="00867FDE">
        <w:rPr>
          <w:lang w:val="sv-SE"/>
        </w:rPr>
        <w:t>type: integer</w:t>
      </w:r>
    </w:p>
    <w:p w:rsidR="001E0C04" w:rsidRPr="00867FDE" w:rsidRDefault="001E0C04" w:rsidP="001E0C04">
      <w:pPr>
        <w:pStyle w:val="PL"/>
        <w:rPr>
          <w:lang w:val="sv-SE"/>
        </w:rPr>
      </w:pPr>
      <w:r w:rsidRPr="00867FDE">
        <w:rPr>
          <w:lang w:val="sv-SE"/>
        </w:rPr>
        <w:t xml:space="preserve">      minimum: 0</w:t>
      </w:r>
    </w:p>
    <w:p w:rsidR="005B6842" w:rsidRPr="00867FDE" w:rsidRDefault="005B6842" w:rsidP="005B6842">
      <w:pPr>
        <w:pStyle w:val="PL"/>
        <w:rPr>
          <w:lang w:val="en-US"/>
        </w:rPr>
      </w:pPr>
      <w:r w:rsidRPr="00867FDE">
        <w:rPr>
          <w:lang w:val="en-US"/>
        </w:rPr>
        <w:t xml:space="preserve">    UintegerRm:</w:t>
      </w:r>
    </w:p>
    <w:p w:rsidR="005B6842" w:rsidRPr="00867FDE" w:rsidRDefault="005B6842" w:rsidP="005B6842">
      <w:pPr>
        <w:pStyle w:val="PL"/>
        <w:rPr>
          <w:lang w:val="sv-SE"/>
        </w:rPr>
      </w:pPr>
      <w:r w:rsidRPr="00867FDE">
        <w:t xml:space="preserve">      </w:t>
      </w:r>
      <w:r w:rsidRPr="00867FDE">
        <w:rPr>
          <w:lang w:val="sv-SE"/>
        </w:rPr>
        <w:t>type: integer</w:t>
      </w:r>
    </w:p>
    <w:p w:rsidR="005B6842" w:rsidRPr="00867FDE" w:rsidRDefault="005B6842" w:rsidP="005B6842">
      <w:pPr>
        <w:pStyle w:val="PL"/>
        <w:rPr>
          <w:lang w:val="sv-SE"/>
        </w:rPr>
      </w:pPr>
      <w:r w:rsidRPr="00867FDE">
        <w:rPr>
          <w:lang w:val="sv-SE"/>
        </w:rPr>
        <w:t xml:space="preserve">      minimum: 0</w:t>
      </w:r>
    </w:p>
    <w:p w:rsidR="005B6842" w:rsidRPr="00867FDE" w:rsidRDefault="005B6842" w:rsidP="005B6842">
      <w:pPr>
        <w:pStyle w:val="PL"/>
        <w:rPr>
          <w:lang w:val="en-US"/>
        </w:rPr>
      </w:pPr>
      <w:r w:rsidRPr="00867FDE">
        <w:rPr>
          <w:lang w:val="en-US"/>
        </w:rPr>
        <w:t xml:space="preserve">      nullable: true</w:t>
      </w:r>
    </w:p>
    <w:p w:rsidR="00BB2294" w:rsidRPr="00867FDE" w:rsidRDefault="00BB2294" w:rsidP="00BB2294">
      <w:pPr>
        <w:pStyle w:val="PL"/>
      </w:pPr>
      <w:r w:rsidRPr="00867FDE">
        <w:t xml:space="preserve">    Uint16:</w:t>
      </w:r>
    </w:p>
    <w:p w:rsidR="00BB2294" w:rsidRPr="00867FDE" w:rsidRDefault="00BB2294" w:rsidP="00BB2294">
      <w:pPr>
        <w:pStyle w:val="PL"/>
      </w:pPr>
      <w:r w:rsidRPr="00867FDE">
        <w:t xml:space="preserve">      type: integer</w:t>
      </w:r>
    </w:p>
    <w:p w:rsidR="00BB2294" w:rsidRPr="00867FDE" w:rsidRDefault="00BB2294" w:rsidP="00BB2294">
      <w:pPr>
        <w:pStyle w:val="PL"/>
      </w:pPr>
      <w:r w:rsidRPr="00867FDE">
        <w:t xml:space="preserve">      minimum: 0</w:t>
      </w:r>
    </w:p>
    <w:p w:rsidR="00BB2294" w:rsidRPr="00867FDE" w:rsidRDefault="00BB2294" w:rsidP="00BB2294">
      <w:pPr>
        <w:pStyle w:val="PL"/>
      </w:pPr>
      <w:r w:rsidRPr="00867FDE">
        <w:t xml:space="preserve">      maximum: 65535</w:t>
      </w:r>
    </w:p>
    <w:p w:rsidR="005B6842" w:rsidRPr="00867FDE" w:rsidRDefault="005B6842" w:rsidP="005B6842">
      <w:pPr>
        <w:pStyle w:val="PL"/>
      </w:pPr>
      <w:r w:rsidRPr="00867FDE">
        <w:t xml:space="preserve">    Uint16Rm:</w:t>
      </w:r>
    </w:p>
    <w:p w:rsidR="005B6842" w:rsidRPr="00867FDE" w:rsidRDefault="005B6842" w:rsidP="005B6842">
      <w:pPr>
        <w:pStyle w:val="PL"/>
      </w:pPr>
      <w:r w:rsidRPr="00867FDE">
        <w:t xml:space="preserve">      type: integer</w:t>
      </w:r>
    </w:p>
    <w:p w:rsidR="005B6842" w:rsidRPr="00867FDE" w:rsidRDefault="005B6842" w:rsidP="005B6842">
      <w:pPr>
        <w:pStyle w:val="PL"/>
      </w:pPr>
      <w:r w:rsidRPr="00867FDE">
        <w:t xml:space="preserve">      minimum: 0</w:t>
      </w:r>
    </w:p>
    <w:p w:rsidR="005B6842" w:rsidRPr="00867FDE" w:rsidRDefault="005B6842" w:rsidP="005B6842">
      <w:pPr>
        <w:pStyle w:val="PL"/>
      </w:pPr>
      <w:r w:rsidRPr="00867FDE">
        <w:t xml:space="preserve">      maximum: 65535</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Uint32:</w:t>
      </w:r>
    </w:p>
    <w:p w:rsidR="006D16A2" w:rsidRPr="00867FDE" w:rsidRDefault="006D16A2" w:rsidP="006D16A2">
      <w:pPr>
        <w:pStyle w:val="PL"/>
        <w:rPr>
          <w:lang w:val="sv-SE"/>
        </w:rPr>
      </w:pPr>
      <w:r w:rsidRPr="00867FDE">
        <w:rPr>
          <w:lang w:val="sv-SE"/>
        </w:rPr>
        <w:t xml:space="preserve">      format: int32</w:t>
      </w:r>
    </w:p>
    <w:p w:rsidR="006D16A2" w:rsidRPr="00867FDE" w:rsidRDefault="006D16A2" w:rsidP="006D16A2">
      <w:pPr>
        <w:pStyle w:val="PL"/>
        <w:rPr>
          <w:lang w:val="sv-SE"/>
        </w:rPr>
      </w:pPr>
      <w:r w:rsidRPr="00867FDE">
        <w:rPr>
          <w:lang w:val="sv-SE"/>
        </w:rPr>
        <w:t xml:space="preserve">      type: integer</w:t>
      </w:r>
    </w:p>
    <w:p w:rsidR="00197B28" w:rsidRPr="00867FDE" w:rsidRDefault="00197B28" w:rsidP="00197B28">
      <w:pPr>
        <w:pStyle w:val="PL"/>
      </w:pPr>
      <w:r w:rsidRPr="00867FDE">
        <w:t xml:space="preserve">      minimum: 0</w:t>
      </w:r>
    </w:p>
    <w:p w:rsidR="005B6842" w:rsidRPr="00867FDE" w:rsidRDefault="005B6842" w:rsidP="005B6842">
      <w:pPr>
        <w:pStyle w:val="PL"/>
        <w:rPr>
          <w:lang w:val="sv-SE"/>
        </w:rPr>
      </w:pPr>
      <w:r w:rsidRPr="00867FDE">
        <w:rPr>
          <w:lang w:val="sv-SE"/>
        </w:rPr>
        <w:t xml:space="preserve">    Uint32Rm:</w:t>
      </w:r>
    </w:p>
    <w:p w:rsidR="005B6842" w:rsidRPr="00867FDE" w:rsidRDefault="005B6842" w:rsidP="005B6842">
      <w:pPr>
        <w:pStyle w:val="PL"/>
        <w:rPr>
          <w:lang w:val="sv-SE"/>
        </w:rPr>
      </w:pPr>
      <w:r w:rsidRPr="00867FDE">
        <w:rPr>
          <w:lang w:val="sv-SE"/>
        </w:rPr>
        <w:t xml:space="preserve">      format: int32</w:t>
      </w:r>
    </w:p>
    <w:p w:rsidR="005B6842" w:rsidRPr="00867FDE" w:rsidRDefault="005B6842" w:rsidP="005B6842">
      <w:pPr>
        <w:pStyle w:val="PL"/>
        <w:rPr>
          <w:lang w:val="sv-SE"/>
        </w:rPr>
      </w:pPr>
      <w:r w:rsidRPr="00867FDE">
        <w:rPr>
          <w:lang w:val="sv-SE"/>
        </w:rPr>
        <w:t xml:space="preserve">      type: integer</w:t>
      </w:r>
    </w:p>
    <w:p w:rsidR="005B6842" w:rsidRPr="00867FDE" w:rsidRDefault="005B6842" w:rsidP="005B6842">
      <w:pPr>
        <w:pStyle w:val="PL"/>
      </w:pPr>
      <w:r w:rsidRPr="00867FDE">
        <w:t xml:space="preserve">      minimum: 0</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Uint64:</w:t>
      </w:r>
    </w:p>
    <w:p w:rsidR="006D16A2" w:rsidRPr="00867FDE" w:rsidRDefault="006D16A2" w:rsidP="006D16A2">
      <w:pPr>
        <w:pStyle w:val="PL"/>
        <w:rPr>
          <w:lang w:val="sv-SE"/>
        </w:rPr>
      </w:pPr>
      <w:r w:rsidRPr="00867FDE">
        <w:rPr>
          <w:lang w:val="sv-SE"/>
        </w:rPr>
        <w:t xml:space="preserve">      format: int64</w:t>
      </w:r>
    </w:p>
    <w:p w:rsidR="006D16A2" w:rsidRPr="00867FDE" w:rsidRDefault="006D16A2" w:rsidP="006D16A2">
      <w:pPr>
        <w:pStyle w:val="PL"/>
        <w:rPr>
          <w:lang w:val="sv-SE"/>
        </w:rPr>
      </w:pPr>
      <w:r w:rsidRPr="00867FDE">
        <w:rPr>
          <w:lang w:val="sv-SE"/>
        </w:rPr>
        <w:t xml:space="preserve">      type: integer</w:t>
      </w:r>
    </w:p>
    <w:p w:rsidR="00197B28" w:rsidRPr="00867FDE" w:rsidRDefault="00197B28" w:rsidP="00197B28">
      <w:pPr>
        <w:pStyle w:val="PL"/>
      </w:pPr>
      <w:r w:rsidRPr="00867FDE">
        <w:t xml:space="preserve">      minimum: 0</w:t>
      </w:r>
    </w:p>
    <w:p w:rsidR="005B6842" w:rsidRPr="00867FDE" w:rsidRDefault="005B6842" w:rsidP="005B6842">
      <w:pPr>
        <w:pStyle w:val="PL"/>
        <w:rPr>
          <w:lang w:val="sv-SE"/>
        </w:rPr>
      </w:pPr>
      <w:r w:rsidRPr="00867FDE">
        <w:rPr>
          <w:lang w:val="sv-SE"/>
        </w:rPr>
        <w:t xml:space="preserve">    Uint64Rm:</w:t>
      </w:r>
    </w:p>
    <w:p w:rsidR="005B6842" w:rsidRPr="00867FDE" w:rsidRDefault="005B6842" w:rsidP="005B6842">
      <w:pPr>
        <w:pStyle w:val="PL"/>
        <w:rPr>
          <w:lang w:val="sv-SE"/>
        </w:rPr>
      </w:pPr>
      <w:r w:rsidRPr="00867FDE">
        <w:rPr>
          <w:lang w:val="sv-SE"/>
        </w:rPr>
        <w:t xml:space="preserve">      format: int64</w:t>
      </w:r>
    </w:p>
    <w:p w:rsidR="005B6842" w:rsidRPr="00867FDE" w:rsidRDefault="005B6842" w:rsidP="005B6842">
      <w:pPr>
        <w:pStyle w:val="PL"/>
        <w:rPr>
          <w:lang w:val="sv-SE"/>
        </w:rPr>
      </w:pPr>
      <w:r w:rsidRPr="00867FDE">
        <w:rPr>
          <w:lang w:val="sv-SE"/>
        </w:rPr>
        <w:t xml:space="preserve">      type: integer</w:t>
      </w:r>
    </w:p>
    <w:p w:rsidR="005B6842" w:rsidRPr="00867FDE" w:rsidRDefault="005B6842" w:rsidP="005B6842">
      <w:pPr>
        <w:pStyle w:val="PL"/>
      </w:pPr>
      <w:r w:rsidRPr="00867FDE">
        <w:t xml:space="preserve">      minimum: 0</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Uri:</w:t>
      </w:r>
    </w:p>
    <w:p w:rsidR="00F36B89" w:rsidRPr="00867FDE" w:rsidRDefault="006D16A2" w:rsidP="00F36B89">
      <w:pPr>
        <w:pStyle w:val="PL"/>
        <w:rPr>
          <w:lang w:val="sv-SE"/>
        </w:rPr>
      </w:pPr>
      <w:r w:rsidRPr="00867FDE">
        <w:rPr>
          <w:lang w:val="sv-SE"/>
        </w:rPr>
        <w:t xml:space="preserve">      type: string</w:t>
      </w:r>
    </w:p>
    <w:p w:rsidR="005B6842" w:rsidRPr="00867FDE" w:rsidRDefault="005B6842" w:rsidP="005B6842">
      <w:pPr>
        <w:pStyle w:val="PL"/>
        <w:rPr>
          <w:lang w:val="sv-SE"/>
        </w:rPr>
      </w:pPr>
      <w:r w:rsidRPr="00867FDE">
        <w:rPr>
          <w:lang w:val="sv-SE"/>
        </w:rPr>
        <w:t xml:space="preserve">    UriRm:</w:t>
      </w:r>
    </w:p>
    <w:p w:rsidR="005B6842" w:rsidRPr="00867FDE" w:rsidRDefault="005B6842" w:rsidP="005B6842">
      <w:pPr>
        <w:pStyle w:val="PL"/>
        <w:rPr>
          <w:lang w:val="sv-SE"/>
        </w:rPr>
      </w:pPr>
      <w:r w:rsidRPr="00867FDE">
        <w:rPr>
          <w:lang w:val="sv-SE"/>
        </w:rPr>
        <w:t xml:space="preserve">      type: string</w:t>
      </w:r>
    </w:p>
    <w:p w:rsidR="005B6842" w:rsidRPr="00867FDE" w:rsidRDefault="005B6842" w:rsidP="005B6842">
      <w:pPr>
        <w:pStyle w:val="PL"/>
        <w:rPr>
          <w:lang w:val="en-US"/>
        </w:rPr>
      </w:pPr>
      <w:r w:rsidRPr="00867FDE">
        <w:rPr>
          <w:lang w:val="en-US"/>
        </w:rPr>
        <w:t xml:space="preserve">      nullable: true</w:t>
      </w:r>
    </w:p>
    <w:p w:rsidR="00F36B89" w:rsidRPr="00867FDE" w:rsidRDefault="00F36B89" w:rsidP="00F36B89">
      <w:pPr>
        <w:pStyle w:val="PL"/>
      </w:pPr>
      <w:r w:rsidRPr="00867FDE">
        <w:t xml:space="preserve">    VarUeId:</w:t>
      </w:r>
    </w:p>
    <w:p w:rsidR="00F36B89" w:rsidRPr="00867FDE" w:rsidRDefault="00F36B89" w:rsidP="00F36B89">
      <w:pPr>
        <w:pStyle w:val="PL"/>
      </w:pPr>
      <w:r w:rsidRPr="00867FDE">
        <w:t xml:space="preserve">      type: string</w:t>
      </w:r>
    </w:p>
    <w:p w:rsidR="006D16A2" w:rsidRPr="00867FDE" w:rsidRDefault="00F36B89" w:rsidP="00F36B89">
      <w:pPr>
        <w:pStyle w:val="PL"/>
        <w:rPr>
          <w:lang w:val="sv-SE"/>
        </w:rPr>
      </w:pPr>
      <w:r w:rsidRPr="00867FDE">
        <w:t xml:space="preserve">      pattern: '^(imsi-[0-9]{5,15}|nai-.+|msisdn-[0-9]{5,15}|extid-</w:t>
      </w:r>
      <w:r w:rsidR="0001359F" w:rsidRPr="00867FDE">
        <w:t>[^@]+@[^@]</w:t>
      </w:r>
      <w:r w:rsidRPr="00867FDE">
        <w:t>+|.+)$'</w:t>
      </w:r>
    </w:p>
    <w:p w:rsidR="00845ECE" w:rsidRPr="00867FDE" w:rsidRDefault="00845ECE" w:rsidP="00845ECE">
      <w:pPr>
        <w:pStyle w:val="PL"/>
      </w:pPr>
      <w:r w:rsidRPr="00867FDE">
        <w:t xml:space="preserve">    VarUeIdRm:</w:t>
      </w:r>
    </w:p>
    <w:p w:rsidR="00845ECE" w:rsidRPr="00867FDE" w:rsidRDefault="00845ECE" w:rsidP="00845ECE">
      <w:pPr>
        <w:pStyle w:val="PL"/>
      </w:pPr>
      <w:r w:rsidRPr="00867FDE">
        <w:t xml:space="preserve">      type: string</w:t>
      </w:r>
    </w:p>
    <w:p w:rsidR="00845ECE" w:rsidRPr="00867FDE" w:rsidRDefault="00845ECE" w:rsidP="00845ECE">
      <w:pPr>
        <w:pStyle w:val="PL"/>
        <w:rPr>
          <w:lang w:val="sv-SE"/>
        </w:rPr>
      </w:pPr>
      <w:r w:rsidRPr="00867FDE">
        <w:t xml:space="preserve">      pattern: '^(imsi-[0-9]{5,15}|nai-.+|msisdn-[0-9]{5,15}|extid-</w:t>
      </w:r>
      <w:r w:rsidR="0001359F" w:rsidRPr="00867FDE">
        <w:t>[^@]+@[^@]</w:t>
      </w:r>
      <w:r w:rsidRPr="00867FDE">
        <w:t>+|.+)$'</w:t>
      </w:r>
    </w:p>
    <w:p w:rsidR="00845ECE" w:rsidRPr="00867FDE" w:rsidRDefault="00845ECE" w:rsidP="00845ECE">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TimeZone:</w:t>
      </w:r>
    </w:p>
    <w:p w:rsidR="006D16A2" w:rsidRPr="00867FDE" w:rsidRDefault="006D16A2" w:rsidP="006D16A2">
      <w:pPr>
        <w:pStyle w:val="PL"/>
        <w:rPr>
          <w:lang w:val="en-US"/>
        </w:rPr>
      </w:pPr>
      <w:r w:rsidRPr="00867FDE">
        <w:rPr>
          <w:lang w:val="en-US"/>
        </w:rPr>
        <w:t xml:space="preserve">      type: string</w:t>
      </w:r>
    </w:p>
    <w:p w:rsidR="005B6842" w:rsidRPr="00867FDE" w:rsidRDefault="005B6842" w:rsidP="005B6842">
      <w:pPr>
        <w:pStyle w:val="PL"/>
        <w:rPr>
          <w:lang w:val="sv-SE"/>
        </w:rPr>
      </w:pPr>
      <w:r w:rsidRPr="00867FDE">
        <w:rPr>
          <w:lang w:val="sv-SE"/>
        </w:rPr>
        <w:t xml:space="preserve">    TimeZoneRm: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nullable: true</w:t>
      </w:r>
    </w:p>
    <w:p w:rsidR="00AD04B4" w:rsidRPr="00867FDE" w:rsidRDefault="00AD04B4" w:rsidP="00AD04B4">
      <w:pPr>
        <w:pStyle w:val="PL"/>
      </w:pPr>
      <w:r w:rsidRPr="00867FDE">
        <w:t xml:space="preserve">    </w:t>
      </w:r>
      <w:r w:rsidRPr="00867FDE">
        <w:rPr>
          <w:rFonts w:hint="eastAsia"/>
          <w:lang w:val="en-US" w:eastAsia="zh-CN"/>
        </w:rPr>
        <w:t>StnSr</w:t>
      </w:r>
      <w:r w:rsidRPr="00867FDE">
        <w:t>:</w:t>
      </w:r>
    </w:p>
    <w:p w:rsidR="00AD04B4" w:rsidRPr="00867FDE" w:rsidRDefault="00AD04B4" w:rsidP="00AD04B4">
      <w:pPr>
        <w:pStyle w:val="PL"/>
        <w:rPr>
          <w:lang w:eastAsia="zh-CN"/>
        </w:rPr>
      </w:pPr>
      <w:r w:rsidRPr="00867FDE">
        <w:t xml:space="preserve">      type: string</w:t>
      </w:r>
    </w:p>
    <w:p w:rsidR="00AD04B4" w:rsidRPr="00867FDE" w:rsidRDefault="00AD04B4" w:rsidP="00AD04B4">
      <w:pPr>
        <w:pStyle w:val="PL"/>
      </w:pPr>
      <w:r w:rsidRPr="00867FDE">
        <w:t xml:space="preserve">    </w:t>
      </w:r>
      <w:r w:rsidRPr="00867FDE">
        <w:rPr>
          <w:rFonts w:hint="eastAsia"/>
          <w:lang w:val="en-US" w:eastAsia="zh-CN"/>
        </w:rPr>
        <w:t>StnSrRm</w:t>
      </w:r>
      <w:r w:rsidRPr="00867FDE">
        <w:t>:</w:t>
      </w:r>
    </w:p>
    <w:p w:rsidR="00AD04B4" w:rsidRPr="00867FDE" w:rsidRDefault="00AD04B4" w:rsidP="00AD04B4">
      <w:pPr>
        <w:pStyle w:val="PL"/>
      </w:pPr>
      <w:r w:rsidRPr="00867FDE">
        <w:t xml:space="preserve">      type: string</w:t>
      </w:r>
    </w:p>
    <w:p w:rsidR="00AD04B4" w:rsidRPr="00867FDE" w:rsidRDefault="00AD04B4" w:rsidP="00AD04B4">
      <w:pPr>
        <w:pStyle w:val="PL"/>
        <w:rPr>
          <w:lang w:val="en-US"/>
        </w:rPr>
      </w:pPr>
      <w:r w:rsidRPr="00867FDE">
        <w:rPr>
          <w:lang w:val="en-US"/>
        </w:rPr>
        <w:t xml:space="preserve">      nullable: true</w:t>
      </w:r>
    </w:p>
    <w:p w:rsidR="00AD04B4" w:rsidRPr="00867FDE" w:rsidRDefault="00AD04B4" w:rsidP="00AD04B4">
      <w:pPr>
        <w:pStyle w:val="PL"/>
      </w:pPr>
      <w:r w:rsidRPr="00867FDE">
        <w:t xml:space="preserve">    </w:t>
      </w:r>
      <w:r w:rsidRPr="00867FDE">
        <w:rPr>
          <w:rFonts w:hint="eastAsia"/>
          <w:lang w:val="en-US" w:eastAsia="zh-CN"/>
        </w:rPr>
        <w:t>CMsisdn</w:t>
      </w:r>
      <w:r w:rsidRPr="00867FDE">
        <w:t>:</w:t>
      </w:r>
    </w:p>
    <w:p w:rsidR="00AD04B4" w:rsidRPr="00867FDE" w:rsidRDefault="00AD04B4" w:rsidP="00AD04B4">
      <w:pPr>
        <w:pStyle w:val="PL"/>
      </w:pPr>
      <w:r w:rsidRPr="00867FDE">
        <w:t xml:space="preserve">      type: string</w:t>
      </w:r>
    </w:p>
    <w:p w:rsidR="00AD04B4" w:rsidRPr="00867FDE" w:rsidRDefault="00AD04B4" w:rsidP="00AD04B4">
      <w:pPr>
        <w:pStyle w:val="PL"/>
        <w:rPr>
          <w:lang w:val="sv-SE"/>
        </w:rPr>
      </w:pPr>
      <w:r w:rsidRPr="00867FDE">
        <w:t xml:space="preserve">      pattern: '^[0-9]{5,15}$'</w:t>
      </w:r>
    </w:p>
    <w:p w:rsidR="00AD04B4" w:rsidRPr="00867FDE" w:rsidRDefault="00AD04B4" w:rsidP="00AD04B4">
      <w:pPr>
        <w:pStyle w:val="PL"/>
      </w:pPr>
      <w:r w:rsidRPr="00867FDE">
        <w:t xml:space="preserve">    </w:t>
      </w:r>
      <w:r w:rsidRPr="00867FDE">
        <w:rPr>
          <w:rFonts w:hint="eastAsia"/>
          <w:lang w:val="en-US" w:eastAsia="zh-CN"/>
        </w:rPr>
        <w:t>CMsisdnRm</w:t>
      </w:r>
      <w:r w:rsidRPr="00867FDE">
        <w:t>:</w:t>
      </w:r>
    </w:p>
    <w:p w:rsidR="00AD04B4" w:rsidRPr="00867FDE" w:rsidRDefault="00AD04B4" w:rsidP="00AD04B4">
      <w:pPr>
        <w:pStyle w:val="PL"/>
      </w:pPr>
      <w:r w:rsidRPr="00867FDE">
        <w:t xml:space="preserve">      type: string</w:t>
      </w:r>
    </w:p>
    <w:p w:rsidR="00AD04B4" w:rsidRPr="00867FDE" w:rsidRDefault="00AD04B4" w:rsidP="00AD04B4">
      <w:pPr>
        <w:pStyle w:val="PL"/>
        <w:rPr>
          <w:lang w:val="sv-SE"/>
        </w:rPr>
      </w:pPr>
      <w:r w:rsidRPr="00867FDE">
        <w:t xml:space="preserve">      pattern: '^[0-9]{5,15}$'</w:t>
      </w:r>
    </w:p>
    <w:p w:rsidR="00AD04B4" w:rsidRPr="00867FDE" w:rsidRDefault="00AD04B4" w:rsidP="00AD04B4">
      <w:pPr>
        <w:pStyle w:val="PL"/>
        <w:rPr>
          <w:lang w:val="en-US"/>
        </w:rPr>
      </w:pPr>
      <w:r w:rsidRPr="00867FDE">
        <w:rPr>
          <w:lang w:val="en-US"/>
        </w:rPr>
        <w:t xml:space="preserve">      nullable: true</w:t>
      </w:r>
    </w:p>
    <w:p w:rsidR="00206F39" w:rsidRPr="00867FDE" w:rsidRDefault="00206F39" w:rsidP="00206F39">
      <w:pPr>
        <w:pStyle w:val="PL"/>
      </w:pPr>
      <w:r w:rsidRPr="00867FDE">
        <w:lastRenderedPageBreak/>
        <w:t xml:space="preserve">    DayOfWeek:</w:t>
      </w:r>
    </w:p>
    <w:p w:rsidR="00206F39" w:rsidRPr="00867FDE" w:rsidRDefault="00206F39" w:rsidP="00206F39">
      <w:pPr>
        <w:pStyle w:val="PL"/>
      </w:pPr>
      <w:r w:rsidRPr="00867FDE">
        <w:t xml:space="preserve">      type: integer</w:t>
      </w:r>
    </w:p>
    <w:p w:rsidR="00206F39" w:rsidRPr="00867FDE" w:rsidRDefault="00206F39" w:rsidP="00206F39">
      <w:pPr>
        <w:pStyle w:val="PL"/>
      </w:pPr>
      <w:r w:rsidRPr="00867FDE">
        <w:t xml:space="preserve">      minimum: 1</w:t>
      </w:r>
    </w:p>
    <w:p w:rsidR="00206F39" w:rsidRPr="00867FDE" w:rsidRDefault="00206F39" w:rsidP="00206F39">
      <w:pPr>
        <w:pStyle w:val="PL"/>
      </w:pPr>
      <w:r w:rsidRPr="00867FDE">
        <w:t xml:space="preserve">      maximum: 7</w:t>
      </w:r>
    </w:p>
    <w:p w:rsidR="00206F39" w:rsidRPr="00867FDE" w:rsidRDefault="00206F39" w:rsidP="00206F39">
      <w:pPr>
        <w:pStyle w:val="PL"/>
      </w:pPr>
      <w:r w:rsidRPr="00867FDE">
        <w:t xml:space="preserve">      description: integer between and including 1 and 7 denoting a weekday. 1 shall indicate Monday, and the subsequent weekdays shall be indicated with the next higher numbers. 7 shall indicate Sunday.</w:t>
      </w:r>
    </w:p>
    <w:p w:rsidR="00206F39" w:rsidRPr="00867FDE" w:rsidRDefault="00206F39" w:rsidP="00206F39">
      <w:pPr>
        <w:pStyle w:val="PL"/>
      </w:pPr>
      <w:r w:rsidRPr="00867FDE">
        <w:t xml:space="preserve">    </w:t>
      </w:r>
      <w:r w:rsidRPr="00867FDE">
        <w:rPr>
          <w:lang w:eastAsia="zh-CN"/>
        </w:rPr>
        <w:t>TimeOfDay</w:t>
      </w:r>
      <w:r w:rsidRPr="00867FDE">
        <w:t>:</w:t>
      </w:r>
    </w:p>
    <w:p w:rsidR="00206F39" w:rsidRPr="00867FDE" w:rsidRDefault="00206F39" w:rsidP="00206F39">
      <w:pPr>
        <w:pStyle w:val="PL"/>
      </w:pPr>
      <w:r w:rsidRPr="00867FDE">
        <w:t xml:space="preserve">      type: string</w:t>
      </w:r>
    </w:p>
    <w:p w:rsidR="005B6842" w:rsidRPr="00867FDE" w:rsidRDefault="00206F39" w:rsidP="00206F39">
      <w:pPr>
        <w:pStyle w:val="PL"/>
        <w:rPr>
          <w:lang w:val="en-US"/>
        </w:rPr>
      </w:pPr>
      <w:r w:rsidRPr="00867FDE">
        <w:t xml:space="preserve">      description: String with format partial-time or full-time as defined in clause 5.6 of IETF RFC 3339. Examples, 20:15:00, 20:15:00-08:00 (for 8 hours behind UTC).</w:t>
      </w:r>
    </w:p>
    <w:p w:rsidR="00022B85" w:rsidRPr="00867FDE" w:rsidRDefault="00022B85" w:rsidP="00022B85">
      <w:pPr>
        <w:pStyle w:val="PL"/>
        <w:rPr>
          <w:lang w:val="en-US"/>
        </w:rPr>
      </w:pPr>
      <w:r w:rsidRPr="00867FDE">
        <w:rPr>
          <w:lang w:val="en-US"/>
        </w:rPr>
        <w:t>#</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COMMON </w:t>
      </w:r>
      <w:r w:rsidR="0001511E" w:rsidRPr="00867FDE">
        <w:rPr>
          <w:lang w:val="en-US"/>
        </w:rPr>
        <w:t>ENUMERATED</w:t>
      </w:r>
      <w:r w:rsidR="004E0D84" w:rsidRPr="00867FDE">
        <w:rPr>
          <w:lang w:val="en-US"/>
        </w:rPr>
        <w:t xml:space="preserve"> DATA TYPES</w:t>
      </w:r>
    </w:p>
    <w:p w:rsidR="00022B85" w:rsidRPr="00867FDE" w:rsidRDefault="00022B85" w:rsidP="00022B85">
      <w:pPr>
        <w:pStyle w:val="PL"/>
        <w:rPr>
          <w:lang w:val="en-US"/>
        </w:rPr>
      </w:pPr>
      <w:r w:rsidRPr="00867FDE">
        <w:rPr>
          <w:lang w:val="en-US"/>
        </w:rPr>
        <w:t>#</w:t>
      </w:r>
    </w:p>
    <w:p w:rsidR="004E0D84" w:rsidRPr="00867FDE" w:rsidRDefault="004E0D84" w:rsidP="00022B85">
      <w:pPr>
        <w:pStyle w:val="PL"/>
        <w:rPr>
          <w:lang w:val="en-US"/>
        </w:rPr>
      </w:pPr>
    </w:p>
    <w:p w:rsidR="00022B85" w:rsidRPr="00867FDE" w:rsidRDefault="00022B85" w:rsidP="00022B85">
      <w:pPr>
        <w:pStyle w:val="PL"/>
        <w:rPr>
          <w:lang w:val="en-US"/>
        </w:rPr>
      </w:pPr>
      <w:r w:rsidRPr="00867FDE">
        <w:rPr>
          <w:lang w:val="en-US"/>
        </w:rPr>
        <w:t xml:space="preserve">    PatchOperation:</w:t>
      </w:r>
    </w:p>
    <w:p w:rsidR="00022B85" w:rsidRPr="00867FDE" w:rsidRDefault="00022B85" w:rsidP="00022B85">
      <w:pPr>
        <w:pStyle w:val="PL"/>
        <w:rPr>
          <w:lang w:val="en-US"/>
        </w:rPr>
      </w:pPr>
      <w:r w:rsidRPr="00867FDE">
        <w:rPr>
          <w:lang w:val="en-US"/>
        </w:rPr>
        <w:t xml:space="preserve">      anyOf:</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type: string</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enum:</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add</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copy</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move</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remove</w:t>
      </w:r>
    </w:p>
    <w:p w:rsidR="00022B85"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replace</w:t>
      </w:r>
    </w:p>
    <w:p w:rsidR="0001511E" w:rsidRPr="00867FDE" w:rsidRDefault="00022B85" w:rsidP="00022B85">
      <w:pPr>
        <w:pStyle w:val="PL"/>
        <w:rPr>
          <w:lang w:val="en-US"/>
        </w:rPr>
      </w:pPr>
      <w:r w:rsidRPr="00867FDE">
        <w:rPr>
          <w:lang w:val="en-US"/>
        </w:rPr>
        <w:t xml:space="preserve">          </w:t>
      </w:r>
      <w:r w:rsidR="004E0D84" w:rsidRPr="00867FDE">
        <w:rPr>
          <w:lang w:val="en-US"/>
        </w:rPr>
        <w:t xml:space="preserve">  </w:t>
      </w:r>
      <w:r w:rsidRPr="00867FDE">
        <w:rPr>
          <w:lang w:val="en-US"/>
        </w:rPr>
        <w:t>- test</w:t>
      </w:r>
    </w:p>
    <w:p w:rsidR="00E373FD" w:rsidRPr="00867FDE" w:rsidRDefault="00E373FD" w:rsidP="00E373FD">
      <w:pPr>
        <w:pStyle w:val="PL"/>
        <w:rPr>
          <w:lang w:val="en-US"/>
        </w:rPr>
      </w:pPr>
      <w:r w:rsidRPr="00867FDE">
        <w:rPr>
          <w:lang w:val="en-US"/>
        </w:rPr>
        <w:t xml:space="preserve">      </w:t>
      </w:r>
      <w:r w:rsidR="004E0D84" w:rsidRPr="00867FDE">
        <w:rPr>
          <w:lang w:val="en-US"/>
        </w:rPr>
        <w:t xml:space="preserve">  </w:t>
      </w:r>
      <w:r w:rsidR="00EF672D" w:rsidRPr="00867FDE">
        <w:rPr>
          <w:lang w:val="en-US"/>
        </w:rPr>
        <w:t>-</w:t>
      </w:r>
      <w:r w:rsidRPr="00867FDE">
        <w:rPr>
          <w:lang w:val="en-US"/>
        </w:rPr>
        <w:t xml:space="preserve"> type: string</w:t>
      </w:r>
    </w:p>
    <w:p w:rsidR="00971305" w:rsidRPr="00867FDE" w:rsidRDefault="00971305" w:rsidP="00971305">
      <w:pPr>
        <w:pStyle w:val="PL"/>
      </w:pPr>
      <w:r w:rsidRPr="00867FDE">
        <w:t xml:space="preserve">    UriScheme:</w:t>
      </w:r>
    </w:p>
    <w:p w:rsidR="00971305" w:rsidRPr="00867FDE" w:rsidRDefault="00971305" w:rsidP="00971305">
      <w:pPr>
        <w:pStyle w:val="PL"/>
      </w:pPr>
      <w:r w:rsidRPr="00867FDE">
        <w:t xml:space="preserve">      anyOf:</w:t>
      </w:r>
    </w:p>
    <w:p w:rsidR="00971305" w:rsidRPr="00867FDE" w:rsidRDefault="00971305" w:rsidP="00971305">
      <w:pPr>
        <w:pStyle w:val="PL"/>
      </w:pPr>
      <w:r w:rsidRPr="00867FDE">
        <w:t xml:space="preserve">        - type: string</w:t>
      </w:r>
    </w:p>
    <w:p w:rsidR="00971305" w:rsidRPr="00867FDE" w:rsidRDefault="00971305" w:rsidP="00971305">
      <w:pPr>
        <w:pStyle w:val="PL"/>
      </w:pPr>
      <w:r w:rsidRPr="00867FDE">
        <w:t xml:space="preserve">          enum:</w:t>
      </w:r>
    </w:p>
    <w:p w:rsidR="00971305" w:rsidRPr="00867FDE" w:rsidRDefault="00971305" w:rsidP="00971305">
      <w:pPr>
        <w:pStyle w:val="PL"/>
      </w:pPr>
      <w:r w:rsidRPr="00867FDE">
        <w:t xml:space="preserve">            - http</w:t>
      </w:r>
    </w:p>
    <w:p w:rsidR="00971305" w:rsidRPr="00867FDE" w:rsidRDefault="00971305" w:rsidP="00971305">
      <w:pPr>
        <w:pStyle w:val="PL"/>
      </w:pPr>
      <w:r w:rsidRPr="00867FDE">
        <w:t xml:space="preserve">            - https</w:t>
      </w:r>
    </w:p>
    <w:p w:rsidR="00971305" w:rsidRPr="00867FDE" w:rsidRDefault="00971305" w:rsidP="00971305">
      <w:pPr>
        <w:pStyle w:val="PL"/>
        <w:rPr>
          <w:lang w:val="en-US"/>
        </w:rPr>
      </w:pPr>
      <w:r w:rsidRPr="00867FDE">
        <w:rPr>
          <w:lang w:val="en-US"/>
        </w:rPr>
        <w:t xml:space="preserve">        - type: string</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ChangeType</w:t>
      </w:r>
      <w:r w:rsidRPr="00867FDE">
        <w:rPr>
          <w:lang w:val="en-US"/>
        </w:rPr>
        <w:t>:</w:t>
      </w:r>
    </w:p>
    <w:p w:rsidR="00167262" w:rsidRPr="00867FDE" w:rsidRDefault="00167262" w:rsidP="00167262">
      <w:pPr>
        <w:pStyle w:val="PL"/>
        <w:rPr>
          <w:lang w:val="en-US"/>
        </w:rPr>
      </w:pPr>
      <w:r w:rsidRPr="00867FDE">
        <w:rPr>
          <w:lang w:val="en-US"/>
        </w:rPr>
        <w:t xml:space="preserve">      anyOf:</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type: string</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enum:</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ADD</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MOVE</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REMOVE</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REPLACE</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 xml:space="preserve">  </w:t>
      </w:r>
      <w:r w:rsidRPr="00867FDE">
        <w:rPr>
          <w:lang w:val="en-US"/>
        </w:rPr>
        <w:t>- type: string</w:t>
      </w:r>
    </w:p>
    <w:p w:rsidR="004E5CA4" w:rsidRPr="00867FDE" w:rsidRDefault="004E5CA4" w:rsidP="004E5CA4">
      <w:pPr>
        <w:pStyle w:val="PL"/>
        <w:rPr>
          <w:lang w:val="en-US"/>
        </w:rPr>
      </w:pPr>
      <w:r w:rsidRPr="00867FDE">
        <w:rPr>
          <w:lang w:val="en-US"/>
        </w:rPr>
        <w:t xml:space="preserve">    </w:t>
      </w:r>
      <w:r w:rsidRPr="00867FDE">
        <w:rPr>
          <w:rFonts w:hint="eastAsia"/>
          <w:lang w:eastAsia="zh-CN"/>
        </w:rPr>
        <w:t>HttpMethod</w:t>
      </w:r>
      <w:r w:rsidRPr="00867FDE">
        <w:rPr>
          <w:lang w:val="en-US"/>
        </w:rPr>
        <w:t>:</w:t>
      </w:r>
    </w:p>
    <w:p w:rsidR="004E5CA4" w:rsidRPr="00867FDE" w:rsidRDefault="004E5CA4" w:rsidP="004E5CA4">
      <w:pPr>
        <w:pStyle w:val="PL"/>
        <w:rPr>
          <w:lang w:val="en-US"/>
        </w:rPr>
      </w:pPr>
      <w:r w:rsidRPr="00867FDE">
        <w:rPr>
          <w:lang w:val="en-US"/>
        </w:rPr>
        <w:t xml:space="preserve">      anyOf:</w:t>
      </w:r>
    </w:p>
    <w:p w:rsidR="004E5CA4" w:rsidRPr="00867FDE" w:rsidRDefault="004E5CA4" w:rsidP="004E5CA4">
      <w:pPr>
        <w:pStyle w:val="PL"/>
        <w:rPr>
          <w:lang w:val="en-US"/>
        </w:rPr>
      </w:pPr>
      <w:r w:rsidRPr="00867FDE">
        <w:rPr>
          <w:lang w:val="en-US"/>
        </w:rPr>
        <w:t xml:space="preserve">      </w:t>
      </w:r>
      <w:r w:rsidRPr="00867FDE">
        <w:rPr>
          <w:rFonts w:hint="eastAsia"/>
          <w:lang w:val="en-US" w:eastAsia="zh-CN"/>
        </w:rPr>
        <w:t xml:space="preserve">  </w:t>
      </w:r>
      <w:r w:rsidRPr="00867FDE">
        <w:rPr>
          <w:lang w:val="en-US"/>
        </w:rPr>
        <w:t>- type: string</w:t>
      </w:r>
    </w:p>
    <w:p w:rsidR="004E5CA4" w:rsidRPr="00867FDE" w:rsidRDefault="004E5CA4" w:rsidP="004E5CA4">
      <w:pPr>
        <w:pStyle w:val="PL"/>
        <w:rPr>
          <w:lang w:val="en-US"/>
        </w:rPr>
      </w:pPr>
      <w:r w:rsidRPr="00867FDE">
        <w:rPr>
          <w:lang w:val="en-US"/>
        </w:rPr>
        <w:t xml:space="preserve">        </w:t>
      </w:r>
      <w:r w:rsidRPr="00867FDE">
        <w:rPr>
          <w:rFonts w:hint="eastAsia"/>
          <w:lang w:val="en-US" w:eastAsia="zh-CN"/>
        </w:rPr>
        <w:t xml:space="preserve">  </w:t>
      </w:r>
      <w:r w:rsidRPr="00867FDE">
        <w:rPr>
          <w:lang w:val="en-US"/>
        </w:rPr>
        <w:t>enum:</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GET</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POST</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PUT</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DELETE</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PATCH</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OPTIONS</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HEAD</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CONNECT</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xml:space="preserve">- </w:t>
      </w:r>
      <w:r w:rsidRPr="00867FDE">
        <w:rPr>
          <w:rFonts w:hint="eastAsia"/>
          <w:lang w:val="en-US" w:eastAsia="zh-CN"/>
        </w:rPr>
        <w:t>TRACE</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 xml:space="preserve">  </w:t>
      </w:r>
      <w:r w:rsidRPr="00867FDE">
        <w:rPr>
          <w:lang w:val="en-US"/>
        </w:rPr>
        <w:t>- type: string</w:t>
      </w:r>
    </w:p>
    <w:p w:rsidR="008F6564" w:rsidRPr="00867FDE" w:rsidRDefault="008F6564" w:rsidP="00022B85">
      <w:pPr>
        <w:pStyle w:val="PL"/>
        <w:rPr>
          <w:lang w:val="en-US"/>
        </w:rPr>
      </w:pPr>
    </w:p>
    <w:p w:rsidR="006D16A2" w:rsidRPr="00867FDE" w:rsidRDefault="006D16A2" w:rsidP="00022B85">
      <w:pPr>
        <w:pStyle w:val="PL"/>
        <w:rPr>
          <w:lang w:val="en-US"/>
        </w:rPr>
      </w:pPr>
      <w:r w:rsidRPr="00867FDE">
        <w:rPr>
          <w:lang w:val="en-US"/>
        </w:rPr>
        <w:t>#</w:t>
      </w:r>
    </w:p>
    <w:p w:rsidR="006D16A2" w:rsidRPr="00867FDE" w:rsidRDefault="006D16A2" w:rsidP="006D16A2">
      <w:pPr>
        <w:pStyle w:val="PL"/>
        <w:rPr>
          <w:lang w:val="en-US"/>
        </w:rPr>
      </w:pPr>
      <w:r w:rsidRPr="00867FDE">
        <w:rPr>
          <w:lang w:val="en-US"/>
        </w:rPr>
        <w:t>#  COMMON STRUCTURED DATA TYPES</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 xml:space="preserve">    ProblemDetails:</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type:</w:t>
      </w:r>
    </w:p>
    <w:p w:rsidR="006D16A2" w:rsidRPr="00867FDE" w:rsidRDefault="006D16A2" w:rsidP="006D16A2">
      <w:pPr>
        <w:pStyle w:val="PL"/>
        <w:rPr>
          <w:lang w:val="en-US"/>
        </w:rPr>
      </w:pPr>
      <w:r w:rsidRPr="00867FDE">
        <w:rPr>
          <w:lang w:val="en-US"/>
        </w:rPr>
        <w:t xml:space="preserve">          $ref: '#/components/schemas/Uri'</w:t>
      </w:r>
    </w:p>
    <w:p w:rsidR="006D16A2" w:rsidRPr="00867FDE" w:rsidRDefault="006D16A2" w:rsidP="006D16A2">
      <w:pPr>
        <w:pStyle w:val="PL"/>
        <w:rPr>
          <w:lang w:val="en-US"/>
        </w:rPr>
      </w:pPr>
      <w:r w:rsidRPr="00867FDE">
        <w:rPr>
          <w:lang w:val="en-US"/>
        </w:rPr>
        <w:t xml:space="preserve">        title:</w:t>
      </w:r>
    </w:p>
    <w:p w:rsidR="006D16A2" w:rsidRPr="00867FDE" w:rsidRDefault="006D16A2" w:rsidP="006D16A2">
      <w:pPr>
        <w:pStyle w:val="PL"/>
        <w:rPr>
          <w:lang w:val="en-US"/>
        </w:rPr>
      </w:pPr>
      <w:r w:rsidRPr="00867FDE">
        <w:rPr>
          <w:lang w:val="en-US"/>
        </w:rPr>
        <w:t xml:space="preserve">          type: string</w:t>
      </w:r>
    </w:p>
    <w:p w:rsidR="006D16A2" w:rsidRPr="00867FDE" w:rsidRDefault="006D16A2" w:rsidP="006D16A2">
      <w:pPr>
        <w:pStyle w:val="PL"/>
        <w:rPr>
          <w:lang w:val="en-US"/>
        </w:rPr>
      </w:pPr>
      <w:r w:rsidRPr="00867FDE">
        <w:rPr>
          <w:lang w:val="en-US"/>
        </w:rPr>
        <w:t xml:space="preserve">        status:</w:t>
      </w:r>
    </w:p>
    <w:p w:rsidR="006D16A2" w:rsidRPr="00867FDE" w:rsidRDefault="006D16A2" w:rsidP="006D16A2">
      <w:pPr>
        <w:pStyle w:val="PL"/>
        <w:rPr>
          <w:lang w:val="en-US"/>
        </w:rPr>
      </w:pPr>
      <w:r w:rsidRPr="00867FDE">
        <w:rPr>
          <w:lang w:val="en-US"/>
        </w:rPr>
        <w:t xml:space="preserve">          type: integer</w:t>
      </w:r>
    </w:p>
    <w:p w:rsidR="009E1E68" w:rsidRPr="00867FDE" w:rsidRDefault="009E1E68" w:rsidP="009E1E68">
      <w:pPr>
        <w:pStyle w:val="PL"/>
        <w:rPr>
          <w:lang w:val="en-US"/>
        </w:rPr>
      </w:pPr>
      <w:r w:rsidRPr="00867FDE">
        <w:rPr>
          <w:lang w:val="en-US"/>
        </w:rPr>
        <w:t xml:space="preserve">        detail:</w:t>
      </w:r>
    </w:p>
    <w:p w:rsidR="009E1E68" w:rsidRPr="00867FDE" w:rsidRDefault="009E1E68" w:rsidP="009E1E68">
      <w:pPr>
        <w:pStyle w:val="PL"/>
        <w:rPr>
          <w:lang w:val="en-US"/>
        </w:rPr>
      </w:pPr>
      <w:r w:rsidRPr="00867FDE">
        <w:rPr>
          <w:lang w:val="en-US"/>
        </w:rPr>
        <w:t xml:space="preserve">          type: string</w:t>
      </w:r>
    </w:p>
    <w:p w:rsidR="006D16A2" w:rsidRPr="00867FDE" w:rsidRDefault="006D16A2" w:rsidP="006D16A2">
      <w:pPr>
        <w:pStyle w:val="PL"/>
        <w:rPr>
          <w:lang w:val="en-US"/>
        </w:rPr>
      </w:pPr>
      <w:r w:rsidRPr="00867FDE">
        <w:rPr>
          <w:lang w:val="en-US"/>
        </w:rPr>
        <w:t xml:space="preserve">        instance:</w:t>
      </w:r>
    </w:p>
    <w:p w:rsidR="006D16A2" w:rsidRPr="00867FDE" w:rsidRDefault="006D16A2" w:rsidP="006D16A2">
      <w:pPr>
        <w:pStyle w:val="PL"/>
        <w:rPr>
          <w:lang w:val="en-US"/>
        </w:rPr>
      </w:pPr>
      <w:r w:rsidRPr="00867FDE">
        <w:rPr>
          <w:lang w:val="en-US"/>
        </w:rPr>
        <w:t xml:space="preserve">          $ref: '#/components/schemas/Uri'</w:t>
      </w:r>
    </w:p>
    <w:p w:rsidR="0001511E" w:rsidRPr="00867FDE" w:rsidRDefault="0001511E" w:rsidP="0001511E">
      <w:pPr>
        <w:pStyle w:val="PL"/>
        <w:rPr>
          <w:lang w:val="en-US"/>
        </w:rPr>
      </w:pPr>
      <w:r w:rsidRPr="00867FDE">
        <w:rPr>
          <w:lang w:val="en-US"/>
        </w:rPr>
        <w:t xml:space="preserve">        cause:</w:t>
      </w:r>
    </w:p>
    <w:p w:rsidR="0001511E" w:rsidRPr="00867FDE" w:rsidRDefault="0001511E" w:rsidP="0001511E">
      <w:pPr>
        <w:pStyle w:val="PL"/>
        <w:rPr>
          <w:lang w:val="en-US"/>
        </w:rPr>
      </w:pPr>
      <w:r w:rsidRPr="00867FDE">
        <w:rPr>
          <w:lang w:val="en-US"/>
        </w:rPr>
        <w:t xml:space="preserve">          type: string</w:t>
      </w:r>
    </w:p>
    <w:p w:rsidR="0001511E" w:rsidRPr="00867FDE" w:rsidRDefault="0001511E" w:rsidP="0001511E">
      <w:pPr>
        <w:pStyle w:val="PL"/>
        <w:rPr>
          <w:lang w:val="en-US"/>
        </w:rPr>
      </w:pPr>
      <w:r w:rsidRPr="00867FDE">
        <w:rPr>
          <w:lang w:val="en-US"/>
        </w:rPr>
        <w:t xml:space="preserve">        invalidParams:</w:t>
      </w:r>
    </w:p>
    <w:p w:rsidR="0001511E" w:rsidRPr="00867FDE" w:rsidRDefault="0001511E" w:rsidP="0001511E">
      <w:pPr>
        <w:pStyle w:val="PL"/>
        <w:rPr>
          <w:lang w:val="en-US"/>
        </w:rPr>
      </w:pPr>
      <w:r w:rsidRPr="00867FDE">
        <w:rPr>
          <w:lang w:val="en-US"/>
        </w:rPr>
        <w:t xml:space="preserve">          type: array</w:t>
      </w:r>
    </w:p>
    <w:p w:rsidR="0001511E" w:rsidRPr="00867FDE" w:rsidRDefault="0001511E" w:rsidP="0001511E">
      <w:pPr>
        <w:pStyle w:val="PL"/>
        <w:rPr>
          <w:lang w:val="en-US"/>
        </w:rPr>
      </w:pPr>
      <w:r w:rsidRPr="00867FDE">
        <w:rPr>
          <w:lang w:val="en-US"/>
        </w:rPr>
        <w:lastRenderedPageBreak/>
        <w:t xml:space="preserve">          items:</w:t>
      </w:r>
    </w:p>
    <w:p w:rsidR="0001511E" w:rsidRPr="00867FDE" w:rsidRDefault="0001511E" w:rsidP="0001511E">
      <w:pPr>
        <w:pStyle w:val="PL"/>
        <w:rPr>
          <w:lang w:val="en-US"/>
        </w:rPr>
      </w:pPr>
      <w:r w:rsidRPr="00867FDE">
        <w:rPr>
          <w:lang w:val="en-US"/>
        </w:rPr>
        <w:t xml:space="preserve">            $ref: '#/components/schemas/</w:t>
      </w:r>
      <w:r w:rsidR="00116CAC" w:rsidRPr="00867FDE">
        <w:rPr>
          <w:lang w:val="en-US"/>
        </w:rPr>
        <w:t>I</w:t>
      </w:r>
      <w:r w:rsidRPr="00867FDE">
        <w:rPr>
          <w:lang w:val="en-US"/>
        </w:rPr>
        <w:t>nvalidParam'</w:t>
      </w:r>
    </w:p>
    <w:p w:rsidR="00242052" w:rsidRPr="00867FDE" w:rsidRDefault="0001511E" w:rsidP="0001511E">
      <w:pPr>
        <w:pStyle w:val="PL"/>
        <w:rPr>
          <w:lang w:val="en-US"/>
        </w:rPr>
      </w:pPr>
      <w:r w:rsidRPr="00867FDE">
        <w:rPr>
          <w:lang w:val="en-US"/>
        </w:rPr>
        <w:t xml:space="preserve">          minItems: </w:t>
      </w:r>
      <w:r w:rsidR="0012006D" w:rsidRPr="00867FDE">
        <w:rPr>
          <w:lang w:val="en-US"/>
        </w:rPr>
        <w:t>1</w:t>
      </w:r>
    </w:p>
    <w:p w:rsidR="00262D3A" w:rsidRPr="00867FDE" w:rsidRDefault="00262D3A" w:rsidP="00262D3A">
      <w:pPr>
        <w:pStyle w:val="PL"/>
        <w:rPr>
          <w:lang w:val="en-US"/>
        </w:rPr>
      </w:pPr>
      <w:r w:rsidRPr="00867FDE">
        <w:rPr>
          <w:lang w:val="en-US"/>
        </w:rPr>
        <w:t xml:space="preserve">        supportedFeatures:</w:t>
      </w:r>
    </w:p>
    <w:p w:rsidR="00262D3A" w:rsidRPr="00867FDE" w:rsidRDefault="00262D3A" w:rsidP="00262D3A">
      <w:pPr>
        <w:pStyle w:val="PL"/>
        <w:rPr>
          <w:lang w:val="en-US"/>
        </w:rPr>
      </w:pPr>
      <w:r w:rsidRPr="00867FDE">
        <w:rPr>
          <w:lang w:val="en-US"/>
        </w:rPr>
        <w:t xml:space="preserve">          $ref: '#/components/schemas/SupportedFeatures'</w:t>
      </w:r>
    </w:p>
    <w:p w:rsidR="006D16A2" w:rsidRPr="00867FDE" w:rsidRDefault="006D16A2" w:rsidP="0001511E">
      <w:pPr>
        <w:pStyle w:val="PL"/>
        <w:rPr>
          <w:lang w:val="en-US"/>
        </w:rPr>
      </w:pPr>
      <w:r w:rsidRPr="00867FDE">
        <w:rPr>
          <w:lang w:val="en-US"/>
        </w:rPr>
        <w:t xml:space="preserve">    </w:t>
      </w:r>
      <w:r w:rsidR="00242052" w:rsidRPr="00867FDE">
        <w:rPr>
          <w:lang w:val="en-US"/>
        </w:rPr>
        <w:t>L</w:t>
      </w:r>
      <w:r w:rsidRPr="00867FDE">
        <w:rPr>
          <w:lang w:val="en-US"/>
        </w:rPr>
        <w:t>ink:</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href:</w:t>
      </w:r>
    </w:p>
    <w:p w:rsidR="006D16A2" w:rsidRPr="00867FDE" w:rsidRDefault="006D16A2" w:rsidP="006D16A2">
      <w:pPr>
        <w:pStyle w:val="PL"/>
        <w:rPr>
          <w:lang w:val="en-US"/>
        </w:rPr>
      </w:pPr>
      <w:r w:rsidRPr="00867FDE">
        <w:rPr>
          <w:lang w:val="en-US"/>
        </w:rPr>
        <w:t xml:space="preserve">          $ref: '#/components/schemas/Uri'</w:t>
      </w:r>
    </w:p>
    <w:p w:rsidR="005B6842" w:rsidRPr="00867FDE" w:rsidRDefault="005B6842" w:rsidP="005B6842">
      <w:pPr>
        <w:pStyle w:val="PL"/>
        <w:rPr>
          <w:lang w:val="en-US"/>
        </w:rPr>
      </w:pPr>
      <w:r w:rsidRPr="00867FDE">
        <w:rPr>
          <w:lang w:val="en-US"/>
        </w:rPr>
        <w:t xml:space="preserve">    LinkRm:</w:t>
      </w:r>
    </w:p>
    <w:p w:rsidR="005B6842" w:rsidRPr="00867FDE" w:rsidRDefault="005B6842" w:rsidP="005B6842">
      <w:pPr>
        <w:pStyle w:val="PL"/>
        <w:rPr>
          <w:lang w:val="en-US"/>
        </w:rPr>
      </w:pPr>
      <w:r w:rsidRPr="00867FDE">
        <w:rPr>
          <w:lang w:val="en-US"/>
        </w:rPr>
        <w:t xml:space="preserve">      type: object</w:t>
      </w:r>
    </w:p>
    <w:p w:rsidR="005B6842" w:rsidRPr="00867FDE" w:rsidRDefault="005B6842" w:rsidP="005B6842">
      <w:pPr>
        <w:pStyle w:val="PL"/>
        <w:rPr>
          <w:lang w:val="en-US"/>
        </w:rPr>
      </w:pPr>
      <w:r w:rsidRPr="00867FDE">
        <w:rPr>
          <w:lang w:val="en-US"/>
        </w:rPr>
        <w:t xml:space="preserve">      properties:</w:t>
      </w:r>
    </w:p>
    <w:p w:rsidR="005B6842" w:rsidRPr="00867FDE" w:rsidRDefault="005B6842" w:rsidP="005B6842">
      <w:pPr>
        <w:pStyle w:val="PL"/>
        <w:rPr>
          <w:lang w:val="en-US"/>
        </w:rPr>
      </w:pPr>
      <w:r w:rsidRPr="00867FDE">
        <w:rPr>
          <w:lang w:val="en-US"/>
        </w:rPr>
        <w:t xml:space="preserve">        href:</w:t>
      </w:r>
    </w:p>
    <w:p w:rsidR="005B6842" w:rsidRPr="00867FDE" w:rsidRDefault="005B6842" w:rsidP="005B6842">
      <w:pPr>
        <w:pStyle w:val="PL"/>
        <w:rPr>
          <w:lang w:val="en-US"/>
        </w:rPr>
      </w:pPr>
      <w:r w:rsidRPr="00867FDE">
        <w:rPr>
          <w:lang w:val="en-US"/>
        </w:rPr>
        <w:t xml:space="preserve">          $ref: '#/components/schemas/Uri'</w:t>
      </w:r>
    </w:p>
    <w:p w:rsidR="005B6842" w:rsidRPr="00867FDE" w:rsidRDefault="005B6842" w:rsidP="005B6842">
      <w:pPr>
        <w:pStyle w:val="PL"/>
        <w:rPr>
          <w:lang w:val="en-US"/>
        </w:rPr>
      </w:pPr>
      <w:r w:rsidRPr="00867FDE">
        <w:rPr>
          <w:lang w:val="en-US"/>
        </w:rPr>
        <w:t xml:space="preserve">      nullable: true</w:t>
      </w:r>
    </w:p>
    <w:p w:rsidR="00242052" w:rsidRPr="00867FDE" w:rsidRDefault="00242052" w:rsidP="00242052">
      <w:pPr>
        <w:pStyle w:val="PL"/>
        <w:rPr>
          <w:lang w:val="en-US"/>
        </w:rPr>
      </w:pPr>
      <w:r w:rsidRPr="00867FDE">
        <w:rPr>
          <w:lang w:val="en-US"/>
        </w:rPr>
        <w:t xml:space="preserve">    PatchItem:</w:t>
      </w:r>
    </w:p>
    <w:p w:rsidR="00242052" w:rsidRPr="00867FDE" w:rsidRDefault="00242052" w:rsidP="00242052">
      <w:pPr>
        <w:pStyle w:val="PL"/>
        <w:rPr>
          <w:lang w:val="en-US"/>
        </w:rPr>
      </w:pPr>
      <w:r w:rsidRPr="00867FDE">
        <w:rPr>
          <w:lang w:val="en-US"/>
        </w:rPr>
        <w:t xml:space="preserve">      type: object</w:t>
      </w:r>
    </w:p>
    <w:p w:rsidR="00242052" w:rsidRPr="00867FDE" w:rsidRDefault="00242052" w:rsidP="00242052">
      <w:pPr>
        <w:pStyle w:val="PL"/>
        <w:rPr>
          <w:lang w:val="en-US"/>
        </w:rPr>
      </w:pPr>
      <w:r w:rsidRPr="00867FDE">
        <w:rPr>
          <w:lang w:val="en-US"/>
        </w:rPr>
        <w:t xml:space="preserve">      properties:</w:t>
      </w:r>
    </w:p>
    <w:p w:rsidR="00242052" w:rsidRPr="00867FDE" w:rsidRDefault="00242052" w:rsidP="00242052">
      <w:pPr>
        <w:pStyle w:val="PL"/>
        <w:rPr>
          <w:lang w:val="en-US"/>
        </w:rPr>
      </w:pPr>
      <w:r w:rsidRPr="00867FDE">
        <w:rPr>
          <w:lang w:val="en-US"/>
        </w:rPr>
        <w:t xml:space="preserve">        op:</w:t>
      </w:r>
    </w:p>
    <w:p w:rsidR="00242052" w:rsidRPr="00867FDE" w:rsidRDefault="00242052" w:rsidP="00242052">
      <w:pPr>
        <w:pStyle w:val="PL"/>
        <w:rPr>
          <w:lang w:val="en-US"/>
        </w:rPr>
      </w:pPr>
      <w:r w:rsidRPr="00867FDE">
        <w:rPr>
          <w:lang w:val="en-US"/>
        </w:rPr>
        <w:t xml:space="preserve">          $ref: '#/components/schemas/PatchOperation'</w:t>
      </w:r>
    </w:p>
    <w:p w:rsidR="00242052" w:rsidRPr="00867FDE" w:rsidRDefault="00242052" w:rsidP="00242052">
      <w:pPr>
        <w:pStyle w:val="PL"/>
        <w:rPr>
          <w:lang w:val="en-US"/>
        </w:rPr>
      </w:pPr>
      <w:r w:rsidRPr="00867FDE">
        <w:rPr>
          <w:lang w:val="en-US"/>
        </w:rPr>
        <w:t xml:space="preserve">        path:</w:t>
      </w:r>
    </w:p>
    <w:p w:rsidR="00242052" w:rsidRPr="00867FDE" w:rsidRDefault="00242052" w:rsidP="00242052">
      <w:pPr>
        <w:pStyle w:val="PL"/>
        <w:rPr>
          <w:lang w:val="en-US"/>
        </w:rPr>
      </w:pPr>
      <w:r w:rsidRPr="00867FDE">
        <w:rPr>
          <w:lang w:val="en-US"/>
        </w:rPr>
        <w:t xml:space="preserve">          type: string</w:t>
      </w:r>
    </w:p>
    <w:p w:rsidR="00242052" w:rsidRPr="00867FDE" w:rsidRDefault="00242052" w:rsidP="00242052">
      <w:pPr>
        <w:pStyle w:val="PL"/>
        <w:rPr>
          <w:lang w:val="en-US"/>
        </w:rPr>
      </w:pPr>
      <w:r w:rsidRPr="00867FDE">
        <w:rPr>
          <w:lang w:val="en-US"/>
        </w:rPr>
        <w:t xml:space="preserve">        from:</w:t>
      </w:r>
    </w:p>
    <w:p w:rsidR="00242052" w:rsidRPr="00867FDE" w:rsidRDefault="00242052" w:rsidP="00242052">
      <w:pPr>
        <w:pStyle w:val="PL"/>
        <w:rPr>
          <w:lang w:val="en-US"/>
        </w:rPr>
      </w:pPr>
      <w:r w:rsidRPr="00867FDE">
        <w:rPr>
          <w:lang w:val="en-US"/>
        </w:rPr>
        <w:t xml:space="preserve">          type: string</w:t>
      </w:r>
    </w:p>
    <w:p w:rsidR="00242052" w:rsidRPr="00867FDE" w:rsidRDefault="00242052" w:rsidP="00242052">
      <w:pPr>
        <w:pStyle w:val="PL"/>
        <w:rPr>
          <w:lang w:val="en-US"/>
        </w:rPr>
      </w:pPr>
      <w:r w:rsidRPr="00867FDE">
        <w:rPr>
          <w:lang w:val="en-US"/>
        </w:rPr>
        <w:t xml:space="preserve">        value:</w:t>
      </w:r>
    </w:p>
    <w:p w:rsidR="00E373FD" w:rsidRPr="00867FDE" w:rsidRDefault="00E373FD" w:rsidP="00E373FD">
      <w:pPr>
        <w:pStyle w:val="PL"/>
        <w:rPr>
          <w:lang w:val="en-US"/>
        </w:rPr>
      </w:pPr>
      <w:r w:rsidRPr="00867FDE">
        <w:rPr>
          <w:lang w:val="en-US"/>
        </w:rPr>
        <w:t xml:space="preserve">          nullable: true</w:t>
      </w:r>
    </w:p>
    <w:p w:rsidR="00242052" w:rsidRPr="00867FDE" w:rsidRDefault="00242052" w:rsidP="00861702">
      <w:pPr>
        <w:pStyle w:val="PL"/>
        <w:rPr>
          <w:lang w:val="en-US"/>
        </w:rPr>
      </w:pPr>
      <w:r w:rsidRPr="00867FDE">
        <w:rPr>
          <w:lang w:val="en-US"/>
        </w:rPr>
        <w:t xml:space="preserve">      required:</w:t>
      </w:r>
    </w:p>
    <w:p w:rsidR="00242052" w:rsidRPr="00867FDE" w:rsidRDefault="00242052" w:rsidP="00242052">
      <w:pPr>
        <w:pStyle w:val="PL"/>
        <w:rPr>
          <w:lang w:val="en-US"/>
        </w:rPr>
      </w:pPr>
      <w:r w:rsidRPr="00867FDE">
        <w:rPr>
          <w:lang w:val="en-US"/>
        </w:rPr>
        <w:t xml:space="preserve">        - op</w:t>
      </w:r>
    </w:p>
    <w:p w:rsidR="00242052" w:rsidRPr="00867FDE" w:rsidRDefault="00242052" w:rsidP="00242052">
      <w:pPr>
        <w:pStyle w:val="PL"/>
        <w:rPr>
          <w:lang w:val="en-US"/>
        </w:rPr>
      </w:pPr>
      <w:r w:rsidRPr="00867FDE">
        <w:rPr>
          <w:lang w:val="en-US"/>
        </w:rPr>
        <w:t xml:space="preserve">        - path</w:t>
      </w:r>
    </w:p>
    <w:p w:rsidR="00116CAC" w:rsidRPr="00867FDE" w:rsidRDefault="00116CAC" w:rsidP="00116CAC">
      <w:pPr>
        <w:pStyle w:val="PL"/>
        <w:rPr>
          <w:lang w:val="en-US"/>
        </w:rPr>
      </w:pPr>
      <w:r w:rsidRPr="00867FDE">
        <w:rPr>
          <w:lang w:val="en-US"/>
        </w:rPr>
        <w:t xml:space="preserve">    LinksValueSchema:</w:t>
      </w:r>
    </w:p>
    <w:p w:rsidR="00116CAC" w:rsidRPr="00867FDE" w:rsidRDefault="00116CAC" w:rsidP="00116CAC">
      <w:pPr>
        <w:pStyle w:val="PL"/>
        <w:rPr>
          <w:lang w:val="en-US"/>
        </w:rPr>
      </w:pPr>
      <w:r w:rsidRPr="00867FDE">
        <w:rPr>
          <w:lang w:val="en-US"/>
        </w:rPr>
        <w:t xml:space="preserve">      oneOf:</w:t>
      </w:r>
    </w:p>
    <w:p w:rsidR="00116CAC" w:rsidRPr="00867FDE" w:rsidRDefault="00116CAC" w:rsidP="00116CAC">
      <w:pPr>
        <w:pStyle w:val="PL"/>
        <w:rPr>
          <w:lang w:val="en-US"/>
        </w:rPr>
      </w:pPr>
      <w:r w:rsidRPr="00867FDE">
        <w:rPr>
          <w:lang w:val="en-US"/>
        </w:rPr>
        <w:t xml:space="preserve">      </w:t>
      </w:r>
      <w:r w:rsidR="00197B28" w:rsidRPr="00867FDE">
        <w:rPr>
          <w:lang w:val="en-US"/>
        </w:rPr>
        <w:t xml:space="preserve">  </w:t>
      </w:r>
      <w:r w:rsidRPr="00867FDE">
        <w:rPr>
          <w:lang w:val="en-US"/>
        </w:rPr>
        <w:t>- type: array</w:t>
      </w:r>
    </w:p>
    <w:p w:rsidR="00116CAC" w:rsidRPr="00867FDE" w:rsidRDefault="00116CAC" w:rsidP="00116CAC">
      <w:pPr>
        <w:pStyle w:val="PL"/>
        <w:rPr>
          <w:lang w:val="en-US"/>
        </w:rPr>
      </w:pPr>
      <w:r w:rsidRPr="00867FDE">
        <w:rPr>
          <w:lang w:val="en-US"/>
        </w:rPr>
        <w:t xml:space="preserve">        </w:t>
      </w:r>
      <w:r w:rsidR="00197B28" w:rsidRPr="00867FDE">
        <w:rPr>
          <w:lang w:val="en-US"/>
        </w:rPr>
        <w:t xml:space="preserve">  </w:t>
      </w:r>
      <w:r w:rsidRPr="00867FDE">
        <w:rPr>
          <w:lang w:val="en-US"/>
        </w:rPr>
        <w:t>items:</w:t>
      </w:r>
    </w:p>
    <w:p w:rsidR="00116CAC" w:rsidRPr="00867FDE" w:rsidRDefault="00116CAC" w:rsidP="00116CAC">
      <w:pPr>
        <w:pStyle w:val="PL"/>
        <w:rPr>
          <w:lang w:val="en-US"/>
        </w:rPr>
      </w:pPr>
      <w:r w:rsidRPr="00867FDE">
        <w:rPr>
          <w:lang w:val="en-US"/>
        </w:rPr>
        <w:t xml:space="preserve">          </w:t>
      </w:r>
      <w:r w:rsidR="00197B28" w:rsidRPr="00867FDE">
        <w:rPr>
          <w:lang w:val="en-US"/>
        </w:rPr>
        <w:t xml:space="preserve">  </w:t>
      </w:r>
      <w:r w:rsidRPr="00867FDE">
        <w:rPr>
          <w:lang w:val="en-US"/>
        </w:rPr>
        <w:t>$ref: '#/components/schemas/Link'</w:t>
      </w:r>
    </w:p>
    <w:p w:rsidR="00116CAC" w:rsidRPr="00867FDE" w:rsidRDefault="00116CAC" w:rsidP="00116CAC">
      <w:pPr>
        <w:pStyle w:val="PL"/>
        <w:rPr>
          <w:lang w:val="en-US"/>
        </w:rPr>
      </w:pPr>
      <w:r w:rsidRPr="00867FDE">
        <w:rPr>
          <w:lang w:val="en-US"/>
        </w:rPr>
        <w:t xml:space="preserve">        </w:t>
      </w:r>
      <w:r w:rsidR="00197B28" w:rsidRPr="00867FDE">
        <w:rPr>
          <w:lang w:val="en-US"/>
        </w:rPr>
        <w:t xml:space="preserve">  </w:t>
      </w:r>
      <w:r w:rsidRPr="00867FDE">
        <w:rPr>
          <w:lang w:val="en-US"/>
        </w:rPr>
        <w:t>minItems: 1</w:t>
      </w:r>
    </w:p>
    <w:p w:rsidR="00116CAC" w:rsidRPr="00867FDE" w:rsidRDefault="00116CAC" w:rsidP="00116CAC">
      <w:pPr>
        <w:pStyle w:val="PL"/>
        <w:rPr>
          <w:lang w:val="en-US"/>
        </w:rPr>
      </w:pPr>
      <w:r w:rsidRPr="00867FDE">
        <w:rPr>
          <w:lang w:val="en-US"/>
        </w:rPr>
        <w:t xml:space="preserve">      </w:t>
      </w:r>
      <w:r w:rsidR="00197B28" w:rsidRPr="00867FDE">
        <w:rPr>
          <w:lang w:val="en-US"/>
        </w:rPr>
        <w:t xml:space="preserve">  </w:t>
      </w:r>
      <w:r w:rsidRPr="00867FDE">
        <w:rPr>
          <w:lang w:val="en-US"/>
        </w:rPr>
        <w:t>- $ref: '#/components/schemas/Link'</w:t>
      </w:r>
    </w:p>
    <w:p w:rsidR="00D74DA1" w:rsidRPr="00867FDE" w:rsidRDefault="00D74DA1" w:rsidP="00D74DA1">
      <w:pPr>
        <w:pStyle w:val="PL"/>
        <w:rPr>
          <w:lang w:val="en-US"/>
        </w:rPr>
      </w:pPr>
      <w:r w:rsidRPr="00867FDE">
        <w:rPr>
          <w:lang w:val="en-US"/>
        </w:rPr>
        <w:t xml:space="preserve">    SelfLink:</w:t>
      </w:r>
    </w:p>
    <w:p w:rsidR="00D74DA1" w:rsidRPr="00867FDE" w:rsidRDefault="00D74DA1" w:rsidP="00D74DA1">
      <w:pPr>
        <w:pStyle w:val="PL"/>
        <w:rPr>
          <w:lang w:val="en-US"/>
        </w:rPr>
      </w:pPr>
      <w:r w:rsidRPr="00867FDE">
        <w:rPr>
          <w:lang w:val="en-US"/>
        </w:rPr>
        <w:t xml:space="preserve">      type: object</w:t>
      </w:r>
    </w:p>
    <w:p w:rsidR="00D74DA1" w:rsidRPr="00867FDE" w:rsidRDefault="00D74DA1" w:rsidP="00D74DA1">
      <w:pPr>
        <w:pStyle w:val="PL"/>
        <w:rPr>
          <w:lang w:val="en-US"/>
        </w:rPr>
      </w:pPr>
      <w:r w:rsidRPr="00867FDE">
        <w:rPr>
          <w:lang w:val="en-US"/>
        </w:rPr>
        <w:t xml:space="preserve">      properties:</w:t>
      </w:r>
    </w:p>
    <w:p w:rsidR="00D74DA1" w:rsidRPr="00867FDE" w:rsidRDefault="00D74DA1" w:rsidP="00D74DA1">
      <w:pPr>
        <w:pStyle w:val="PL"/>
        <w:rPr>
          <w:lang w:val="en-US"/>
        </w:rPr>
      </w:pPr>
      <w:r w:rsidRPr="00867FDE">
        <w:rPr>
          <w:lang w:val="en-US"/>
        </w:rPr>
        <w:t xml:space="preserve">        self:</w:t>
      </w:r>
    </w:p>
    <w:p w:rsidR="00D74DA1" w:rsidRPr="00867FDE" w:rsidRDefault="00D74DA1" w:rsidP="00D74DA1">
      <w:pPr>
        <w:pStyle w:val="PL"/>
        <w:rPr>
          <w:lang w:val="en-US"/>
        </w:rPr>
      </w:pPr>
      <w:r w:rsidRPr="00867FDE">
        <w:rPr>
          <w:lang w:val="en-US"/>
        </w:rPr>
        <w:t xml:space="preserve">          $ref: '#/components/schemas/Link'</w:t>
      </w:r>
    </w:p>
    <w:p w:rsidR="00D74DA1" w:rsidRPr="00867FDE" w:rsidRDefault="00D74DA1" w:rsidP="00D74DA1">
      <w:pPr>
        <w:pStyle w:val="PL"/>
        <w:rPr>
          <w:lang w:val="en-US"/>
        </w:rPr>
      </w:pPr>
      <w:r w:rsidRPr="00867FDE">
        <w:rPr>
          <w:lang w:val="en-US"/>
        </w:rPr>
        <w:t xml:space="preserve">      required:</w:t>
      </w:r>
    </w:p>
    <w:p w:rsidR="00D74DA1" w:rsidRPr="00867FDE" w:rsidRDefault="00D74DA1" w:rsidP="00D74DA1">
      <w:pPr>
        <w:pStyle w:val="PL"/>
        <w:rPr>
          <w:lang w:val="en-US"/>
        </w:rPr>
      </w:pPr>
      <w:r w:rsidRPr="00867FDE">
        <w:rPr>
          <w:lang w:val="en-US"/>
        </w:rPr>
        <w:t xml:space="preserve">        - self</w:t>
      </w:r>
    </w:p>
    <w:p w:rsidR="00D74DA1" w:rsidRPr="00867FDE" w:rsidRDefault="00D74DA1" w:rsidP="00D74DA1">
      <w:pPr>
        <w:pStyle w:val="PL"/>
        <w:rPr>
          <w:lang w:val="en-US"/>
        </w:rPr>
      </w:pPr>
      <w:r w:rsidRPr="00867FDE">
        <w:rPr>
          <w:lang w:val="en-US"/>
        </w:rPr>
        <w:t xml:space="preserve">    InvalidParam:</w:t>
      </w:r>
    </w:p>
    <w:p w:rsidR="00D74DA1" w:rsidRPr="00867FDE" w:rsidRDefault="00D74DA1" w:rsidP="00D74DA1">
      <w:pPr>
        <w:pStyle w:val="PL"/>
        <w:rPr>
          <w:lang w:val="en-US"/>
        </w:rPr>
      </w:pPr>
      <w:r w:rsidRPr="00867FDE">
        <w:rPr>
          <w:lang w:val="en-US"/>
        </w:rPr>
        <w:t xml:space="preserve">      type: object</w:t>
      </w:r>
    </w:p>
    <w:p w:rsidR="00D74DA1" w:rsidRPr="00867FDE" w:rsidRDefault="00D74DA1" w:rsidP="00D74DA1">
      <w:pPr>
        <w:pStyle w:val="PL"/>
        <w:rPr>
          <w:lang w:val="en-US"/>
        </w:rPr>
      </w:pPr>
      <w:r w:rsidRPr="00867FDE">
        <w:rPr>
          <w:lang w:val="en-US"/>
        </w:rPr>
        <w:t xml:space="preserve">      properties:</w:t>
      </w:r>
    </w:p>
    <w:p w:rsidR="00D74DA1" w:rsidRPr="00867FDE" w:rsidRDefault="00D74DA1" w:rsidP="00D74DA1">
      <w:pPr>
        <w:pStyle w:val="PL"/>
        <w:rPr>
          <w:lang w:val="en-US"/>
        </w:rPr>
      </w:pPr>
      <w:r w:rsidRPr="00867FDE">
        <w:rPr>
          <w:lang w:val="en-US"/>
        </w:rPr>
        <w:t xml:space="preserve">        param:</w:t>
      </w:r>
    </w:p>
    <w:p w:rsidR="00D74DA1" w:rsidRPr="00867FDE" w:rsidRDefault="00D74DA1" w:rsidP="00D74DA1">
      <w:pPr>
        <w:pStyle w:val="PL"/>
        <w:rPr>
          <w:lang w:val="en-US"/>
        </w:rPr>
      </w:pPr>
      <w:r w:rsidRPr="00867FDE">
        <w:rPr>
          <w:lang w:val="en-US"/>
        </w:rPr>
        <w:t xml:space="preserve">          type: string</w:t>
      </w:r>
    </w:p>
    <w:p w:rsidR="00D74DA1" w:rsidRPr="00867FDE" w:rsidRDefault="00D74DA1" w:rsidP="00D74DA1">
      <w:pPr>
        <w:pStyle w:val="PL"/>
        <w:rPr>
          <w:lang w:val="en-US"/>
        </w:rPr>
      </w:pPr>
      <w:r w:rsidRPr="00867FDE">
        <w:rPr>
          <w:lang w:val="en-US"/>
        </w:rPr>
        <w:t xml:space="preserve">        reason:</w:t>
      </w:r>
    </w:p>
    <w:p w:rsidR="00D74DA1" w:rsidRPr="00867FDE" w:rsidRDefault="00D74DA1" w:rsidP="00D74DA1">
      <w:pPr>
        <w:pStyle w:val="PL"/>
        <w:rPr>
          <w:lang w:val="en-US"/>
        </w:rPr>
      </w:pPr>
      <w:r w:rsidRPr="00867FDE">
        <w:rPr>
          <w:lang w:val="en-US"/>
        </w:rPr>
        <w:t xml:space="preserve">          type: string</w:t>
      </w:r>
    </w:p>
    <w:p w:rsidR="00D74DA1" w:rsidRPr="00867FDE" w:rsidRDefault="00D74DA1" w:rsidP="00D74DA1">
      <w:pPr>
        <w:pStyle w:val="PL"/>
        <w:rPr>
          <w:lang w:val="en-US"/>
        </w:rPr>
      </w:pPr>
      <w:r w:rsidRPr="00867FDE">
        <w:rPr>
          <w:lang w:val="en-US"/>
        </w:rPr>
        <w:t xml:space="preserve">      required:</w:t>
      </w:r>
    </w:p>
    <w:p w:rsidR="00242052" w:rsidRPr="00867FDE" w:rsidRDefault="00D74DA1" w:rsidP="00D74DA1">
      <w:pPr>
        <w:pStyle w:val="PL"/>
        <w:rPr>
          <w:lang w:val="en-US"/>
        </w:rPr>
      </w:pPr>
      <w:r w:rsidRPr="00867FDE">
        <w:rPr>
          <w:lang w:val="en-US"/>
        </w:rPr>
        <w:t xml:space="preserve">        - param</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ChangeItem</w:t>
      </w:r>
      <w:r w:rsidRPr="00867FDE">
        <w:rPr>
          <w:lang w:val="en-US"/>
        </w:rPr>
        <w:t>:</w:t>
      </w:r>
    </w:p>
    <w:p w:rsidR="00167262" w:rsidRPr="00867FDE" w:rsidRDefault="00167262" w:rsidP="00167262">
      <w:pPr>
        <w:pStyle w:val="PL"/>
        <w:rPr>
          <w:lang w:val="en-US"/>
        </w:rPr>
      </w:pPr>
      <w:r w:rsidRPr="00867FDE">
        <w:rPr>
          <w:lang w:val="en-US"/>
        </w:rPr>
        <w:t xml:space="preserve">      type: object</w:t>
      </w:r>
    </w:p>
    <w:p w:rsidR="00167262" w:rsidRPr="00867FDE" w:rsidRDefault="00167262" w:rsidP="00167262">
      <w:pPr>
        <w:pStyle w:val="PL"/>
        <w:rPr>
          <w:lang w:val="en-US"/>
        </w:rPr>
      </w:pPr>
      <w:r w:rsidRPr="00867FDE">
        <w:rPr>
          <w:lang w:val="en-US"/>
        </w:rPr>
        <w:t xml:space="preserve">      properties:</w:t>
      </w:r>
    </w:p>
    <w:p w:rsidR="00167262" w:rsidRPr="00867FDE" w:rsidRDefault="00167262" w:rsidP="00167262">
      <w:pPr>
        <w:pStyle w:val="PL"/>
        <w:rPr>
          <w:lang w:val="en-US"/>
        </w:rPr>
      </w:pPr>
      <w:r w:rsidRPr="00867FDE">
        <w:rPr>
          <w:lang w:val="en-US"/>
        </w:rPr>
        <w:t xml:space="preserve">        op:</w:t>
      </w:r>
    </w:p>
    <w:p w:rsidR="00167262" w:rsidRPr="00867FDE" w:rsidRDefault="00167262" w:rsidP="00167262">
      <w:pPr>
        <w:pStyle w:val="PL"/>
        <w:rPr>
          <w:lang w:val="en-US"/>
        </w:rPr>
      </w:pPr>
      <w:r w:rsidRPr="00867FDE">
        <w:rPr>
          <w:lang w:val="en-US"/>
        </w:rPr>
        <w:t xml:space="preserve">          $ref: '#/components/schemas/</w:t>
      </w:r>
      <w:r w:rsidRPr="00867FDE">
        <w:rPr>
          <w:rFonts w:hint="eastAsia"/>
          <w:lang w:val="en-US" w:eastAsia="zh-CN"/>
        </w:rPr>
        <w:t>ChangeType</w:t>
      </w:r>
      <w:r w:rsidRPr="00867FDE">
        <w:rPr>
          <w:lang w:val="en-US"/>
        </w:rPr>
        <w:t>'</w:t>
      </w:r>
    </w:p>
    <w:p w:rsidR="00167262" w:rsidRPr="00867FDE" w:rsidRDefault="00167262" w:rsidP="00167262">
      <w:pPr>
        <w:pStyle w:val="PL"/>
        <w:rPr>
          <w:lang w:val="en-US"/>
        </w:rPr>
      </w:pPr>
      <w:r w:rsidRPr="00867FDE">
        <w:rPr>
          <w:lang w:val="en-US"/>
        </w:rPr>
        <w:t xml:space="preserve">        path:</w:t>
      </w:r>
    </w:p>
    <w:p w:rsidR="00167262" w:rsidRPr="00867FDE" w:rsidRDefault="00167262" w:rsidP="00167262">
      <w:pPr>
        <w:pStyle w:val="PL"/>
        <w:rPr>
          <w:lang w:val="en-US"/>
        </w:rPr>
      </w:pPr>
      <w:r w:rsidRPr="00867FDE">
        <w:rPr>
          <w:lang w:val="en-US"/>
        </w:rPr>
        <w:t xml:space="preserve">          type: string</w:t>
      </w:r>
    </w:p>
    <w:p w:rsidR="00167262" w:rsidRPr="00867FDE" w:rsidRDefault="00167262" w:rsidP="00167262">
      <w:pPr>
        <w:pStyle w:val="PL"/>
        <w:rPr>
          <w:lang w:val="en-US"/>
        </w:rPr>
      </w:pPr>
      <w:r w:rsidRPr="00867FDE">
        <w:rPr>
          <w:lang w:val="en-US"/>
        </w:rPr>
        <w:t xml:space="preserve">        from:</w:t>
      </w:r>
    </w:p>
    <w:p w:rsidR="00167262" w:rsidRPr="00867FDE" w:rsidRDefault="00167262" w:rsidP="00167262">
      <w:pPr>
        <w:pStyle w:val="PL"/>
        <w:rPr>
          <w:lang w:val="en-US"/>
        </w:rPr>
      </w:pPr>
      <w:r w:rsidRPr="00867FDE">
        <w:rPr>
          <w:lang w:val="en-US"/>
        </w:rPr>
        <w:t xml:space="preserve">          type: string</w:t>
      </w:r>
    </w:p>
    <w:p w:rsidR="00167262" w:rsidRPr="00867FDE" w:rsidRDefault="00167262" w:rsidP="00167262">
      <w:pPr>
        <w:pStyle w:val="PL"/>
        <w:rPr>
          <w:lang w:val="en-US" w:eastAsia="zh-CN"/>
        </w:rPr>
      </w:pPr>
      <w:r w:rsidRPr="00867FDE">
        <w:rPr>
          <w:lang w:val="en-US"/>
        </w:rPr>
        <w:t xml:space="preserve">        </w:t>
      </w:r>
      <w:r w:rsidRPr="00867FDE">
        <w:rPr>
          <w:rFonts w:hint="eastAsia"/>
          <w:lang w:val="en-US" w:eastAsia="zh-CN"/>
        </w:rPr>
        <w:t>origV</w:t>
      </w:r>
      <w:r w:rsidRPr="00867FDE">
        <w:rPr>
          <w:lang w:val="en-US"/>
        </w:rPr>
        <w:t xml:space="preserve">alue: </w:t>
      </w:r>
      <w:r w:rsidR="00ED7F65" w:rsidRPr="00867FDE">
        <w:rPr>
          <w:lang w:val="en-US" w:eastAsia="zh-CN"/>
        </w:rPr>
        <w:t>{}</w:t>
      </w:r>
    </w:p>
    <w:p w:rsidR="00167262" w:rsidRPr="00867FDE" w:rsidRDefault="00167262" w:rsidP="00167262">
      <w:pPr>
        <w:pStyle w:val="PL"/>
        <w:rPr>
          <w:lang w:val="en-US" w:eastAsia="zh-CN"/>
        </w:rPr>
      </w:pPr>
      <w:r w:rsidRPr="00867FDE">
        <w:rPr>
          <w:lang w:val="en-US"/>
        </w:rPr>
        <w:t xml:space="preserve">        </w:t>
      </w:r>
      <w:r w:rsidRPr="00867FDE">
        <w:rPr>
          <w:rFonts w:hint="eastAsia"/>
          <w:lang w:val="en-US" w:eastAsia="zh-CN"/>
        </w:rPr>
        <w:t>newV</w:t>
      </w:r>
      <w:r w:rsidRPr="00867FDE">
        <w:rPr>
          <w:lang w:val="en-US"/>
        </w:rPr>
        <w:t xml:space="preserve">alue: </w:t>
      </w:r>
      <w:r w:rsidR="00ED7F65" w:rsidRPr="00867FDE">
        <w:rPr>
          <w:lang w:val="en-US" w:eastAsia="zh-CN"/>
        </w:rPr>
        <w:t>{}</w:t>
      </w:r>
    </w:p>
    <w:p w:rsidR="00167262" w:rsidRPr="00867FDE" w:rsidRDefault="00167262" w:rsidP="00167262">
      <w:pPr>
        <w:pStyle w:val="PL"/>
        <w:rPr>
          <w:lang w:val="en-US"/>
        </w:rPr>
      </w:pPr>
      <w:r w:rsidRPr="00867FDE">
        <w:rPr>
          <w:lang w:val="en-US"/>
        </w:rPr>
        <w:t xml:space="preserve">      required:</w:t>
      </w:r>
    </w:p>
    <w:p w:rsidR="00167262" w:rsidRPr="00867FDE" w:rsidRDefault="00167262" w:rsidP="00167262">
      <w:pPr>
        <w:pStyle w:val="PL"/>
        <w:rPr>
          <w:lang w:val="en-US"/>
        </w:rPr>
      </w:pPr>
      <w:r w:rsidRPr="00867FDE">
        <w:rPr>
          <w:lang w:val="en-US"/>
        </w:rPr>
        <w:t xml:space="preserve">        - op</w:t>
      </w:r>
    </w:p>
    <w:p w:rsidR="00167262" w:rsidRPr="00867FDE" w:rsidRDefault="00167262" w:rsidP="00167262">
      <w:pPr>
        <w:pStyle w:val="PL"/>
        <w:rPr>
          <w:lang w:val="en-US"/>
        </w:rPr>
      </w:pPr>
      <w:r w:rsidRPr="00867FDE">
        <w:rPr>
          <w:lang w:val="en-US"/>
        </w:rPr>
        <w:t xml:space="preserve">        - path</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NotifyItem</w:t>
      </w:r>
      <w:r w:rsidRPr="00867FDE">
        <w:rPr>
          <w:lang w:val="en-US"/>
        </w:rPr>
        <w:t>:</w:t>
      </w:r>
    </w:p>
    <w:p w:rsidR="00167262" w:rsidRPr="00867FDE" w:rsidRDefault="00167262" w:rsidP="00167262">
      <w:pPr>
        <w:pStyle w:val="PL"/>
        <w:rPr>
          <w:lang w:val="en-US"/>
        </w:rPr>
      </w:pPr>
      <w:r w:rsidRPr="00867FDE">
        <w:rPr>
          <w:lang w:val="en-US"/>
        </w:rPr>
        <w:t xml:space="preserve">      type: object</w:t>
      </w:r>
    </w:p>
    <w:p w:rsidR="00B77670" w:rsidRPr="00867FDE" w:rsidRDefault="00B77670" w:rsidP="00B77670">
      <w:pPr>
        <w:pStyle w:val="PL"/>
        <w:rPr>
          <w:lang w:val="en-US"/>
        </w:rPr>
      </w:pPr>
      <w:r w:rsidRPr="00867FDE">
        <w:rPr>
          <w:lang w:val="en-US"/>
        </w:rPr>
        <w:t xml:space="preserve">      required:</w:t>
      </w:r>
    </w:p>
    <w:p w:rsidR="00B77670" w:rsidRPr="00867FDE" w:rsidRDefault="00B77670" w:rsidP="00B77670">
      <w:pPr>
        <w:pStyle w:val="PL"/>
        <w:rPr>
          <w:lang w:val="en-US"/>
        </w:rPr>
      </w:pPr>
      <w:r w:rsidRPr="00867FDE">
        <w:rPr>
          <w:lang w:val="en-US"/>
        </w:rPr>
        <w:t xml:space="preserve">        - resourceId</w:t>
      </w:r>
    </w:p>
    <w:p w:rsidR="00B77670" w:rsidRPr="00867FDE" w:rsidRDefault="00B77670" w:rsidP="00B77670">
      <w:pPr>
        <w:pStyle w:val="PL"/>
        <w:rPr>
          <w:lang w:val="en-US"/>
        </w:rPr>
      </w:pPr>
      <w:r w:rsidRPr="00867FDE">
        <w:rPr>
          <w:lang w:val="en-US"/>
        </w:rPr>
        <w:t xml:space="preserve">        - changes</w:t>
      </w:r>
    </w:p>
    <w:p w:rsidR="00167262" w:rsidRPr="00867FDE" w:rsidRDefault="00167262" w:rsidP="00167262">
      <w:pPr>
        <w:pStyle w:val="PL"/>
        <w:rPr>
          <w:lang w:val="en-US" w:eastAsia="zh-CN"/>
        </w:rPr>
      </w:pPr>
      <w:r w:rsidRPr="00867FDE">
        <w:rPr>
          <w:lang w:val="en-US"/>
        </w:rPr>
        <w:t xml:space="preserve">      properties:</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resourceId</w:t>
      </w:r>
      <w:r w:rsidRPr="00867FDE">
        <w:rPr>
          <w:lang w:val="en-US"/>
        </w:rPr>
        <w:t>:</w:t>
      </w:r>
    </w:p>
    <w:p w:rsidR="00167262" w:rsidRPr="00867FDE" w:rsidRDefault="00167262" w:rsidP="00167262">
      <w:pPr>
        <w:pStyle w:val="PL"/>
        <w:rPr>
          <w:lang w:eastAsia="zh-CN"/>
        </w:rPr>
      </w:pPr>
      <w:r w:rsidRPr="00867FDE">
        <w:rPr>
          <w:lang w:val="en-US"/>
        </w:rPr>
        <w:t xml:space="preserve">          </w:t>
      </w:r>
      <w:r w:rsidRPr="00867FDE">
        <w:t>$ref: '#/components/schemas/Uri'</w:t>
      </w:r>
    </w:p>
    <w:p w:rsidR="00167262" w:rsidRPr="00867FDE" w:rsidRDefault="00167262" w:rsidP="00167262">
      <w:pPr>
        <w:pStyle w:val="PL"/>
        <w:rPr>
          <w:lang w:val="en-US"/>
        </w:rPr>
      </w:pPr>
      <w:r w:rsidRPr="00867FDE">
        <w:rPr>
          <w:lang w:val="en-US"/>
        </w:rPr>
        <w:t xml:space="preserve">        </w:t>
      </w:r>
      <w:r w:rsidRPr="00867FDE">
        <w:rPr>
          <w:rFonts w:hint="eastAsia"/>
          <w:lang w:val="en-US" w:eastAsia="zh-CN"/>
        </w:rPr>
        <w:t>changes</w:t>
      </w:r>
      <w:r w:rsidRPr="00867FDE">
        <w:rPr>
          <w:lang w:val="en-US"/>
        </w:rPr>
        <w:t>:</w:t>
      </w:r>
    </w:p>
    <w:p w:rsidR="00167262" w:rsidRPr="00867FDE" w:rsidRDefault="00167262" w:rsidP="00167262">
      <w:pPr>
        <w:pStyle w:val="PL"/>
        <w:rPr>
          <w:lang w:eastAsia="zh-CN"/>
        </w:rPr>
      </w:pPr>
      <w:r w:rsidRPr="00867FDE">
        <w:rPr>
          <w:lang w:val="en-US"/>
        </w:rPr>
        <w:t xml:space="preserve">          </w:t>
      </w:r>
      <w:r w:rsidRPr="00867FDE">
        <w:rPr>
          <w:rFonts w:hint="eastAsia"/>
          <w:lang w:eastAsia="zh-CN"/>
        </w:rPr>
        <w:t>type: array</w:t>
      </w:r>
    </w:p>
    <w:p w:rsidR="00167262" w:rsidRPr="00867FDE" w:rsidRDefault="00167262" w:rsidP="00167262">
      <w:pPr>
        <w:pStyle w:val="PL"/>
        <w:rPr>
          <w:lang w:eastAsia="zh-CN"/>
        </w:rPr>
      </w:pPr>
      <w:r w:rsidRPr="00867FDE">
        <w:rPr>
          <w:rFonts w:hint="eastAsia"/>
          <w:lang w:eastAsia="zh-CN"/>
        </w:rPr>
        <w:t xml:space="preserve">          items:</w:t>
      </w:r>
    </w:p>
    <w:p w:rsidR="00167262" w:rsidRPr="00867FDE" w:rsidRDefault="00167262" w:rsidP="00167262">
      <w:pPr>
        <w:pStyle w:val="PL"/>
        <w:rPr>
          <w:lang w:val="en-US" w:eastAsia="zh-CN"/>
        </w:rPr>
      </w:pPr>
      <w:r w:rsidRPr="00867FDE">
        <w:rPr>
          <w:rFonts w:hint="eastAsia"/>
          <w:lang w:eastAsia="zh-CN"/>
        </w:rPr>
        <w:lastRenderedPageBreak/>
        <w:t xml:space="preserve">            </w:t>
      </w:r>
      <w:r w:rsidRPr="00867FDE">
        <w:rPr>
          <w:lang w:val="en-US"/>
        </w:rPr>
        <w:t>$ref: '#/components/schemas/</w:t>
      </w:r>
      <w:r w:rsidRPr="00867FDE">
        <w:rPr>
          <w:rFonts w:hint="eastAsia"/>
          <w:lang w:val="en-US" w:eastAsia="zh-CN"/>
        </w:rPr>
        <w:t>ChangeItem</w:t>
      </w:r>
      <w:r w:rsidRPr="00867FDE">
        <w:rPr>
          <w:lang w:val="en-US"/>
        </w:rPr>
        <w:t>'</w:t>
      </w:r>
    </w:p>
    <w:p w:rsidR="008F6564" w:rsidRPr="00867FDE" w:rsidRDefault="0012006D" w:rsidP="00D74DA1">
      <w:pPr>
        <w:pStyle w:val="PL"/>
        <w:rPr>
          <w:lang w:val="en-US" w:eastAsia="zh-CN"/>
        </w:rPr>
      </w:pPr>
      <w:r w:rsidRPr="00867FDE">
        <w:rPr>
          <w:rFonts w:hint="eastAsia"/>
          <w:lang w:val="en-US" w:eastAsia="zh-CN"/>
        </w:rPr>
        <w:t xml:space="preserve">          minItems: 1</w:t>
      </w:r>
    </w:p>
    <w:p w:rsidR="00D00406" w:rsidRPr="00867FDE" w:rsidRDefault="00D00406" w:rsidP="00D00406">
      <w:pPr>
        <w:pStyle w:val="PL"/>
        <w:rPr>
          <w:lang w:val="en-US" w:eastAsia="zh-CN"/>
        </w:rPr>
      </w:pPr>
      <w:r w:rsidRPr="00867FDE">
        <w:rPr>
          <w:rFonts w:hint="eastAsia"/>
          <w:lang w:val="en-US" w:eastAsia="zh-CN"/>
        </w:rPr>
        <w:t xml:space="preserve">    ComplexQuery:</w:t>
      </w:r>
    </w:p>
    <w:p w:rsidR="00D00406" w:rsidRPr="00867FDE" w:rsidRDefault="00D00406" w:rsidP="00D00406">
      <w:pPr>
        <w:pStyle w:val="PL"/>
        <w:rPr>
          <w:lang w:val="en-US" w:eastAsia="zh-CN"/>
        </w:rPr>
      </w:pPr>
      <w:r w:rsidRPr="00867FDE">
        <w:rPr>
          <w:rFonts w:hint="eastAsia"/>
          <w:lang w:val="en-US" w:eastAsia="zh-CN"/>
        </w:rPr>
        <w:t xml:space="preserve">      oneOf:</w:t>
      </w:r>
    </w:p>
    <w:p w:rsidR="00D00406" w:rsidRPr="00867FDE" w:rsidRDefault="00D00406" w:rsidP="00D00406">
      <w:pPr>
        <w:pStyle w:val="PL"/>
        <w:rPr>
          <w:lang w:val="en-US" w:eastAsia="zh-CN"/>
        </w:rPr>
      </w:pPr>
      <w:r w:rsidRPr="00867FDE">
        <w:rPr>
          <w:rFonts w:hint="eastAsia"/>
          <w:lang w:val="en-US" w:eastAsia="zh-CN"/>
        </w:rPr>
        <w:t xml:space="preserve">        - </w:t>
      </w:r>
      <w:r w:rsidRPr="00867FDE">
        <w:rPr>
          <w:lang w:val="en-US"/>
        </w:rPr>
        <w:t>$ref: '#/components/schemas/</w:t>
      </w:r>
      <w:r w:rsidRPr="00867FDE">
        <w:rPr>
          <w:rFonts w:hint="eastAsia"/>
          <w:lang w:val="en-US" w:eastAsia="zh-CN"/>
        </w:rPr>
        <w:t>Cnf</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 </w:t>
      </w:r>
      <w:r w:rsidRPr="00867FDE">
        <w:rPr>
          <w:lang w:val="en-US"/>
        </w:rPr>
        <w:t>$ref: '#/components/schemas/</w:t>
      </w:r>
      <w:r w:rsidRPr="00867FDE">
        <w:rPr>
          <w:rFonts w:hint="eastAsia"/>
          <w:lang w:val="en-US" w:eastAsia="zh-CN"/>
        </w:rPr>
        <w:t>Dnf</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Cnf:</w:t>
      </w:r>
    </w:p>
    <w:p w:rsidR="00D00406" w:rsidRPr="00867FDE" w:rsidRDefault="00D00406" w:rsidP="00D00406">
      <w:pPr>
        <w:pStyle w:val="PL"/>
        <w:rPr>
          <w:lang w:val="en-US" w:eastAsia="zh-CN"/>
        </w:rPr>
      </w:pPr>
      <w:r w:rsidRPr="00867FDE">
        <w:rPr>
          <w:rFonts w:hint="eastAsia"/>
          <w:lang w:val="en-US" w:eastAsia="zh-CN"/>
        </w:rPr>
        <w:t xml:space="preserve">      type: object</w:t>
      </w:r>
    </w:p>
    <w:p w:rsidR="00D00406" w:rsidRPr="00867FDE" w:rsidRDefault="00D00406" w:rsidP="00D00406">
      <w:pPr>
        <w:pStyle w:val="PL"/>
        <w:rPr>
          <w:lang w:val="en-US" w:eastAsia="zh-CN"/>
        </w:rPr>
      </w:pPr>
      <w:r w:rsidRPr="00867FDE">
        <w:rPr>
          <w:rFonts w:hint="eastAsia"/>
          <w:lang w:val="en-US" w:eastAsia="zh-CN"/>
        </w:rPr>
        <w:t xml:space="preserve">      required:</w:t>
      </w:r>
    </w:p>
    <w:p w:rsidR="00D00406" w:rsidRPr="00867FDE" w:rsidRDefault="00D00406" w:rsidP="00D00406">
      <w:pPr>
        <w:pStyle w:val="PL"/>
        <w:rPr>
          <w:lang w:val="en-US" w:eastAsia="zh-CN"/>
        </w:rPr>
      </w:pPr>
      <w:r w:rsidRPr="00867FDE">
        <w:rPr>
          <w:rFonts w:hint="eastAsia"/>
          <w:lang w:val="en-US" w:eastAsia="zh-CN"/>
        </w:rPr>
        <w:t xml:space="preserve">        - cnfUnits</w:t>
      </w:r>
    </w:p>
    <w:p w:rsidR="00D00406" w:rsidRPr="00867FDE" w:rsidRDefault="00D00406" w:rsidP="00D00406">
      <w:pPr>
        <w:pStyle w:val="PL"/>
        <w:rPr>
          <w:lang w:val="en-US" w:eastAsia="zh-CN"/>
        </w:rPr>
      </w:pPr>
      <w:r w:rsidRPr="00867FDE">
        <w:rPr>
          <w:rFonts w:hint="eastAsia"/>
          <w:lang w:val="en-US" w:eastAsia="zh-CN"/>
        </w:rPr>
        <w:t xml:space="preserve">      properties:</w:t>
      </w:r>
    </w:p>
    <w:p w:rsidR="00D00406" w:rsidRPr="00867FDE" w:rsidRDefault="00D00406" w:rsidP="00D00406">
      <w:pPr>
        <w:pStyle w:val="PL"/>
        <w:rPr>
          <w:lang w:val="en-US" w:eastAsia="zh-CN"/>
        </w:rPr>
      </w:pPr>
      <w:r w:rsidRPr="00867FDE">
        <w:rPr>
          <w:rFonts w:hint="eastAsia"/>
          <w:lang w:val="en-US" w:eastAsia="zh-CN"/>
        </w:rPr>
        <w:t xml:space="preserve">        cnfUnits:</w:t>
      </w:r>
    </w:p>
    <w:p w:rsidR="00D00406" w:rsidRPr="00867FDE" w:rsidRDefault="00D00406" w:rsidP="00D00406">
      <w:pPr>
        <w:pStyle w:val="PL"/>
        <w:rPr>
          <w:lang w:val="en-US" w:eastAsia="zh-CN"/>
        </w:rPr>
      </w:pPr>
      <w:r w:rsidRPr="00867FDE">
        <w:rPr>
          <w:rFonts w:hint="eastAsia"/>
          <w:lang w:val="en-US" w:eastAsia="zh-CN"/>
        </w:rPr>
        <w:t xml:space="preserve">          type: array</w:t>
      </w:r>
    </w:p>
    <w:p w:rsidR="00D00406" w:rsidRPr="00867FDE" w:rsidRDefault="00D00406" w:rsidP="00D00406">
      <w:pPr>
        <w:pStyle w:val="PL"/>
        <w:rPr>
          <w:lang w:val="en-US" w:eastAsia="zh-CN"/>
        </w:rPr>
      </w:pPr>
      <w:r w:rsidRPr="00867FDE">
        <w:rPr>
          <w:rFonts w:hint="eastAsia"/>
          <w:lang w:val="en-US" w:eastAsia="zh-CN"/>
        </w:rPr>
        <w:t xml:space="preserve">          items:</w:t>
      </w:r>
    </w:p>
    <w:p w:rsidR="00D00406" w:rsidRPr="00867FDE" w:rsidRDefault="00D00406" w:rsidP="00D00406">
      <w:pPr>
        <w:pStyle w:val="PL"/>
        <w:rPr>
          <w:lang w:val="en-US" w:eastAsia="zh-CN"/>
        </w:rPr>
      </w:pPr>
      <w:r w:rsidRPr="00867FDE">
        <w:rPr>
          <w:rFonts w:hint="eastAsia"/>
          <w:lang w:val="en-US" w:eastAsia="zh-CN"/>
        </w:rPr>
        <w:t xml:space="preserve">            </w:t>
      </w:r>
      <w:r w:rsidRPr="00867FDE">
        <w:rPr>
          <w:lang w:val="en-US"/>
        </w:rPr>
        <w:t>$ref: '#/components/schemas/</w:t>
      </w:r>
      <w:r w:rsidRPr="00867FDE">
        <w:rPr>
          <w:rFonts w:hint="eastAsia"/>
          <w:lang w:val="en-US" w:eastAsia="zh-CN"/>
        </w:rPr>
        <w:t>CnfUnit</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minItems: 1</w:t>
      </w:r>
    </w:p>
    <w:p w:rsidR="00D00406" w:rsidRPr="00867FDE" w:rsidRDefault="00D00406" w:rsidP="00D00406">
      <w:pPr>
        <w:pStyle w:val="PL"/>
        <w:rPr>
          <w:lang w:val="en-US" w:eastAsia="zh-CN"/>
        </w:rPr>
      </w:pPr>
      <w:r w:rsidRPr="00867FDE">
        <w:rPr>
          <w:rFonts w:hint="eastAsia"/>
          <w:lang w:val="en-US" w:eastAsia="zh-CN"/>
        </w:rPr>
        <w:t xml:space="preserve">    Dnf:</w:t>
      </w:r>
    </w:p>
    <w:p w:rsidR="00D00406" w:rsidRPr="00867FDE" w:rsidRDefault="00D00406" w:rsidP="00D00406">
      <w:pPr>
        <w:pStyle w:val="PL"/>
        <w:rPr>
          <w:lang w:val="en-US" w:eastAsia="zh-CN"/>
        </w:rPr>
      </w:pPr>
      <w:r w:rsidRPr="00867FDE">
        <w:rPr>
          <w:rFonts w:hint="eastAsia"/>
          <w:lang w:val="en-US" w:eastAsia="zh-CN"/>
        </w:rPr>
        <w:t xml:space="preserve">      type: object</w:t>
      </w:r>
    </w:p>
    <w:p w:rsidR="00D00406" w:rsidRPr="00867FDE" w:rsidRDefault="00D00406" w:rsidP="00D00406">
      <w:pPr>
        <w:pStyle w:val="PL"/>
        <w:rPr>
          <w:lang w:val="en-US" w:eastAsia="zh-CN"/>
        </w:rPr>
      </w:pPr>
      <w:r w:rsidRPr="00867FDE">
        <w:rPr>
          <w:rFonts w:hint="eastAsia"/>
          <w:lang w:val="en-US" w:eastAsia="zh-CN"/>
        </w:rPr>
        <w:t xml:space="preserve">      required:</w:t>
      </w:r>
    </w:p>
    <w:p w:rsidR="00D00406" w:rsidRPr="00867FDE" w:rsidRDefault="00D00406" w:rsidP="00D00406">
      <w:pPr>
        <w:pStyle w:val="PL"/>
        <w:rPr>
          <w:lang w:val="en-US" w:eastAsia="zh-CN"/>
        </w:rPr>
      </w:pPr>
      <w:r w:rsidRPr="00867FDE">
        <w:rPr>
          <w:rFonts w:hint="eastAsia"/>
          <w:lang w:val="en-US" w:eastAsia="zh-CN"/>
        </w:rPr>
        <w:t xml:space="preserve">        - dnfUnits</w:t>
      </w:r>
    </w:p>
    <w:p w:rsidR="00D00406" w:rsidRPr="00867FDE" w:rsidRDefault="00D00406" w:rsidP="00D00406">
      <w:pPr>
        <w:pStyle w:val="PL"/>
        <w:rPr>
          <w:lang w:val="en-US" w:eastAsia="zh-CN"/>
        </w:rPr>
      </w:pPr>
      <w:r w:rsidRPr="00867FDE">
        <w:rPr>
          <w:rFonts w:hint="eastAsia"/>
          <w:lang w:val="en-US" w:eastAsia="zh-CN"/>
        </w:rPr>
        <w:t xml:space="preserve">      properties:</w:t>
      </w:r>
    </w:p>
    <w:p w:rsidR="00D00406" w:rsidRPr="00867FDE" w:rsidRDefault="00D00406" w:rsidP="00D00406">
      <w:pPr>
        <w:pStyle w:val="PL"/>
        <w:rPr>
          <w:lang w:val="en-US" w:eastAsia="zh-CN"/>
        </w:rPr>
      </w:pPr>
      <w:r w:rsidRPr="00867FDE">
        <w:rPr>
          <w:rFonts w:hint="eastAsia"/>
          <w:lang w:val="en-US" w:eastAsia="zh-CN"/>
        </w:rPr>
        <w:t xml:space="preserve">        dnfUnits:</w:t>
      </w:r>
    </w:p>
    <w:p w:rsidR="00D00406" w:rsidRPr="00867FDE" w:rsidRDefault="00D00406" w:rsidP="00D00406">
      <w:pPr>
        <w:pStyle w:val="PL"/>
        <w:rPr>
          <w:lang w:val="en-US" w:eastAsia="zh-CN"/>
        </w:rPr>
      </w:pPr>
      <w:r w:rsidRPr="00867FDE">
        <w:rPr>
          <w:rFonts w:hint="eastAsia"/>
          <w:lang w:val="en-US" w:eastAsia="zh-CN"/>
        </w:rPr>
        <w:t xml:space="preserve">          type: array</w:t>
      </w:r>
    </w:p>
    <w:p w:rsidR="00D00406" w:rsidRPr="00867FDE" w:rsidRDefault="00D00406" w:rsidP="00D00406">
      <w:pPr>
        <w:pStyle w:val="PL"/>
        <w:rPr>
          <w:lang w:val="en-US" w:eastAsia="zh-CN"/>
        </w:rPr>
      </w:pPr>
      <w:r w:rsidRPr="00867FDE">
        <w:rPr>
          <w:rFonts w:hint="eastAsia"/>
          <w:lang w:val="en-US" w:eastAsia="zh-CN"/>
        </w:rPr>
        <w:t xml:space="preserve">          items:</w:t>
      </w:r>
    </w:p>
    <w:p w:rsidR="00D00406" w:rsidRPr="00867FDE" w:rsidRDefault="00D00406" w:rsidP="00D00406">
      <w:pPr>
        <w:pStyle w:val="PL"/>
        <w:rPr>
          <w:lang w:val="en-US" w:eastAsia="zh-CN"/>
        </w:rPr>
      </w:pPr>
      <w:r w:rsidRPr="00867FDE">
        <w:rPr>
          <w:rFonts w:hint="eastAsia"/>
          <w:lang w:val="en-US" w:eastAsia="zh-CN"/>
        </w:rPr>
        <w:t xml:space="preserve">            </w:t>
      </w:r>
      <w:r w:rsidRPr="00867FDE">
        <w:rPr>
          <w:lang w:val="en-US"/>
        </w:rPr>
        <w:t>$ref: '#/components/schemas/</w:t>
      </w:r>
      <w:r w:rsidRPr="00867FDE">
        <w:rPr>
          <w:rFonts w:hint="eastAsia"/>
          <w:lang w:val="en-US" w:eastAsia="zh-CN"/>
        </w:rPr>
        <w:t>DnfUnit</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minItems: 1</w:t>
      </w:r>
    </w:p>
    <w:p w:rsidR="00D00406" w:rsidRPr="00867FDE" w:rsidRDefault="00D00406" w:rsidP="00D00406">
      <w:pPr>
        <w:pStyle w:val="PL"/>
        <w:rPr>
          <w:lang w:val="en-US" w:eastAsia="zh-CN"/>
        </w:rPr>
      </w:pPr>
      <w:r w:rsidRPr="00867FDE">
        <w:rPr>
          <w:rFonts w:hint="eastAsia"/>
          <w:lang w:val="en-US" w:eastAsia="zh-CN"/>
        </w:rPr>
        <w:t xml:space="preserve">    CnfUnit:</w:t>
      </w:r>
    </w:p>
    <w:p w:rsidR="00D00406" w:rsidRPr="00867FDE" w:rsidRDefault="00D00406" w:rsidP="00D00406">
      <w:pPr>
        <w:pStyle w:val="PL"/>
        <w:rPr>
          <w:lang w:val="en-US" w:eastAsia="zh-CN"/>
        </w:rPr>
      </w:pPr>
      <w:r w:rsidRPr="00867FDE">
        <w:rPr>
          <w:rFonts w:hint="eastAsia"/>
          <w:lang w:val="en-US" w:eastAsia="zh-CN"/>
        </w:rPr>
        <w:t xml:space="preserve">      type: object</w:t>
      </w:r>
    </w:p>
    <w:p w:rsidR="00D00406" w:rsidRPr="00867FDE" w:rsidRDefault="00D00406" w:rsidP="00D00406">
      <w:pPr>
        <w:pStyle w:val="PL"/>
        <w:rPr>
          <w:lang w:val="en-US" w:eastAsia="zh-CN"/>
        </w:rPr>
      </w:pPr>
      <w:r w:rsidRPr="00867FDE">
        <w:rPr>
          <w:rFonts w:hint="eastAsia"/>
          <w:lang w:val="en-US" w:eastAsia="zh-CN"/>
        </w:rPr>
        <w:t xml:space="preserve">      required:</w:t>
      </w:r>
    </w:p>
    <w:p w:rsidR="00D00406" w:rsidRPr="00867FDE" w:rsidRDefault="00D00406" w:rsidP="00D00406">
      <w:pPr>
        <w:pStyle w:val="PL"/>
        <w:rPr>
          <w:lang w:val="en-US" w:eastAsia="zh-CN"/>
        </w:rPr>
      </w:pPr>
      <w:r w:rsidRPr="00867FDE">
        <w:rPr>
          <w:rFonts w:hint="eastAsia"/>
          <w:lang w:val="en-US" w:eastAsia="zh-CN"/>
        </w:rPr>
        <w:t xml:space="preserve">        - cnfUnit</w:t>
      </w:r>
    </w:p>
    <w:p w:rsidR="00D00406" w:rsidRPr="00867FDE" w:rsidRDefault="00D00406" w:rsidP="00D00406">
      <w:pPr>
        <w:pStyle w:val="PL"/>
        <w:rPr>
          <w:lang w:val="en-US" w:eastAsia="zh-CN"/>
        </w:rPr>
      </w:pPr>
      <w:r w:rsidRPr="00867FDE">
        <w:rPr>
          <w:rFonts w:hint="eastAsia"/>
          <w:lang w:val="en-US" w:eastAsia="zh-CN"/>
        </w:rPr>
        <w:t xml:space="preserve">      properties:</w:t>
      </w:r>
    </w:p>
    <w:p w:rsidR="00D00406" w:rsidRPr="00867FDE" w:rsidRDefault="00D00406" w:rsidP="00D00406">
      <w:pPr>
        <w:pStyle w:val="PL"/>
        <w:rPr>
          <w:lang w:val="en-US" w:eastAsia="zh-CN"/>
        </w:rPr>
      </w:pPr>
      <w:r w:rsidRPr="00867FDE">
        <w:rPr>
          <w:rFonts w:hint="eastAsia"/>
          <w:lang w:val="en-US" w:eastAsia="zh-CN"/>
        </w:rPr>
        <w:t xml:space="preserve">        cnfUnit:</w:t>
      </w:r>
    </w:p>
    <w:p w:rsidR="00D00406" w:rsidRPr="00867FDE" w:rsidRDefault="00D00406" w:rsidP="00D00406">
      <w:pPr>
        <w:pStyle w:val="PL"/>
        <w:rPr>
          <w:lang w:val="en-US" w:eastAsia="zh-CN"/>
        </w:rPr>
      </w:pPr>
      <w:r w:rsidRPr="00867FDE">
        <w:rPr>
          <w:rFonts w:hint="eastAsia"/>
          <w:lang w:val="en-US" w:eastAsia="zh-CN"/>
        </w:rPr>
        <w:t xml:space="preserve">          type: array</w:t>
      </w:r>
    </w:p>
    <w:p w:rsidR="00D00406" w:rsidRPr="00867FDE" w:rsidRDefault="00D00406" w:rsidP="00D00406">
      <w:pPr>
        <w:pStyle w:val="PL"/>
        <w:rPr>
          <w:lang w:val="en-US" w:eastAsia="zh-CN"/>
        </w:rPr>
      </w:pPr>
      <w:r w:rsidRPr="00867FDE">
        <w:rPr>
          <w:rFonts w:hint="eastAsia"/>
          <w:lang w:val="en-US" w:eastAsia="zh-CN"/>
        </w:rPr>
        <w:t xml:space="preserve">          items:</w:t>
      </w:r>
    </w:p>
    <w:p w:rsidR="00D00406" w:rsidRPr="00867FDE" w:rsidRDefault="00D00406" w:rsidP="00D00406">
      <w:pPr>
        <w:pStyle w:val="PL"/>
        <w:rPr>
          <w:lang w:val="en-US" w:eastAsia="zh-CN"/>
        </w:rPr>
      </w:pPr>
      <w:r w:rsidRPr="00867FDE">
        <w:rPr>
          <w:rFonts w:hint="eastAsia"/>
          <w:lang w:val="en-US" w:eastAsia="zh-CN"/>
        </w:rPr>
        <w:t xml:space="preserve">            </w:t>
      </w:r>
      <w:r w:rsidRPr="00867FDE">
        <w:rPr>
          <w:lang w:val="en-US"/>
        </w:rPr>
        <w:t>$ref: '#/components/schemas/</w:t>
      </w:r>
      <w:r w:rsidRPr="00867FDE">
        <w:rPr>
          <w:rFonts w:hint="eastAsia"/>
          <w:lang w:val="en-US" w:eastAsia="zh-CN"/>
        </w:rPr>
        <w:t>Atom</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minItems: 1</w:t>
      </w:r>
    </w:p>
    <w:p w:rsidR="00D00406" w:rsidRPr="00867FDE" w:rsidRDefault="00D00406" w:rsidP="00D00406">
      <w:pPr>
        <w:pStyle w:val="PL"/>
        <w:rPr>
          <w:lang w:val="en-US" w:eastAsia="zh-CN"/>
        </w:rPr>
      </w:pPr>
      <w:r w:rsidRPr="00867FDE">
        <w:rPr>
          <w:rFonts w:hint="eastAsia"/>
          <w:lang w:val="en-US" w:eastAsia="zh-CN"/>
        </w:rPr>
        <w:t xml:space="preserve">    DnfUnit:</w:t>
      </w:r>
    </w:p>
    <w:p w:rsidR="00D00406" w:rsidRPr="00867FDE" w:rsidRDefault="00D00406" w:rsidP="00D00406">
      <w:pPr>
        <w:pStyle w:val="PL"/>
        <w:rPr>
          <w:lang w:val="en-US" w:eastAsia="zh-CN"/>
        </w:rPr>
      </w:pPr>
      <w:r w:rsidRPr="00867FDE">
        <w:rPr>
          <w:rFonts w:hint="eastAsia"/>
          <w:lang w:val="en-US" w:eastAsia="zh-CN"/>
        </w:rPr>
        <w:t xml:space="preserve">      type: object</w:t>
      </w:r>
    </w:p>
    <w:p w:rsidR="00D00406" w:rsidRPr="00867FDE" w:rsidRDefault="00D00406" w:rsidP="00D00406">
      <w:pPr>
        <w:pStyle w:val="PL"/>
        <w:rPr>
          <w:lang w:val="en-US" w:eastAsia="zh-CN"/>
        </w:rPr>
      </w:pPr>
      <w:r w:rsidRPr="00867FDE">
        <w:rPr>
          <w:rFonts w:hint="eastAsia"/>
          <w:lang w:val="en-US" w:eastAsia="zh-CN"/>
        </w:rPr>
        <w:t xml:space="preserve">      required:</w:t>
      </w:r>
    </w:p>
    <w:p w:rsidR="00D00406" w:rsidRPr="00867FDE" w:rsidRDefault="00D00406" w:rsidP="00D00406">
      <w:pPr>
        <w:pStyle w:val="PL"/>
        <w:rPr>
          <w:lang w:val="en-US" w:eastAsia="zh-CN"/>
        </w:rPr>
      </w:pPr>
      <w:r w:rsidRPr="00867FDE">
        <w:rPr>
          <w:rFonts w:hint="eastAsia"/>
          <w:lang w:val="en-US" w:eastAsia="zh-CN"/>
        </w:rPr>
        <w:t xml:space="preserve">        - dnfUnit</w:t>
      </w:r>
    </w:p>
    <w:p w:rsidR="00D00406" w:rsidRPr="00867FDE" w:rsidRDefault="00D00406" w:rsidP="00D00406">
      <w:pPr>
        <w:pStyle w:val="PL"/>
        <w:rPr>
          <w:lang w:val="en-US" w:eastAsia="zh-CN"/>
        </w:rPr>
      </w:pPr>
      <w:r w:rsidRPr="00867FDE">
        <w:rPr>
          <w:rFonts w:hint="eastAsia"/>
          <w:lang w:val="en-US" w:eastAsia="zh-CN"/>
        </w:rPr>
        <w:t xml:space="preserve">      properties:</w:t>
      </w:r>
    </w:p>
    <w:p w:rsidR="00D00406" w:rsidRPr="00867FDE" w:rsidRDefault="00D00406" w:rsidP="00D00406">
      <w:pPr>
        <w:pStyle w:val="PL"/>
        <w:rPr>
          <w:lang w:val="en-US" w:eastAsia="zh-CN"/>
        </w:rPr>
      </w:pPr>
      <w:r w:rsidRPr="00867FDE">
        <w:rPr>
          <w:rFonts w:hint="eastAsia"/>
          <w:lang w:val="en-US" w:eastAsia="zh-CN"/>
        </w:rPr>
        <w:t xml:space="preserve">        dnfUnit:</w:t>
      </w:r>
    </w:p>
    <w:p w:rsidR="00D00406" w:rsidRPr="00867FDE" w:rsidRDefault="00D00406" w:rsidP="00D00406">
      <w:pPr>
        <w:pStyle w:val="PL"/>
        <w:rPr>
          <w:lang w:val="en-US" w:eastAsia="zh-CN"/>
        </w:rPr>
      </w:pPr>
      <w:r w:rsidRPr="00867FDE">
        <w:rPr>
          <w:rFonts w:hint="eastAsia"/>
          <w:lang w:val="en-US" w:eastAsia="zh-CN"/>
        </w:rPr>
        <w:t xml:space="preserve">          type: array</w:t>
      </w:r>
    </w:p>
    <w:p w:rsidR="00D00406" w:rsidRPr="00867FDE" w:rsidRDefault="00D00406" w:rsidP="00D00406">
      <w:pPr>
        <w:pStyle w:val="PL"/>
        <w:rPr>
          <w:lang w:val="en-US" w:eastAsia="zh-CN"/>
        </w:rPr>
      </w:pPr>
      <w:r w:rsidRPr="00867FDE">
        <w:rPr>
          <w:rFonts w:hint="eastAsia"/>
          <w:lang w:val="en-US" w:eastAsia="zh-CN"/>
        </w:rPr>
        <w:t xml:space="preserve">          items:</w:t>
      </w:r>
    </w:p>
    <w:p w:rsidR="00D00406" w:rsidRPr="00867FDE" w:rsidRDefault="00D00406" w:rsidP="00D00406">
      <w:pPr>
        <w:pStyle w:val="PL"/>
        <w:rPr>
          <w:lang w:val="en-US" w:eastAsia="zh-CN"/>
        </w:rPr>
      </w:pPr>
      <w:r w:rsidRPr="00867FDE">
        <w:rPr>
          <w:rFonts w:hint="eastAsia"/>
          <w:lang w:val="en-US" w:eastAsia="zh-CN"/>
        </w:rPr>
        <w:t xml:space="preserve">            </w:t>
      </w:r>
      <w:r w:rsidRPr="00867FDE">
        <w:rPr>
          <w:lang w:val="en-US"/>
        </w:rPr>
        <w:t>$ref: '#/components/schemas/</w:t>
      </w:r>
      <w:r w:rsidRPr="00867FDE">
        <w:rPr>
          <w:rFonts w:hint="eastAsia"/>
          <w:lang w:val="en-US" w:eastAsia="zh-CN"/>
        </w:rPr>
        <w:t>Atom</w:t>
      </w:r>
      <w:r w:rsidRPr="00867FDE">
        <w:rPr>
          <w:lang w:val="en-US"/>
        </w:rPr>
        <w:t>'</w:t>
      </w:r>
    </w:p>
    <w:p w:rsidR="00D00406" w:rsidRPr="00867FDE" w:rsidRDefault="00D00406" w:rsidP="00D00406">
      <w:pPr>
        <w:pStyle w:val="PL"/>
        <w:rPr>
          <w:lang w:val="en-US" w:eastAsia="zh-CN"/>
        </w:rPr>
      </w:pPr>
      <w:r w:rsidRPr="00867FDE">
        <w:rPr>
          <w:rFonts w:hint="eastAsia"/>
          <w:lang w:val="en-US" w:eastAsia="zh-CN"/>
        </w:rPr>
        <w:t xml:space="preserve">          minItems: 1</w:t>
      </w:r>
    </w:p>
    <w:p w:rsidR="00D00406" w:rsidRPr="00867FDE" w:rsidRDefault="00D00406" w:rsidP="00D00406">
      <w:pPr>
        <w:pStyle w:val="PL"/>
        <w:rPr>
          <w:lang w:val="en-US" w:eastAsia="zh-CN"/>
        </w:rPr>
      </w:pPr>
      <w:r w:rsidRPr="00867FDE">
        <w:rPr>
          <w:rFonts w:hint="eastAsia"/>
          <w:lang w:val="en-US" w:eastAsia="zh-CN"/>
        </w:rPr>
        <w:t xml:space="preserve">    Atom:</w:t>
      </w:r>
    </w:p>
    <w:p w:rsidR="00D00406" w:rsidRPr="00867FDE" w:rsidRDefault="00D00406" w:rsidP="00D00406">
      <w:pPr>
        <w:pStyle w:val="PL"/>
        <w:rPr>
          <w:lang w:val="en-US" w:eastAsia="zh-CN"/>
        </w:rPr>
      </w:pPr>
      <w:r w:rsidRPr="00867FDE">
        <w:rPr>
          <w:rFonts w:hint="eastAsia"/>
          <w:lang w:val="en-US" w:eastAsia="zh-CN"/>
        </w:rPr>
        <w:t xml:space="preserve">      type: object</w:t>
      </w:r>
    </w:p>
    <w:p w:rsidR="00D00406" w:rsidRPr="00867FDE" w:rsidRDefault="00D00406" w:rsidP="00D00406">
      <w:pPr>
        <w:pStyle w:val="PL"/>
        <w:rPr>
          <w:lang w:val="en-US" w:eastAsia="zh-CN"/>
        </w:rPr>
      </w:pPr>
      <w:r w:rsidRPr="00867FDE">
        <w:rPr>
          <w:rFonts w:hint="eastAsia"/>
          <w:lang w:val="en-US" w:eastAsia="zh-CN"/>
        </w:rPr>
        <w:t xml:space="preserve">      required:</w:t>
      </w:r>
    </w:p>
    <w:p w:rsidR="00D00406" w:rsidRPr="00867FDE" w:rsidRDefault="00D00406" w:rsidP="00D00406">
      <w:pPr>
        <w:pStyle w:val="PL"/>
        <w:rPr>
          <w:lang w:val="en-US" w:eastAsia="zh-CN"/>
        </w:rPr>
      </w:pPr>
      <w:r w:rsidRPr="00867FDE">
        <w:rPr>
          <w:rFonts w:hint="eastAsia"/>
          <w:lang w:val="en-US" w:eastAsia="zh-CN"/>
        </w:rPr>
        <w:t xml:space="preserve">        - attr</w:t>
      </w:r>
    </w:p>
    <w:p w:rsidR="00D00406" w:rsidRPr="00867FDE" w:rsidRDefault="00D00406" w:rsidP="00D00406">
      <w:pPr>
        <w:pStyle w:val="PL"/>
        <w:rPr>
          <w:lang w:val="en-US" w:eastAsia="zh-CN"/>
        </w:rPr>
      </w:pPr>
      <w:r w:rsidRPr="00867FDE">
        <w:rPr>
          <w:rFonts w:hint="eastAsia"/>
          <w:lang w:val="en-US" w:eastAsia="zh-CN"/>
        </w:rPr>
        <w:t xml:space="preserve">        - value</w:t>
      </w:r>
    </w:p>
    <w:p w:rsidR="00D00406" w:rsidRPr="00867FDE" w:rsidRDefault="00D00406" w:rsidP="00D00406">
      <w:pPr>
        <w:pStyle w:val="PL"/>
        <w:rPr>
          <w:lang w:val="en-US" w:eastAsia="zh-CN"/>
        </w:rPr>
      </w:pPr>
      <w:r w:rsidRPr="00867FDE">
        <w:rPr>
          <w:rFonts w:hint="eastAsia"/>
          <w:lang w:val="en-US" w:eastAsia="zh-CN"/>
        </w:rPr>
        <w:t xml:space="preserve">      properties:</w:t>
      </w:r>
    </w:p>
    <w:p w:rsidR="00D00406" w:rsidRPr="00867FDE" w:rsidRDefault="00D00406" w:rsidP="00D00406">
      <w:pPr>
        <w:pStyle w:val="PL"/>
        <w:rPr>
          <w:lang w:val="en-US" w:eastAsia="zh-CN"/>
        </w:rPr>
      </w:pPr>
      <w:r w:rsidRPr="00867FDE">
        <w:rPr>
          <w:rFonts w:hint="eastAsia"/>
          <w:lang w:val="en-US" w:eastAsia="zh-CN"/>
        </w:rPr>
        <w:t xml:space="preserve">        attr:</w:t>
      </w:r>
    </w:p>
    <w:p w:rsidR="00D00406" w:rsidRPr="00867FDE" w:rsidRDefault="00D00406" w:rsidP="00D00406">
      <w:pPr>
        <w:pStyle w:val="PL"/>
        <w:rPr>
          <w:lang w:val="en-US" w:eastAsia="zh-CN"/>
        </w:rPr>
      </w:pPr>
      <w:r w:rsidRPr="00867FDE">
        <w:rPr>
          <w:rFonts w:hint="eastAsia"/>
          <w:lang w:val="en-US" w:eastAsia="zh-CN"/>
        </w:rPr>
        <w:t xml:space="preserve">          type: string</w:t>
      </w:r>
    </w:p>
    <w:p w:rsidR="00D00406" w:rsidRPr="00867FDE" w:rsidRDefault="00D00406" w:rsidP="00D00406">
      <w:pPr>
        <w:pStyle w:val="PL"/>
        <w:rPr>
          <w:lang w:val="en-US" w:eastAsia="zh-CN"/>
        </w:rPr>
      </w:pPr>
      <w:r w:rsidRPr="00867FDE">
        <w:rPr>
          <w:rFonts w:hint="eastAsia"/>
          <w:lang w:val="en-US" w:eastAsia="zh-CN"/>
        </w:rPr>
        <w:t xml:space="preserve">        value: {}</w:t>
      </w:r>
    </w:p>
    <w:p w:rsidR="00D00406" w:rsidRPr="00867FDE" w:rsidRDefault="00D00406" w:rsidP="00D00406">
      <w:pPr>
        <w:pStyle w:val="PL"/>
        <w:rPr>
          <w:lang w:val="en-US" w:eastAsia="zh-CN"/>
        </w:rPr>
      </w:pPr>
      <w:r w:rsidRPr="00867FDE">
        <w:rPr>
          <w:rFonts w:hint="eastAsia"/>
          <w:lang w:val="en-US" w:eastAsia="zh-CN"/>
        </w:rPr>
        <w:t xml:space="preserve">        negative:</w:t>
      </w:r>
    </w:p>
    <w:p w:rsidR="00D00406" w:rsidRPr="00867FDE" w:rsidRDefault="00D00406" w:rsidP="00D00406">
      <w:pPr>
        <w:pStyle w:val="PL"/>
        <w:rPr>
          <w:lang w:val="en-US" w:eastAsia="zh-CN"/>
        </w:rPr>
      </w:pPr>
      <w:r w:rsidRPr="00867FDE">
        <w:rPr>
          <w:rFonts w:hint="eastAsia"/>
          <w:lang w:val="en-US" w:eastAsia="zh-CN"/>
        </w:rPr>
        <w:t xml:space="preserve">          type: boolean</w:t>
      </w:r>
    </w:p>
    <w:p w:rsidR="00D5647E" w:rsidRPr="00867FDE" w:rsidRDefault="00D5647E" w:rsidP="00D5647E">
      <w:pPr>
        <w:pStyle w:val="PL"/>
        <w:rPr>
          <w:lang w:val="en-US"/>
        </w:rPr>
      </w:pPr>
      <w:r w:rsidRPr="00867FDE">
        <w:rPr>
          <w:lang w:val="en-US"/>
        </w:rPr>
        <w:t xml:space="preserve">    </w:t>
      </w:r>
      <w:r w:rsidRPr="00867FDE">
        <w:rPr>
          <w:rFonts w:hint="eastAsia"/>
          <w:lang w:val="en-US" w:eastAsia="zh-CN"/>
        </w:rPr>
        <w:t>PatchResult</w:t>
      </w:r>
      <w:r w:rsidRPr="00867FDE">
        <w:rPr>
          <w:lang w:val="en-US"/>
        </w:rPr>
        <w:t>:</w:t>
      </w:r>
    </w:p>
    <w:p w:rsidR="00D5647E" w:rsidRPr="00867FDE" w:rsidRDefault="00D5647E" w:rsidP="00D5647E">
      <w:pPr>
        <w:pStyle w:val="PL"/>
        <w:rPr>
          <w:lang w:val="en-US" w:eastAsia="zh-CN"/>
        </w:rPr>
      </w:pPr>
      <w:r w:rsidRPr="00867FDE">
        <w:rPr>
          <w:lang w:val="en-US"/>
        </w:rPr>
        <w:t xml:space="preserve">      type: object</w:t>
      </w:r>
    </w:p>
    <w:p w:rsidR="00D5647E" w:rsidRPr="00867FDE" w:rsidRDefault="00D5647E" w:rsidP="00D5647E">
      <w:pPr>
        <w:pStyle w:val="PL"/>
        <w:rPr>
          <w:lang w:val="en-US" w:eastAsia="zh-CN"/>
        </w:rPr>
      </w:pPr>
      <w:r w:rsidRPr="00867FDE">
        <w:rPr>
          <w:rFonts w:hint="eastAsia"/>
          <w:lang w:val="en-US" w:eastAsia="zh-CN"/>
        </w:rPr>
        <w:t xml:space="preserve">      required:</w:t>
      </w:r>
    </w:p>
    <w:p w:rsidR="00D5647E" w:rsidRPr="00867FDE" w:rsidRDefault="00D5647E" w:rsidP="00D5647E">
      <w:pPr>
        <w:pStyle w:val="PL"/>
        <w:rPr>
          <w:lang w:val="en-US" w:eastAsia="zh-CN"/>
        </w:rPr>
      </w:pPr>
      <w:r w:rsidRPr="00867FDE">
        <w:rPr>
          <w:rFonts w:hint="eastAsia"/>
          <w:lang w:val="en-US" w:eastAsia="zh-CN"/>
        </w:rPr>
        <w:t xml:space="preserve">        - report</w:t>
      </w:r>
    </w:p>
    <w:p w:rsidR="00D5647E" w:rsidRPr="00867FDE" w:rsidRDefault="00D5647E" w:rsidP="00D5647E">
      <w:pPr>
        <w:pStyle w:val="PL"/>
        <w:rPr>
          <w:lang w:val="en-US"/>
        </w:rPr>
      </w:pPr>
      <w:r w:rsidRPr="00867FDE">
        <w:rPr>
          <w:lang w:val="en-US"/>
        </w:rPr>
        <w:t xml:space="preserve">      properties:</w:t>
      </w:r>
    </w:p>
    <w:p w:rsidR="00D5647E" w:rsidRPr="00867FDE" w:rsidRDefault="00D5647E" w:rsidP="00D5647E">
      <w:pPr>
        <w:pStyle w:val="PL"/>
        <w:rPr>
          <w:lang w:val="en-US"/>
        </w:rPr>
      </w:pPr>
      <w:r w:rsidRPr="00867FDE">
        <w:rPr>
          <w:lang w:val="en-US"/>
        </w:rPr>
        <w:t xml:space="preserve">       </w:t>
      </w:r>
      <w:r w:rsidRPr="00867FDE">
        <w:rPr>
          <w:rFonts w:hint="eastAsia"/>
          <w:lang w:val="en-US" w:eastAsia="zh-CN"/>
        </w:rPr>
        <w:t>report</w:t>
      </w:r>
      <w:r w:rsidRPr="00867FDE">
        <w:rPr>
          <w:lang w:val="en-US"/>
        </w:rPr>
        <w:t>:</w:t>
      </w:r>
    </w:p>
    <w:p w:rsidR="00D5647E" w:rsidRPr="00867FDE" w:rsidRDefault="00D5647E" w:rsidP="00D5647E">
      <w:pPr>
        <w:pStyle w:val="PL"/>
        <w:rPr>
          <w:lang w:val="en-US"/>
        </w:rPr>
      </w:pPr>
      <w:r w:rsidRPr="00867FDE">
        <w:rPr>
          <w:lang w:val="en-US"/>
        </w:rPr>
        <w:t xml:space="preserve">        type: array</w:t>
      </w:r>
    </w:p>
    <w:p w:rsidR="00D5647E" w:rsidRPr="00867FDE" w:rsidRDefault="00D5647E" w:rsidP="00D5647E">
      <w:pPr>
        <w:pStyle w:val="PL"/>
        <w:rPr>
          <w:lang w:val="en-US"/>
        </w:rPr>
      </w:pPr>
      <w:r w:rsidRPr="00867FDE">
        <w:rPr>
          <w:lang w:val="en-US"/>
        </w:rPr>
        <w:t xml:space="preserve">        items:</w:t>
      </w:r>
    </w:p>
    <w:p w:rsidR="00D5647E" w:rsidRPr="00867FDE" w:rsidRDefault="00D5647E" w:rsidP="00D5647E">
      <w:pPr>
        <w:pStyle w:val="PL"/>
        <w:rPr>
          <w:lang w:val="en-US"/>
        </w:rPr>
      </w:pPr>
      <w:r w:rsidRPr="00867FDE">
        <w:rPr>
          <w:lang w:val="en-US"/>
        </w:rPr>
        <w:t xml:space="preserve">          $ref: '#/components/schemas/</w:t>
      </w:r>
      <w:r w:rsidRPr="00867FDE">
        <w:rPr>
          <w:rFonts w:hint="eastAsia"/>
          <w:lang w:val="en-US" w:eastAsia="zh-CN"/>
        </w:rPr>
        <w:t>ReportItem</w:t>
      </w:r>
      <w:r w:rsidRPr="00867FDE">
        <w:rPr>
          <w:lang w:val="en-US"/>
        </w:rPr>
        <w:t>'</w:t>
      </w:r>
    </w:p>
    <w:p w:rsidR="00D5647E" w:rsidRPr="00867FDE" w:rsidRDefault="00D5647E" w:rsidP="00D5647E">
      <w:pPr>
        <w:pStyle w:val="PL"/>
        <w:rPr>
          <w:lang w:val="en-US" w:eastAsia="zh-CN"/>
        </w:rPr>
      </w:pPr>
      <w:r w:rsidRPr="00867FDE">
        <w:rPr>
          <w:lang w:val="en-US"/>
        </w:rPr>
        <w:t xml:space="preserve">        minItems: 1</w:t>
      </w:r>
    </w:p>
    <w:p w:rsidR="00D5647E" w:rsidRPr="00867FDE" w:rsidRDefault="00D5647E" w:rsidP="00D5647E">
      <w:pPr>
        <w:pStyle w:val="PL"/>
        <w:rPr>
          <w:lang w:val="en-US"/>
        </w:rPr>
      </w:pPr>
      <w:r w:rsidRPr="00867FDE">
        <w:rPr>
          <w:lang w:val="en-US"/>
        </w:rPr>
        <w:t xml:space="preserve">    </w:t>
      </w:r>
      <w:r w:rsidRPr="00867FDE">
        <w:rPr>
          <w:rFonts w:hint="eastAsia"/>
          <w:lang w:val="en-US" w:eastAsia="zh-CN"/>
        </w:rPr>
        <w:t>ReportItem</w:t>
      </w:r>
      <w:r w:rsidRPr="00867FDE">
        <w:rPr>
          <w:lang w:val="en-US"/>
        </w:rPr>
        <w:t>:</w:t>
      </w:r>
    </w:p>
    <w:p w:rsidR="00D5647E" w:rsidRPr="00867FDE" w:rsidRDefault="00D5647E" w:rsidP="00D5647E">
      <w:pPr>
        <w:pStyle w:val="PL"/>
        <w:rPr>
          <w:lang w:val="en-US" w:eastAsia="zh-CN"/>
        </w:rPr>
      </w:pPr>
      <w:r w:rsidRPr="00867FDE">
        <w:rPr>
          <w:lang w:val="en-US"/>
        </w:rPr>
        <w:t xml:space="preserve">      type: object</w:t>
      </w:r>
    </w:p>
    <w:p w:rsidR="00D5647E" w:rsidRPr="00867FDE" w:rsidRDefault="00D5647E" w:rsidP="00D5647E">
      <w:pPr>
        <w:pStyle w:val="PL"/>
        <w:rPr>
          <w:lang w:val="en-US" w:eastAsia="zh-CN"/>
        </w:rPr>
      </w:pPr>
      <w:r w:rsidRPr="00867FDE">
        <w:rPr>
          <w:rFonts w:hint="eastAsia"/>
          <w:lang w:val="en-US" w:eastAsia="zh-CN"/>
        </w:rPr>
        <w:t xml:space="preserve">      required:</w:t>
      </w:r>
    </w:p>
    <w:p w:rsidR="00D5647E" w:rsidRPr="00867FDE" w:rsidRDefault="00D5647E" w:rsidP="00D5647E">
      <w:pPr>
        <w:pStyle w:val="PL"/>
        <w:rPr>
          <w:lang w:val="en-US" w:eastAsia="zh-CN"/>
        </w:rPr>
      </w:pPr>
      <w:r w:rsidRPr="00867FDE">
        <w:rPr>
          <w:rFonts w:hint="eastAsia"/>
          <w:lang w:val="en-US" w:eastAsia="zh-CN"/>
        </w:rPr>
        <w:t xml:space="preserve">        - path</w:t>
      </w:r>
    </w:p>
    <w:p w:rsidR="00D5647E" w:rsidRPr="00867FDE" w:rsidRDefault="00D5647E" w:rsidP="00D5647E">
      <w:pPr>
        <w:pStyle w:val="PL"/>
        <w:rPr>
          <w:lang w:val="en-US"/>
        </w:rPr>
      </w:pPr>
      <w:r w:rsidRPr="00867FDE">
        <w:rPr>
          <w:lang w:val="en-US"/>
        </w:rPr>
        <w:t xml:space="preserve">      properties:</w:t>
      </w:r>
    </w:p>
    <w:p w:rsidR="00D5647E" w:rsidRPr="00867FDE" w:rsidRDefault="00D5647E" w:rsidP="00D5647E">
      <w:pPr>
        <w:pStyle w:val="PL"/>
        <w:rPr>
          <w:lang w:val="en-US" w:eastAsia="zh-CN"/>
        </w:rPr>
      </w:pPr>
      <w:r w:rsidRPr="00867FDE">
        <w:rPr>
          <w:lang w:val="en-US"/>
        </w:rPr>
        <w:t xml:space="preserve">       </w:t>
      </w:r>
      <w:r w:rsidRPr="00867FDE">
        <w:rPr>
          <w:rFonts w:hint="eastAsia"/>
          <w:lang w:val="en-US" w:eastAsia="zh-CN"/>
        </w:rPr>
        <w:t xml:space="preserve"> path</w:t>
      </w:r>
      <w:r w:rsidRPr="00867FDE">
        <w:rPr>
          <w:lang w:val="en-US"/>
        </w:rPr>
        <w:t>:</w:t>
      </w:r>
    </w:p>
    <w:p w:rsidR="00D5647E" w:rsidRPr="00867FDE" w:rsidRDefault="00D5647E" w:rsidP="00D5647E">
      <w:pPr>
        <w:pStyle w:val="PL"/>
        <w:rPr>
          <w:lang w:val="en-US" w:eastAsia="zh-CN"/>
        </w:rPr>
      </w:pPr>
      <w:r w:rsidRPr="00867FDE">
        <w:rPr>
          <w:rFonts w:hint="eastAsia"/>
          <w:lang w:val="en-US" w:eastAsia="zh-CN"/>
        </w:rPr>
        <w:t xml:space="preserve">          type: string</w:t>
      </w:r>
    </w:p>
    <w:p w:rsidR="004E5CA4" w:rsidRPr="00867FDE" w:rsidRDefault="004E5CA4" w:rsidP="004E5CA4">
      <w:pPr>
        <w:pStyle w:val="PL"/>
        <w:rPr>
          <w:lang w:val="en-US"/>
        </w:rPr>
      </w:pPr>
      <w:r w:rsidRPr="00867FDE">
        <w:rPr>
          <w:lang w:val="en-US"/>
        </w:rPr>
        <w:t xml:space="preserve">    </w:t>
      </w:r>
      <w:r w:rsidRPr="00867FDE">
        <w:rPr>
          <w:rFonts w:hint="eastAsia"/>
          <w:lang w:val="en-US" w:eastAsia="zh-CN"/>
        </w:rPr>
        <w:t>HalTemplate</w:t>
      </w:r>
      <w:r w:rsidRPr="00867FDE">
        <w:rPr>
          <w:lang w:val="en-US"/>
        </w:rPr>
        <w:t>:</w:t>
      </w:r>
    </w:p>
    <w:p w:rsidR="004E5CA4" w:rsidRPr="00867FDE" w:rsidRDefault="004E5CA4" w:rsidP="004E5CA4">
      <w:pPr>
        <w:pStyle w:val="PL"/>
        <w:rPr>
          <w:lang w:val="en-US" w:eastAsia="zh-CN"/>
        </w:rPr>
      </w:pPr>
      <w:r w:rsidRPr="00867FDE">
        <w:rPr>
          <w:lang w:val="en-US"/>
        </w:rPr>
        <w:t xml:space="preserve">      type: object</w:t>
      </w:r>
    </w:p>
    <w:p w:rsidR="004E5CA4" w:rsidRPr="00867FDE" w:rsidRDefault="004E5CA4" w:rsidP="004E5CA4">
      <w:pPr>
        <w:pStyle w:val="PL"/>
        <w:rPr>
          <w:lang w:val="en-US" w:eastAsia="zh-CN"/>
        </w:rPr>
      </w:pPr>
      <w:r w:rsidRPr="00867FDE">
        <w:rPr>
          <w:rFonts w:hint="eastAsia"/>
          <w:lang w:val="en-US" w:eastAsia="zh-CN"/>
        </w:rPr>
        <w:t xml:space="preserve">      required:</w:t>
      </w:r>
    </w:p>
    <w:p w:rsidR="004E5CA4" w:rsidRPr="00867FDE" w:rsidRDefault="004E5CA4" w:rsidP="004E5CA4">
      <w:pPr>
        <w:pStyle w:val="PL"/>
        <w:rPr>
          <w:lang w:val="en-US" w:eastAsia="zh-CN"/>
        </w:rPr>
      </w:pPr>
      <w:r w:rsidRPr="00867FDE">
        <w:rPr>
          <w:rFonts w:hint="eastAsia"/>
          <w:lang w:val="en-US" w:eastAsia="zh-CN"/>
        </w:rPr>
        <w:t xml:space="preserve">        - method</w:t>
      </w:r>
    </w:p>
    <w:p w:rsidR="004E5CA4" w:rsidRPr="00867FDE" w:rsidRDefault="004E5CA4" w:rsidP="004E5CA4">
      <w:pPr>
        <w:pStyle w:val="PL"/>
        <w:rPr>
          <w:lang w:val="en-US"/>
        </w:rPr>
      </w:pPr>
      <w:r w:rsidRPr="00867FDE">
        <w:rPr>
          <w:lang w:val="en-US"/>
        </w:rPr>
        <w:lastRenderedPageBreak/>
        <w:t xml:space="preserve">      properties:</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title</w:t>
      </w:r>
      <w:r w:rsidRPr="00867FDE">
        <w:rPr>
          <w:lang w:val="en-US"/>
        </w:rPr>
        <w:t>:</w:t>
      </w:r>
    </w:p>
    <w:p w:rsidR="004E5CA4" w:rsidRPr="00867FDE" w:rsidRDefault="004E5CA4" w:rsidP="004E5CA4">
      <w:pPr>
        <w:pStyle w:val="PL"/>
        <w:rPr>
          <w:lang w:val="en-US" w:eastAsia="zh-CN"/>
        </w:rPr>
      </w:pPr>
      <w:r w:rsidRPr="00867FDE">
        <w:rPr>
          <w:rFonts w:hint="eastAsia"/>
          <w:lang w:val="en-US" w:eastAsia="zh-CN"/>
        </w:rPr>
        <w:t xml:space="preserve">          type: string</w:t>
      </w:r>
    </w:p>
    <w:p w:rsidR="004E5CA4" w:rsidRPr="00867FDE" w:rsidRDefault="004E5CA4" w:rsidP="004E5CA4">
      <w:pPr>
        <w:pStyle w:val="PL"/>
        <w:rPr>
          <w:lang w:val="en-US" w:eastAsia="zh-CN"/>
        </w:rPr>
      </w:pPr>
      <w:r w:rsidRPr="00867FDE">
        <w:rPr>
          <w:rFonts w:hint="eastAsia"/>
          <w:lang w:val="en-US" w:eastAsia="zh-CN"/>
        </w:rPr>
        <w:t xml:space="preserve">        method:</w:t>
      </w:r>
    </w:p>
    <w:p w:rsidR="004E5CA4" w:rsidRPr="00867FDE" w:rsidRDefault="004E5CA4" w:rsidP="004E5CA4">
      <w:pPr>
        <w:pStyle w:val="PL"/>
        <w:rPr>
          <w:lang w:val="en-US" w:eastAsia="zh-CN"/>
        </w:rPr>
      </w:pPr>
      <w:r w:rsidRPr="00867FDE">
        <w:rPr>
          <w:rFonts w:hint="eastAsia"/>
          <w:lang w:val="en-US" w:eastAsia="zh-CN"/>
        </w:rPr>
        <w:t xml:space="preserve">          $ref: </w:t>
      </w:r>
      <w:r w:rsidRPr="00867FDE">
        <w:rPr>
          <w:lang w:val="en-US" w:eastAsia="zh-CN"/>
        </w:rPr>
        <w:t>'#/components/schemas/</w:t>
      </w:r>
      <w:r w:rsidRPr="00867FDE">
        <w:rPr>
          <w:rFonts w:hint="eastAsia"/>
          <w:lang w:val="en-US" w:eastAsia="zh-CN"/>
        </w:rPr>
        <w:t>HttpMethod</w:t>
      </w:r>
      <w:r w:rsidRPr="00867FDE">
        <w:rPr>
          <w:lang w:val="en-US" w:eastAsia="zh-CN"/>
        </w:rPr>
        <w:t>'</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contentType</w:t>
      </w:r>
      <w:r w:rsidRPr="00867FDE">
        <w:rPr>
          <w:lang w:val="en-US"/>
        </w:rPr>
        <w:t>:</w:t>
      </w:r>
    </w:p>
    <w:p w:rsidR="004E5CA4" w:rsidRPr="00867FDE" w:rsidRDefault="004E5CA4" w:rsidP="00113A62">
      <w:pPr>
        <w:pStyle w:val="PL"/>
        <w:rPr>
          <w:lang w:val="en-US" w:eastAsia="zh-CN"/>
        </w:rPr>
      </w:pPr>
      <w:r w:rsidRPr="00867FDE">
        <w:rPr>
          <w:rFonts w:hint="eastAsia"/>
          <w:lang w:val="en-US" w:eastAsia="zh-CN"/>
        </w:rPr>
        <w:t xml:space="preserve">   </w:t>
      </w:r>
      <w:r w:rsidRPr="00867FDE">
        <w:rPr>
          <w:rFonts w:hint="eastAsia"/>
          <w:lang w:val="en-US" w:eastAsia="zh-CN"/>
        </w:rPr>
        <w:t xml:space="preserve"> </w:t>
      </w:r>
      <w:r w:rsidRPr="00867FDE">
        <w:rPr>
          <w:rFonts w:hint="eastAsia"/>
          <w:lang w:val="en-US" w:eastAsia="zh-CN"/>
        </w:rPr>
        <w:t xml:space="preserve">      type: string</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properties</w:t>
      </w:r>
      <w:r w:rsidRPr="00867FDE">
        <w:rPr>
          <w:lang w:val="en-US"/>
        </w:rPr>
        <w:t>:</w:t>
      </w:r>
    </w:p>
    <w:p w:rsidR="004E5CA4" w:rsidRPr="00867FDE" w:rsidRDefault="004E5CA4" w:rsidP="00113A62">
      <w:pPr>
        <w:pStyle w:val="PL"/>
        <w:rPr>
          <w:lang w:val="en-US" w:eastAsia="zh-CN"/>
        </w:rPr>
      </w:pPr>
      <w:r w:rsidRPr="00867FDE">
        <w:rPr>
          <w:rFonts w:hint="eastAsia"/>
          <w:lang w:val="en-US" w:eastAsia="zh-CN"/>
        </w:rPr>
        <w:t xml:space="preserve">          type: array</w:t>
      </w:r>
    </w:p>
    <w:p w:rsidR="004E5CA4" w:rsidRPr="00867FDE" w:rsidRDefault="004E5CA4" w:rsidP="00113A62">
      <w:pPr>
        <w:pStyle w:val="PL"/>
        <w:rPr>
          <w:lang w:val="en-US" w:eastAsia="zh-CN"/>
        </w:rPr>
      </w:pPr>
      <w:r w:rsidRPr="00867FDE">
        <w:rPr>
          <w:rFonts w:hint="eastAsia"/>
          <w:lang w:val="en-US" w:eastAsia="zh-CN"/>
        </w:rPr>
        <w:t xml:space="preserve">          items:</w:t>
      </w:r>
    </w:p>
    <w:p w:rsidR="004E5CA4" w:rsidRPr="00867FDE" w:rsidRDefault="004E5CA4" w:rsidP="00113A62">
      <w:pPr>
        <w:pStyle w:val="PL"/>
        <w:rPr>
          <w:lang w:val="en-US" w:eastAsia="zh-CN"/>
        </w:rPr>
      </w:pPr>
      <w:r w:rsidRPr="00867FDE">
        <w:rPr>
          <w:rFonts w:hint="eastAsia"/>
          <w:lang w:val="en-US" w:eastAsia="zh-CN"/>
        </w:rPr>
        <w:t xml:space="preserve">            $ref: </w:t>
      </w:r>
      <w:r w:rsidRPr="00867FDE">
        <w:rPr>
          <w:lang w:val="en-US" w:eastAsia="zh-CN"/>
        </w:rPr>
        <w:t>'#/components/schemas/</w:t>
      </w:r>
      <w:r w:rsidRPr="00867FDE">
        <w:rPr>
          <w:rFonts w:hint="eastAsia"/>
          <w:lang w:val="en-US" w:eastAsia="zh-CN"/>
        </w:rPr>
        <w:t>Property</w:t>
      </w:r>
      <w:r w:rsidRPr="00867FDE">
        <w:rPr>
          <w:lang w:val="en-US" w:eastAsia="zh-CN"/>
        </w:rPr>
        <w:t>'</w:t>
      </w:r>
    </w:p>
    <w:p w:rsidR="004E5CA4" w:rsidRPr="00867FDE" w:rsidRDefault="004E5CA4" w:rsidP="00113A62">
      <w:pPr>
        <w:pStyle w:val="PL"/>
        <w:rPr>
          <w:lang w:val="en-US" w:eastAsia="zh-CN"/>
        </w:rPr>
      </w:pPr>
      <w:r w:rsidRPr="00867FDE">
        <w:rPr>
          <w:rFonts w:hint="eastAsia"/>
          <w:lang w:val="en-US" w:eastAsia="zh-CN"/>
        </w:rPr>
        <w:t xml:space="preserve">          minItems: 1</w:t>
      </w:r>
    </w:p>
    <w:p w:rsidR="004E5CA4" w:rsidRPr="00867FDE" w:rsidRDefault="004E5CA4" w:rsidP="004E5CA4">
      <w:pPr>
        <w:pStyle w:val="PL"/>
        <w:rPr>
          <w:lang w:val="en-US"/>
        </w:rPr>
      </w:pPr>
      <w:r w:rsidRPr="00867FDE">
        <w:rPr>
          <w:lang w:val="en-US"/>
        </w:rPr>
        <w:t xml:space="preserve">    </w:t>
      </w:r>
      <w:r w:rsidRPr="00867FDE">
        <w:rPr>
          <w:rFonts w:hint="eastAsia"/>
          <w:lang w:val="en-US" w:eastAsia="zh-CN"/>
        </w:rPr>
        <w:t>Property</w:t>
      </w:r>
      <w:r w:rsidRPr="00867FDE">
        <w:rPr>
          <w:lang w:val="en-US"/>
        </w:rPr>
        <w:t>:</w:t>
      </w:r>
    </w:p>
    <w:p w:rsidR="004E5CA4" w:rsidRPr="00867FDE" w:rsidRDefault="004E5CA4" w:rsidP="004E5CA4">
      <w:pPr>
        <w:pStyle w:val="PL"/>
        <w:rPr>
          <w:lang w:val="en-US" w:eastAsia="zh-CN"/>
        </w:rPr>
      </w:pPr>
      <w:r w:rsidRPr="00867FDE">
        <w:rPr>
          <w:lang w:val="en-US"/>
        </w:rPr>
        <w:t xml:space="preserve">      type: object</w:t>
      </w:r>
    </w:p>
    <w:p w:rsidR="004E5CA4" w:rsidRPr="00867FDE" w:rsidRDefault="004E5CA4" w:rsidP="004E5CA4">
      <w:pPr>
        <w:pStyle w:val="PL"/>
        <w:rPr>
          <w:lang w:val="en-US" w:eastAsia="zh-CN"/>
        </w:rPr>
      </w:pPr>
      <w:r w:rsidRPr="00867FDE">
        <w:rPr>
          <w:rFonts w:hint="eastAsia"/>
          <w:lang w:val="en-US" w:eastAsia="zh-CN"/>
        </w:rPr>
        <w:t xml:space="preserve">      required:</w:t>
      </w:r>
    </w:p>
    <w:p w:rsidR="004E5CA4" w:rsidRPr="00867FDE" w:rsidRDefault="004E5CA4" w:rsidP="004E5CA4">
      <w:pPr>
        <w:pStyle w:val="PL"/>
        <w:rPr>
          <w:lang w:val="en-US" w:eastAsia="zh-CN"/>
        </w:rPr>
      </w:pPr>
      <w:r w:rsidRPr="00867FDE">
        <w:rPr>
          <w:rFonts w:hint="eastAsia"/>
          <w:lang w:val="en-US" w:eastAsia="zh-CN"/>
        </w:rPr>
        <w:t xml:space="preserve">        - name</w:t>
      </w:r>
    </w:p>
    <w:p w:rsidR="004E5CA4" w:rsidRPr="00867FDE" w:rsidRDefault="004E5CA4" w:rsidP="004E5CA4">
      <w:pPr>
        <w:pStyle w:val="PL"/>
        <w:rPr>
          <w:lang w:val="en-US"/>
        </w:rPr>
      </w:pPr>
      <w:r w:rsidRPr="00867FDE">
        <w:rPr>
          <w:lang w:val="en-US"/>
        </w:rPr>
        <w:t xml:space="preserve">      properties:</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name</w:t>
      </w:r>
      <w:r w:rsidRPr="00867FDE">
        <w:rPr>
          <w:lang w:val="en-US"/>
        </w:rPr>
        <w:t>:</w:t>
      </w:r>
    </w:p>
    <w:p w:rsidR="004E5CA4" w:rsidRPr="00867FDE" w:rsidRDefault="004E5CA4" w:rsidP="004E5CA4">
      <w:pPr>
        <w:pStyle w:val="PL"/>
        <w:rPr>
          <w:lang w:val="en-US" w:eastAsia="zh-CN"/>
        </w:rPr>
      </w:pPr>
      <w:r w:rsidRPr="00867FDE">
        <w:rPr>
          <w:rFonts w:hint="eastAsia"/>
          <w:lang w:val="en-US" w:eastAsia="zh-CN"/>
        </w:rPr>
        <w:t xml:space="preserve">          type: string</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required</w:t>
      </w:r>
      <w:r w:rsidRPr="00867FDE">
        <w:rPr>
          <w:lang w:val="en-US"/>
        </w:rPr>
        <w:t>:</w:t>
      </w:r>
    </w:p>
    <w:p w:rsidR="004E5CA4" w:rsidRPr="00867FDE" w:rsidRDefault="004E5CA4" w:rsidP="004E5CA4">
      <w:pPr>
        <w:pStyle w:val="PL"/>
        <w:rPr>
          <w:lang w:val="en-US" w:eastAsia="zh-CN"/>
        </w:rPr>
      </w:pPr>
      <w:r w:rsidRPr="00867FDE">
        <w:rPr>
          <w:rFonts w:hint="eastAsia"/>
          <w:lang w:val="en-US" w:eastAsia="zh-CN"/>
        </w:rPr>
        <w:t xml:space="preserve">          type: boolean</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regex</w:t>
      </w:r>
      <w:r w:rsidRPr="00867FDE">
        <w:rPr>
          <w:lang w:val="en-US"/>
        </w:rPr>
        <w:t>:</w:t>
      </w:r>
    </w:p>
    <w:p w:rsidR="004E5CA4" w:rsidRPr="00867FDE" w:rsidRDefault="004E5CA4" w:rsidP="004E5CA4">
      <w:pPr>
        <w:pStyle w:val="PL"/>
        <w:rPr>
          <w:lang w:val="en-US" w:eastAsia="zh-CN"/>
        </w:rPr>
      </w:pPr>
      <w:r w:rsidRPr="00867FDE">
        <w:rPr>
          <w:rFonts w:hint="eastAsia"/>
          <w:lang w:val="en-US" w:eastAsia="zh-CN"/>
        </w:rPr>
        <w:t xml:space="preserve">          type: string</w:t>
      </w:r>
    </w:p>
    <w:p w:rsidR="004E5CA4" w:rsidRPr="00867FDE" w:rsidRDefault="004E5CA4" w:rsidP="004E5CA4">
      <w:pPr>
        <w:pStyle w:val="PL"/>
        <w:rPr>
          <w:lang w:val="en-US" w:eastAsia="zh-CN"/>
        </w:rPr>
      </w:pPr>
      <w:r w:rsidRPr="00867FDE">
        <w:rPr>
          <w:lang w:val="en-US"/>
        </w:rPr>
        <w:t xml:space="preserve">        </w:t>
      </w:r>
      <w:r w:rsidRPr="00867FDE">
        <w:rPr>
          <w:rFonts w:hint="eastAsia"/>
          <w:lang w:val="en-US" w:eastAsia="zh-CN"/>
        </w:rPr>
        <w:t>value</w:t>
      </w:r>
      <w:r w:rsidRPr="00867FDE">
        <w:rPr>
          <w:lang w:val="en-US"/>
        </w:rPr>
        <w:t>:</w:t>
      </w:r>
    </w:p>
    <w:p w:rsidR="004E5CA4" w:rsidRPr="00867FDE" w:rsidRDefault="004E5CA4" w:rsidP="004E5CA4">
      <w:pPr>
        <w:pStyle w:val="PL"/>
        <w:rPr>
          <w:lang w:val="en-US" w:eastAsia="zh-CN"/>
        </w:rPr>
      </w:pPr>
      <w:r w:rsidRPr="00867FDE">
        <w:rPr>
          <w:rFonts w:hint="eastAsia"/>
          <w:lang w:val="en-US" w:eastAsia="zh-CN"/>
        </w:rPr>
        <w:t xml:space="preserve">          type: string</w:t>
      </w:r>
    </w:p>
    <w:p w:rsidR="00F56F1D" w:rsidRPr="00867FDE" w:rsidRDefault="00F56F1D" w:rsidP="00F56F1D">
      <w:pPr>
        <w:pStyle w:val="PL"/>
        <w:rPr>
          <w:lang w:val="en-US" w:eastAsia="zh-CN"/>
        </w:rPr>
      </w:pPr>
    </w:p>
    <w:p w:rsidR="00D00406" w:rsidRPr="00867FDE" w:rsidRDefault="00D00406" w:rsidP="00D00406">
      <w:pPr>
        <w:pStyle w:val="PL"/>
        <w:rPr>
          <w:lang w:val="en-US" w:eastAsia="zh-CN"/>
        </w:rPr>
      </w:pPr>
    </w:p>
    <w:p w:rsidR="0012006D" w:rsidRPr="00867FDE" w:rsidRDefault="0012006D" w:rsidP="00D74DA1">
      <w:pPr>
        <w:pStyle w:val="PL"/>
        <w:rPr>
          <w:lang w:val="en-US"/>
        </w:rPr>
      </w:pPr>
    </w:p>
    <w:p w:rsidR="008F6564" w:rsidRPr="00867FDE" w:rsidRDefault="008F6564" w:rsidP="00D74DA1">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Data Types related to Subscription, Identification and Numbering</w:t>
      </w:r>
      <w:r w:rsidR="0001511E" w:rsidRPr="00867FDE">
        <w:rPr>
          <w:lang w:val="en-US"/>
        </w:rPr>
        <w:t xml:space="preserve"> as defined in </w:t>
      </w:r>
      <w:r w:rsidR="00A06A4D" w:rsidRPr="00867FDE">
        <w:rPr>
          <w:lang w:val="en-US"/>
        </w:rPr>
        <w:t>clause</w:t>
      </w:r>
      <w:r w:rsidR="0001511E" w:rsidRPr="00867FDE">
        <w:rPr>
          <w:lang w:val="en-US"/>
        </w:rPr>
        <w:t xml:space="preserve"> 5.3</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8F6564" w:rsidRPr="00867FDE" w:rsidRDefault="008F6564"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SIMPLE DATA TYPES</w:t>
      </w: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Dnn:</w:t>
      </w:r>
    </w:p>
    <w:p w:rsidR="006D16A2" w:rsidRPr="00867FDE" w:rsidRDefault="006D16A2" w:rsidP="006D16A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DnnRm: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nullable: true</w:t>
      </w:r>
    </w:p>
    <w:p w:rsidR="00662A2C" w:rsidRPr="00867FDE" w:rsidRDefault="00662A2C" w:rsidP="00662A2C">
      <w:pPr>
        <w:pStyle w:val="PL"/>
        <w:rPr>
          <w:lang w:val="en-US"/>
        </w:rPr>
      </w:pPr>
      <w:r w:rsidRPr="00867FDE">
        <w:rPr>
          <w:lang w:val="en-US"/>
        </w:rPr>
        <w:t xml:space="preserve">    WildcardDnn:</w:t>
      </w:r>
    </w:p>
    <w:p w:rsidR="00662A2C" w:rsidRPr="00867FDE" w:rsidRDefault="00662A2C" w:rsidP="00662A2C">
      <w:pPr>
        <w:pStyle w:val="PL"/>
        <w:rPr>
          <w:lang w:val="en-US"/>
        </w:rPr>
      </w:pPr>
      <w:r w:rsidRPr="00867FDE">
        <w:rPr>
          <w:lang w:val="en-US"/>
        </w:rPr>
        <w:t xml:space="preserve">      type: string</w:t>
      </w:r>
    </w:p>
    <w:p w:rsidR="00662A2C" w:rsidRPr="00867FDE" w:rsidRDefault="00662A2C" w:rsidP="00662A2C">
      <w:pPr>
        <w:pStyle w:val="PL"/>
        <w:rPr>
          <w:lang w:val="en-US"/>
        </w:rPr>
      </w:pPr>
      <w:r w:rsidRPr="00867FDE">
        <w:rPr>
          <w:lang w:val="en-US"/>
        </w:rPr>
        <w:t xml:space="preserve">      pattern: '^[*]$'</w:t>
      </w:r>
    </w:p>
    <w:p w:rsidR="00662A2C" w:rsidRPr="00867FDE" w:rsidRDefault="00662A2C" w:rsidP="00662A2C">
      <w:pPr>
        <w:pStyle w:val="PL"/>
        <w:rPr>
          <w:lang w:val="en-US"/>
        </w:rPr>
      </w:pPr>
      <w:r w:rsidRPr="00867FDE">
        <w:rPr>
          <w:lang w:val="en-US"/>
        </w:rPr>
        <w:t xml:space="preserve">    WildcardDnnRm:</w:t>
      </w:r>
    </w:p>
    <w:p w:rsidR="00662A2C" w:rsidRPr="00867FDE" w:rsidRDefault="00662A2C" w:rsidP="00662A2C">
      <w:pPr>
        <w:pStyle w:val="PL"/>
        <w:rPr>
          <w:lang w:val="en-US"/>
        </w:rPr>
      </w:pPr>
      <w:r w:rsidRPr="00867FDE">
        <w:rPr>
          <w:lang w:val="en-US"/>
        </w:rPr>
        <w:t xml:space="preserve">      type: string</w:t>
      </w:r>
    </w:p>
    <w:p w:rsidR="00662A2C" w:rsidRPr="00867FDE" w:rsidRDefault="00662A2C" w:rsidP="00662A2C">
      <w:pPr>
        <w:pStyle w:val="PL"/>
        <w:rPr>
          <w:lang w:val="en-US"/>
        </w:rPr>
      </w:pPr>
      <w:r w:rsidRPr="00867FDE">
        <w:rPr>
          <w:lang w:val="en-US"/>
        </w:rPr>
        <w:t xml:space="preserve">      pattern: '^[*]$'</w:t>
      </w:r>
    </w:p>
    <w:p w:rsidR="00662A2C" w:rsidRPr="00867FDE" w:rsidRDefault="00662A2C" w:rsidP="00662A2C">
      <w:pPr>
        <w:pStyle w:val="PL"/>
        <w:rPr>
          <w:lang w:val="en-US"/>
        </w:rPr>
      </w:pPr>
      <w:r w:rsidRPr="00867FDE">
        <w:rPr>
          <w:lang w:val="en-US"/>
        </w:rPr>
        <w:t xml:space="preserve">      nullable: true</w:t>
      </w:r>
    </w:p>
    <w:p w:rsidR="006D16A2" w:rsidRPr="00867FDE" w:rsidRDefault="006D16A2" w:rsidP="006D16A2">
      <w:pPr>
        <w:pStyle w:val="PL"/>
        <w:rPr>
          <w:lang w:val="sv-SE"/>
        </w:rPr>
      </w:pPr>
      <w:r w:rsidRPr="00867FDE">
        <w:rPr>
          <w:lang w:val="sv-SE"/>
        </w:rPr>
        <w:t xml:space="preserve">    Gpsi:</w:t>
      </w:r>
    </w:p>
    <w:p w:rsidR="006D16A2" w:rsidRPr="00867FDE" w:rsidRDefault="006D16A2" w:rsidP="006D16A2">
      <w:pPr>
        <w:pStyle w:val="PL"/>
        <w:rPr>
          <w:lang w:val="sv-SE"/>
        </w:rPr>
      </w:pPr>
      <w:r w:rsidRPr="00867FDE">
        <w:rPr>
          <w:lang w:val="sv-SE"/>
        </w:rPr>
        <w:t xml:space="preserve">      type: string</w:t>
      </w:r>
    </w:p>
    <w:p w:rsidR="00766990" w:rsidRPr="00867FDE" w:rsidRDefault="00007728" w:rsidP="00A00B9F">
      <w:pPr>
        <w:pStyle w:val="PL"/>
      </w:pPr>
      <w:r w:rsidRPr="00867FDE">
        <w:rPr>
          <w:lang w:val="sv-SE"/>
        </w:rPr>
        <w:t xml:space="preserve">      </w:t>
      </w:r>
      <w:r w:rsidR="00766990" w:rsidRPr="00867FDE">
        <w:t xml:space="preserve">pattern: </w:t>
      </w:r>
      <w:r w:rsidRPr="00867FDE">
        <w:t>'</w:t>
      </w:r>
      <w:r w:rsidR="00B96451" w:rsidRPr="00867FDE">
        <w:t>^</w:t>
      </w:r>
      <w:r w:rsidR="00766990" w:rsidRPr="00867FDE">
        <w:t>(msisdn-[0-9]{5,15}|extid-</w:t>
      </w:r>
      <w:r w:rsidR="00D00406" w:rsidRPr="00867FDE">
        <w:t>[^@]+@[^@]</w:t>
      </w:r>
      <w:r w:rsidR="00EB16FD" w:rsidRPr="00867FDE">
        <w:rPr>
          <w:lang w:val="sv-SE"/>
        </w:rPr>
        <w:t>+</w:t>
      </w:r>
      <w:r w:rsidR="00766990" w:rsidRPr="00867FDE">
        <w:t>|.+)</w:t>
      </w:r>
      <w:r w:rsidR="00B96451" w:rsidRPr="00867FDE">
        <w:t>$</w:t>
      </w:r>
      <w:r w:rsidRPr="00867FDE">
        <w:t>'</w:t>
      </w:r>
    </w:p>
    <w:p w:rsidR="005B6842" w:rsidRPr="00867FDE" w:rsidRDefault="005B6842" w:rsidP="005B6842">
      <w:pPr>
        <w:pStyle w:val="PL"/>
        <w:rPr>
          <w:lang w:val="sv-SE"/>
        </w:rPr>
      </w:pPr>
      <w:r w:rsidRPr="00867FDE">
        <w:rPr>
          <w:lang w:val="sv-SE"/>
        </w:rPr>
        <w:t xml:space="preserve">    GpsiRm:</w:t>
      </w:r>
    </w:p>
    <w:p w:rsidR="005B6842" w:rsidRPr="00867FDE" w:rsidRDefault="005B6842" w:rsidP="005B6842">
      <w:pPr>
        <w:pStyle w:val="PL"/>
        <w:rPr>
          <w:lang w:val="sv-SE"/>
        </w:rPr>
      </w:pPr>
      <w:r w:rsidRPr="00867FDE">
        <w:rPr>
          <w:lang w:val="sv-SE"/>
        </w:rPr>
        <w:t xml:space="preserve">      type: string</w:t>
      </w:r>
    </w:p>
    <w:p w:rsidR="005B6842" w:rsidRPr="00867FDE" w:rsidRDefault="005B6842" w:rsidP="005B6842">
      <w:pPr>
        <w:pStyle w:val="PL"/>
      </w:pPr>
      <w:r w:rsidRPr="00867FDE">
        <w:rPr>
          <w:lang w:val="sv-SE"/>
        </w:rPr>
        <w:t xml:space="preserve">      </w:t>
      </w:r>
      <w:r w:rsidRPr="00867FDE">
        <w:t>pattern: '^(msisdn-[0-9]{5,15}|extid-</w:t>
      </w:r>
      <w:r w:rsidR="00D00406" w:rsidRPr="00867FDE">
        <w:t>[^@]+@[^@]</w:t>
      </w:r>
      <w:r w:rsidR="008A7C11" w:rsidRPr="00867FDE">
        <w:t>+</w:t>
      </w:r>
      <w:r w:rsidRPr="00867FDE">
        <w:t>|.+)$'</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t xml:space="preserve">    </w:t>
      </w:r>
      <w:r w:rsidRPr="00867FDE">
        <w:rPr>
          <w:lang w:val="en-US"/>
        </w:rPr>
        <w:t>GroupId:</w:t>
      </w:r>
    </w:p>
    <w:p w:rsidR="006D16A2" w:rsidRPr="00867FDE" w:rsidRDefault="006D16A2" w:rsidP="006D16A2">
      <w:pPr>
        <w:pStyle w:val="PL"/>
        <w:rPr>
          <w:lang w:val="en-US"/>
        </w:rPr>
      </w:pPr>
      <w:r w:rsidRPr="00867FDE">
        <w:rPr>
          <w:lang w:val="en-US"/>
        </w:rPr>
        <w:t xml:space="preserve">      type: string</w:t>
      </w:r>
    </w:p>
    <w:p w:rsidR="00E74C50" w:rsidRPr="00867FDE" w:rsidRDefault="00F02C34" w:rsidP="00E74C50">
      <w:pPr>
        <w:pStyle w:val="PL"/>
      </w:pPr>
      <w:r w:rsidRPr="00867FDE">
        <w:rPr>
          <w:lang w:val="en-US"/>
        </w:rPr>
        <w:t xml:space="preserve">      </w:t>
      </w:r>
      <w:r w:rsidR="00E74C50" w:rsidRPr="00867FDE">
        <w:t>pattern: '^[A-Fa-f0-9]{8}-[0-9]{3}-[0-9]{2,3}-([A-Fa-f0-9][A-Fa-f0-9]){1,10}$'</w:t>
      </w:r>
    </w:p>
    <w:p w:rsidR="005B6842" w:rsidRPr="00867FDE" w:rsidRDefault="005B6842" w:rsidP="005B6842">
      <w:pPr>
        <w:pStyle w:val="PL"/>
        <w:rPr>
          <w:lang w:val="en-US"/>
        </w:rPr>
      </w:pPr>
      <w:r w:rsidRPr="00867FDE">
        <w:t xml:space="preserve">    </w:t>
      </w:r>
      <w:r w:rsidRPr="00867FDE">
        <w:rPr>
          <w:lang w:val="en-US"/>
        </w:rPr>
        <w:t>GroupIdRm: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rPr>
          <w:lang w:val="en-US"/>
        </w:rPr>
        <w:t xml:space="preserve">      </w:t>
      </w:r>
      <w:r w:rsidRPr="00867FDE">
        <w:t>pattern: '^[</w:t>
      </w:r>
      <w:r w:rsidRPr="00867FDE">
        <w:rPr>
          <w:rFonts w:cs="Arial"/>
          <w:szCs w:val="18"/>
        </w:rPr>
        <w:t>A-Fa-f</w:t>
      </w:r>
      <w:r w:rsidRPr="00867FDE">
        <w:t>0-9]</w:t>
      </w:r>
      <w:r w:rsidR="00972E2F" w:rsidRPr="00867FDE">
        <w:t>{8}-[0-9]{3}-[0-9]{2,3}-([A-Fa-f0-9][A-Fa-f0-9]){1,10}</w:t>
      </w:r>
      <w:r w:rsidRPr="00867FDE">
        <w:t>$'</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Pei:</w:t>
      </w:r>
    </w:p>
    <w:p w:rsidR="006D16A2" w:rsidRPr="00867FDE" w:rsidRDefault="006D16A2" w:rsidP="006D16A2">
      <w:pPr>
        <w:pStyle w:val="PL"/>
        <w:rPr>
          <w:lang w:val="en-US"/>
        </w:rPr>
      </w:pPr>
      <w:r w:rsidRPr="00867FDE">
        <w:rPr>
          <w:lang w:val="en-US"/>
        </w:rPr>
        <w:t xml:space="preserve">      type: string</w:t>
      </w:r>
    </w:p>
    <w:p w:rsidR="00B96451" w:rsidRPr="00867FDE" w:rsidRDefault="00B96451" w:rsidP="00B96451">
      <w:pPr>
        <w:pStyle w:val="PL"/>
        <w:rPr>
          <w:lang w:val="sv-SE"/>
        </w:rPr>
      </w:pPr>
      <w:r w:rsidRPr="00867FDE">
        <w:rPr>
          <w:lang w:val="sv-SE"/>
        </w:rPr>
        <w:t xml:space="preserve">      </w:t>
      </w:r>
      <w:r w:rsidRPr="00867FDE">
        <w:t>pattern: '^(imei-[0-9]{15}|imeisv-[0-9]{16}|</w:t>
      </w:r>
      <w:r w:rsidR="000F267F" w:rsidRPr="00867FDE">
        <w:t>mac</w:t>
      </w:r>
      <w:r w:rsidR="003305F2" w:rsidRPr="00867FDE">
        <w:t>([0-9a-fA-F]{2})((-[0-9a-fA-F]{2}){5})</w:t>
      </w:r>
      <w:r w:rsidR="000F267F" w:rsidRPr="00867FDE">
        <w:rPr>
          <w:lang w:val="en-US"/>
        </w:rPr>
        <w:t>|</w:t>
      </w:r>
      <w:r w:rsidRPr="00867FDE">
        <w:t>.+)$'</w:t>
      </w:r>
    </w:p>
    <w:p w:rsidR="005B6842" w:rsidRPr="00867FDE" w:rsidRDefault="005B6842" w:rsidP="005B6842">
      <w:pPr>
        <w:pStyle w:val="PL"/>
        <w:rPr>
          <w:lang w:val="en-US"/>
        </w:rPr>
      </w:pPr>
      <w:r w:rsidRPr="00867FDE">
        <w:rPr>
          <w:lang w:val="en-US"/>
        </w:rPr>
        <w:t xml:space="preserve">    PeiRm: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sv-SE"/>
        </w:rPr>
      </w:pPr>
      <w:r w:rsidRPr="00867FDE">
        <w:rPr>
          <w:lang w:val="sv-SE"/>
        </w:rPr>
        <w:t xml:space="preserve">      </w:t>
      </w:r>
      <w:r w:rsidRPr="00867FDE">
        <w:t>pattern: '^(imei-[0-9]{15}|imeisv-[0-9]{16}|</w:t>
      </w:r>
      <w:r w:rsidR="000F267F" w:rsidRPr="00867FDE">
        <w:t>mac</w:t>
      </w:r>
      <w:r w:rsidR="003305F2" w:rsidRPr="00867FDE">
        <w:t>([0-9a-fA-F]{2})((-[0-9a-fA-F]{2}){5})</w:t>
      </w:r>
      <w:r w:rsidR="000F267F" w:rsidRPr="00867FDE">
        <w:rPr>
          <w:lang w:val="en-US"/>
        </w:rPr>
        <w:t>|</w:t>
      </w:r>
      <w:r w:rsidRPr="00867FDE">
        <w:t>.+)$'</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Supi:</w:t>
      </w:r>
    </w:p>
    <w:p w:rsidR="006D16A2" w:rsidRPr="00867FDE" w:rsidRDefault="006D16A2" w:rsidP="006D16A2">
      <w:pPr>
        <w:pStyle w:val="PL"/>
        <w:rPr>
          <w:lang w:val="en-US"/>
        </w:rPr>
      </w:pPr>
      <w:r w:rsidRPr="00867FDE">
        <w:rPr>
          <w:lang w:val="en-US"/>
        </w:rPr>
        <w:t xml:space="preserve">      type: string</w:t>
      </w:r>
    </w:p>
    <w:p w:rsidR="00007728" w:rsidRPr="00867FDE" w:rsidRDefault="00007728" w:rsidP="00007728">
      <w:pPr>
        <w:pStyle w:val="PL"/>
        <w:rPr>
          <w:lang w:val="en-US"/>
        </w:rPr>
      </w:pPr>
      <w:r w:rsidRPr="00867FDE">
        <w:rPr>
          <w:lang w:val="en-US"/>
        </w:rPr>
        <w:t xml:space="preserve">      pattern: '</w:t>
      </w:r>
      <w:r w:rsidR="00B96451" w:rsidRPr="00867FDE">
        <w:rPr>
          <w:lang w:val="en-US"/>
        </w:rPr>
        <w:t>^</w:t>
      </w:r>
      <w:r w:rsidRPr="00867FDE">
        <w:rPr>
          <w:lang w:val="en-US"/>
        </w:rPr>
        <w:t>(imsi-[0-9]{5,15}|nai-.+|.+)</w:t>
      </w:r>
      <w:r w:rsidR="00B96451" w:rsidRPr="00867FDE">
        <w:rPr>
          <w:lang w:val="en-US"/>
        </w:rPr>
        <w:t>$</w:t>
      </w:r>
      <w:r w:rsidRPr="00867FDE">
        <w:rPr>
          <w:lang w:val="en-US"/>
        </w:rPr>
        <w:t>'</w:t>
      </w:r>
    </w:p>
    <w:p w:rsidR="005B6842" w:rsidRPr="00867FDE" w:rsidRDefault="005B6842" w:rsidP="005B6842">
      <w:pPr>
        <w:pStyle w:val="PL"/>
        <w:rPr>
          <w:lang w:val="en-US"/>
        </w:rPr>
      </w:pPr>
      <w:r w:rsidRPr="00867FDE">
        <w:rPr>
          <w:lang w:val="en-US"/>
        </w:rPr>
        <w:t xml:space="preserve">    SupiRm: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pattern: '^(imsi-[0-9]{5,15}|nai-.+|.+)$'</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NfInstanceId:</w:t>
      </w:r>
    </w:p>
    <w:p w:rsidR="006D16A2" w:rsidRPr="00867FDE" w:rsidRDefault="006D16A2" w:rsidP="006D16A2">
      <w:pPr>
        <w:pStyle w:val="PL"/>
      </w:pPr>
      <w:r w:rsidRPr="00867FDE">
        <w:rPr>
          <w:lang w:val="en-US"/>
        </w:rPr>
        <w:t xml:space="preserve">      </w:t>
      </w:r>
      <w:r w:rsidRPr="00867FDE">
        <w:t>type: string</w:t>
      </w:r>
    </w:p>
    <w:p w:rsidR="00F02C34" w:rsidRPr="00867FDE" w:rsidRDefault="00F02C34" w:rsidP="00F02C34">
      <w:pPr>
        <w:pStyle w:val="PL"/>
        <w:rPr>
          <w:lang w:val="en-US"/>
        </w:rPr>
      </w:pPr>
      <w:r w:rsidRPr="00867FDE">
        <w:rPr>
          <w:lang w:val="en-US"/>
        </w:rPr>
        <w:lastRenderedPageBreak/>
        <w:t xml:space="preserve">      </w:t>
      </w:r>
      <w:r w:rsidRPr="00867FDE">
        <w:rPr>
          <w:lang w:eastAsia="zh-CN"/>
        </w:rPr>
        <w:t>format: uuid</w:t>
      </w:r>
    </w:p>
    <w:p w:rsidR="00116CAC" w:rsidRPr="00867FDE" w:rsidRDefault="00116CAC" w:rsidP="00116CAC">
      <w:pPr>
        <w:pStyle w:val="PL"/>
      </w:pPr>
      <w:r w:rsidRPr="00867FDE">
        <w:t xml:space="preserve">    AmfId:</w:t>
      </w:r>
    </w:p>
    <w:p w:rsidR="00116CAC" w:rsidRPr="00867FDE" w:rsidRDefault="00116CAC" w:rsidP="00116CAC">
      <w:pPr>
        <w:pStyle w:val="PL"/>
      </w:pPr>
      <w:r w:rsidRPr="00867FDE">
        <w:t xml:space="preserve">      type: string</w:t>
      </w:r>
    </w:p>
    <w:p w:rsidR="004D30E4" w:rsidRPr="00867FDE" w:rsidRDefault="004D30E4" w:rsidP="004D30E4">
      <w:pPr>
        <w:pStyle w:val="PL"/>
      </w:pPr>
      <w:r w:rsidRPr="00867FDE">
        <w:t xml:space="preserve">      </w:t>
      </w:r>
      <w:r w:rsidR="0031112B" w:rsidRPr="00867FDE">
        <w:rPr>
          <w:rFonts w:cs="Arial"/>
          <w:szCs w:val="18"/>
        </w:rPr>
        <w:t>p</w:t>
      </w:r>
      <w:r w:rsidRPr="00867FDE">
        <w:rPr>
          <w:rFonts w:cs="Arial"/>
          <w:szCs w:val="18"/>
        </w:rPr>
        <w:t>attern: '^[A-Fa-f0-9]{6}$'</w:t>
      </w:r>
    </w:p>
    <w:p w:rsidR="007A71FF" w:rsidRPr="00867FDE" w:rsidRDefault="007A71FF" w:rsidP="007A71FF">
      <w:pPr>
        <w:pStyle w:val="PL"/>
      </w:pPr>
      <w:r w:rsidRPr="00867FDE">
        <w:t xml:space="preserve">    AmfRegionId:</w:t>
      </w:r>
    </w:p>
    <w:p w:rsidR="007A71FF" w:rsidRPr="00867FDE" w:rsidRDefault="007A71FF" w:rsidP="007A71FF">
      <w:pPr>
        <w:pStyle w:val="PL"/>
      </w:pPr>
      <w:r w:rsidRPr="00867FDE">
        <w:t xml:space="preserve">      type: string</w:t>
      </w:r>
    </w:p>
    <w:p w:rsidR="007A71FF" w:rsidRPr="00867FDE" w:rsidRDefault="007A71FF" w:rsidP="007A71FF">
      <w:pPr>
        <w:pStyle w:val="PL"/>
      </w:pPr>
      <w:r w:rsidRPr="00867FDE">
        <w:t xml:space="preserve">      </w:t>
      </w:r>
      <w:r w:rsidRPr="00867FDE">
        <w:rPr>
          <w:rFonts w:cs="Arial"/>
          <w:szCs w:val="18"/>
        </w:rPr>
        <w:t>pattern: '^[A-Fa-f0-9]{2}$'</w:t>
      </w:r>
    </w:p>
    <w:p w:rsidR="007A71FF" w:rsidRPr="00867FDE" w:rsidRDefault="007A71FF" w:rsidP="007A71FF">
      <w:pPr>
        <w:pStyle w:val="PL"/>
      </w:pPr>
      <w:r w:rsidRPr="00867FDE">
        <w:t xml:space="preserve">    AmfSetId:</w:t>
      </w:r>
    </w:p>
    <w:p w:rsidR="007A71FF" w:rsidRPr="00867FDE" w:rsidRDefault="007A71FF" w:rsidP="007A71FF">
      <w:pPr>
        <w:pStyle w:val="PL"/>
      </w:pPr>
      <w:r w:rsidRPr="00867FDE">
        <w:t xml:space="preserve">      type: string</w:t>
      </w:r>
    </w:p>
    <w:p w:rsidR="007A71FF" w:rsidRPr="00867FDE" w:rsidRDefault="007A71FF" w:rsidP="007A71FF">
      <w:pPr>
        <w:pStyle w:val="PL"/>
      </w:pPr>
      <w:r w:rsidRPr="00867FDE">
        <w:t xml:space="preserve">      </w:t>
      </w:r>
      <w:r w:rsidRPr="00867FDE">
        <w:rPr>
          <w:rFonts w:cs="Arial"/>
          <w:szCs w:val="18"/>
        </w:rPr>
        <w:t>pattern: '^[0-3][A-Fa-f0-9]{2}$'</w:t>
      </w:r>
    </w:p>
    <w:p w:rsidR="00B8526F" w:rsidRPr="00867FDE" w:rsidRDefault="00B8526F" w:rsidP="00B8526F">
      <w:pPr>
        <w:pStyle w:val="PL"/>
      </w:pPr>
      <w:r w:rsidRPr="00867FDE">
        <w:t xml:space="preserve">    RfspIndex:</w:t>
      </w:r>
    </w:p>
    <w:p w:rsidR="00B8526F" w:rsidRPr="00867FDE" w:rsidRDefault="00B8526F" w:rsidP="00B8526F">
      <w:pPr>
        <w:pStyle w:val="PL"/>
      </w:pPr>
      <w:r w:rsidRPr="00867FDE">
        <w:t xml:space="preserve">      type: </w:t>
      </w:r>
      <w:r w:rsidRPr="00867FDE">
        <w:rPr>
          <w:lang w:val="en-US"/>
        </w:rPr>
        <w:t>integer</w:t>
      </w:r>
    </w:p>
    <w:p w:rsidR="00B8526F" w:rsidRPr="00867FDE" w:rsidRDefault="00B8526F" w:rsidP="00B8526F">
      <w:pPr>
        <w:pStyle w:val="PL"/>
      </w:pPr>
      <w:r w:rsidRPr="00867FDE">
        <w:t xml:space="preserve">      minimum: 1</w:t>
      </w:r>
    </w:p>
    <w:p w:rsidR="00B8526F" w:rsidRPr="00867FDE" w:rsidRDefault="00B8526F" w:rsidP="00B8526F">
      <w:pPr>
        <w:pStyle w:val="PL"/>
      </w:pPr>
      <w:r w:rsidRPr="00867FDE">
        <w:t xml:space="preserve">      maximum: 256</w:t>
      </w:r>
    </w:p>
    <w:p w:rsidR="005B6842" w:rsidRPr="00867FDE" w:rsidRDefault="005B6842" w:rsidP="005B6842">
      <w:pPr>
        <w:pStyle w:val="PL"/>
      </w:pPr>
      <w:r w:rsidRPr="00867FDE">
        <w:t xml:space="preserve">    RfspIndexRm:</w:t>
      </w:r>
    </w:p>
    <w:p w:rsidR="005B6842" w:rsidRPr="00867FDE" w:rsidRDefault="005B6842" w:rsidP="005B6842">
      <w:pPr>
        <w:pStyle w:val="PL"/>
      </w:pPr>
      <w:r w:rsidRPr="00867FDE">
        <w:t xml:space="preserve">      type: </w:t>
      </w:r>
      <w:r w:rsidRPr="00867FDE">
        <w:rPr>
          <w:lang w:val="en-US"/>
        </w:rPr>
        <w:t>integer</w:t>
      </w:r>
    </w:p>
    <w:p w:rsidR="005B6842" w:rsidRPr="00867FDE" w:rsidRDefault="005B6842" w:rsidP="005B6842">
      <w:pPr>
        <w:pStyle w:val="PL"/>
      </w:pPr>
      <w:r w:rsidRPr="00867FDE">
        <w:t xml:space="preserve">      minimum: 1</w:t>
      </w:r>
    </w:p>
    <w:p w:rsidR="005B6842" w:rsidRPr="00867FDE" w:rsidRDefault="005B6842" w:rsidP="005B6842">
      <w:pPr>
        <w:pStyle w:val="PL"/>
      </w:pPr>
      <w:r w:rsidRPr="00867FDE">
        <w:t xml:space="preserve">      maximum: 256</w:t>
      </w:r>
    </w:p>
    <w:p w:rsidR="005B6842" w:rsidRPr="00867FDE" w:rsidRDefault="005B6842" w:rsidP="005B6842">
      <w:pPr>
        <w:pStyle w:val="PL"/>
        <w:rPr>
          <w:lang w:val="en-US"/>
        </w:rPr>
      </w:pPr>
      <w:r w:rsidRPr="00867FDE">
        <w:rPr>
          <w:lang w:val="en-US"/>
        </w:rPr>
        <w:t xml:space="preserve">      nullable: true</w:t>
      </w:r>
    </w:p>
    <w:p w:rsidR="00D00406" w:rsidRPr="00867FDE" w:rsidRDefault="00D00406" w:rsidP="00D00406">
      <w:pPr>
        <w:pStyle w:val="PL"/>
      </w:pPr>
      <w:r w:rsidRPr="00867FDE">
        <w:t xml:space="preserve">    NfGroupId:</w:t>
      </w:r>
    </w:p>
    <w:p w:rsidR="00D00406" w:rsidRPr="00867FDE" w:rsidRDefault="00D00406" w:rsidP="00D00406">
      <w:pPr>
        <w:pStyle w:val="PL"/>
      </w:pPr>
      <w:r w:rsidRPr="00867FDE">
        <w:t xml:space="preserve">      type: string</w:t>
      </w:r>
    </w:p>
    <w:p w:rsidR="006854DB" w:rsidRPr="00867FDE" w:rsidRDefault="006854DB" w:rsidP="006854DB">
      <w:pPr>
        <w:pStyle w:val="PL"/>
      </w:pPr>
      <w:r w:rsidRPr="00867FDE">
        <w:t xml:space="preserve">    MtcProviderInformation:</w:t>
      </w:r>
    </w:p>
    <w:p w:rsidR="006854DB" w:rsidRPr="00867FDE" w:rsidRDefault="006854DB" w:rsidP="006854DB">
      <w:pPr>
        <w:pStyle w:val="PL"/>
      </w:pPr>
      <w:r w:rsidRPr="00867FDE">
        <w:t xml:space="preserve">      type: string</w:t>
      </w:r>
    </w:p>
    <w:p w:rsidR="002D40E3" w:rsidRPr="00867FDE" w:rsidRDefault="002D40E3" w:rsidP="002D40E3">
      <w:pPr>
        <w:pStyle w:val="PL"/>
      </w:pPr>
      <w:r w:rsidRPr="00867FDE">
        <w:t xml:space="preserve">    CagId:</w:t>
      </w:r>
    </w:p>
    <w:p w:rsidR="002D40E3" w:rsidRPr="00867FDE" w:rsidRDefault="002D40E3" w:rsidP="002D40E3">
      <w:pPr>
        <w:pStyle w:val="PL"/>
      </w:pPr>
      <w:r w:rsidRPr="00867FDE">
        <w:t xml:space="preserve">      type: string</w:t>
      </w:r>
    </w:p>
    <w:p w:rsidR="002D40E3" w:rsidRPr="00867FDE" w:rsidRDefault="002D40E3" w:rsidP="002D40E3">
      <w:pPr>
        <w:pStyle w:val="PL"/>
        <w:rPr>
          <w:lang w:val="en-US"/>
        </w:rPr>
      </w:pPr>
      <w:r w:rsidRPr="00867FDE">
        <w:t xml:space="preserve">      </w:t>
      </w:r>
      <w:r w:rsidRPr="00867FDE">
        <w:rPr>
          <w:lang w:val="en-US"/>
        </w:rPr>
        <w:t>pattern: '</w:t>
      </w:r>
      <w:r w:rsidRPr="00867FDE">
        <w:t>^</w:t>
      </w:r>
      <w:r w:rsidRPr="00867FDE">
        <w:rPr>
          <w:lang w:val="en-US"/>
        </w:rPr>
        <w:t>[A-Fa-f0-9]{8}</w:t>
      </w:r>
      <w:r w:rsidRPr="00867FDE">
        <w:t>$</w:t>
      </w:r>
      <w:r w:rsidRPr="00867FDE">
        <w:rPr>
          <w:lang w:val="en-US"/>
        </w:rPr>
        <w:t>'</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w:t>
      </w:r>
      <w:r w:rsidR="0001511E" w:rsidRPr="00867FDE">
        <w:rPr>
          <w:lang w:val="en-US"/>
        </w:rPr>
        <w:t>STRUCTURED DATA TYPES</w:t>
      </w:r>
    </w:p>
    <w:p w:rsidR="006D16A2" w:rsidRPr="00867FDE" w:rsidRDefault="006D16A2" w:rsidP="006D16A2">
      <w:pPr>
        <w:pStyle w:val="PL"/>
        <w:rPr>
          <w:lang w:val="en-US"/>
        </w:rPr>
      </w:pPr>
      <w:r w:rsidRPr="00867FDE">
        <w:rPr>
          <w:lang w:val="en-US"/>
        </w:rPr>
        <w:t>#</w:t>
      </w:r>
    </w:p>
    <w:p w:rsidR="00676648" w:rsidRPr="00867FDE" w:rsidRDefault="00676648" w:rsidP="00676648">
      <w:pPr>
        <w:pStyle w:val="PL"/>
      </w:pPr>
      <w:r w:rsidRPr="00867FDE">
        <w:t xml:space="preserve">    Guami:</w:t>
      </w:r>
    </w:p>
    <w:p w:rsidR="00676648" w:rsidRPr="00867FDE" w:rsidRDefault="00676648" w:rsidP="00676648">
      <w:pPr>
        <w:pStyle w:val="PL"/>
      </w:pPr>
      <w:r w:rsidRPr="00867FDE">
        <w:t xml:space="preserve">      type: object</w:t>
      </w:r>
    </w:p>
    <w:p w:rsidR="00676648" w:rsidRPr="00867FDE" w:rsidRDefault="00676648" w:rsidP="00676648">
      <w:pPr>
        <w:pStyle w:val="PL"/>
      </w:pPr>
      <w:r w:rsidRPr="00867FDE">
        <w:t xml:space="preserve">      properties:</w:t>
      </w:r>
    </w:p>
    <w:p w:rsidR="00676648" w:rsidRPr="00867FDE" w:rsidRDefault="00676648" w:rsidP="00676648">
      <w:pPr>
        <w:pStyle w:val="PL"/>
      </w:pPr>
      <w:r w:rsidRPr="00867FDE">
        <w:t xml:space="preserve">        plmnId:</w:t>
      </w:r>
    </w:p>
    <w:p w:rsidR="00676648" w:rsidRPr="00867FDE" w:rsidRDefault="00676648" w:rsidP="00676648">
      <w:pPr>
        <w:pStyle w:val="PL"/>
      </w:pPr>
      <w:r w:rsidRPr="00867FDE">
        <w:t xml:space="preserve">          $ref: '#/components/schemas/PlmnId'</w:t>
      </w:r>
    </w:p>
    <w:p w:rsidR="00676648" w:rsidRPr="00867FDE" w:rsidRDefault="00676648" w:rsidP="00676648">
      <w:pPr>
        <w:pStyle w:val="PL"/>
      </w:pPr>
      <w:r w:rsidRPr="00867FDE">
        <w:t xml:space="preserve">        amfId:</w:t>
      </w:r>
    </w:p>
    <w:p w:rsidR="00676648" w:rsidRPr="00867FDE" w:rsidRDefault="00676648" w:rsidP="00676648">
      <w:pPr>
        <w:pStyle w:val="PL"/>
      </w:pPr>
      <w:r w:rsidRPr="00867FDE">
        <w:t xml:space="preserve">          $ref: '#/components/schemas/AmfId'</w:t>
      </w:r>
    </w:p>
    <w:p w:rsidR="00676648" w:rsidRPr="00867FDE" w:rsidRDefault="00676648" w:rsidP="00676648">
      <w:pPr>
        <w:pStyle w:val="PL"/>
      </w:pPr>
      <w:r w:rsidRPr="00867FDE">
        <w:t xml:space="preserve">      required:</w:t>
      </w:r>
    </w:p>
    <w:p w:rsidR="00676648" w:rsidRPr="00867FDE" w:rsidRDefault="00676648" w:rsidP="00676648">
      <w:pPr>
        <w:pStyle w:val="PL"/>
      </w:pPr>
      <w:r w:rsidRPr="00867FDE">
        <w:t xml:space="preserve">        - plmnId</w:t>
      </w:r>
    </w:p>
    <w:p w:rsidR="00676648" w:rsidRPr="00867FDE" w:rsidRDefault="00676648" w:rsidP="00676648">
      <w:pPr>
        <w:pStyle w:val="PL"/>
      </w:pPr>
      <w:r w:rsidRPr="00867FDE">
        <w:t xml:space="preserve">        - amfId</w:t>
      </w:r>
    </w:p>
    <w:p w:rsidR="005B6842" w:rsidRPr="00867FDE" w:rsidRDefault="005B6842" w:rsidP="005B6842">
      <w:pPr>
        <w:pStyle w:val="PL"/>
      </w:pPr>
      <w:r w:rsidRPr="00867FDE">
        <w:t xml:space="preserve">    GuamiRm:</w:t>
      </w:r>
    </w:p>
    <w:p w:rsidR="005B6842" w:rsidRPr="00867FDE" w:rsidRDefault="005B6842" w:rsidP="005B6842">
      <w:pPr>
        <w:pStyle w:val="PL"/>
      </w:pPr>
      <w:r w:rsidRPr="00867FDE">
        <w:t xml:space="preserve">      type: object</w:t>
      </w:r>
    </w:p>
    <w:p w:rsidR="005B6842" w:rsidRPr="00867FDE" w:rsidRDefault="005B6842" w:rsidP="005B6842">
      <w:pPr>
        <w:pStyle w:val="PL"/>
      </w:pPr>
      <w:r w:rsidRPr="00867FDE">
        <w:t xml:space="preserve">      properties:</w:t>
      </w:r>
    </w:p>
    <w:p w:rsidR="005B6842" w:rsidRPr="00867FDE" w:rsidRDefault="005B6842" w:rsidP="005B6842">
      <w:pPr>
        <w:pStyle w:val="PL"/>
      </w:pPr>
      <w:r w:rsidRPr="00867FDE">
        <w:t xml:space="preserve">        plmnId:</w:t>
      </w:r>
    </w:p>
    <w:p w:rsidR="005B6842" w:rsidRPr="00867FDE" w:rsidRDefault="005B6842" w:rsidP="005B6842">
      <w:pPr>
        <w:pStyle w:val="PL"/>
      </w:pPr>
      <w:r w:rsidRPr="00867FDE">
        <w:t xml:space="preserve">          $ref: '#/components/schemas/PlmnId'</w:t>
      </w:r>
    </w:p>
    <w:p w:rsidR="005B6842" w:rsidRPr="00867FDE" w:rsidRDefault="005B6842" w:rsidP="005B6842">
      <w:pPr>
        <w:pStyle w:val="PL"/>
      </w:pPr>
      <w:r w:rsidRPr="00867FDE">
        <w:t xml:space="preserve">        amfId:</w:t>
      </w:r>
    </w:p>
    <w:p w:rsidR="005B6842" w:rsidRPr="00867FDE" w:rsidRDefault="005B6842" w:rsidP="005B6842">
      <w:pPr>
        <w:pStyle w:val="PL"/>
      </w:pPr>
      <w:r w:rsidRPr="00867FDE">
        <w:t xml:space="preserve">          $ref: '#/components/schemas/AmfId'</w:t>
      </w:r>
    </w:p>
    <w:p w:rsidR="005B6842" w:rsidRPr="00867FDE" w:rsidRDefault="005B6842" w:rsidP="005B6842">
      <w:pPr>
        <w:pStyle w:val="PL"/>
      </w:pPr>
      <w:r w:rsidRPr="00867FDE">
        <w:t xml:space="preserve">      required:</w:t>
      </w:r>
    </w:p>
    <w:p w:rsidR="005B6842" w:rsidRPr="00867FDE" w:rsidRDefault="005B6842" w:rsidP="005B6842">
      <w:pPr>
        <w:pStyle w:val="PL"/>
      </w:pPr>
      <w:r w:rsidRPr="00867FDE">
        <w:t xml:space="preserve">        - plmnId</w:t>
      </w:r>
    </w:p>
    <w:p w:rsidR="005B6842" w:rsidRPr="00867FDE" w:rsidRDefault="005B6842" w:rsidP="005B6842">
      <w:pPr>
        <w:pStyle w:val="PL"/>
      </w:pPr>
      <w:r w:rsidRPr="00867FDE">
        <w:t xml:space="preserve">        - amfId</w:t>
      </w:r>
    </w:p>
    <w:p w:rsidR="005B6842" w:rsidRPr="00867FDE" w:rsidRDefault="005B6842" w:rsidP="005B6842">
      <w:pPr>
        <w:pStyle w:val="PL"/>
        <w:rPr>
          <w:lang w:val="en-US"/>
        </w:rPr>
      </w:pPr>
      <w:r w:rsidRPr="00867FDE">
        <w:rPr>
          <w:lang w:val="en-US"/>
        </w:rPr>
        <w:t xml:space="preserve">      nullable: true</w:t>
      </w:r>
    </w:p>
    <w:p w:rsidR="00D01DB7" w:rsidRPr="00867FDE" w:rsidRDefault="00D01DB7" w:rsidP="00D01DB7">
      <w:pPr>
        <w:pStyle w:val="PL"/>
      </w:pPr>
      <w:r w:rsidRPr="00867FDE">
        <w:t xml:space="preserve">    NetworkId:</w:t>
      </w:r>
    </w:p>
    <w:p w:rsidR="00D01DB7" w:rsidRPr="00867FDE" w:rsidRDefault="00D01DB7" w:rsidP="00D01DB7">
      <w:pPr>
        <w:pStyle w:val="PL"/>
      </w:pPr>
      <w:r w:rsidRPr="00867FDE">
        <w:t xml:space="preserve">      type: object</w:t>
      </w:r>
    </w:p>
    <w:p w:rsidR="00D01DB7" w:rsidRPr="00867FDE" w:rsidRDefault="00D01DB7" w:rsidP="00D01DB7">
      <w:pPr>
        <w:pStyle w:val="PL"/>
      </w:pPr>
      <w:r w:rsidRPr="00867FDE">
        <w:t xml:space="preserve">      properties:</w:t>
      </w:r>
    </w:p>
    <w:p w:rsidR="00D01DB7" w:rsidRPr="00867FDE" w:rsidRDefault="00D01DB7" w:rsidP="00D01DB7">
      <w:pPr>
        <w:pStyle w:val="PL"/>
      </w:pPr>
      <w:r w:rsidRPr="00867FDE">
        <w:t xml:space="preserve">        mnc:</w:t>
      </w:r>
    </w:p>
    <w:p w:rsidR="00D01DB7" w:rsidRPr="00867FDE" w:rsidRDefault="00D01DB7" w:rsidP="00D01DB7">
      <w:pPr>
        <w:pStyle w:val="PL"/>
      </w:pPr>
      <w:r w:rsidRPr="00867FDE">
        <w:t xml:space="preserve">          $ref: '#/components/schemas/Mnc'</w:t>
      </w:r>
    </w:p>
    <w:p w:rsidR="00D01DB7" w:rsidRPr="00867FDE" w:rsidRDefault="00D01DB7" w:rsidP="00D01DB7">
      <w:pPr>
        <w:pStyle w:val="PL"/>
      </w:pPr>
      <w:r w:rsidRPr="00867FDE">
        <w:t xml:space="preserve">        mcc:</w:t>
      </w:r>
    </w:p>
    <w:p w:rsidR="00D01DB7" w:rsidRPr="00867FDE" w:rsidRDefault="00D01DB7" w:rsidP="00D01DB7">
      <w:pPr>
        <w:pStyle w:val="PL"/>
      </w:pPr>
      <w:r w:rsidRPr="00867FDE">
        <w:t xml:space="preserve">          $ref: '#/components/schemas/Mcc'</w:t>
      </w:r>
    </w:p>
    <w:p w:rsidR="008F6564" w:rsidRPr="00867FDE" w:rsidRDefault="008F6564" w:rsidP="006D16A2">
      <w:pPr>
        <w:pStyle w:val="PL"/>
        <w:rPr>
          <w:lang w:val="en-US"/>
        </w:rPr>
      </w:pP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Data Types related to 5G Network</w:t>
      </w:r>
      <w:r w:rsidR="0001511E" w:rsidRPr="00867FDE">
        <w:rPr>
          <w:lang w:val="en-US"/>
        </w:rPr>
        <w:t xml:space="preserve"> as defined in </w:t>
      </w:r>
      <w:r w:rsidR="00A06A4D" w:rsidRPr="00867FDE">
        <w:rPr>
          <w:lang w:val="en-US"/>
        </w:rPr>
        <w:t>clause</w:t>
      </w:r>
      <w:r w:rsidR="0001511E" w:rsidRPr="00867FDE">
        <w:rPr>
          <w:lang w:val="en-US"/>
        </w:rPr>
        <w:t xml:space="preserve"> 5.</w:t>
      </w:r>
      <w:r w:rsidR="00861702" w:rsidRPr="00867FDE">
        <w:rPr>
          <w:lang w:val="en-US"/>
        </w:rPr>
        <w:t>4</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8F6564" w:rsidRPr="00867FDE" w:rsidRDefault="008F6564"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SIMPLE DATA TYPES</w:t>
      </w: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ApplicationId:</w:t>
      </w:r>
    </w:p>
    <w:p w:rsidR="006D16A2" w:rsidRPr="00867FDE" w:rsidRDefault="006D16A2" w:rsidP="006D16A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ApplicationIdRm: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PduSessionId:</w:t>
      </w:r>
    </w:p>
    <w:p w:rsidR="006D16A2" w:rsidRPr="00867FDE" w:rsidRDefault="006D16A2" w:rsidP="006D16A2">
      <w:pPr>
        <w:pStyle w:val="PL"/>
        <w:rPr>
          <w:lang w:val="en-US"/>
        </w:rPr>
      </w:pPr>
      <w:r w:rsidRPr="00867FDE">
        <w:rPr>
          <w:lang w:val="en-US"/>
        </w:rPr>
        <w:t xml:space="preserve">      type: integer</w:t>
      </w:r>
    </w:p>
    <w:p w:rsidR="000756C9" w:rsidRPr="00867FDE" w:rsidRDefault="000756C9" w:rsidP="000756C9">
      <w:pPr>
        <w:pStyle w:val="PL"/>
      </w:pPr>
      <w:r w:rsidRPr="00867FDE">
        <w:rPr>
          <w:lang w:val="en-US"/>
        </w:rPr>
        <w:t xml:space="preserve">      </w:t>
      </w:r>
      <w:r w:rsidRPr="00867FDE">
        <w:t>minimum: 0</w:t>
      </w:r>
    </w:p>
    <w:p w:rsidR="000756C9" w:rsidRPr="00867FDE" w:rsidRDefault="000756C9" w:rsidP="000756C9">
      <w:pPr>
        <w:pStyle w:val="PL"/>
        <w:rPr>
          <w:lang w:val="en-US"/>
        </w:rPr>
      </w:pPr>
      <w:r w:rsidRPr="00867FDE">
        <w:t xml:space="preserve">      maximum: 255</w:t>
      </w:r>
    </w:p>
    <w:p w:rsidR="006D16A2" w:rsidRPr="00867FDE" w:rsidRDefault="006D16A2" w:rsidP="006D16A2">
      <w:pPr>
        <w:pStyle w:val="PL"/>
        <w:rPr>
          <w:lang w:val="en-US"/>
        </w:rPr>
      </w:pPr>
      <w:r w:rsidRPr="00867FDE">
        <w:rPr>
          <w:lang w:val="en-US"/>
        </w:rPr>
        <w:t xml:space="preserve">    Mcc:</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lastRenderedPageBreak/>
        <w:t xml:space="preserve">      pattern: '^\d{3}$'</w:t>
      </w:r>
    </w:p>
    <w:p w:rsidR="005B6842" w:rsidRPr="00867FDE" w:rsidRDefault="005B6842" w:rsidP="005B6842">
      <w:pPr>
        <w:pStyle w:val="PL"/>
        <w:rPr>
          <w:lang w:val="en-US"/>
        </w:rPr>
      </w:pPr>
      <w:r w:rsidRPr="00867FDE">
        <w:rPr>
          <w:lang w:val="en-US"/>
        </w:rPr>
        <w:t xml:space="preserve">    MccRm: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t xml:space="preserve">      pattern: '^\d{3}$'</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Mnc:</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t xml:space="preserve">      pattern: '^\d{2,3}$'</w:t>
      </w:r>
    </w:p>
    <w:p w:rsidR="005B6842" w:rsidRPr="00867FDE" w:rsidRDefault="005B6842" w:rsidP="005B6842">
      <w:pPr>
        <w:pStyle w:val="PL"/>
        <w:rPr>
          <w:lang w:val="en-US"/>
        </w:rPr>
      </w:pPr>
      <w:r w:rsidRPr="00867FDE">
        <w:rPr>
          <w:lang w:val="en-US"/>
        </w:rPr>
        <w:t xml:space="preserve">    MncRm: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t xml:space="preserve">      pattern: '^\d{2,3}$'</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Tac:</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t xml:space="preserve">      pattern: </w:t>
      </w:r>
      <w:r w:rsidRPr="00867FDE">
        <w:rPr>
          <w:lang w:val="en-US"/>
        </w:rPr>
        <w:t>'(^[A-Fa-f0-9]{4}$)|(^[A-Fa-f0-9]{6}$)'</w:t>
      </w:r>
    </w:p>
    <w:p w:rsidR="005B6842" w:rsidRPr="00867FDE" w:rsidRDefault="005B6842" w:rsidP="005B6842">
      <w:pPr>
        <w:pStyle w:val="PL"/>
        <w:rPr>
          <w:lang w:val="en-US"/>
        </w:rPr>
      </w:pPr>
      <w:r w:rsidRPr="00867FDE">
        <w:rPr>
          <w:lang w:val="en-US"/>
        </w:rPr>
        <w:t xml:space="preserve">    TacRm: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t xml:space="preserve">      pattern: </w:t>
      </w:r>
      <w:r w:rsidRPr="00867FDE">
        <w:rPr>
          <w:lang w:val="en-US"/>
        </w:rPr>
        <w:t>'(^[A-Fa-f0-9]{4}$)|(^[A-Fa-f0-9]{6}$)'</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EutraCellId:</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rPr>
          <w:lang w:val="en-US"/>
        </w:rPr>
        <w:t xml:space="preserve">      pattern: '^[A-Fa-f0-9]{7}$'</w:t>
      </w:r>
    </w:p>
    <w:p w:rsidR="005B6842" w:rsidRPr="00867FDE" w:rsidRDefault="005B6842" w:rsidP="005B6842">
      <w:pPr>
        <w:pStyle w:val="PL"/>
        <w:rPr>
          <w:lang w:val="en-US"/>
        </w:rPr>
      </w:pPr>
      <w:r w:rsidRPr="00867FDE">
        <w:rPr>
          <w:lang w:val="en-US"/>
        </w:rPr>
        <w:t xml:space="preserve">    EutraCellIdRm: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rPr>
          <w:lang w:val="en-US"/>
        </w:rPr>
        <w:t xml:space="preserve">      pattern: '^[A-Fa-f0-9]{7}$'</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NrCellId:</w:t>
      </w:r>
    </w:p>
    <w:p w:rsidR="006D16A2" w:rsidRPr="00867FDE" w:rsidRDefault="006D16A2" w:rsidP="006D16A2">
      <w:pPr>
        <w:pStyle w:val="PL"/>
        <w:rPr>
          <w:lang w:val="en-US"/>
        </w:rPr>
      </w:pPr>
      <w:r w:rsidRPr="00867FDE">
        <w:rPr>
          <w:lang w:val="en-US"/>
        </w:rPr>
        <w:t xml:space="preserve">      type: string</w:t>
      </w:r>
    </w:p>
    <w:p w:rsidR="00197B28" w:rsidRPr="00867FDE" w:rsidRDefault="00197B28" w:rsidP="00197B28">
      <w:pPr>
        <w:pStyle w:val="PL"/>
      </w:pPr>
      <w:r w:rsidRPr="00867FDE">
        <w:t xml:space="preserve">      pattern: '</w:t>
      </w:r>
      <w:r w:rsidRPr="00867FDE">
        <w:rPr>
          <w:lang w:val="en-US"/>
        </w:rPr>
        <w:t>^[A-Fa-f0-9]{9}$'</w:t>
      </w:r>
    </w:p>
    <w:p w:rsidR="005B6842" w:rsidRPr="00867FDE" w:rsidRDefault="005B6842" w:rsidP="005B6842">
      <w:pPr>
        <w:pStyle w:val="PL"/>
        <w:rPr>
          <w:lang w:val="en-US"/>
        </w:rPr>
      </w:pPr>
      <w:r w:rsidRPr="00867FDE">
        <w:rPr>
          <w:lang w:val="en-US"/>
        </w:rPr>
        <w:t xml:space="preserve">    NrCellIdRm: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pPr>
      <w:r w:rsidRPr="00867FDE">
        <w:t xml:space="preserve">      pattern: '</w:t>
      </w:r>
      <w:r w:rsidRPr="00867FDE">
        <w:rPr>
          <w:lang w:val="en-US"/>
        </w:rPr>
        <w:t>^[A-Fa-f0-9]{9}$'</w:t>
      </w:r>
    </w:p>
    <w:p w:rsidR="005B6842" w:rsidRPr="00867FDE" w:rsidRDefault="005B6842" w:rsidP="005B6842">
      <w:pPr>
        <w:pStyle w:val="PL"/>
        <w:rPr>
          <w:lang w:val="en-US"/>
        </w:rPr>
      </w:pPr>
      <w:r w:rsidRPr="00867FDE">
        <w:rPr>
          <w:lang w:val="en-US"/>
        </w:rPr>
        <w:t xml:space="preserve">      nullable: true</w:t>
      </w:r>
    </w:p>
    <w:p w:rsidR="00F42070" w:rsidRPr="00867FDE" w:rsidRDefault="00F42070" w:rsidP="00F42070">
      <w:pPr>
        <w:pStyle w:val="PL"/>
        <w:rPr>
          <w:lang w:val="en-US"/>
        </w:rPr>
      </w:pPr>
      <w:r w:rsidRPr="00867FDE">
        <w:rPr>
          <w:lang w:val="en-US"/>
        </w:rPr>
        <w:t xml:space="preserve">    Dnai:</w:t>
      </w:r>
    </w:p>
    <w:p w:rsidR="00F42070" w:rsidRPr="00867FDE" w:rsidRDefault="00F42070" w:rsidP="00F42070">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DnaiRm: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nullable: true</w:t>
      </w:r>
    </w:p>
    <w:p w:rsidR="00FD6693" w:rsidRPr="00867FDE" w:rsidRDefault="00FD6693" w:rsidP="00FD6693">
      <w:pPr>
        <w:pStyle w:val="PL"/>
      </w:pPr>
      <w:r w:rsidRPr="00867FDE">
        <w:t xml:space="preserve">    5GMmCause:</w:t>
      </w:r>
    </w:p>
    <w:p w:rsidR="00FD6693" w:rsidRPr="00867FDE" w:rsidRDefault="00FD6693" w:rsidP="00FD6693">
      <w:pPr>
        <w:pStyle w:val="PL"/>
      </w:pPr>
      <w:r w:rsidRPr="00867FDE">
        <w:t xml:space="preserve">      $ref: '#/components/schemas/Uinteger'</w:t>
      </w:r>
    </w:p>
    <w:p w:rsidR="00971305" w:rsidRPr="00867FDE" w:rsidRDefault="00971305" w:rsidP="00971305">
      <w:pPr>
        <w:pStyle w:val="PL"/>
        <w:rPr>
          <w:lang w:val="en-US"/>
        </w:rPr>
      </w:pPr>
      <w:r w:rsidRPr="00867FDE">
        <w:rPr>
          <w:lang w:val="en-US"/>
        </w:rPr>
        <w:t xml:space="preserve">    AmfName:</w:t>
      </w:r>
    </w:p>
    <w:p w:rsidR="008F6564" w:rsidRPr="00867FDE" w:rsidRDefault="00971305" w:rsidP="00971305">
      <w:pPr>
        <w:pStyle w:val="PL"/>
        <w:rPr>
          <w:lang w:val="en-US"/>
        </w:rPr>
      </w:pPr>
      <w:r w:rsidRPr="00867FDE">
        <w:rPr>
          <w:lang w:val="en-US"/>
        </w:rPr>
        <w:t xml:space="preserve">      type: string</w:t>
      </w:r>
    </w:p>
    <w:p w:rsidR="006A100E" w:rsidRPr="00867FDE" w:rsidRDefault="006A100E" w:rsidP="006A100E">
      <w:pPr>
        <w:pStyle w:val="PL"/>
        <w:rPr>
          <w:lang w:val="en-US"/>
        </w:rPr>
      </w:pPr>
      <w:r w:rsidRPr="00867FDE">
        <w:rPr>
          <w:lang w:val="en-US"/>
        </w:rPr>
        <w:t xml:space="preserve">    AreaCode:</w:t>
      </w:r>
    </w:p>
    <w:p w:rsidR="006A100E" w:rsidRPr="00867FDE" w:rsidRDefault="006A100E" w:rsidP="006A100E">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AreaCodeRm: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nullable: true</w:t>
      </w:r>
    </w:p>
    <w:p w:rsidR="001A7470" w:rsidRPr="00867FDE" w:rsidRDefault="001A7470" w:rsidP="001A7470">
      <w:pPr>
        <w:pStyle w:val="PL"/>
        <w:rPr>
          <w:rFonts w:eastAsia="MS Mincho" w:cs="Arial"/>
          <w:lang w:eastAsia="ja-JP"/>
        </w:rPr>
      </w:pPr>
      <w:r w:rsidRPr="00867FDE">
        <w:rPr>
          <w:lang w:val="en-US"/>
        </w:rPr>
        <w:t xml:space="preserve">    </w:t>
      </w:r>
      <w:r w:rsidRPr="00867FDE">
        <w:rPr>
          <w:rFonts w:eastAsia="MS Mincho" w:cs="Arial" w:hint="eastAsia"/>
          <w:lang w:eastAsia="ja-JP"/>
        </w:rPr>
        <w:t>N3IwfId</w:t>
      </w:r>
      <w:r w:rsidR="00114681" w:rsidRPr="00867FDE">
        <w:rPr>
          <w:rFonts w:eastAsia="MS Mincho" w:cs="Arial"/>
          <w:lang w:eastAsia="ja-JP"/>
        </w:rPr>
        <w:t>:</w:t>
      </w:r>
    </w:p>
    <w:p w:rsidR="001A7470" w:rsidRPr="00867FDE" w:rsidRDefault="001A7470" w:rsidP="001A7470">
      <w:pPr>
        <w:pStyle w:val="PL"/>
        <w:rPr>
          <w:lang w:val="en-US"/>
        </w:rPr>
      </w:pPr>
      <w:r w:rsidRPr="00867FDE">
        <w:rPr>
          <w:lang w:val="en-US"/>
        </w:rPr>
        <w:t xml:space="preserve">      type: string</w:t>
      </w:r>
    </w:p>
    <w:p w:rsidR="000809B5" w:rsidRPr="00867FDE" w:rsidRDefault="000809B5" w:rsidP="000809B5">
      <w:pPr>
        <w:pStyle w:val="PL"/>
      </w:pPr>
      <w:r w:rsidRPr="00867FDE">
        <w:t xml:space="preserve">      pattern: </w:t>
      </w:r>
      <w:r w:rsidRPr="00867FDE">
        <w:rPr>
          <w:rFonts w:cs="Arial"/>
          <w:szCs w:val="18"/>
        </w:rPr>
        <w:t>'^[A-Fa-f0-9]+$'</w:t>
      </w:r>
    </w:p>
    <w:p w:rsidR="001A7470" w:rsidRPr="00867FDE" w:rsidRDefault="001A7470" w:rsidP="001A7470">
      <w:pPr>
        <w:pStyle w:val="PL"/>
      </w:pPr>
      <w:r w:rsidRPr="00867FDE">
        <w:t xml:space="preserve">    NgeNbId:</w:t>
      </w:r>
    </w:p>
    <w:p w:rsidR="00A617A3" w:rsidRPr="00867FDE" w:rsidRDefault="00A617A3" w:rsidP="00A617A3">
      <w:pPr>
        <w:pStyle w:val="PL"/>
      </w:pPr>
      <w:r w:rsidRPr="00867FDE">
        <w:t xml:space="preserve">      type: string</w:t>
      </w:r>
    </w:p>
    <w:p w:rsidR="00A617A3" w:rsidRPr="00867FDE" w:rsidRDefault="00A617A3" w:rsidP="00A617A3">
      <w:pPr>
        <w:pStyle w:val="PL"/>
      </w:pPr>
      <w:r w:rsidRPr="00867FDE">
        <w:t xml:space="preserve">      pattern: '^</w:t>
      </w:r>
      <w:r w:rsidR="00EB3CEA" w:rsidRPr="00867FDE">
        <w:t>(</w:t>
      </w:r>
      <w:r w:rsidRPr="00867FDE">
        <w:t>MacroNGeNB-[A-Fa-f0-9]{5}|LMacroNGeNB-[A-Fa-f0-9]{6}|SMacroNGeNB-[A-Fa-f0-9]{5}</w:t>
      </w:r>
      <w:r w:rsidR="00EB3CEA" w:rsidRPr="00867FDE">
        <w:t>)</w:t>
      </w:r>
      <w:r w:rsidRPr="00867FDE">
        <w:t>$'</w:t>
      </w:r>
    </w:p>
    <w:p w:rsidR="006370A1" w:rsidRPr="00867FDE" w:rsidRDefault="006370A1" w:rsidP="006370A1">
      <w:pPr>
        <w:pStyle w:val="PL"/>
        <w:rPr>
          <w:lang w:val="en-US"/>
        </w:rPr>
      </w:pPr>
      <w:r w:rsidRPr="00867FDE">
        <w:rPr>
          <w:lang w:val="en-US"/>
        </w:rPr>
        <w:t xml:space="preserve">    Nid:</w:t>
      </w:r>
    </w:p>
    <w:p w:rsidR="006370A1" w:rsidRPr="00867FDE" w:rsidRDefault="006370A1" w:rsidP="006370A1">
      <w:pPr>
        <w:pStyle w:val="PL"/>
        <w:rPr>
          <w:lang w:val="en-US"/>
        </w:rPr>
      </w:pPr>
      <w:r w:rsidRPr="00867FDE">
        <w:rPr>
          <w:lang w:val="en-US"/>
        </w:rPr>
        <w:t xml:space="preserve">      type: string</w:t>
      </w:r>
    </w:p>
    <w:p w:rsidR="006370A1" w:rsidRPr="00867FDE" w:rsidRDefault="006370A1" w:rsidP="006370A1">
      <w:pPr>
        <w:pStyle w:val="PL"/>
      </w:pPr>
      <w:r w:rsidRPr="00867FDE">
        <w:rPr>
          <w:lang w:val="en-US"/>
        </w:rPr>
        <w:t xml:space="preserve">      pattern: '^[A-Fa-f0-9]{</w:t>
      </w:r>
      <w:r w:rsidR="008D3784" w:rsidRPr="00867FDE">
        <w:rPr>
          <w:lang w:val="en-US"/>
        </w:rPr>
        <w:t>13</w:t>
      </w:r>
      <w:r w:rsidRPr="00867FDE">
        <w:rPr>
          <w:lang w:val="en-US"/>
        </w:rPr>
        <w:t>}$'</w:t>
      </w:r>
    </w:p>
    <w:p w:rsidR="006370A1" w:rsidRPr="00867FDE" w:rsidRDefault="006370A1" w:rsidP="006370A1">
      <w:pPr>
        <w:pStyle w:val="PL"/>
        <w:rPr>
          <w:lang w:val="en-US"/>
        </w:rPr>
      </w:pPr>
      <w:r w:rsidRPr="00867FDE">
        <w:rPr>
          <w:lang w:val="en-US"/>
        </w:rPr>
        <w:t xml:space="preserve">    NidRm:</w:t>
      </w:r>
    </w:p>
    <w:p w:rsidR="006370A1" w:rsidRPr="00867FDE" w:rsidRDefault="006370A1" w:rsidP="006370A1">
      <w:pPr>
        <w:pStyle w:val="PL"/>
        <w:rPr>
          <w:lang w:val="en-US"/>
        </w:rPr>
      </w:pPr>
      <w:r w:rsidRPr="00867FDE">
        <w:rPr>
          <w:lang w:val="en-US"/>
        </w:rPr>
        <w:t xml:space="preserve">      type: string</w:t>
      </w:r>
    </w:p>
    <w:p w:rsidR="006370A1" w:rsidRPr="00867FDE" w:rsidRDefault="006370A1" w:rsidP="006370A1">
      <w:pPr>
        <w:pStyle w:val="PL"/>
      </w:pPr>
      <w:r w:rsidRPr="00867FDE">
        <w:rPr>
          <w:lang w:val="en-US"/>
        </w:rPr>
        <w:t xml:space="preserve">      pattern: '^[A-Fa-f0-9]{</w:t>
      </w:r>
      <w:r w:rsidR="008D3784" w:rsidRPr="00867FDE">
        <w:rPr>
          <w:lang w:val="en-US"/>
        </w:rPr>
        <w:t>13</w:t>
      </w:r>
      <w:r w:rsidRPr="00867FDE">
        <w:rPr>
          <w:lang w:val="en-US"/>
        </w:rPr>
        <w:t>}$'</w:t>
      </w:r>
    </w:p>
    <w:p w:rsidR="006370A1" w:rsidRPr="00867FDE" w:rsidRDefault="006370A1" w:rsidP="006370A1">
      <w:pPr>
        <w:pStyle w:val="PL"/>
        <w:rPr>
          <w:lang w:val="en-US"/>
        </w:rPr>
      </w:pPr>
      <w:r w:rsidRPr="00867FDE">
        <w:rPr>
          <w:lang w:val="en-US"/>
        </w:rPr>
        <w:t xml:space="preserve">      nullable: true</w:t>
      </w:r>
    </w:p>
    <w:p w:rsidR="00B772CA" w:rsidRPr="00867FDE" w:rsidRDefault="00B772CA" w:rsidP="00B772CA">
      <w:pPr>
        <w:pStyle w:val="PL"/>
      </w:pPr>
      <w:r w:rsidRPr="00867FDE">
        <w:t xml:space="preserve">    NfSetId:</w:t>
      </w:r>
    </w:p>
    <w:p w:rsidR="00B772CA" w:rsidRPr="00867FDE" w:rsidRDefault="00B772CA" w:rsidP="00B772CA">
      <w:pPr>
        <w:pStyle w:val="PL"/>
      </w:pPr>
      <w:r w:rsidRPr="00867FDE">
        <w:t xml:space="preserve">      type: string</w:t>
      </w:r>
    </w:p>
    <w:p w:rsidR="00B772CA" w:rsidRPr="00867FDE" w:rsidRDefault="00B772CA" w:rsidP="00B772CA">
      <w:pPr>
        <w:pStyle w:val="PL"/>
      </w:pPr>
      <w:r w:rsidRPr="00867FDE">
        <w:t xml:space="preserve">    NfServiceSetId:</w:t>
      </w:r>
    </w:p>
    <w:p w:rsidR="00B772CA" w:rsidRPr="00867FDE" w:rsidRDefault="00B772CA" w:rsidP="00B772CA">
      <w:pPr>
        <w:pStyle w:val="PL"/>
      </w:pPr>
      <w:r w:rsidRPr="00867FDE">
        <w:t xml:space="preserve">      type: string</w:t>
      </w:r>
    </w:p>
    <w:p w:rsidR="007159E4" w:rsidRPr="00867FDE" w:rsidRDefault="007159E4" w:rsidP="007159E4">
      <w:pPr>
        <w:pStyle w:val="PL"/>
      </w:pPr>
      <w:r w:rsidRPr="00867FDE">
        <w:t xml:space="preserve">    PlmnAssiUeRadioCapId:</w:t>
      </w:r>
    </w:p>
    <w:p w:rsidR="007159E4" w:rsidRPr="00867FDE" w:rsidRDefault="007159E4" w:rsidP="007159E4">
      <w:pPr>
        <w:pStyle w:val="PL"/>
      </w:pPr>
      <w:r w:rsidRPr="00867FDE">
        <w:t xml:space="preserve">      $ref: '#/components/schemas/Bytes'</w:t>
      </w:r>
    </w:p>
    <w:p w:rsidR="007159E4" w:rsidRPr="00867FDE" w:rsidRDefault="007159E4" w:rsidP="007159E4">
      <w:pPr>
        <w:pStyle w:val="PL"/>
      </w:pPr>
      <w:r w:rsidRPr="00867FDE">
        <w:t xml:space="preserve">    ManAssiUeRadioCapId:</w:t>
      </w:r>
    </w:p>
    <w:p w:rsidR="007159E4" w:rsidRPr="00867FDE" w:rsidRDefault="007159E4" w:rsidP="007159E4">
      <w:pPr>
        <w:pStyle w:val="PL"/>
      </w:pPr>
      <w:r w:rsidRPr="00867FDE">
        <w:t xml:space="preserve">      $ref: '#/components/schemas/Bytes'</w:t>
      </w:r>
    </w:p>
    <w:p w:rsidR="007159E4" w:rsidRPr="00867FDE" w:rsidRDefault="007159E4" w:rsidP="007159E4">
      <w:pPr>
        <w:pStyle w:val="PL"/>
        <w:rPr>
          <w:lang w:val="en-US"/>
        </w:rPr>
      </w:pPr>
      <w:r w:rsidRPr="00867FDE">
        <w:rPr>
          <w:lang w:val="en-US"/>
        </w:rPr>
        <w:t xml:space="preserve">    TypeAllocationCode:</w:t>
      </w:r>
    </w:p>
    <w:p w:rsidR="007159E4" w:rsidRPr="00867FDE" w:rsidRDefault="007159E4" w:rsidP="007159E4">
      <w:pPr>
        <w:pStyle w:val="PL"/>
        <w:rPr>
          <w:lang w:val="en-US"/>
        </w:rPr>
      </w:pPr>
      <w:r w:rsidRPr="00867FDE">
        <w:rPr>
          <w:lang w:val="en-US"/>
        </w:rPr>
        <w:t xml:space="preserve">      type: string</w:t>
      </w:r>
    </w:p>
    <w:p w:rsidR="007159E4" w:rsidRPr="00867FDE" w:rsidRDefault="007159E4" w:rsidP="007159E4">
      <w:pPr>
        <w:pStyle w:val="PL"/>
      </w:pPr>
      <w:r w:rsidRPr="00867FDE">
        <w:rPr>
          <w:lang w:val="en-US"/>
        </w:rPr>
        <w:t xml:space="preserve">      pattern: '^[0-9]{8}$'</w:t>
      </w:r>
    </w:p>
    <w:p w:rsidR="007159E4" w:rsidRPr="00867FDE" w:rsidRDefault="007159E4" w:rsidP="007159E4">
      <w:pPr>
        <w:pStyle w:val="PL"/>
        <w:rPr>
          <w:lang w:val="en-US"/>
        </w:rPr>
      </w:pPr>
      <w:r w:rsidRPr="00867FDE">
        <w:rPr>
          <w:lang w:val="en-US"/>
        </w:rPr>
        <w:t xml:space="preserve">    </w:t>
      </w:r>
      <w:r w:rsidRPr="00867FDE">
        <w:t>SwVersionNumber</w:t>
      </w:r>
      <w:r w:rsidRPr="00867FDE">
        <w:rPr>
          <w:lang w:val="en-US"/>
        </w:rPr>
        <w:t>:</w:t>
      </w:r>
    </w:p>
    <w:p w:rsidR="007159E4" w:rsidRPr="00867FDE" w:rsidRDefault="007159E4" w:rsidP="007159E4">
      <w:pPr>
        <w:pStyle w:val="PL"/>
        <w:rPr>
          <w:lang w:val="en-US"/>
        </w:rPr>
      </w:pPr>
      <w:r w:rsidRPr="00867FDE">
        <w:rPr>
          <w:lang w:val="en-US"/>
        </w:rPr>
        <w:t xml:space="preserve">      type: string</w:t>
      </w:r>
    </w:p>
    <w:p w:rsidR="007159E4" w:rsidRPr="00867FDE" w:rsidRDefault="007159E4" w:rsidP="007159E4">
      <w:pPr>
        <w:pStyle w:val="PL"/>
      </w:pPr>
      <w:r w:rsidRPr="00867FDE">
        <w:rPr>
          <w:lang w:val="en-US"/>
        </w:rPr>
        <w:t xml:space="preserve">      pattern: '^[0-9]{2}$'</w:t>
      </w:r>
    </w:p>
    <w:p w:rsidR="0056568B" w:rsidRPr="00867FDE" w:rsidRDefault="0056568B" w:rsidP="0056568B">
      <w:pPr>
        <w:pStyle w:val="PL"/>
      </w:pPr>
      <w:r w:rsidRPr="00867FDE">
        <w:t xml:space="preserve">    HfcNId:</w:t>
      </w:r>
    </w:p>
    <w:p w:rsidR="0056568B" w:rsidRPr="00867FDE" w:rsidRDefault="0056568B" w:rsidP="0056568B">
      <w:pPr>
        <w:pStyle w:val="PL"/>
      </w:pPr>
      <w:r w:rsidRPr="00867FDE">
        <w:t xml:space="preserve">      type: string</w:t>
      </w:r>
    </w:p>
    <w:p w:rsidR="0056568B" w:rsidRPr="00867FDE" w:rsidRDefault="0056568B" w:rsidP="0056568B">
      <w:pPr>
        <w:pStyle w:val="PL"/>
      </w:pPr>
      <w:r w:rsidRPr="00867FDE">
        <w:t xml:space="preserve">      maxLength: 6</w:t>
      </w:r>
    </w:p>
    <w:p w:rsidR="0056568B" w:rsidRPr="00867FDE" w:rsidRDefault="0056568B" w:rsidP="0056568B">
      <w:pPr>
        <w:pStyle w:val="PL"/>
      </w:pPr>
      <w:r w:rsidRPr="00867FDE">
        <w:t xml:space="preserve">    HfcNIdRm:</w:t>
      </w:r>
    </w:p>
    <w:p w:rsidR="0056568B" w:rsidRPr="00867FDE" w:rsidRDefault="0056568B" w:rsidP="0056568B">
      <w:pPr>
        <w:pStyle w:val="PL"/>
      </w:pPr>
      <w:r w:rsidRPr="00867FDE">
        <w:lastRenderedPageBreak/>
        <w:t xml:space="preserve">      type: string</w:t>
      </w:r>
    </w:p>
    <w:p w:rsidR="0056568B" w:rsidRPr="00867FDE" w:rsidRDefault="0056568B" w:rsidP="0056568B">
      <w:pPr>
        <w:pStyle w:val="PL"/>
      </w:pPr>
      <w:r w:rsidRPr="00867FDE">
        <w:t xml:space="preserve">      maxLength: 6</w:t>
      </w:r>
    </w:p>
    <w:p w:rsidR="0056568B" w:rsidRPr="00867FDE" w:rsidRDefault="0056568B" w:rsidP="0056568B">
      <w:pPr>
        <w:pStyle w:val="PL"/>
        <w:rPr>
          <w:lang w:val="en-US"/>
        </w:rPr>
      </w:pPr>
      <w:r w:rsidRPr="00867FDE">
        <w:rPr>
          <w:lang w:val="en-US"/>
        </w:rPr>
        <w:t xml:space="preserve">      nullable: true</w:t>
      </w:r>
    </w:p>
    <w:p w:rsidR="00AE1A74" w:rsidRPr="00867FDE" w:rsidRDefault="00AE1A74" w:rsidP="00AE1A74">
      <w:pPr>
        <w:pStyle w:val="PL"/>
        <w:rPr>
          <w:lang w:eastAsia="zh-CN"/>
        </w:rPr>
      </w:pPr>
      <w:r w:rsidRPr="00867FDE">
        <w:t xml:space="preserve">    </w:t>
      </w:r>
      <w:r w:rsidRPr="00867FDE">
        <w:rPr>
          <w:rFonts w:hint="eastAsia"/>
          <w:lang w:eastAsia="zh-CN"/>
        </w:rPr>
        <w:t>E</w:t>
      </w:r>
      <w:r w:rsidRPr="00867FDE">
        <w:rPr>
          <w:lang w:eastAsia="zh-CN"/>
        </w:rPr>
        <w:t>NbId:</w:t>
      </w:r>
    </w:p>
    <w:p w:rsidR="00AE1A74" w:rsidRPr="00867FDE" w:rsidRDefault="00AE1A74" w:rsidP="00AE1A74">
      <w:pPr>
        <w:pStyle w:val="PL"/>
        <w:rPr>
          <w:lang w:eastAsia="zh-CN"/>
        </w:rPr>
      </w:pPr>
      <w:r w:rsidRPr="00867FDE">
        <w:t xml:space="preserve">      type: string</w:t>
      </w:r>
    </w:p>
    <w:p w:rsidR="00AE1A74" w:rsidRPr="00867FDE" w:rsidRDefault="00AE1A74" w:rsidP="00AE1A74">
      <w:pPr>
        <w:pStyle w:val="PL"/>
      </w:pPr>
      <w:r w:rsidRPr="00867FDE">
        <w:t xml:space="preserve">      pattern: '^(MacroeNB-[A-Fa-f0-9]{5}|LMacroeNB-[A-Fa-f0-9]{6}|SMacroeNB-[A-Fa-f0-9]{5}|HomeeNB-[A-Fa-f0-9]{7})$'</w:t>
      </w:r>
    </w:p>
    <w:p w:rsidR="006A100E" w:rsidRPr="00867FDE" w:rsidRDefault="006A100E" w:rsidP="006A100E">
      <w:pPr>
        <w:pStyle w:val="PL"/>
        <w:rPr>
          <w:lang w:val="en-US"/>
        </w:rPr>
      </w:pPr>
    </w:p>
    <w:p w:rsidR="006D16A2" w:rsidRPr="00867FDE" w:rsidRDefault="006D16A2" w:rsidP="006A100E">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w:t>
      </w:r>
      <w:r w:rsidR="008F6564" w:rsidRPr="00867FDE">
        <w:rPr>
          <w:lang w:val="en-US"/>
        </w:rPr>
        <w:t>ENUMERATED DATA TYPES</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 xml:space="preserve">    AccessType:</w:t>
      </w:r>
    </w:p>
    <w:p w:rsidR="006D16A2" w:rsidRPr="00867FDE" w:rsidRDefault="006D16A2" w:rsidP="006D16A2">
      <w:pPr>
        <w:pStyle w:val="PL"/>
        <w:rPr>
          <w:lang w:val="en-US"/>
        </w:rPr>
      </w:pPr>
      <w:r w:rsidRPr="00867FDE">
        <w:rPr>
          <w:lang w:val="en-US"/>
        </w:rPr>
        <w:t xml:space="preserve">      type: string</w:t>
      </w:r>
    </w:p>
    <w:p w:rsidR="006D16A2" w:rsidRPr="00867FDE" w:rsidRDefault="006D16A2" w:rsidP="006D16A2">
      <w:pPr>
        <w:pStyle w:val="PL"/>
        <w:rPr>
          <w:lang w:val="en-US"/>
        </w:rPr>
      </w:pPr>
      <w:r w:rsidRPr="00867FDE">
        <w:rPr>
          <w:lang w:val="en-US"/>
        </w:rPr>
        <w:t xml:space="preserve">      enum:</w:t>
      </w:r>
    </w:p>
    <w:p w:rsidR="006D16A2" w:rsidRPr="00867FDE" w:rsidRDefault="006D16A2" w:rsidP="006D16A2">
      <w:pPr>
        <w:pStyle w:val="PL"/>
        <w:rPr>
          <w:lang w:val="en-US"/>
        </w:rPr>
      </w:pPr>
      <w:r w:rsidRPr="00867FDE">
        <w:rPr>
          <w:lang w:val="en-US"/>
        </w:rPr>
        <w:t xml:space="preserve">      </w:t>
      </w:r>
      <w:r w:rsidR="008F6564" w:rsidRPr="00867FDE">
        <w:rPr>
          <w:lang w:val="en-US"/>
        </w:rPr>
        <w:t xml:space="preserve">  </w:t>
      </w:r>
      <w:r w:rsidRPr="00867FDE">
        <w:rPr>
          <w:lang w:val="en-US"/>
        </w:rPr>
        <w:t>- 3GPP_ACCESS</w:t>
      </w:r>
    </w:p>
    <w:p w:rsidR="006D16A2" w:rsidRPr="00867FDE" w:rsidRDefault="006D16A2" w:rsidP="006D16A2">
      <w:pPr>
        <w:pStyle w:val="PL"/>
        <w:rPr>
          <w:lang w:val="en-US"/>
        </w:rPr>
      </w:pPr>
      <w:r w:rsidRPr="00867FDE">
        <w:rPr>
          <w:lang w:val="en-US"/>
        </w:rPr>
        <w:t xml:space="preserve">      </w:t>
      </w:r>
      <w:r w:rsidR="008F6564" w:rsidRPr="00867FDE">
        <w:rPr>
          <w:lang w:val="en-US"/>
        </w:rPr>
        <w:t xml:space="preserve">  </w:t>
      </w:r>
      <w:r w:rsidRPr="00867FDE">
        <w:rPr>
          <w:lang w:val="en-US"/>
        </w:rPr>
        <w:t>- NON_3GPP_ACCESS</w:t>
      </w:r>
    </w:p>
    <w:p w:rsidR="005B6842" w:rsidRPr="00867FDE" w:rsidRDefault="005B6842" w:rsidP="005B6842">
      <w:pPr>
        <w:pStyle w:val="PL"/>
        <w:rPr>
          <w:lang w:val="en-US"/>
        </w:rPr>
      </w:pPr>
      <w:r w:rsidRPr="00867FDE">
        <w:rPr>
          <w:lang w:val="en-US"/>
        </w:rPr>
        <w:t xml:space="preserve">    AccessTypeRm:</w:t>
      </w:r>
    </w:p>
    <w:p w:rsidR="005B6842" w:rsidRPr="00867FDE" w:rsidRDefault="005B6842" w:rsidP="005B6842">
      <w:pPr>
        <w:pStyle w:val="PL"/>
        <w:rPr>
          <w:lang w:val="en-US"/>
        </w:rPr>
      </w:pPr>
      <w:r w:rsidRPr="00867FDE">
        <w:rPr>
          <w:lang w:val="en-US"/>
        </w:rPr>
        <w:t xml:space="preserve">      type: string</w:t>
      </w:r>
    </w:p>
    <w:p w:rsidR="005B6842" w:rsidRPr="00867FDE" w:rsidRDefault="005B6842" w:rsidP="005B6842">
      <w:pPr>
        <w:pStyle w:val="PL"/>
        <w:rPr>
          <w:lang w:val="en-US"/>
        </w:rPr>
      </w:pPr>
      <w:r w:rsidRPr="00867FDE">
        <w:rPr>
          <w:lang w:val="en-US"/>
        </w:rPr>
        <w:t xml:space="preserve">      enum:</w:t>
      </w:r>
    </w:p>
    <w:p w:rsidR="005B6842" w:rsidRPr="00867FDE" w:rsidRDefault="005B6842" w:rsidP="005B6842">
      <w:pPr>
        <w:pStyle w:val="PL"/>
        <w:rPr>
          <w:lang w:val="en-US"/>
        </w:rPr>
      </w:pPr>
      <w:r w:rsidRPr="00867FDE">
        <w:rPr>
          <w:lang w:val="en-US"/>
        </w:rPr>
        <w:t xml:space="preserve">        - 3GPP_ACCESS</w:t>
      </w:r>
    </w:p>
    <w:p w:rsidR="005B6842" w:rsidRPr="00867FDE" w:rsidRDefault="005B6842" w:rsidP="005B6842">
      <w:pPr>
        <w:pStyle w:val="PL"/>
        <w:rPr>
          <w:lang w:val="en-US"/>
        </w:rPr>
      </w:pPr>
      <w:r w:rsidRPr="00867FDE">
        <w:rPr>
          <w:lang w:val="en-US"/>
        </w:rPr>
        <w:t xml:space="preserve">        - NON_3GPP_ACCESS</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RatType:</w:t>
      </w:r>
    </w:p>
    <w:p w:rsidR="00E373FD" w:rsidRPr="00867FDE" w:rsidRDefault="00E373FD" w:rsidP="00E373FD">
      <w:pPr>
        <w:pStyle w:val="PL"/>
        <w:rPr>
          <w:lang w:val="en-US"/>
        </w:rPr>
      </w:pPr>
      <w:r w:rsidRPr="00867FDE">
        <w:rPr>
          <w:lang w:val="en-US"/>
        </w:rPr>
        <w:t xml:space="preserve">      anyOf:</w:t>
      </w:r>
    </w:p>
    <w:p w:rsidR="006D16A2" w:rsidRPr="00867FDE" w:rsidRDefault="006D16A2" w:rsidP="006D16A2">
      <w:pPr>
        <w:pStyle w:val="PL"/>
        <w:rPr>
          <w:lang w:val="en-US"/>
        </w:rPr>
      </w:pPr>
      <w:r w:rsidRPr="00867FDE">
        <w:rPr>
          <w:lang w:val="en-US"/>
        </w:rPr>
        <w:t xml:space="preserve">      </w:t>
      </w:r>
      <w:r w:rsidR="008F6564" w:rsidRPr="00867FDE">
        <w:rPr>
          <w:lang w:val="en-US"/>
        </w:rPr>
        <w:t xml:space="preserve">  </w:t>
      </w:r>
      <w:r w:rsidR="00E373FD" w:rsidRPr="00867FDE">
        <w:rPr>
          <w:lang w:val="en-US"/>
        </w:rPr>
        <w:t xml:space="preserve">- </w:t>
      </w:r>
      <w:r w:rsidRPr="00867FDE">
        <w:rPr>
          <w:lang w:val="en-US"/>
        </w:rPr>
        <w:t>type: string</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enum:</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 NR</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 EUTRA</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 WLAN</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 VIRTUAL</w:t>
      </w:r>
    </w:p>
    <w:p w:rsidR="000F267F" w:rsidRPr="00867FDE" w:rsidRDefault="001A17E0" w:rsidP="000F267F">
      <w:pPr>
        <w:pStyle w:val="PL"/>
        <w:rPr>
          <w:lang w:eastAsia="zh-CN"/>
        </w:rPr>
      </w:pPr>
      <w:r w:rsidRPr="00867FDE">
        <w:rPr>
          <w:lang w:val="en-US"/>
        </w:rPr>
        <w:t xml:space="preserve">            - </w:t>
      </w:r>
      <w:r w:rsidRPr="00867FDE">
        <w:rPr>
          <w:rFonts w:hint="eastAsia"/>
          <w:lang w:eastAsia="zh-CN"/>
        </w:rPr>
        <w:t>NBIOT</w:t>
      </w:r>
    </w:p>
    <w:p w:rsidR="00595234" w:rsidRPr="00867FDE" w:rsidRDefault="000F267F" w:rsidP="00595234">
      <w:pPr>
        <w:pStyle w:val="PL"/>
        <w:rPr>
          <w:lang w:val="en-US" w:eastAsia="zh-CN"/>
        </w:rPr>
      </w:pPr>
      <w:r w:rsidRPr="00867FDE">
        <w:rPr>
          <w:lang w:val="en-US" w:eastAsia="zh-CN"/>
        </w:rPr>
        <w:t xml:space="preserve">            - WIRELINE</w:t>
      </w:r>
    </w:p>
    <w:p w:rsidR="001A17E0" w:rsidRPr="00867FDE" w:rsidRDefault="00595234" w:rsidP="000F267F">
      <w:pPr>
        <w:pStyle w:val="PL"/>
        <w:rPr>
          <w:lang w:val="en-US" w:eastAsia="zh-CN"/>
        </w:rPr>
      </w:pPr>
      <w:r w:rsidRPr="00867FDE">
        <w:rPr>
          <w:lang w:val="en-US" w:eastAsia="zh-CN"/>
        </w:rPr>
        <w:t xml:space="preserve">            - LTE-M</w:t>
      </w:r>
    </w:p>
    <w:p w:rsidR="00AE1A74" w:rsidRPr="00867FDE" w:rsidRDefault="00AE1A74" w:rsidP="00AE1A74">
      <w:pPr>
        <w:pStyle w:val="PL"/>
        <w:rPr>
          <w:lang w:val="en-US" w:eastAsia="zh-CN"/>
        </w:rPr>
      </w:pPr>
      <w:r w:rsidRPr="00867FDE">
        <w:rPr>
          <w:lang w:val="en-US" w:eastAsia="zh-CN"/>
        </w:rPr>
        <w:t xml:space="preserve">            - NR_U</w:t>
      </w:r>
    </w:p>
    <w:p w:rsidR="00AE1A74" w:rsidRPr="00867FDE" w:rsidRDefault="00AE1A74" w:rsidP="00AE1A74">
      <w:pPr>
        <w:pStyle w:val="PL"/>
        <w:rPr>
          <w:lang w:val="en-US" w:eastAsia="zh-CN"/>
        </w:rPr>
      </w:pPr>
      <w:r w:rsidRPr="00867FDE">
        <w:rPr>
          <w:lang w:val="en-US" w:eastAsia="zh-CN"/>
        </w:rPr>
        <w:t xml:space="preserve">            - EUTRA_U</w:t>
      </w:r>
    </w:p>
    <w:p w:rsidR="00E373FD" w:rsidRPr="00867FDE" w:rsidRDefault="00E373FD" w:rsidP="00E373FD">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5B6842" w:rsidRPr="00867FDE" w:rsidRDefault="005B6842" w:rsidP="005B6842">
      <w:pPr>
        <w:pStyle w:val="PL"/>
        <w:rPr>
          <w:lang w:val="en-US"/>
        </w:rPr>
      </w:pPr>
      <w:r w:rsidRPr="00867FDE">
        <w:rPr>
          <w:lang w:val="en-US"/>
        </w:rPr>
        <w:t xml:space="preserve">    RatTypeRm:</w:t>
      </w:r>
    </w:p>
    <w:p w:rsidR="00595234" w:rsidRPr="00867FDE" w:rsidRDefault="00595234" w:rsidP="00595234">
      <w:pPr>
        <w:pStyle w:val="PL"/>
        <w:rPr>
          <w:lang w:val="en-US"/>
        </w:rPr>
      </w:pPr>
      <w:r w:rsidRPr="00867FDE">
        <w:rPr>
          <w:lang w:val="en-US"/>
        </w:rPr>
        <w:t xml:space="preserve">      allOf:</w:t>
      </w:r>
    </w:p>
    <w:p w:rsidR="00595234" w:rsidRPr="00867FDE" w:rsidRDefault="00595234" w:rsidP="00595234">
      <w:pPr>
        <w:pStyle w:val="PL"/>
        <w:rPr>
          <w:lang w:val="en-US"/>
        </w:rPr>
      </w:pPr>
      <w:r w:rsidRPr="00867FDE">
        <w:rPr>
          <w:lang w:val="en-US"/>
        </w:rPr>
        <w:t xml:space="preserve">        - $ref: '#/components/schemas/RatType'</w:t>
      </w:r>
    </w:p>
    <w:p w:rsidR="005B6842" w:rsidRPr="00867FDE" w:rsidRDefault="005B6842" w:rsidP="005B6842">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PduSessionType:</w:t>
      </w:r>
    </w:p>
    <w:p w:rsidR="00E373FD" w:rsidRPr="00867FDE" w:rsidRDefault="00E373FD" w:rsidP="00E373FD">
      <w:pPr>
        <w:pStyle w:val="PL"/>
        <w:rPr>
          <w:lang w:val="en-US"/>
        </w:rPr>
      </w:pPr>
      <w:r w:rsidRPr="00867FDE">
        <w:rPr>
          <w:lang w:val="en-US"/>
        </w:rPr>
        <w:t xml:space="preserve">      anyOf:</w:t>
      </w:r>
    </w:p>
    <w:p w:rsidR="006D16A2" w:rsidRPr="00867FDE" w:rsidRDefault="006D16A2" w:rsidP="006D16A2">
      <w:pPr>
        <w:pStyle w:val="PL"/>
      </w:pPr>
      <w:r w:rsidRPr="00867FDE">
        <w:rPr>
          <w:lang w:val="en-US"/>
        </w:rPr>
        <w:t xml:space="preserve">      </w:t>
      </w:r>
      <w:r w:rsidR="008F6564" w:rsidRPr="00867FDE">
        <w:rPr>
          <w:lang w:val="en-US"/>
        </w:rPr>
        <w:t xml:space="preserve">  </w:t>
      </w:r>
      <w:r w:rsidR="00E373FD" w:rsidRPr="00867FDE">
        <w:rPr>
          <w:lang w:val="en-US"/>
        </w:rPr>
        <w:t xml:space="preserve">- </w:t>
      </w:r>
      <w:r w:rsidRPr="00867FDE">
        <w:t>type: string</w:t>
      </w:r>
    </w:p>
    <w:p w:rsidR="006D16A2" w:rsidRPr="00867FDE" w:rsidRDefault="006D16A2" w:rsidP="006D16A2">
      <w:pPr>
        <w:pStyle w:val="PL"/>
      </w:pPr>
      <w:r w:rsidRPr="00867FDE">
        <w:t xml:space="preserve">      </w:t>
      </w:r>
      <w:r w:rsidR="00E373FD" w:rsidRPr="00867FDE">
        <w:t xml:space="preserve">  </w:t>
      </w:r>
      <w:r w:rsidR="008F6564" w:rsidRPr="00867FDE">
        <w:t xml:space="preserve">  </w:t>
      </w:r>
      <w:r w:rsidRPr="00867FDE">
        <w:t>enum:</w:t>
      </w:r>
    </w:p>
    <w:p w:rsidR="006D16A2" w:rsidRPr="00867FDE" w:rsidRDefault="006D16A2" w:rsidP="006D16A2">
      <w:pPr>
        <w:pStyle w:val="PL"/>
      </w:pPr>
      <w:r w:rsidRPr="00867FDE">
        <w:t xml:space="preserve">        </w:t>
      </w:r>
      <w:r w:rsidR="00E373FD" w:rsidRPr="00867FDE">
        <w:t xml:space="preserve">  </w:t>
      </w:r>
      <w:r w:rsidR="008F6564" w:rsidRPr="00867FDE">
        <w:t xml:space="preserve">  </w:t>
      </w:r>
      <w:r w:rsidRPr="00867FDE">
        <w:t>- IPV4</w:t>
      </w:r>
    </w:p>
    <w:p w:rsidR="006D16A2" w:rsidRPr="00867FDE" w:rsidRDefault="006D16A2" w:rsidP="006D16A2">
      <w:pPr>
        <w:pStyle w:val="PL"/>
      </w:pPr>
      <w:r w:rsidRPr="00867FDE">
        <w:t xml:space="preserve">        </w:t>
      </w:r>
      <w:r w:rsidR="00E373FD" w:rsidRPr="00867FDE">
        <w:t xml:space="preserve">  </w:t>
      </w:r>
      <w:r w:rsidR="008F6564" w:rsidRPr="00867FDE">
        <w:t xml:space="preserve">  </w:t>
      </w:r>
      <w:r w:rsidRPr="00867FDE">
        <w:t>- IPV6</w:t>
      </w:r>
    </w:p>
    <w:p w:rsidR="00845ECE" w:rsidRPr="00867FDE" w:rsidRDefault="00845ECE" w:rsidP="00845ECE">
      <w:pPr>
        <w:pStyle w:val="PL"/>
      </w:pPr>
      <w:r w:rsidRPr="00867FDE">
        <w:t xml:space="preserve">            - IPV4V6</w:t>
      </w:r>
    </w:p>
    <w:p w:rsidR="006D16A2" w:rsidRPr="00867FDE" w:rsidRDefault="006D16A2" w:rsidP="006D16A2">
      <w:pPr>
        <w:pStyle w:val="PL"/>
        <w:rPr>
          <w:lang w:val="en-US"/>
        </w:rPr>
      </w:pPr>
      <w:r w:rsidRPr="00867FDE">
        <w:t xml:space="preserve">        </w:t>
      </w:r>
      <w:r w:rsidR="00E373FD" w:rsidRPr="00867FDE">
        <w:t xml:space="preserve">  </w:t>
      </w:r>
      <w:r w:rsidR="008F6564" w:rsidRPr="00867FDE">
        <w:t xml:space="preserve">  </w:t>
      </w:r>
      <w:r w:rsidRPr="00867FDE">
        <w:rPr>
          <w:lang w:val="en-US"/>
        </w:rPr>
        <w:t>- UNSTR</w:t>
      </w:r>
      <w:r w:rsidR="00845ECE" w:rsidRPr="00867FDE">
        <w:rPr>
          <w:lang w:val="en-US"/>
        </w:rPr>
        <w:t>UCT</w:t>
      </w:r>
      <w:r w:rsidR="00E026E8" w:rsidRPr="00867FDE">
        <w:rPr>
          <w:lang w:val="en-US"/>
        </w:rPr>
        <w:t>U</w:t>
      </w:r>
      <w:r w:rsidR="00845ECE" w:rsidRPr="00867FDE">
        <w:rPr>
          <w:lang w:val="en-US"/>
        </w:rPr>
        <w:t>RED</w:t>
      </w:r>
    </w:p>
    <w:p w:rsidR="006D16A2" w:rsidRPr="00867FDE" w:rsidRDefault="006D16A2" w:rsidP="006D16A2">
      <w:pPr>
        <w:pStyle w:val="PL"/>
        <w:rPr>
          <w:lang w:val="en-US"/>
        </w:rPr>
      </w:pPr>
      <w:r w:rsidRPr="00867FDE">
        <w:rPr>
          <w:lang w:val="en-US"/>
        </w:rPr>
        <w:t xml:space="preserve">        </w:t>
      </w:r>
      <w:r w:rsidR="00E373FD" w:rsidRPr="00867FDE">
        <w:rPr>
          <w:lang w:val="en-US"/>
        </w:rPr>
        <w:t xml:space="preserve">  </w:t>
      </w:r>
      <w:r w:rsidR="008F6564" w:rsidRPr="00867FDE">
        <w:rPr>
          <w:lang w:val="en-US"/>
        </w:rPr>
        <w:t xml:space="preserve">  </w:t>
      </w:r>
      <w:r w:rsidRPr="00867FDE">
        <w:rPr>
          <w:lang w:val="en-US"/>
        </w:rPr>
        <w:t>- ETHER</w:t>
      </w:r>
      <w:r w:rsidR="00845ECE" w:rsidRPr="00867FDE">
        <w:rPr>
          <w:lang w:val="en-US"/>
        </w:rPr>
        <w:t>NET</w:t>
      </w:r>
    </w:p>
    <w:p w:rsidR="00E373FD" w:rsidRPr="00867FDE" w:rsidRDefault="00E373FD" w:rsidP="00E373FD">
      <w:pPr>
        <w:pStyle w:val="PL"/>
      </w:pPr>
      <w:r w:rsidRPr="00867FDE">
        <w:rPr>
          <w:lang w:val="en-US"/>
        </w:rPr>
        <w:t xml:space="preserve">      </w:t>
      </w:r>
      <w:r w:rsidR="008F6564" w:rsidRPr="00867FDE">
        <w:rPr>
          <w:lang w:val="en-US"/>
        </w:rPr>
        <w:t xml:space="preserve">  </w:t>
      </w:r>
      <w:r w:rsidRPr="00867FDE">
        <w:rPr>
          <w:lang w:val="en-US"/>
        </w:rPr>
        <w:t xml:space="preserve">- </w:t>
      </w:r>
      <w:r w:rsidRPr="00867FDE">
        <w:t>type: string</w:t>
      </w:r>
    </w:p>
    <w:p w:rsidR="005B6842" w:rsidRPr="00867FDE" w:rsidRDefault="005B6842" w:rsidP="005B6842">
      <w:pPr>
        <w:pStyle w:val="PL"/>
        <w:rPr>
          <w:lang w:val="en-US"/>
        </w:rPr>
      </w:pPr>
      <w:r w:rsidRPr="00867FDE">
        <w:rPr>
          <w:lang w:val="en-US"/>
        </w:rPr>
        <w:t xml:space="preserve">    PduSessionTypeRm:</w:t>
      </w:r>
    </w:p>
    <w:p w:rsidR="005B6842" w:rsidRPr="00867FDE" w:rsidRDefault="005B6842" w:rsidP="005B6842">
      <w:pPr>
        <w:pStyle w:val="PL"/>
        <w:rPr>
          <w:lang w:val="en-US"/>
        </w:rPr>
      </w:pPr>
      <w:r w:rsidRPr="00867FDE">
        <w:rPr>
          <w:lang w:val="en-US"/>
        </w:rPr>
        <w:t xml:space="preserve">      anyOf:</w:t>
      </w:r>
    </w:p>
    <w:p w:rsidR="005B6842" w:rsidRPr="00867FDE" w:rsidRDefault="005B6842" w:rsidP="005B6842">
      <w:pPr>
        <w:pStyle w:val="PL"/>
      </w:pPr>
      <w:r w:rsidRPr="00867FDE">
        <w:rPr>
          <w:lang w:val="en-US"/>
        </w:rPr>
        <w:t xml:space="preserve">        - </w:t>
      </w:r>
      <w:r w:rsidRPr="00867FDE">
        <w:t>type: string</w:t>
      </w:r>
    </w:p>
    <w:p w:rsidR="005B6842" w:rsidRPr="00867FDE" w:rsidRDefault="005B6842" w:rsidP="005B6842">
      <w:pPr>
        <w:pStyle w:val="PL"/>
      </w:pPr>
      <w:r w:rsidRPr="00867FDE">
        <w:t xml:space="preserve">          enum:</w:t>
      </w:r>
    </w:p>
    <w:p w:rsidR="005B6842" w:rsidRPr="00867FDE" w:rsidRDefault="005B6842" w:rsidP="005B6842">
      <w:pPr>
        <w:pStyle w:val="PL"/>
      </w:pPr>
      <w:r w:rsidRPr="00867FDE">
        <w:t xml:space="preserve">            - IPV4</w:t>
      </w:r>
    </w:p>
    <w:p w:rsidR="005B6842" w:rsidRPr="00867FDE" w:rsidRDefault="005B6842" w:rsidP="005B6842">
      <w:pPr>
        <w:pStyle w:val="PL"/>
      </w:pPr>
      <w:r w:rsidRPr="00867FDE">
        <w:t xml:space="preserve">            - IPV6</w:t>
      </w:r>
    </w:p>
    <w:p w:rsidR="00845ECE" w:rsidRPr="00867FDE" w:rsidRDefault="00845ECE" w:rsidP="00845ECE">
      <w:pPr>
        <w:pStyle w:val="PL"/>
      </w:pPr>
      <w:r w:rsidRPr="00867FDE">
        <w:t xml:space="preserve">            - IPV4V6</w:t>
      </w:r>
    </w:p>
    <w:p w:rsidR="005B6842" w:rsidRPr="00867FDE" w:rsidRDefault="005B6842" w:rsidP="005B6842">
      <w:pPr>
        <w:pStyle w:val="PL"/>
        <w:rPr>
          <w:lang w:val="en-US"/>
        </w:rPr>
      </w:pPr>
      <w:r w:rsidRPr="00867FDE">
        <w:t xml:space="preserve">            </w:t>
      </w:r>
      <w:r w:rsidRPr="00867FDE">
        <w:rPr>
          <w:lang w:val="en-US"/>
        </w:rPr>
        <w:t>- UNSTR</w:t>
      </w:r>
      <w:r w:rsidR="00845ECE" w:rsidRPr="00867FDE">
        <w:rPr>
          <w:lang w:val="en-US"/>
        </w:rPr>
        <w:t>UCT</w:t>
      </w:r>
      <w:r w:rsidR="00E026E8" w:rsidRPr="00867FDE">
        <w:rPr>
          <w:lang w:val="en-US"/>
        </w:rPr>
        <w:t>U</w:t>
      </w:r>
      <w:r w:rsidR="00845ECE" w:rsidRPr="00867FDE">
        <w:rPr>
          <w:lang w:val="en-US"/>
        </w:rPr>
        <w:t>RED</w:t>
      </w:r>
    </w:p>
    <w:p w:rsidR="005B6842" w:rsidRPr="00867FDE" w:rsidRDefault="005B6842" w:rsidP="005B6842">
      <w:pPr>
        <w:pStyle w:val="PL"/>
        <w:rPr>
          <w:lang w:val="en-US"/>
        </w:rPr>
      </w:pPr>
      <w:r w:rsidRPr="00867FDE">
        <w:rPr>
          <w:lang w:val="en-US"/>
        </w:rPr>
        <w:t xml:space="preserve">            - ETHER</w:t>
      </w:r>
      <w:r w:rsidR="00845ECE" w:rsidRPr="00867FDE">
        <w:rPr>
          <w:lang w:val="en-US"/>
        </w:rPr>
        <w:t>NET</w:t>
      </w:r>
    </w:p>
    <w:p w:rsidR="005B6842" w:rsidRPr="00867FDE" w:rsidRDefault="005B6842" w:rsidP="005B6842">
      <w:pPr>
        <w:pStyle w:val="PL"/>
      </w:pPr>
      <w:r w:rsidRPr="00867FDE">
        <w:rPr>
          <w:lang w:val="en-US"/>
        </w:rPr>
        <w:t xml:space="preserve">        - </w:t>
      </w:r>
      <w:r w:rsidRPr="00867FDE">
        <w:t>type: string</w:t>
      </w:r>
    </w:p>
    <w:p w:rsidR="005B6842" w:rsidRPr="00867FDE" w:rsidRDefault="005B6842" w:rsidP="005B6842">
      <w:pPr>
        <w:pStyle w:val="PL"/>
        <w:rPr>
          <w:lang w:val="en-US"/>
        </w:rPr>
      </w:pPr>
      <w:r w:rsidRPr="00867FDE">
        <w:rPr>
          <w:lang w:val="en-US"/>
        </w:rPr>
        <w:t xml:space="preserve">      nullable: true</w:t>
      </w:r>
    </w:p>
    <w:p w:rsidR="00022B85" w:rsidRPr="00867FDE" w:rsidRDefault="00022B85" w:rsidP="00022B85">
      <w:pPr>
        <w:pStyle w:val="PL"/>
        <w:rPr>
          <w:lang w:val="en-US"/>
        </w:rPr>
      </w:pPr>
      <w:r w:rsidRPr="00867FDE">
        <w:rPr>
          <w:lang w:val="en-US"/>
        </w:rPr>
        <w:t xml:space="preserve">    UpIntegrity:</w:t>
      </w:r>
    </w:p>
    <w:p w:rsidR="00022B85" w:rsidRPr="00867FDE" w:rsidRDefault="00022B85" w:rsidP="00022B85">
      <w:pPr>
        <w:pStyle w:val="PL"/>
        <w:rPr>
          <w:lang w:val="en-US"/>
        </w:rPr>
      </w:pPr>
      <w:r w:rsidRPr="00867FDE">
        <w:rPr>
          <w:lang w:val="en-US"/>
        </w:rPr>
        <w:t xml:space="preserve">      anyOf:</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enum:</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REQUIRED</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PREFERRED</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NOT_NEEDED</w:t>
      </w:r>
    </w:p>
    <w:p w:rsidR="00E373FD" w:rsidRPr="00867FDE" w:rsidRDefault="00E373FD" w:rsidP="00E373FD">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1E60C7" w:rsidRPr="00867FDE" w:rsidRDefault="001E60C7" w:rsidP="001E60C7">
      <w:pPr>
        <w:pStyle w:val="PL"/>
        <w:rPr>
          <w:lang w:val="en-US"/>
        </w:rPr>
      </w:pPr>
      <w:r w:rsidRPr="00867FDE">
        <w:rPr>
          <w:lang w:val="en-US"/>
        </w:rPr>
        <w:t xml:space="preserve">    UpIntegrityRm:</w:t>
      </w:r>
    </w:p>
    <w:p w:rsidR="001E60C7" w:rsidRPr="00867FDE" w:rsidRDefault="001E60C7" w:rsidP="001E60C7">
      <w:pPr>
        <w:pStyle w:val="PL"/>
        <w:rPr>
          <w:lang w:val="en-US"/>
        </w:rPr>
      </w:pPr>
      <w:r w:rsidRPr="00867FDE">
        <w:rPr>
          <w:lang w:val="en-US"/>
        </w:rPr>
        <w:t xml:space="preserve">      anyOf:</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enum:</w:t>
      </w:r>
    </w:p>
    <w:p w:rsidR="001E60C7" w:rsidRPr="00867FDE" w:rsidRDefault="001E60C7" w:rsidP="001E60C7">
      <w:pPr>
        <w:pStyle w:val="PL"/>
        <w:rPr>
          <w:lang w:val="en-US"/>
        </w:rPr>
      </w:pPr>
      <w:r w:rsidRPr="00867FDE">
        <w:rPr>
          <w:lang w:val="en-US"/>
        </w:rPr>
        <w:t xml:space="preserve">            - REQUIRED</w:t>
      </w:r>
    </w:p>
    <w:p w:rsidR="001E60C7" w:rsidRPr="00867FDE" w:rsidRDefault="001E60C7" w:rsidP="001E60C7">
      <w:pPr>
        <w:pStyle w:val="PL"/>
        <w:rPr>
          <w:lang w:val="en-US"/>
        </w:rPr>
      </w:pPr>
      <w:r w:rsidRPr="00867FDE">
        <w:rPr>
          <w:lang w:val="en-US"/>
        </w:rPr>
        <w:t xml:space="preserve">            - PREFERRED</w:t>
      </w:r>
    </w:p>
    <w:p w:rsidR="001E60C7" w:rsidRPr="00867FDE" w:rsidRDefault="001E60C7" w:rsidP="001E60C7">
      <w:pPr>
        <w:pStyle w:val="PL"/>
        <w:rPr>
          <w:lang w:val="en-US"/>
        </w:rPr>
      </w:pPr>
      <w:r w:rsidRPr="00867FDE">
        <w:rPr>
          <w:lang w:val="en-US"/>
        </w:rPr>
        <w:t xml:space="preserve">            - NOT_NEEDED</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lastRenderedPageBreak/>
        <w:t xml:space="preserve">      nullable: true</w:t>
      </w:r>
    </w:p>
    <w:p w:rsidR="00022B85" w:rsidRPr="00867FDE" w:rsidRDefault="00022B85" w:rsidP="00022B85">
      <w:pPr>
        <w:pStyle w:val="PL"/>
        <w:rPr>
          <w:lang w:val="en-US"/>
        </w:rPr>
      </w:pPr>
      <w:r w:rsidRPr="00867FDE">
        <w:rPr>
          <w:lang w:val="en-US"/>
        </w:rPr>
        <w:t xml:space="preserve">    UpConfidentiality:</w:t>
      </w:r>
    </w:p>
    <w:p w:rsidR="00022B85" w:rsidRPr="00867FDE" w:rsidRDefault="00022B85" w:rsidP="00022B85">
      <w:pPr>
        <w:pStyle w:val="PL"/>
        <w:rPr>
          <w:lang w:val="en-US"/>
        </w:rPr>
      </w:pPr>
      <w:r w:rsidRPr="00867FDE">
        <w:rPr>
          <w:lang w:val="en-US"/>
        </w:rPr>
        <w:t xml:space="preserve">      anyOf:</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enum:</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REQUIRED</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PREFERRED</w:t>
      </w:r>
    </w:p>
    <w:p w:rsidR="00022B85" w:rsidRPr="00867FDE" w:rsidRDefault="00022B85" w:rsidP="00022B85">
      <w:pPr>
        <w:pStyle w:val="PL"/>
        <w:rPr>
          <w:lang w:val="en-US"/>
        </w:rPr>
      </w:pPr>
      <w:r w:rsidRPr="00867FDE">
        <w:rPr>
          <w:lang w:val="en-US"/>
        </w:rPr>
        <w:t xml:space="preserve">          </w:t>
      </w:r>
      <w:r w:rsidR="008F6564" w:rsidRPr="00867FDE">
        <w:rPr>
          <w:lang w:val="en-US"/>
        </w:rPr>
        <w:t xml:space="preserve">  </w:t>
      </w:r>
      <w:r w:rsidRPr="00867FDE">
        <w:rPr>
          <w:lang w:val="en-US"/>
        </w:rPr>
        <w:t>- NOT_NEEDED</w:t>
      </w:r>
    </w:p>
    <w:p w:rsidR="00E373FD" w:rsidRPr="00867FDE" w:rsidRDefault="00E373FD" w:rsidP="00E373FD">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1E60C7" w:rsidRPr="00867FDE" w:rsidRDefault="001E60C7" w:rsidP="001E60C7">
      <w:pPr>
        <w:pStyle w:val="PL"/>
        <w:rPr>
          <w:lang w:val="en-US"/>
        </w:rPr>
      </w:pPr>
      <w:r w:rsidRPr="00867FDE">
        <w:rPr>
          <w:lang w:val="en-US"/>
        </w:rPr>
        <w:t xml:space="preserve">    UpConfidentialityRm:</w:t>
      </w:r>
    </w:p>
    <w:p w:rsidR="001E60C7" w:rsidRPr="00867FDE" w:rsidRDefault="001E60C7" w:rsidP="001E60C7">
      <w:pPr>
        <w:pStyle w:val="PL"/>
        <w:rPr>
          <w:lang w:val="en-US"/>
        </w:rPr>
      </w:pPr>
      <w:r w:rsidRPr="00867FDE">
        <w:rPr>
          <w:lang w:val="en-US"/>
        </w:rPr>
        <w:t xml:space="preserve">      anyOf:</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enum:</w:t>
      </w:r>
    </w:p>
    <w:p w:rsidR="001E60C7" w:rsidRPr="00867FDE" w:rsidRDefault="001E60C7" w:rsidP="001E60C7">
      <w:pPr>
        <w:pStyle w:val="PL"/>
        <w:rPr>
          <w:lang w:val="en-US"/>
        </w:rPr>
      </w:pPr>
      <w:r w:rsidRPr="00867FDE">
        <w:rPr>
          <w:lang w:val="en-US"/>
        </w:rPr>
        <w:t xml:space="preserve">            - REQUIRED</w:t>
      </w:r>
    </w:p>
    <w:p w:rsidR="001E60C7" w:rsidRPr="00867FDE" w:rsidRDefault="001E60C7" w:rsidP="001E60C7">
      <w:pPr>
        <w:pStyle w:val="PL"/>
        <w:rPr>
          <w:lang w:val="en-US"/>
        </w:rPr>
      </w:pPr>
      <w:r w:rsidRPr="00867FDE">
        <w:rPr>
          <w:lang w:val="en-US"/>
        </w:rPr>
        <w:t xml:space="preserve">            - PREFERRED</w:t>
      </w:r>
    </w:p>
    <w:p w:rsidR="001E60C7" w:rsidRPr="00867FDE" w:rsidRDefault="001E60C7" w:rsidP="001E60C7">
      <w:pPr>
        <w:pStyle w:val="PL"/>
        <w:rPr>
          <w:lang w:val="en-US"/>
        </w:rPr>
      </w:pPr>
      <w:r w:rsidRPr="00867FDE">
        <w:rPr>
          <w:lang w:val="en-US"/>
        </w:rPr>
        <w:t xml:space="preserve">            - NOT_NEEDED</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nullable: true</w:t>
      </w:r>
    </w:p>
    <w:p w:rsidR="00B8526F" w:rsidRPr="00867FDE" w:rsidRDefault="00B8526F" w:rsidP="00B8526F">
      <w:pPr>
        <w:pStyle w:val="PL"/>
      </w:pPr>
      <w:r w:rsidRPr="00867FDE">
        <w:t xml:space="preserve">    SscMode:</w:t>
      </w:r>
    </w:p>
    <w:p w:rsidR="00B8526F" w:rsidRPr="00867FDE" w:rsidRDefault="00B8526F" w:rsidP="00B8526F">
      <w:pPr>
        <w:pStyle w:val="PL"/>
      </w:pPr>
      <w:r w:rsidRPr="00867FDE">
        <w:t xml:space="preserve">      anyOf:</w:t>
      </w:r>
    </w:p>
    <w:p w:rsidR="00B8526F" w:rsidRPr="00867FDE" w:rsidRDefault="00B8526F" w:rsidP="00B8526F">
      <w:pPr>
        <w:pStyle w:val="PL"/>
      </w:pPr>
      <w:r w:rsidRPr="00867FDE">
        <w:t xml:space="preserve">      </w:t>
      </w:r>
      <w:r w:rsidR="008F6564" w:rsidRPr="00867FDE">
        <w:t xml:space="preserve">  </w:t>
      </w:r>
      <w:r w:rsidRPr="00867FDE">
        <w:t>- type: string</w:t>
      </w:r>
    </w:p>
    <w:p w:rsidR="00B8526F" w:rsidRPr="00867FDE" w:rsidRDefault="00B8526F" w:rsidP="00B8526F">
      <w:pPr>
        <w:pStyle w:val="PL"/>
      </w:pPr>
      <w:r w:rsidRPr="00867FDE">
        <w:t xml:space="preserve">        </w:t>
      </w:r>
      <w:r w:rsidR="008F6564" w:rsidRPr="00867FDE">
        <w:t xml:space="preserve">  </w:t>
      </w:r>
      <w:r w:rsidRPr="00867FDE">
        <w:t>enum:</w:t>
      </w:r>
    </w:p>
    <w:p w:rsidR="00B8526F" w:rsidRPr="00867FDE" w:rsidRDefault="00B8526F" w:rsidP="00B8526F">
      <w:pPr>
        <w:pStyle w:val="PL"/>
      </w:pPr>
      <w:r w:rsidRPr="00867FDE">
        <w:t xml:space="preserve">          </w:t>
      </w:r>
      <w:r w:rsidR="008F6564" w:rsidRPr="00867FDE">
        <w:t xml:space="preserve">  </w:t>
      </w:r>
      <w:r w:rsidRPr="00867FDE">
        <w:t>- SSC_MODE_1</w:t>
      </w:r>
    </w:p>
    <w:p w:rsidR="00B8526F" w:rsidRPr="00867FDE" w:rsidRDefault="00B8526F" w:rsidP="00B8526F">
      <w:pPr>
        <w:pStyle w:val="PL"/>
      </w:pPr>
      <w:r w:rsidRPr="00867FDE">
        <w:t xml:space="preserve">          </w:t>
      </w:r>
      <w:r w:rsidR="008F6564" w:rsidRPr="00867FDE">
        <w:t xml:space="preserve">  </w:t>
      </w:r>
      <w:r w:rsidRPr="00867FDE">
        <w:t>- SSC_MODE_2</w:t>
      </w:r>
    </w:p>
    <w:p w:rsidR="00B8526F" w:rsidRPr="00867FDE" w:rsidRDefault="00B8526F" w:rsidP="00B8526F">
      <w:pPr>
        <w:pStyle w:val="PL"/>
      </w:pPr>
      <w:r w:rsidRPr="00867FDE">
        <w:t xml:space="preserve">          </w:t>
      </w:r>
      <w:r w:rsidR="008F6564" w:rsidRPr="00867FDE">
        <w:t xml:space="preserve">  </w:t>
      </w:r>
      <w:r w:rsidRPr="00867FDE">
        <w:t>- SSC_MODE_3</w:t>
      </w:r>
    </w:p>
    <w:p w:rsidR="00B8526F" w:rsidRPr="00867FDE" w:rsidRDefault="00B8526F" w:rsidP="00B8526F">
      <w:pPr>
        <w:pStyle w:val="PL"/>
      </w:pPr>
      <w:r w:rsidRPr="00867FDE">
        <w:t xml:space="preserve">      </w:t>
      </w:r>
      <w:r w:rsidR="00FC3E2D" w:rsidRPr="00867FDE">
        <w:t xml:space="preserve">  </w:t>
      </w:r>
      <w:r w:rsidRPr="00867FDE">
        <w:t>- type: string</w:t>
      </w:r>
    </w:p>
    <w:p w:rsidR="001E60C7" w:rsidRPr="00867FDE" w:rsidRDefault="001E60C7" w:rsidP="001E60C7">
      <w:pPr>
        <w:pStyle w:val="PL"/>
      </w:pPr>
      <w:r w:rsidRPr="00867FDE">
        <w:t xml:space="preserve">    SscModeRm:</w:t>
      </w:r>
    </w:p>
    <w:p w:rsidR="001E60C7" w:rsidRPr="00867FDE" w:rsidRDefault="001E60C7" w:rsidP="001E60C7">
      <w:pPr>
        <w:pStyle w:val="PL"/>
      </w:pPr>
      <w:r w:rsidRPr="00867FDE">
        <w:t xml:space="preserve">      anyOf:</w:t>
      </w:r>
    </w:p>
    <w:p w:rsidR="001E60C7" w:rsidRPr="00867FDE" w:rsidRDefault="001E60C7" w:rsidP="001E60C7">
      <w:pPr>
        <w:pStyle w:val="PL"/>
      </w:pPr>
      <w:r w:rsidRPr="00867FDE">
        <w:t xml:space="preserve">        - type: string</w:t>
      </w:r>
    </w:p>
    <w:p w:rsidR="001E60C7" w:rsidRPr="00867FDE" w:rsidRDefault="001E60C7" w:rsidP="001E60C7">
      <w:pPr>
        <w:pStyle w:val="PL"/>
      </w:pPr>
      <w:r w:rsidRPr="00867FDE">
        <w:t xml:space="preserve">          enum:</w:t>
      </w:r>
    </w:p>
    <w:p w:rsidR="001E60C7" w:rsidRPr="00867FDE" w:rsidRDefault="001E60C7" w:rsidP="001E60C7">
      <w:pPr>
        <w:pStyle w:val="PL"/>
      </w:pPr>
      <w:r w:rsidRPr="00867FDE">
        <w:t xml:space="preserve">            - SSC_MODE_1</w:t>
      </w:r>
    </w:p>
    <w:p w:rsidR="001E60C7" w:rsidRPr="00867FDE" w:rsidRDefault="001E60C7" w:rsidP="001E60C7">
      <w:pPr>
        <w:pStyle w:val="PL"/>
      </w:pPr>
      <w:r w:rsidRPr="00867FDE">
        <w:t xml:space="preserve">            - SSC_MODE_2</w:t>
      </w:r>
    </w:p>
    <w:p w:rsidR="001E60C7" w:rsidRPr="00867FDE" w:rsidRDefault="001E60C7" w:rsidP="001E60C7">
      <w:pPr>
        <w:pStyle w:val="PL"/>
      </w:pPr>
      <w:r w:rsidRPr="00867FDE">
        <w:t xml:space="preserve">            - SSC_MODE_3</w:t>
      </w:r>
    </w:p>
    <w:p w:rsidR="001E60C7" w:rsidRPr="00867FDE" w:rsidRDefault="001E60C7" w:rsidP="001E60C7">
      <w:pPr>
        <w:pStyle w:val="PL"/>
      </w:pPr>
      <w:r w:rsidRPr="00867FDE">
        <w:t xml:space="preserve">        - type: string</w:t>
      </w:r>
    </w:p>
    <w:p w:rsidR="001E60C7" w:rsidRPr="00867FDE" w:rsidRDefault="001E60C7" w:rsidP="001E60C7">
      <w:pPr>
        <w:pStyle w:val="PL"/>
        <w:rPr>
          <w:lang w:val="en-US"/>
        </w:rPr>
      </w:pPr>
      <w:r w:rsidRPr="00867FDE">
        <w:rPr>
          <w:lang w:val="en-US"/>
        </w:rPr>
        <w:t xml:space="preserve">      nullable: true</w:t>
      </w:r>
    </w:p>
    <w:p w:rsidR="009E1E68" w:rsidRPr="00867FDE" w:rsidRDefault="009E1E68" w:rsidP="009E1E68">
      <w:pPr>
        <w:pStyle w:val="PL"/>
      </w:pPr>
      <w:r w:rsidRPr="00867FDE">
        <w:t xml:space="preserve">    DnaiChangeType:</w:t>
      </w:r>
    </w:p>
    <w:p w:rsidR="009E1E68" w:rsidRPr="00867FDE" w:rsidRDefault="009E1E68" w:rsidP="009E1E68">
      <w:pPr>
        <w:pStyle w:val="PL"/>
      </w:pPr>
      <w:r w:rsidRPr="00867FDE">
        <w:t xml:space="preserve">      anyOf:</w:t>
      </w:r>
    </w:p>
    <w:p w:rsidR="009E1E68" w:rsidRPr="00867FDE" w:rsidRDefault="009E1E68" w:rsidP="009E1E68">
      <w:pPr>
        <w:pStyle w:val="PL"/>
      </w:pPr>
      <w:r w:rsidRPr="00867FDE">
        <w:t xml:space="preserve">      - type: string</w:t>
      </w:r>
    </w:p>
    <w:p w:rsidR="009E1E68" w:rsidRPr="00867FDE" w:rsidRDefault="009E1E68" w:rsidP="009E1E68">
      <w:pPr>
        <w:pStyle w:val="PL"/>
      </w:pPr>
      <w:r w:rsidRPr="00867FDE">
        <w:t xml:space="preserve">        enum:</w:t>
      </w:r>
    </w:p>
    <w:p w:rsidR="009E1E68" w:rsidRPr="00867FDE" w:rsidRDefault="009E1E68" w:rsidP="009E1E68">
      <w:pPr>
        <w:pStyle w:val="PL"/>
      </w:pPr>
      <w:r w:rsidRPr="00867FDE">
        <w:t xml:space="preserve">          - EARLY</w:t>
      </w:r>
    </w:p>
    <w:p w:rsidR="009E1E68" w:rsidRPr="00867FDE" w:rsidRDefault="009E1E68" w:rsidP="009E1E68">
      <w:pPr>
        <w:pStyle w:val="PL"/>
      </w:pPr>
      <w:r w:rsidRPr="00867FDE">
        <w:t xml:space="preserve">          - EARLY_LATE</w:t>
      </w:r>
    </w:p>
    <w:p w:rsidR="009E1E68" w:rsidRPr="00867FDE" w:rsidRDefault="009E1E68" w:rsidP="009E1E68">
      <w:pPr>
        <w:pStyle w:val="PL"/>
      </w:pPr>
      <w:r w:rsidRPr="00867FDE">
        <w:t xml:space="preserve">          - LATE</w:t>
      </w:r>
    </w:p>
    <w:p w:rsidR="009E1E68" w:rsidRPr="00867FDE" w:rsidRDefault="009E1E68" w:rsidP="009E1E68">
      <w:pPr>
        <w:pStyle w:val="PL"/>
      </w:pPr>
      <w:r w:rsidRPr="00867FDE">
        <w:t xml:space="preserve">      - type: string</w:t>
      </w:r>
    </w:p>
    <w:p w:rsidR="009E1E68" w:rsidRPr="00867FDE" w:rsidRDefault="009E1E68" w:rsidP="009E1E68">
      <w:pPr>
        <w:pStyle w:val="PL"/>
      </w:pPr>
      <w:r w:rsidRPr="00867FDE">
        <w:t xml:space="preserve">        description: &gt;</w:t>
      </w:r>
    </w:p>
    <w:p w:rsidR="009E1E68" w:rsidRPr="00867FDE" w:rsidRDefault="009E1E68" w:rsidP="009E1E68">
      <w:pPr>
        <w:pStyle w:val="PL"/>
      </w:pPr>
      <w:r w:rsidRPr="00867FDE">
        <w:t xml:space="preserve">          This string provides forward-compatibility with future</w:t>
      </w:r>
    </w:p>
    <w:p w:rsidR="009E1E68" w:rsidRPr="00867FDE" w:rsidRDefault="009E1E68" w:rsidP="009E1E68">
      <w:pPr>
        <w:pStyle w:val="PL"/>
      </w:pPr>
      <w:r w:rsidRPr="00867FDE">
        <w:t xml:space="preserve">          extensions to the enumeration but is not used to encode</w:t>
      </w:r>
    </w:p>
    <w:p w:rsidR="009E1E68" w:rsidRPr="00867FDE" w:rsidRDefault="009E1E68" w:rsidP="009E1E68">
      <w:pPr>
        <w:pStyle w:val="PL"/>
      </w:pPr>
      <w:r w:rsidRPr="00867FDE">
        <w:t xml:space="preserve">          content defined in the present version of this API.</w:t>
      </w:r>
    </w:p>
    <w:p w:rsidR="009E1E68" w:rsidRPr="00867FDE" w:rsidRDefault="009E1E68" w:rsidP="009E1E68">
      <w:pPr>
        <w:pStyle w:val="PL"/>
      </w:pPr>
      <w:r w:rsidRPr="00867FDE">
        <w:t xml:space="preserve">      description: &gt;</w:t>
      </w:r>
    </w:p>
    <w:p w:rsidR="009E1E68" w:rsidRPr="00867FDE" w:rsidRDefault="009E1E68" w:rsidP="009E1E68">
      <w:pPr>
        <w:pStyle w:val="PL"/>
      </w:pPr>
      <w:r w:rsidRPr="00867FDE">
        <w:t xml:space="preserve">        Possible values are</w:t>
      </w:r>
    </w:p>
    <w:p w:rsidR="009E1E68" w:rsidRPr="00867FDE" w:rsidRDefault="009E1E68" w:rsidP="009E1E68">
      <w:pPr>
        <w:pStyle w:val="PL"/>
      </w:pPr>
      <w:r w:rsidRPr="00867FDE">
        <w:t xml:space="preserve">        - EARLY: Early notification of UP path reconfiguration.</w:t>
      </w:r>
    </w:p>
    <w:p w:rsidR="009E1E68" w:rsidRPr="00867FDE" w:rsidRDefault="009E1E68" w:rsidP="009E1E68">
      <w:pPr>
        <w:pStyle w:val="PL"/>
      </w:pPr>
      <w:r w:rsidRPr="00867FDE">
        <w:t xml:space="preserve">        - EARLY_LATE: Early and late notification of UP path reconfiguration. This value shall only be present in the subscription to the DNAI change event.</w:t>
      </w:r>
    </w:p>
    <w:p w:rsidR="009E1E68" w:rsidRPr="00867FDE" w:rsidRDefault="009E1E68" w:rsidP="009E1E68">
      <w:pPr>
        <w:pStyle w:val="PL"/>
      </w:pPr>
      <w:r w:rsidRPr="00867FDE">
        <w:t xml:space="preserve">        - LATE: Late notification of UP path reconfiguration.</w:t>
      </w:r>
    </w:p>
    <w:p w:rsidR="001E60C7" w:rsidRPr="00867FDE" w:rsidRDefault="001E60C7" w:rsidP="001E60C7">
      <w:pPr>
        <w:pStyle w:val="PL"/>
      </w:pPr>
      <w:r w:rsidRPr="00867FDE">
        <w:t xml:space="preserve">    DnaiChangeTypeRm:</w:t>
      </w:r>
    </w:p>
    <w:p w:rsidR="001E60C7" w:rsidRPr="00867FDE" w:rsidRDefault="001E60C7" w:rsidP="001E60C7">
      <w:pPr>
        <w:pStyle w:val="PL"/>
      </w:pPr>
      <w:r w:rsidRPr="00867FDE">
        <w:t xml:space="preserve">      anyOf:</w:t>
      </w:r>
    </w:p>
    <w:p w:rsidR="001E60C7" w:rsidRPr="00867FDE" w:rsidRDefault="001E60C7" w:rsidP="001E60C7">
      <w:pPr>
        <w:pStyle w:val="PL"/>
      </w:pPr>
      <w:r w:rsidRPr="00867FDE">
        <w:t xml:space="preserve">        - type: string</w:t>
      </w:r>
    </w:p>
    <w:p w:rsidR="001E60C7" w:rsidRPr="00867FDE" w:rsidRDefault="001E60C7" w:rsidP="001E60C7">
      <w:pPr>
        <w:pStyle w:val="PL"/>
      </w:pPr>
      <w:r w:rsidRPr="00867FDE">
        <w:t xml:space="preserve">          enum:</w:t>
      </w:r>
    </w:p>
    <w:p w:rsidR="001E60C7" w:rsidRPr="00867FDE" w:rsidRDefault="001E60C7" w:rsidP="001E60C7">
      <w:pPr>
        <w:pStyle w:val="PL"/>
      </w:pPr>
      <w:r w:rsidRPr="00867FDE">
        <w:t xml:space="preserve">            - EARLY</w:t>
      </w:r>
    </w:p>
    <w:p w:rsidR="001E60C7" w:rsidRPr="00867FDE" w:rsidRDefault="001E60C7" w:rsidP="001E60C7">
      <w:pPr>
        <w:pStyle w:val="PL"/>
      </w:pPr>
      <w:r w:rsidRPr="00867FDE">
        <w:t xml:space="preserve">            - EARLY_LATE</w:t>
      </w:r>
    </w:p>
    <w:p w:rsidR="001E60C7" w:rsidRPr="00867FDE" w:rsidRDefault="001E60C7" w:rsidP="001E60C7">
      <w:pPr>
        <w:pStyle w:val="PL"/>
      </w:pPr>
      <w:r w:rsidRPr="00867FDE">
        <w:t xml:space="preserve">            - LATE</w:t>
      </w:r>
    </w:p>
    <w:p w:rsidR="001E60C7" w:rsidRPr="00867FDE" w:rsidRDefault="001E60C7" w:rsidP="001E60C7">
      <w:pPr>
        <w:pStyle w:val="PL"/>
      </w:pPr>
      <w:r w:rsidRPr="00867FDE">
        <w:t xml:space="preserve">        - type: string</w:t>
      </w:r>
    </w:p>
    <w:p w:rsidR="001E60C7" w:rsidRPr="00867FDE" w:rsidRDefault="001E60C7" w:rsidP="001E60C7">
      <w:pPr>
        <w:pStyle w:val="PL"/>
        <w:rPr>
          <w:lang w:val="en-US"/>
        </w:rPr>
      </w:pPr>
      <w:r w:rsidRPr="00867FDE">
        <w:rPr>
          <w:lang w:val="en-US"/>
        </w:rPr>
        <w:t xml:space="preserve">      nullable: true</w:t>
      </w:r>
    </w:p>
    <w:p w:rsidR="006A100E" w:rsidRPr="00867FDE" w:rsidRDefault="006A100E" w:rsidP="006A100E">
      <w:pPr>
        <w:pStyle w:val="PL"/>
      </w:pPr>
      <w:r w:rsidRPr="00867FDE">
        <w:t xml:space="preserve">    RestrictionType:</w:t>
      </w:r>
    </w:p>
    <w:p w:rsidR="006A100E" w:rsidRPr="00867FDE" w:rsidRDefault="006A100E" w:rsidP="006A100E">
      <w:pPr>
        <w:pStyle w:val="PL"/>
      </w:pPr>
      <w:r w:rsidRPr="00867FDE">
        <w:t xml:space="preserve">      anyOf:</w:t>
      </w:r>
    </w:p>
    <w:p w:rsidR="006A100E" w:rsidRPr="00867FDE" w:rsidRDefault="006A100E" w:rsidP="006A100E">
      <w:pPr>
        <w:pStyle w:val="PL"/>
      </w:pPr>
      <w:r w:rsidRPr="00867FDE">
        <w:t xml:space="preserve">        - type: string</w:t>
      </w:r>
    </w:p>
    <w:p w:rsidR="006A100E" w:rsidRPr="00867FDE" w:rsidRDefault="006A100E" w:rsidP="006A100E">
      <w:pPr>
        <w:pStyle w:val="PL"/>
      </w:pPr>
      <w:r w:rsidRPr="00867FDE">
        <w:t xml:space="preserve">          enum:</w:t>
      </w:r>
    </w:p>
    <w:p w:rsidR="006A100E" w:rsidRPr="00867FDE" w:rsidRDefault="006A100E" w:rsidP="006A100E">
      <w:pPr>
        <w:pStyle w:val="PL"/>
      </w:pPr>
      <w:r w:rsidRPr="00867FDE">
        <w:t xml:space="preserve">            - ALLOWED_AREAS</w:t>
      </w:r>
    </w:p>
    <w:p w:rsidR="006A100E" w:rsidRPr="00867FDE" w:rsidRDefault="006A100E" w:rsidP="006A100E">
      <w:pPr>
        <w:pStyle w:val="PL"/>
      </w:pPr>
      <w:r w:rsidRPr="00867FDE">
        <w:t xml:space="preserve">            - NOT_ALLOWED_AREAS</w:t>
      </w:r>
    </w:p>
    <w:p w:rsidR="006A100E" w:rsidRPr="00867FDE" w:rsidRDefault="006A100E" w:rsidP="006A100E">
      <w:pPr>
        <w:pStyle w:val="PL"/>
      </w:pPr>
      <w:r w:rsidRPr="00867FDE">
        <w:t xml:space="preserve">        - type: string</w:t>
      </w:r>
    </w:p>
    <w:p w:rsidR="001E60C7" w:rsidRPr="00867FDE" w:rsidRDefault="001E60C7" w:rsidP="001E60C7">
      <w:pPr>
        <w:pStyle w:val="PL"/>
      </w:pPr>
      <w:r w:rsidRPr="00867FDE">
        <w:t xml:space="preserve">    RestrictionTypeRm:</w:t>
      </w:r>
    </w:p>
    <w:p w:rsidR="001E60C7" w:rsidRPr="00867FDE" w:rsidRDefault="001E60C7" w:rsidP="001E60C7">
      <w:pPr>
        <w:pStyle w:val="PL"/>
      </w:pPr>
      <w:r w:rsidRPr="00867FDE">
        <w:t xml:space="preserve">      anyOf:</w:t>
      </w:r>
    </w:p>
    <w:p w:rsidR="001E60C7" w:rsidRPr="00867FDE" w:rsidRDefault="001E60C7" w:rsidP="001E60C7">
      <w:pPr>
        <w:pStyle w:val="PL"/>
      </w:pPr>
      <w:r w:rsidRPr="00867FDE">
        <w:t xml:space="preserve">        - type: string</w:t>
      </w:r>
    </w:p>
    <w:p w:rsidR="001E60C7" w:rsidRPr="00867FDE" w:rsidRDefault="001E60C7" w:rsidP="001E60C7">
      <w:pPr>
        <w:pStyle w:val="PL"/>
      </w:pPr>
      <w:r w:rsidRPr="00867FDE">
        <w:t xml:space="preserve">          enum:</w:t>
      </w:r>
    </w:p>
    <w:p w:rsidR="001E60C7" w:rsidRPr="00867FDE" w:rsidRDefault="001E60C7" w:rsidP="001E60C7">
      <w:pPr>
        <w:pStyle w:val="PL"/>
      </w:pPr>
      <w:r w:rsidRPr="00867FDE">
        <w:t xml:space="preserve">            - ALLOWED_AREAS</w:t>
      </w:r>
    </w:p>
    <w:p w:rsidR="001E60C7" w:rsidRPr="00867FDE" w:rsidRDefault="001E60C7" w:rsidP="001E60C7">
      <w:pPr>
        <w:pStyle w:val="PL"/>
      </w:pPr>
      <w:r w:rsidRPr="00867FDE">
        <w:t xml:space="preserve">            - NOT_ALLOWED_AREAS</w:t>
      </w:r>
    </w:p>
    <w:p w:rsidR="001E60C7" w:rsidRPr="00867FDE" w:rsidRDefault="001E60C7" w:rsidP="001E60C7">
      <w:pPr>
        <w:pStyle w:val="PL"/>
      </w:pPr>
      <w:r w:rsidRPr="00867FDE">
        <w:t xml:space="preserve">        - type: string</w:t>
      </w:r>
    </w:p>
    <w:p w:rsidR="001E60C7" w:rsidRPr="00867FDE" w:rsidRDefault="001E60C7" w:rsidP="001E60C7">
      <w:pPr>
        <w:pStyle w:val="PL"/>
        <w:rPr>
          <w:lang w:val="en-US"/>
        </w:rPr>
      </w:pPr>
      <w:r w:rsidRPr="00867FDE">
        <w:rPr>
          <w:lang w:val="en-US"/>
        </w:rPr>
        <w:t xml:space="preserve">      nullable: true</w:t>
      </w:r>
    </w:p>
    <w:p w:rsidR="006A100E" w:rsidRPr="00867FDE" w:rsidRDefault="006A100E" w:rsidP="006A100E">
      <w:pPr>
        <w:pStyle w:val="PL"/>
        <w:rPr>
          <w:lang w:val="en-US"/>
        </w:rPr>
      </w:pPr>
      <w:r w:rsidRPr="00867FDE">
        <w:rPr>
          <w:lang w:val="en-US"/>
        </w:rPr>
        <w:t xml:space="preserve">    CoreNetworkType:</w:t>
      </w:r>
    </w:p>
    <w:p w:rsidR="006A100E" w:rsidRPr="00867FDE" w:rsidRDefault="006A100E" w:rsidP="006A100E">
      <w:pPr>
        <w:pStyle w:val="PL"/>
        <w:rPr>
          <w:lang w:val="en-US"/>
        </w:rPr>
      </w:pPr>
      <w:r w:rsidRPr="00867FDE">
        <w:rPr>
          <w:lang w:val="en-US"/>
        </w:rPr>
        <w:lastRenderedPageBreak/>
        <w:t xml:space="preserve">      anyOf:</w:t>
      </w:r>
    </w:p>
    <w:p w:rsidR="006A100E" w:rsidRPr="00867FDE" w:rsidRDefault="006A100E" w:rsidP="006A100E">
      <w:pPr>
        <w:pStyle w:val="PL"/>
        <w:rPr>
          <w:lang w:val="en-US"/>
        </w:rPr>
      </w:pPr>
      <w:r w:rsidRPr="00867FDE">
        <w:rPr>
          <w:lang w:val="en-US"/>
        </w:rPr>
        <w:t xml:space="preserve">        - type: string</w:t>
      </w:r>
    </w:p>
    <w:p w:rsidR="006A100E" w:rsidRPr="00867FDE" w:rsidRDefault="006A100E" w:rsidP="006A100E">
      <w:pPr>
        <w:pStyle w:val="PL"/>
        <w:rPr>
          <w:lang w:val="en-US"/>
        </w:rPr>
      </w:pPr>
      <w:r w:rsidRPr="00867FDE">
        <w:rPr>
          <w:lang w:val="en-US"/>
        </w:rPr>
        <w:t xml:space="preserve">          enum:</w:t>
      </w:r>
    </w:p>
    <w:p w:rsidR="006A100E" w:rsidRPr="00867FDE" w:rsidRDefault="006A100E" w:rsidP="006A100E">
      <w:pPr>
        <w:pStyle w:val="PL"/>
        <w:rPr>
          <w:lang w:val="en-US"/>
        </w:rPr>
      </w:pPr>
      <w:r w:rsidRPr="00867FDE">
        <w:rPr>
          <w:lang w:val="en-US"/>
        </w:rPr>
        <w:t xml:space="preserve">            - 5GC</w:t>
      </w:r>
    </w:p>
    <w:p w:rsidR="006A100E" w:rsidRPr="00867FDE" w:rsidRDefault="006A100E" w:rsidP="006A100E">
      <w:pPr>
        <w:pStyle w:val="PL"/>
        <w:rPr>
          <w:lang w:val="en-US"/>
        </w:rPr>
      </w:pPr>
      <w:r w:rsidRPr="00867FDE">
        <w:rPr>
          <w:lang w:val="en-US"/>
        </w:rPr>
        <w:t xml:space="preserve">            - EPC</w:t>
      </w:r>
    </w:p>
    <w:p w:rsidR="006A100E" w:rsidRPr="00867FDE" w:rsidRDefault="006A100E" w:rsidP="006A100E">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CoreNetworkTypeRm:</w:t>
      </w:r>
    </w:p>
    <w:p w:rsidR="001E60C7" w:rsidRPr="00867FDE" w:rsidRDefault="001E60C7" w:rsidP="001E60C7">
      <w:pPr>
        <w:pStyle w:val="PL"/>
        <w:rPr>
          <w:lang w:val="en-US"/>
        </w:rPr>
      </w:pPr>
      <w:r w:rsidRPr="00867FDE">
        <w:rPr>
          <w:lang w:val="en-US"/>
        </w:rPr>
        <w:t xml:space="preserve">      anyOf:</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enum:</w:t>
      </w:r>
    </w:p>
    <w:p w:rsidR="001E60C7" w:rsidRPr="00867FDE" w:rsidRDefault="001E60C7" w:rsidP="001E60C7">
      <w:pPr>
        <w:pStyle w:val="PL"/>
        <w:rPr>
          <w:lang w:val="en-US"/>
        </w:rPr>
      </w:pPr>
      <w:r w:rsidRPr="00867FDE">
        <w:rPr>
          <w:lang w:val="en-US"/>
        </w:rPr>
        <w:t xml:space="preserve">          - 5GC</w:t>
      </w:r>
    </w:p>
    <w:p w:rsidR="001E60C7" w:rsidRPr="00867FDE" w:rsidRDefault="001E60C7" w:rsidP="001E60C7">
      <w:pPr>
        <w:pStyle w:val="PL"/>
        <w:rPr>
          <w:lang w:val="en-US"/>
        </w:rPr>
      </w:pPr>
      <w:r w:rsidRPr="00867FDE">
        <w:rPr>
          <w:lang w:val="en-US"/>
        </w:rPr>
        <w:t xml:space="preserve">          - EPC</w:t>
      </w:r>
    </w:p>
    <w:p w:rsidR="001E60C7" w:rsidRPr="00867FDE" w:rsidRDefault="001E60C7" w:rsidP="001E60C7">
      <w:pPr>
        <w:pStyle w:val="PL"/>
        <w:rPr>
          <w:lang w:val="en-US"/>
        </w:rPr>
      </w:pPr>
      <w:r w:rsidRPr="00867FDE">
        <w:rPr>
          <w:lang w:val="en-US"/>
        </w:rPr>
        <w:t xml:space="preserve">        - type: string</w:t>
      </w:r>
    </w:p>
    <w:p w:rsidR="001E60C7" w:rsidRPr="00867FDE" w:rsidRDefault="001E60C7" w:rsidP="001E60C7">
      <w:pPr>
        <w:pStyle w:val="PL"/>
        <w:rPr>
          <w:lang w:val="en-US"/>
        </w:rPr>
      </w:pPr>
      <w:r w:rsidRPr="00867FDE">
        <w:rPr>
          <w:lang w:val="en-US"/>
        </w:rPr>
        <w:t xml:space="preserve">      nullable: true</w:t>
      </w:r>
    </w:p>
    <w:p w:rsidR="00A617A3" w:rsidRPr="00867FDE" w:rsidRDefault="00A617A3" w:rsidP="00A617A3">
      <w:pPr>
        <w:pStyle w:val="PL"/>
      </w:pPr>
      <w:r w:rsidRPr="00867FDE">
        <w:t xml:space="preserve">    PresenceState:</w:t>
      </w:r>
    </w:p>
    <w:p w:rsidR="00A617A3" w:rsidRPr="00867FDE" w:rsidRDefault="00A617A3" w:rsidP="00A617A3">
      <w:pPr>
        <w:pStyle w:val="PL"/>
      </w:pPr>
      <w:r w:rsidRPr="00867FDE">
        <w:t xml:space="preserve">      anyOf:</w:t>
      </w:r>
    </w:p>
    <w:p w:rsidR="00A617A3" w:rsidRPr="00867FDE" w:rsidRDefault="00A617A3" w:rsidP="00A617A3">
      <w:pPr>
        <w:pStyle w:val="PL"/>
      </w:pPr>
      <w:r w:rsidRPr="00867FDE">
        <w:t xml:space="preserve">        - type: string</w:t>
      </w:r>
    </w:p>
    <w:p w:rsidR="00A617A3" w:rsidRPr="00867FDE" w:rsidRDefault="00A617A3" w:rsidP="00A617A3">
      <w:pPr>
        <w:pStyle w:val="PL"/>
      </w:pPr>
      <w:r w:rsidRPr="00867FDE">
        <w:t xml:space="preserve">          enum:</w:t>
      </w:r>
    </w:p>
    <w:p w:rsidR="00A617A3" w:rsidRPr="00867FDE" w:rsidRDefault="00A617A3" w:rsidP="00A617A3">
      <w:pPr>
        <w:pStyle w:val="PL"/>
      </w:pPr>
      <w:r w:rsidRPr="00867FDE">
        <w:t xml:space="preserve">            - IN_AREA</w:t>
      </w:r>
    </w:p>
    <w:p w:rsidR="00A617A3" w:rsidRPr="00867FDE" w:rsidRDefault="00A617A3" w:rsidP="00A617A3">
      <w:pPr>
        <w:pStyle w:val="PL"/>
      </w:pPr>
      <w:r w:rsidRPr="00867FDE">
        <w:t xml:space="preserve">            - OUT_OF_AREA</w:t>
      </w:r>
    </w:p>
    <w:p w:rsidR="00A617A3" w:rsidRPr="00867FDE" w:rsidRDefault="00A617A3" w:rsidP="00A617A3">
      <w:pPr>
        <w:pStyle w:val="PL"/>
      </w:pPr>
      <w:r w:rsidRPr="00867FDE">
        <w:t xml:space="preserve">            - UNKNOWN</w:t>
      </w:r>
    </w:p>
    <w:p w:rsidR="00A617A3" w:rsidRPr="00867FDE" w:rsidRDefault="00A617A3" w:rsidP="00A617A3">
      <w:pPr>
        <w:pStyle w:val="PL"/>
      </w:pPr>
      <w:r w:rsidRPr="00867FDE">
        <w:t xml:space="preserve">            - INACTIVE</w:t>
      </w:r>
    </w:p>
    <w:p w:rsidR="00A617A3" w:rsidRPr="00867FDE" w:rsidRDefault="00A617A3" w:rsidP="00A617A3">
      <w:pPr>
        <w:pStyle w:val="PL"/>
      </w:pPr>
      <w:r w:rsidRPr="00867FDE">
        <w:t xml:space="preserve">        - type: string</w:t>
      </w:r>
    </w:p>
    <w:p w:rsidR="00206F39" w:rsidRPr="00867FDE" w:rsidRDefault="00206F39" w:rsidP="00206F39">
      <w:pPr>
        <w:pStyle w:val="PL"/>
      </w:pPr>
      <w:r w:rsidRPr="00867FDE">
        <w:t xml:space="preserve">    StationaryIndication:</w:t>
      </w:r>
    </w:p>
    <w:p w:rsidR="00206F39" w:rsidRPr="00867FDE" w:rsidRDefault="00206F39" w:rsidP="00206F39">
      <w:pPr>
        <w:pStyle w:val="PL"/>
      </w:pPr>
      <w:r w:rsidRPr="00867FDE">
        <w:t xml:space="preserve">      anyOf:</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enum:</w:t>
      </w:r>
    </w:p>
    <w:p w:rsidR="00206F39" w:rsidRPr="00867FDE" w:rsidRDefault="00206F39" w:rsidP="00206F39">
      <w:pPr>
        <w:pStyle w:val="PL"/>
      </w:pPr>
      <w:r w:rsidRPr="00867FDE">
        <w:t xml:space="preserve">          - STATIONARY</w:t>
      </w:r>
    </w:p>
    <w:p w:rsidR="00206F39" w:rsidRPr="00867FDE" w:rsidRDefault="00206F39" w:rsidP="00206F39">
      <w:pPr>
        <w:pStyle w:val="PL"/>
      </w:pPr>
      <w:r w:rsidRPr="00867FDE">
        <w:t xml:space="preserve">          - MOBILE</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description: &gt;</w:t>
      </w:r>
    </w:p>
    <w:p w:rsidR="00206F39" w:rsidRPr="00867FDE" w:rsidRDefault="00206F39" w:rsidP="00206F39">
      <w:pPr>
        <w:pStyle w:val="PL"/>
      </w:pPr>
      <w:r w:rsidRPr="00867FDE">
        <w:t xml:space="preserve">          This string provides forward-compatibility with future</w:t>
      </w:r>
    </w:p>
    <w:p w:rsidR="00206F39" w:rsidRPr="00867FDE" w:rsidRDefault="00206F39" w:rsidP="00206F39">
      <w:pPr>
        <w:pStyle w:val="PL"/>
      </w:pPr>
      <w:r w:rsidRPr="00867FDE">
        <w:t xml:space="preserve">          extensions to the enumeration but is not used to encode</w:t>
      </w:r>
    </w:p>
    <w:p w:rsidR="00206F39" w:rsidRPr="00867FDE" w:rsidRDefault="00206F39" w:rsidP="00206F39">
      <w:pPr>
        <w:pStyle w:val="PL"/>
      </w:pPr>
      <w:r w:rsidRPr="00867FDE">
        <w:t xml:space="preserve">          content defined in the present version of this API.</w:t>
      </w:r>
    </w:p>
    <w:p w:rsidR="00206F39" w:rsidRPr="00867FDE" w:rsidRDefault="00206F39" w:rsidP="00206F39">
      <w:pPr>
        <w:pStyle w:val="PL"/>
      </w:pPr>
      <w:r w:rsidRPr="00867FDE">
        <w:t xml:space="preserve">      description: &gt;</w:t>
      </w:r>
    </w:p>
    <w:p w:rsidR="00206F39" w:rsidRPr="00867FDE" w:rsidRDefault="00206F39" w:rsidP="00206F39">
      <w:pPr>
        <w:pStyle w:val="PL"/>
      </w:pPr>
      <w:r w:rsidRPr="00867FDE">
        <w:t xml:space="preserve">        Possible values are</w:t>
      </w:r>
    </w:p>
    <w:p w:rsidR="00206F39" w:rsidRPr="00867FDE" w:rsidRDefault="00206F39" w:rsidP="00206F39">
      <w:pPr>
        <w:pStyle w:val="PL"/>
      </w:pPr>
      <w:r w:rsidRPr="00867FDE">
        <w:t xml:space="preserve">        - STATIONARY: Identifies the UE is stationary</w:t>
      </w:r>
    </w:p>
    <w:p w:rsidR="00206F39" w:rsidRPr="00867FDE" w:rsidRDefault="00206F39" w:rsidP="00206F39">
      <w:pPr>
        <w:pStyle w:val="PL"/>
      </w:pPr>
      <w:r w:rsidRPr="00867FDE">
        <w:t xml:space="preserve">        - MOBILE: Identifies the UE is mobile</w:t>
      </w:r>
    </w:p>
    <w:p w:rsidR="00206F39" w:rsidRPr="00867FDE" w:rsidRDefault="00206F39" w:rsidP="00206F39">
      <w:pPr>
        <w:pStyle w:val="PL"/>
      </w:pPr>
      <w:r w:rsidRPr="00867FDE">
        <w:t xml:space="preserve">    StationaryIndicationRm:</w:t>
      </w:r>
    </w:p>
    <w:p w:rsidR="00206F39" w:rsidRPr="00867FDE" w:rsidRDefault="00206F39" w:rsidP="00206F39">
      <w:pPr>
        <w:pStyle w:val="PL"/>
      </w:pPr>
      <w:r w:rsidRPr="00867FDE">
        <w:t xml:space="preserve">      allOf:</w:t>
      </w:r>
    </w:p>
    <w:p w:rsidR="00206F39" w:rsidRPr="00867FDE" w:rsidRDefault="00206F39" w:rsidP="00206F39">
      <w:pPr>
        <w:pStyle w:val="PL"/>
      </w:pPr>
      <w:r w:rsidRPr="00867FDE">
        <w:t xml:space="preserve">        - $ref: '#/components/schemas/StationaryIndication'</w:t>
      </w:r>
    </w:p>
    <w:p w:rsidR="00206F39" w:rsidRPr="00867FDE" w:rsidRDefault="00206F39" w:rsidP="00206F39">
      <w:pPr>
        <w:pStyle w:val="PL"/>
      </w:pPr>
      <w:r w:rsidRPr="00867FDE">
        <w:t xml:space="preserve">        - </w:t>
      </w:r>
      <w:r w:rsidRPr="00867FDE">
        <w:rPr>
          <w:lang w:val="en-US"/>
        </w:rPr>
        <w:t>nullable: true</w:t>
      </w:r>
    </w:p>
    <w:p w:rsidR="00206F39" w:rsidRPr="00867FDE" w:rsidRDefault="00206F39" w:rsidP="00206F39">
      <w:pPr>
        <w:pStyle w:val="PL"/>
      </w:pPr>
      <w:r w:rsidRPr="00867FDE">
        <w:t xml:space="preserve">    ScheduledCommunicationType:</w:t>
      </w:r>
    </w:p>
    <w:p w:rsidR="00206F39" w:rsidRPr="00867FDE" w:rsidRDefault="00206F39" w:rsidP="00206F39">
      <w:pPr>
        <w:pStyle w:val="PL"/>
      </w:pPr>
      <w:r w:rsidRPr="00867FDE">
        <w:t xml:space="preserve">      anyOf:</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enum:</w:t>
      </w:r>
    </w:p>
    <w:p w:rsidR="00206F39" w:rsidRPr="00867FDE" w:rsidRDefault="00206F39" w:rsidP="00206F39">
      <w:pPr>
        <w:pStyle w:val="PL"/>
      </w:pPr>
      <w:r w:rsidRPr="00867FDE">
        <w:t xml:space="preserve">            - DOWNLINK_ONLY</w:t>
      </w:r>
    </w:p>
    <w:p w:rsidR="00206F39" w:rsidRPr="00867FDE" w:rsidRDefault="00206F39" w:rsidP="00206F39">
      <w:pPr>
        <w:pStyle w:val="PL"/>
      </w:pPr>
      <w:r w:rsidRPr="00867FDE">
        <w:t xml:space="preserve">            - </w:t>
      </w:r>
      <w:r w:rsidRPr="00867FDE">
        <w:rPr>
          <w:rFonts w:hint="eastAsia"/>
        </w:rPr>
        <w:t>U</w:t>
      </w:r>
      <w:r w:rsidRPr="00867FDE">
        <w:t>PLINK_ONLY</w:t>
      </w:r>
    </w:p>
    <w:p w:rsidR="00206F39" w:rsidRPr="00867FDE" w:rsidRDefault="00206F39" w:rsidP="00206F39">
      <w:pPr>
        <w:pStyle w:val="PL"/>
      </w:pPr>
      <w:r w:rsidRPr="00867FDE">
        <w:t xml:space="preserve">            - BIDIRECTIONAL</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ScheduledCommunicationTypeRm:</w:t>
      </w:r>
    </w:p>
    <w:p w:rsidR="00206F39" w:rsidRPr="00867FDE" w:rsidRDefault="00206F39" w:rsidP="00206F39">
      <w:pPr>
        <w:pStyle w:val="PL"/>
      </w:pPr>
      <w:r w:rsidRPr="00867FDE">
        <w:t xml:space="preserve">      allOf:</w:t>
      </w:r>
    </w:p>
    <w:p w:rsidR="00206F39" w:rsidRPr="00867FDE" w:rsidRDefault="00206F39" w:rsidP="00206F39">
      <w:pPr>
        <w:pStyle w:val="PL"/>
      </w:pPr>
      <w:r w:rsidRPr="00867FDE">
        <w:t xml:space="preserve">        - $ref: '#/components/schemas/ScheduledCommunicationType'</w:t>
      </w:r>
    </w:p>
    <w:p w:rsidR="00206F39" w:rsidRPr="00867FDE" w:rsidRDefault="00206F39" w:rsidP="00206F39">
      <w:pPr>
        <w:pStyle w:val="PL"/>
      </w:pPr>
      <w:r w:rsidRPr="00867FDE">
        <w:t xml:space="preserve">        - </w:t>
      </w:r>
      <w:r w:rsidRPr="00867FDE">
        <w:rPr>
          <w:lang w:val="en-US"/>
        </w:rPr>
        <w:t>nullable: true</w:t>
      </w:r>
    </w:p>
    <w:p w:rsidR="00206F39" w:rsidRPr="00867FDE" w:rsidRDefault="00206F39" w:rsidP="00206F39">
      <w:pPr>
        <w:pStyle w:val="PL"/>
      </w:pPr>
      <w:r w:rsidRPr="00867FDE">
        <w:t xml:space="preserve">    TrafficProfile:</w:t>
      </w:r>
    </w:p>
    <w:p w:rsidR="00206F39" w:rsidRPr="00867FDE" w:rsidRDefault="00206F39" w:rsidP="00206F39">
      <w:pPr>
        <w:pStyle w:val="PL"/>
      </w:pPr>
      <w:r w:rsidRPr="00867FDE">
        <w:t xml:space="preserve">      anyOf:</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enum:</w:t>
      </w:r>
    </w:p>
    <w:p w:rsidR="00206F39" w:rsidRPr="00867FDE" w:rsidRDefault="00206F39" w:rsidP="00206F39">
      <w:pPr>
        <w:pStyle w:val="PL"/>
      </w:pPr>
      <w:r w:rsidRPr="00867FDE">
        <w:t xml:space="preserve">          - SINGLE_TRANS_UL</w:t>
      </w:r>
    </w:p>
    <w:p w:rsidR="00206F39" w:rsidRPr="00867FDE" w:rsidRDefault="00206F39" w:rsidP="00206F39">
      <w:pPr>
        <w:pStyle w:val="PL"/>
      </w:pPr>
      <w:r w:rsidRPr="00867FDE">
        <w:t xml:space="preserve">          - SINGLE_TRANS_DL</w:t>
      </w:r>
    </w:p>
    <w:p w:rsidR="00206F39" w:rsidRPr="00867FDE" w:rsidRDefault="00206F39" w:rsidP="00206F39">
      <w:pPr>
        <w:pStyle w:val="PL"/>
      </w:pPr>
      <w:r w:rsidRPr="00867FDE">
        <w:t xml:space="preserve">          - DUAL_TRANS_UL_FIRST</w:t>
      </w:r>
    </w:p>
    <w:p w:rsidR="00206F39" w:rsidRPr="00867FDE" w:rsidRDefault="00206F39" w:rsidP="00206F39">
      <w:pPr>
        <w:pStyle w:val="PL"/>
      </w:pPr>
      <w:r w:rsidRPr="00867FDE">
        <w:t xml:space="preserve">          - DUAL_TRANS_DL_FIRST</w:t>
      </w:r>
    </w:p>
    <w:p w:rsidR="00206F39" w:rsidRPr="00867FDE" w:rsidRDefault="00206F39" w:rsidP="00206F39">
      <w:pPr>
        <w:pStyle w:val="PL"/>
      </w:pPr>
      <w:r w:rsidRPr="00867FDE">
        <w:t xml:space="preserve">          - MULTI_TRANS</w:t>
      </w:r>
    </w:p>
    <w:p w:rsidR="00206F39" w:rsidRPr="00867FDE" w:rsidRDefault="00206F39" w:rsidP="00206F39">
      <w:pPr>
        <w:pStyle w:val="PL"/>
      </w:pPr>
      <w:r w:rsidRPr="00867FDE">
        <w:t xml:space="preserve">      - type: string</w:t>
      </w:r>
    </w:p>
    <w:p w:rsidR="00206F39" w:rsidRPr="00867FDE" w:rsidRDefault="00206F39" w:rsidP="00206F39">
      <w:pPr>
        <w:pStyle w:val="PL"/>
      </w:pPr>
      <w:r w:rsidRPr="00867FDE">
        <w:t xml:space="preserve">        description: &gt;</w:t>
      </w:r>
    </w:p>
    <w:p w:rsidR="00206F39" w:rsidRPr="00867FDE" w:rsidRDefault="00206F39" w:rsidP="00206F39">
      <w:pPr>
        <w:pStyle w:val="PL"/>
      </w:pPr>
      <w:r w:rsidRPr="00867FDE">
        <w:t xml:space="preserve">          This string provides forward-compatibility with future</w:t>
      </w:r>
    </w:p>
    <w:p w:rsidR="00206F39" w:rsidRPr="00867FDE" w:rsidRDefault="00206F39" w:rsidP="00206F39">
      <w:pPr>
        <w:pStyle w:val="PL"/>
      </w:pPr>
      <w:r w:rsidRPr="00867FDE">
        <w:t xml:space="preserve">          extensions to the enumeration but is not used to encode</w:t>
      </w:r>
    </w:p>
    <w:p w:rsidR="00206F39" w:rsidRPr="00867FDE" w:rsidRDefault="00206F39" w:rsidP="00206F39">
      <w:pPr>
        <w:pStyle w:val="PL"/>
      </w:pPr>
      <w:r w:rsidRPr="00867FDE">
        <w:t xml:space="preserve">          content defined in the present version of this API.</w:t>
      </w:r>
    </w:p>
    <w:p w:rsidR="00206F39" w:rsidRPr="00867FDE" w:rsidRDefault="00206F39" w:rsidP="00206F39">
      <w:pPr>
        <w:pStyle w:val="PL"/>
      </w:pPr>
      <w:r w:rsidRPr="00867FDE">
        <w:t xml:space="preserve">      description: &gt;</w:t>
      </w:r>
    </w:p>
    <w:p w:rsidR="00206F39" w:rsidRPr="00867FDE" w:rsidRDefault="00206F39" w:rsidP="00206F39">
      <w:pPr>
        <w:pStyle w:val="PL"/>
      </w:pPr>
      <w:r w:rsidRPr="00867FDE">
        <w:t xml:space="preserve">        Possible values are</w:t>
      </w:r>
    </w:p>
    <w:p w:rsidR="00206F39" w:rsidRPr="00867FDE" w:rsidRDefault="00206F39" w:rsidP="00206F39">
      <w:pPr>
        <w:pStyle w:val="PL"/>
      </w:pPr>
      <w:r w:rsidRPr="00867FDE">
        <w:t xml:space="preserve">        - SINGLE_TRANS_UL: Uplink single packet transmission.</w:t>
      </w:r>
    </w:p>
    <w:p w:rsidR="00206F39" w:rsidRPr="00867FDE" w:rsidRDefault="00206F39" w:rsidP="00206F39">
      <w:pPr>
        <w:pStyle w:val="PL"/>
      </w:pPr>
      <w:r w:rsidRPr="00867FDE">
        <w:t xml:space="preserve">        - SINGLE_TRANS_DL: Downlink single packet transmission.</w:t>
      </w:r>
    </w:p>
    <w:p w:rsidR="00206F39" w:rsidRPr="00867FDE" w:rsidRDefault="00206F39" w:rsidP="00206F39">
      <w:pPr>
        <w:pStyle w:val="PL"/>
      </w:pPr>
      <w:r w:rsidRPr="00867FDE">
        <w:t xml:space="preserve">        - DUAL_TRANS_UL_FIRST: Dual packet transmission, firstly uplink packet transmission with subsequent downlink packet transmission.</w:t>
      </w:r>
    </w:p>
    <w:p w:rsidR="00206F39" w:rsidRPr="00867FDE" w:rsidRDefault="00206F39" w:rsidP="00206F39">
      <w:pPr>
        <w:pStyle w:val="PL"/>
      </w:pPr>
      <w:r w:rsidRPr="00867FDE">
        <w:t xml:space="preserve">        - DUAL_TRANS_DL_FIRST: Dual packet transmission, firstly downlink packet transmission with subsequent uplink packet transmission.</w:t>
      </w:r>
    </w:p>
    <w:p w:rsidR="00206F39" w:rsidRPr="00867FDE" w:rsidRDefault="00206F39" w:rsidP="00206F39">
      <w:pPr>
        <w:pStyle w:val="PL"/>
      </w:pPr>
      <w:r w:rsidRPr="00867FDE">
        <w:t xml:space="preserve">    TrafficProfileRm:</w:t>
      </w:r>
    </w:p>
    <w:p w:rsidR="00206F39" w:rsidRPr="00867FDE" w:rsidRDefault="00206F39" w:rsidP="00206F39">
      <w:pPr>
        <w:pStyle w:val="PL"/>
      </w:pPr>
      <w:r w:rsidRPr="00867FDE">
        <w:t xml:space="preserve">      allOf:</w:t>
      </w:r>
    </w:p>
    <w:p w:rsidR="00206F39" w:rsidRPr="00867FDE" w:rsidRDefault="00206F39" w:rsidP="00206F39">
      <w:pPr>
        <w:pStyle w:val="PL"/>
      </w:pPr>
      <w:r w:rsidRPr="00867FDE">
        <w:lastRenderedPageBreak/>
        <w:t xml:space="preserve">        - $ref: '#/components/schemas/TrafficProfile'</w:t>
      </w:r>
    </w:p>
    <w:p w:rsidR="00206F39" w:rsidRPr="00867FDE" w:rsidRDefault="00206F39" w:rsidP="00206F39">
      <w:pPr>
        <w:pStyle w:val="PL"/>
      </w:pPr>
      <w:r w:rsidRPr="00867FDE">
        <w:t xml:space="preserve">        - </w:t>
      </w:r>
      <w:r w:rsidRPr="00867FDE">
        <w:rPr>
          <w:lang w:val="en-US"/>
        </w:rPr>
        <w:t>nullable: true</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w:t>
      </w:r>
      <w:r w:rsidR="008F6564" w:rsidRPr="00867FDE">
        <w:rPr>
          <w:lang w:val="en-US"/>
        </w:rPr>
        <w:t>STRUCTURED DATA TYPES</w:t>
      </w:r>
    </w:p>
    <w:p w:rsidR="006D16A2" w:rsidRPr="00867FDE" w:rsidRDefault="006D16A2" w:rsidP="006D16A2">
      <w:pPr>
        <w:pStyle w:val="PL"/>
        <w:rPr>
          <w:lang w:val="en-US"/>
        </w:rPr>
      </w:pPr>
      <w:r w:rsidRPr="00867FDE">
        <w:rPr>
          <w:lang w:val="en-US"/>
        </w:rPr>
        <w:t>#</w:t>
      </w:r>
    </w:p>
    <w:p w:rsidR="00D5331B" w:rsidRPr="00867FDE" w:rsidRDefault="00D5331B" w:rsidP="00D5331B">
      <w:pPr>
        <w:pStyle w:val="PL"/>
      </w:pPr>
    </w:p>
    <w:p w:rsidR="006D16A2" w:rsidRPr="00867FDE" w:rsidRDefault="006D16A2" w:rsidP="006D16A2">
      <w:pPr>
        <w:pStyle w:val="PL"/>
        <w:rPr>
          <w:lang w:val="en-US"/>
        </w:rPr>
      </w:pPr>
      <w:r w:rsidRPr="00867FDE">
        <w:rPr>
          <w:lang w:val="en-US"/>
        </w:rPr>
        <w:t xml:space="preserve">    Snssai:</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sst:</w:t>
      </w:r>
    </w:p>
    <w:p w:rsidR="008F6564" w:rsidRPr="00867FDE" w:rsidRDefault="008F6564" w:rsidP="008F6564">
      <w:pPr>
        <w:pStyle w:val="PL"/>
        <w:rPr>
          <w:lang w:val="en-US"/>
        </w:rPr>
      </w:pPr>
      <w:r w:rsidRPr="00867FDE">
        <w:rPr>
          <w:lang w:val="en-US"/>
        </w:rPr>
        <w:t xml:space="preserve">          type: integer</w:t>
      </w:r>
    </w:p>
    <w:p w:rsidR="001E0C04" w:rsidRPr="00867FDE" w:rsidRDefault="001E0C04" w:rsidP="006D16A2">
      <w:pPr>
        <w:pStyle w:val="PL"/>
        <w:rPr>
          <w:lang w:val="en-US"/>
        </w:rPr>
      </w:pPr>
      <w:r w:rsidRPr="00867FDE">
        <w:rPr>
          <w:lang w:val="en-US"/>
        </w:rPr>
        <w:t xml:space="preserve">          minimum: 0</w:t>
      </w:r>
    </w:p>
    <w:p w:rsidR="007A0E8C" w:rsidRPr="00867FDE" w:rsidRDefault="007A0E8C" w:rsidP="006D16A2">
      <w:pPr>
        <w:pStyle w:val="PL"/>
        <w:rPr>
          <w:lang w:val="en-US"/>
        </w:rPr>
      </w:pPr>
      <w:r w:rsidRPr="00867FDE">
        <w:rPr>
          <w:lang w:val="en-US"/>
        </w:rPr>
        <w:t xml:space="preserve">          </w:t>
      </w:r>
      <w:r w:rsidR="001E08E6" w:rsidRPr="00867FDE">
        <w:rPr>
          <w:lang w:val="en-US"/>
        </w:rPr>
        <w:t>m</w:t>
      </w:r>
      <w:r w:rsidRPr="00867FDE">
        <w:rPr>
          <w:lang w:val="en-US"/>
        </w:rPr>
        <w:t>aximum: 255</w:t>
      </w:r>
    </w:p>
    <w:p w:rsidR="006D16A2" w:rsidRPr="00867FDE" w:rsidRDefault="006D16A2" w:rsidP="006D16A2">
      <w:pPr>
        <w:pStyle w:val="PL"/>
        <w:rPr>
          <w:lang w:val="en-US"/>
        </w:rPr>
      </w:pPr>
      <w:r w:rsidRPr="00867FDE">
        <w:rPr>
          <w:lang w:val="en-US"/>
        </w:rPr>
        <w:t xml:space="preserve">        sd:</w:t>
      </w:r>
    </w:p>
    <w:p w:rsidR="0085557A" w:rsidRPr="00867FDE" w:rsidRDefault="006D16A2" w:rsidP="0085557A">
      <w:pPr>
        <w:pStyle w:val="PL"/>
        <w:rPr>
          <w:lang w:val="en-US"/>
        </w:rPr>
      </w:pPr>
      <w:r w:rsidRPr="00867FDE">
        <w:rPr>
          <w:lang w:val="en-US"/>
        </w:rPr>
        <w:t xml:space="preserve">          type: string</w:t>
      </w:r>
    </w:p>
    <w:p w:rsidR="006D16A2" w:rsidRPr="00867FDE" w:rsidRDefault="0085557A" w:rsidP="0085557A">
      <w:pPr>
        <w:pStyle w:val="PL"/>
        <w:rPr>
          <w:lang w:val="en-US"/>
        </w:rPr>
      </w:pPr>
      <w:r w:rsidRPr="00867FDE">
        <w:t xml:space="preserve">          pattern: </w:t>
      </w:r>
      <w:r w:rsidRPr="00867FDE">
        <w:rPr>
          <w:rFonts w:cs="Arial"/>
          <w:szCs w:val="18"/>
        </w:rPr>
        <w:t>'^[A-Fa-f0-9]{6}$'</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sst</w:t>
      </w:r>
    </w:p>
    <w:p w:rsidR="006D16A2" w:rsidRPr="00867FDE" w:rsidRDefault="006D16A2" w:rsidP="006D16A2">
      <w:pPr>
        <w:pStyle w:val="PL"/>
        <w:rPr>
          <w:lang w:val="en-US"/>
        </w:rPr>
      </w:pPr>
      <w:r w:rsidRPr="00867FDE">
        <w:rPr>
          <w:lang w:val="en-US"/>
        </w:rPr>
        <w:t xml:space="preserve">    PlmnId:</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mcc:</w:t>
      </w:r>
    </w:p>
    <w:p w:rsidR="006D16A2" w:rsidRPr="00867FDE" w:rsidRDefault="006D16A2" w:rsidP="006D16A2">
      <w:pPr>
        <w:pStyle w:val="PL"/>
        <w:rPr>
          <w:lang w:val="en-US"/>
        </w:rPr>
      </w:pPr>
      <w:r w:rsidRPr="00867FDE">
        <w:rPr>
          <w:lang w:val="en-US"/>
        </w:rPr>
        <w:t xml:space="preserve">          $ref: '#/components/schemas/Mcc'</w:t>
      </w:r>
    </w:p>
    <w:p w:rsidR="006D16A2" w:rsidRPr="00867FDE" w:rsidRDefault="006D16A2" w:rsidP="006D16A2">
      <w:pPr>
        <w:pStyle w:val="PL"/>
        <w:rPr>
          <w:lang w:val="en-US"/>
        </w:rPr>
      </w:pPr>
      <w:r w:rsidRPr="00867FDE">
        <w:rPr>
          <w:lang w:val="en-US"/>
        </w:rPr>
        <w:t xml:space="preserve">        mnc:</w:t>
      </w:r>
    </w:p>
    <w:p w:rsidR="006D16A2" w:rsidRPr="00867FDE" w:rsidRDefault="006D16A2" w:rsidP="006D16A2">
      <w:pPr>
        <w:pStyle w:val="PL"/>
        <w:rPr>
          <w:lang w:val="en-US"/>
        </w:rPr>
      </w:pPr>
      <w:r w:rsidRPr="00867FDE">
        <w:rPr>
          <w:lang w:val="en-US"/>
        </w:rPr>
        <w:t xml:space="preserve">          $ref: '#/components/schemas/Mnc'</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mcc</w:t>
      </w:r>
    </w:p>
    <w:p w:rsidR="006D16A2" w:rsidRPr="00867FDE" w:rsidRDefault="006D16A2" w:rsidP="006D16A2">
      <w:pPr>
        <w:pStyle w:val="PL"/>
        <w:rPr>
          <w:lang w:val="en-US"/>
        </w:rPr>
      </w:pPr>
      <w:r w:rsidRPr="00867FDE">
        <w:rPr>
          <w:lang w:val="en-US"/>
        </w:rPr>
        <w:t xml:space="preserve">        - mnc</w:t>
      </w:r>
    </w:p>
    <w:p w:rsidR="001E60C7" w:rsidRPr="00867FDE" w:rsidRDefault="001E60C7" w:rsidP="001E60C7">
      <w:pPr>
        <w:pStyle w:val="PL"/>
        <w:rPr>
          <w:lang w:val="en-US"/>
        </w:rPr>
      </w:pPr>
      <w:r w:rsidRPr="00867FDE">
        <w:rPr>
          <w:lang w:val="en-US"/>
        </w:rPr>
        <w:t xml:space="preserve">    PlmnIdRm: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mcc:</w:t>
      </w:r>
    </w:p>
    <w:p w:rsidR="001E60C7" w:rsidRPr="00867FDE" w:rsidRDefault="001E60C7" w:rsidP="001E60C7">
      <w:pPr>
        <w:pStyle w:val="PL"/>
        <w:rPr>
          <w:lang w:val="en-US"/>
        </w:rPr>
      </w:pPr>
      <w:r w:rsidRPr="00867FDE">
        <w:rPr>
          <w:lang w:val="en-US"/>
        </w:rPr>
        <w:t xml:space="preserve">          $ref: '#/components/schemas/Mcc'</w:t>
      </w:r>
    </w:p>
    <w:p w:rsidR="001E60C7" w:rsidRPr="00867FDE" w:rsidRDefault="001E60C7" w:rsidP="001E60C7">
      <w:pPr>
        <w:pStyle w:val="PL"/>
        <w:rPr>
          <w:lang w:val="en-US"/>
        </w:rPr>
      </w:pPr>
      <w:r w:rsidRPr="00867FDE">
        <w:rPr>
          <w:lang w:val="en-US"/>
        </w:rPr>
        <w:t xml:space="preserve">        mnc:</w:t>
      </w:r>
    </w:p>
    <w:p w:rsidR="001E60C7" w:rsidRPr="00867FDE" w:rsidRDefault="001E60C7" w:rsidP="001E60C7">
      <w:pPr>
        <w:pStyle w:val="PL"/>
        <w:rPr>
          <w:lang w:val="en-US"/>
        </w:rPr>
      </w:pPr>
      <w:r w:rsidRPr="00867FDE">
        <w:rPr>
          <w:lang w:val="en-US"/>
        </w:rPr>
        <w:t xml:space="preserve">          $ref: '#/components/schemas/Mnc'</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mcc</w:t>
      </w:r>
    </w:p>
    <w:p w:rsidR="001E60C7" w:rsidRPr="00867FDE" w:rsidRDefault="001E60C7" w:rsidP="001E60C7">
      <w:pPr>
        <w:pStyle w:val="PL"/>
        <w:rPr>
          <w:lang w:val="en-US"/>
        </w:rPr>
      </w:pPr>
      <w:r w:rsidRPr="00867FDE">
        <w:rPr>
          <w:lang w:val="en-US"/>
        </w:rPr>
        <w:t xml:space="preserve">        - mnc</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Tai:</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plmnId:</w:t>
      </w:r>
    </w:p>
    <w:p w:rsidR="006D16A2" w:rsidRPr="00867FDE" w:rsidRDefault="006D16A2" w:rsidP="006D16A2">
      <w:pPr>
        <w:pStyle w:val="PL"/>
        <w:rPr>
          <w:lang w:val="en-US"/>
        </w:rPr>
      </w:pPr>
      <w:r w:rsidRPr="00867FDE">
        <w:rPr>
          <w:lang w:val="en-US"/>
        </w:rPr>
        <w:t xml:space="preserve">          $ref: '#/components/schemas/PlmnId'</w:t>
      </w:r>
    </w:p>
    <w:p w:rsidR="006D16A2" w:rsidRPr="00867FDE" w:rsidRDefault="006D16A2" w:rsidP="006D16A2">
      <w:pPr>
        <w:pStyle w:val="PL"/>
        <w:rPr>
          <w:lang w:val="en-US"/>
        </w:rPr>
      </w:pPr>
      <w:r w:rsidRPr="00867FDE">
        <w:rPr>
          <w:lang w:val="en-US"/>
        </w:rPr>
        <w:t xml:space="preserve">        tac:</w:t>
      </w:r>
    </w:p>
    <w:p w:rsidR="006D16A2" w:rsidRPr="00867FDE" w:rsidRDefault="006D16A2" w:rsidP="006D16A2">
      <w:pPr>
        <w:pStyle w:val="PL"/>
        <w:rPr>
          <w:lang w:val="en-US"/>
        </w:rPr>
      </w:pPr>
      <w:r w:rsidRPr="00867FDE">
        <w:rPr>
          <w:lang w:val="en-US"/>
        </w:rPr>
        <w:t xml:space="preserve">          $ref: '#/components/schemas/Tac'</w:t>
      </w:r>
    </w:p>
    <w:p w:rsidR="006370A1" w:rsidRPr="00867FDE" w:rsidRDefault="006370A1" w:rsidP="006370A1">
      <w:pPr>
        <w:pStyle w:val="PL"/>
        <w:rPr>
          <w:lang w:val="en-US"/>
        </w:rPr>
      </w:pPr>
      <w:r w:rsidRPr="00867FDE">
        <w:rPr>
          <w:lang w:val="en-US"/>
        </w:rPr>
        <w:t xml:space="preserve">        nid:</w:t>
      </w:r>
    </w:p>
    <w:p w:rsidR="006370A1" w:rsidRPr="00867FDE" w:rsidRDefault="006370A1" w:rsidP="006370A1">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plmnId</w:t>
      </w:r>
    </w:p>
    <w:p w:rsidR="006D16A2" w:rsidRPr="00867FDE" w:rsidRDefault="006D16A2" w:rsidP="006D16A2">
      <w:pPr>
        <w:pStyle w:val="PL"/>
        <w:rPr>
          <w:lang w:val="en-US"/>
        </w:rPr>
      </w:pPr>
      <w:r w:rsidRPr="00867FDE">
        <w:rPr>
          <w:lang w:val="en-US"/>
        </w:rPr>
        <w:t xml:space="preserve">        - tac</w:t>
      </w:r>
    </w:p>
    <w:p w:rsidR="001E60C7" w:rsidRPr="00867FDE" w:rsidRDefault="001E60C7" w:rsidP="001E60C7">
      <w:pPr>
        <w:pStyle w:val="PL"/>
        <w:rPr>
          <w:lang w:val="en-US"/>
        </w:rPr>
      </w:pPr>
      <w:r w:rsidRPr="00867FDE">
        <w:rPr>
          <w:lang w:val="en-US"/>
        </w:rPr>
        <w:t xml:space="preserve">    TaiRm: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plmnId:</w:t>
      </w:r>
    </w:p>
    <w:p w:rsidR="001E60C7" w:rsidRPr="00867FDE" w:rsidRDefault="001E60C7" w:rsidP="001E60C7">
      <w:pPr>
        <w:pStyle w:val="PL"/>
        <w:rPr>
          <w:lang w:val="en-US"/>
        </w:rPr>
      </w:pPr>
      <w:r w:rsidRPr="00867FDE">
        <w:rPr>
          <w:lang w:val="en-US"/>
        </w:rPr>
        <w:t xml:space="preserve">          $ref: '#/components/schemas/PlmnId'</w:t>
      </w:r>
    </w:p>
    <w:p w:rsidR="001E60C7" w:rsidRPr="00867FDE" w:rsidRDefault="001E60C7" w:rsidP="001E60C7">
      <w:pPr>
        <w:pStyle w:val="PL"/>
        <w:rPr>
          <w:lang w:val="en-US"/>
        </w:rPr>
      </w:pPr>
      <w:r w:rsidRPr="00867FDE">
        <w:rPr>
          <w:lang w:val="en-US"/>
        </w:rPr>
        <w:t xml:space="preserve">        tac:</w:t>
      </w:r>
    </w:p>
    <w:p w:rsidR="001E60C7" w:rsidRPr="00867FDE" w:rsidRDefault="001E60C7" w:rsidP="001E60C7">
      <w:pPr>
        <w:pStyle w:val="PL"/>
        <w:rPr>
          <w:lang w:val="en-US"/>
        </w:rPr>
      </w:pPr>
      <w:r w:rsidRPr="00867FDE">
        <w:rPr>
          <w:lang w:val="en-US"/>
        </w:rPr>
        <w:t xml:space="preserve">          $ref: '#/components/schemas/Tac'</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plmnId</w:t>
      </w:r>
    </w:p>
    <w:p w:rsidR="001E60C7" w:rsidRPr="00867FDE" w:rsidRDefault="001E60C7" w:rsidP="001E60C7">
      <w:pPr>
        <w:pStyle w:val="PL"/>
        <w:rPr>
          <w:lang w:val="en-US"/>
        </w:rPr>
      </w:pPr>
      <w:r w:rsidRPr="00867FDE">
        <w:rPr>
          <w:lang w:val="en-US"/>
        </w:rPr>
        <w:t xml:space="preserve">        - tac</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Ecgi:</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plmnId:</w:t>
      </w:r>
    </w:p>
    <w:p w:rsidR="006D16A2" w:rsidRPr="00867FDE" w:rsidRDefault="006D16A2" w:rsidP="006D16A2">
      <w:pPr>
        <w:pStyle w:val="PL"/>
        <w:rPr>
          <w:lang w:val="en-US"/>
        </w:rPr>
      </w:pPr>
      <w:r w:rsidRPr="00867FDE">
        <w:rPr>
          <w:lang w:val="en-US"/>
        </w:rPr>
        <w:t xml:space="preserve">          $ref: '#/components/schemas/PlmnId'</w:t>
      </w:r>
    </w:p>
    <w:p w:rsidR="006D16A2" w:rsidRPr="00867FDE" w:rsidRDefault="006D16A2" w:rsidP="006D16A2">
      <w:pPr>
        <w:pStyle w:val="PL"/>
        <w:rPr>
          <w:lang w:val="en-US"/>
        </w:rPr>
      </w:pPr>
      <w:r w:rsidRPr="00867FDE">
        <w:rPr>
          <w:lang w:val="en-US"/>
        </w:rPr>
        <w:t xml:space="preserve">          # PLMN Identity</w:t>
      </w:r>
    </w:p>
    <w:p w:rsidR="006D16A2" w:rsidRPr="00867FDE" w:rsidRDefault="006D16A2" w:rsidP="006D16A2">
      <w:pPr>
        <w:pStyle w:val="PL"/>
        <w:rPr>
          <w:lang w:val="en-US"/>
        </w:rPr>
      </w:pPr>
      <w:r w:rsidRPr="00867FDE">
        <w:rPr>
          <w:lang w:val="en-US"/>
        </w:rPr>
        <w:t xml:space="preserve">        eutraCellId:</w:t>
      </w:r>
    </w:p>
    <w:p w:rsidR="006D16A2" w:rsidRPr="00867FDE" w:rsidRDefault="006D16A2" w:rsidP="006D16A2">
      <w:pPr>
        <w:pStyle w:val="PL"/>
        <w:rPr>
          <w:lang w:val="en-US"/>
        </w:rPr>
      </w:pPr>
      <w:r w:rsidRPr="00867FDE">
        <w:rPr>
          <w:lang w:val="en-US"/>
        </w:rPr>
        <w:t xml:space="preserve">          $ref: '#/components/schemas/EutraCellId'</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plmnId</w:t>
      </w:r>
    </w:p>
    <w:p w:rsidR="006D16A2" w:rsidRPr="00867FDE" w:rsidRDefault="006D16A2" w:rsidP="006D16A2">
      <w:pPr>
        <w:pStyle w:val="PL"/>
        <w:rPr>
          <w:lang w:val="en-US"/>
        </w:rPr>
      </w:pPr>
      <w:r w:rsidRPr="00867FDE">
        <w:rPr>
          <w:lang w:val="en-US"/>
        </w:rPr>
        <w:t xml:space="preserve">        - eutraCellId</w:t>
      </w:r>
    </w:p>
    <w:p w:rsidR="001E60C7" w:rsidRPr="00867FDE" w:rsidRDefault="001E60C7" w:rsidP="001E60C7">
      <w:pPr>
        <w:pStyle w:val="PL"/>
        <w:rPr>
          <w:lang w:val="en-US"/>
        </w:rPr>
      </w:pPr>
      <w:r w:rsidRPr="00867FDE">
        <w:rPr>
          <w:lang w:val="en-US"/>
        </w:rPr>
        <w:lastRenderedPageBreak/>
        <w:t xml:space="preserve">    EcgiRm: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plmnId:</w:t>
      </w:r>
    </w:p>
    <w:p w:rsidR="001E60C7" w:rsidRPr="00867FDE" w:rsidRDefault="001E60C7" w:rsidP="001E60C7">
      <w:pPr>
        <w:pStyle w:val="PL"/>
        <w:rPr>
          <w:lang w:val="en-US"/>
        </w:rPr>
      </w:pPr>
      <w:r w:rsidRPr="00867FDE">
        <w:rPr>
          <w:lang w:val="en-US"/>
        </w:rPr>
        <w:t xml:space="preserve">          $ref: '#/components/schemas/PlmnId'</w:t>
      </w:r>
    </w:p>
    <w:p w:rsidR="001E60C7" w:rsidRPr="00867FDE" w:rsidRDefault="001E60C7" w:rsidP="001E60C7">
      <w:pPr>
        <w:pStyle w:val="PL"/>
        <w:rPr>
          <w:lang w:val="en-US"/>
        </w:rPr>
      </w:pPr>
      <w:r w:rsidRPr="00867FDE">
        <w:rPr>
          <w:lang w:val="en-US"/>
        </w:rPr>
        <w:t xml:space="preserve">          # PLMN Identity</w:t>
      </w:r>
    </w:p>
    <w:p w:rsidR="001E60C7" w:rsidRPr="00867FDE" w:rsidRDefault="001E60C7" w:rsidP="001E60C7">
      <w:pPr>
        <w:pStyle w:val="PL"/>
        <w:rPr>
          <w:lang w:val="en-US"/>
        </w:rPr>
      </w:pPr>
      <w:r w:rsidRPr="00867FDE">
        <w:rPr>
          <w:lang w:val="en-US"/>
        </w:rPr>
        <w:t xml:space="preserve">        eutraCellId:</w:t>
      </w:r>
    </w:p>
    <w:p w:rsidR="001E60C7" w:rsidRPr="00867FDE" w:rsidRDefault="001E60C7" w:rsidP="001E60C7">
      <w:pPr>
        <w:pStyle w:val="PL"/>
        <w:rPr>
          <w:lang w:val="en-US"/>
        </w:rPr>
      </w:pPr>
      <w:r w:rsidRPr="00867FDE">
        <w:rPr>
          <w:lang w:val="en-US"/>
        </w:rPr>
        <w:t xml:space="preserve">          $ref: '#/components/schemas/EutraCellId'</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plmnId</w:t>
      </w:r>
    </w:p>
    <w:p w:rsidR="001E60C7" w:rsidRPr="00867FDE" w:rsidRDefault="001E60C7" w:rsidP="001E60C7">
      <w:pPr>
        <w:pStyle w:val="PL"/>
        <w:rPr>
          <w:lang w:val="en-US"/>
        </w:rPr>
      </w:pPr>
      <w:r w:rsidRPr="00867FDE">
        <w:rPr>
          <w:lang w:val="en-US"/>
        </w:rPr>
        <w:t xml:space="preserve">        - eutraCellId</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Ncgi:</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plmnId:</w:t>
      </w:r>
    </w:p>
    <w:p w:rsidR="006D16A2" w:rsidRPr="00867FDE" w:rsidRDefault="006D16A2" w:rsidP="006D16A2">
      <w:pPr>
        <w:pStyle w:val="PL"/>
        <w:rPr>
          <w:lang w:val="en-US"/>
        </w:rPr>
      </w:pPr>
      <w:r w:rsidRPr="00867FDE">
        <w:rPr>
          <w:lang w:val="en-US"/>
        </w:rPr>
        <w:t xml:space="preserve">          $ref: '#/components/schemas/PlmnId'</w:t>
      </w:r>
    </w:p>
    <w:p w:rsidR="006D16A2" w:rsidRPr="00867FDE" w:rsidRDefault="006D16A2" w:rsidP="006D16A2">
      <w:pPr>
        <w:pStyle w:val="PL"/>
        <w:rPr>
          <w:lang w:val="en-US"/>
        </w:rPr>
      </w:pPr>
      <w:r w:rsidRPr="00867FDE">
        <w:rPr>
          <w:lang w:val="en-US"/>
        </w:rPr>
        <w:t xml:space="preserve">        nrCellId:</w:t>
      </w:r>
    </w:p>
    <w:p w:rsidR="006D16A2" w:rsidRPr="00867FDE" w:rsidRDefault="006D16A2" w:rsidP="006D16A2">
      <w:pPr>
        <w:pStyle w:val="PL"/>
        <w:rPr>
          <w:lang w:val="en-US"/>
        </w:rPr>
      </w:pPr>
      <w:r w:rsidRPr="00867FDE">
        <w:rPr>
          <w:lang w:val="en-US"/>
        </w:rPr>
        <w:t xml:space="preserve">          $ref: '#/components/schemas/NrCellId'</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plmnId</w:t>
      </w:r>
    </w:p>
    <w:p w:rsidR="006D16A2" w:rsidRPr="00867FDE" w:rsidRDefault="006D16A2" w:rsidP="006D16A2">
      <w:pPr>
        <w:pStyle w:val="PL"/>
        <w:rPr>
          <w:lang w:val="en-US"/>
        </w:rPr>
      </w:pPr>
      <w:r w:rsidRPr="00867FDE">
        <w:rPr>
          <w:lang w:val="en-US"/>
        </w:rPr>
        <w:t xml:space="preserve">        - nrCellId</w:t>
      </w:r>
    </w:p>
    <w:p w:rsidR="001E60C7" w:rsidRPr="00867FDE" w:rsidRDefault="001E60C7" w:rsidP="001E60C7">
      <w:pPr>
        <w:pStyle w:val="PL"/>
        <w:rPr>
          <w:lang w:val="en-US"/>
        </w:rPr>
      </w:pPr>
      <w:r w:rsidRPr="00867FDE">
        <w:rPr>
          <w:lang w:val="en-US"/>
        </w:rPr>
        <w:t xml:space="preserve">    NcgiRm: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plmnId:</w:t>
      </w:r>
    </w:p>
    <w:p w:rsidR="001E60C7" w:rsidRPr="00867FDE" w:rsidRDefault="001E60C7" w:rsidP="001E60C7">
      <w:pPr>
        <w:pStyle w:val="PL"/>
        <w:rPr>
          <w:lang w:val="en-US"/>
        </w:rPr>
      </w:pPr>
      <w:r w:rsidRPr="00867FDE">
        <w:rPr>
          <w:lang w:val="en-US"/>
        </w:rPr>
        <w:t xml:space="preserve">          $ref: '#/components/schemas/PlmnId'</w:t>
      </w:r>
    </w:p>
    <w:p w:rsidR="001E60C7" w:rsidRPr="00867FDE" w:rsidRDefault="001E60C7" w:rsidP="001E60C7">
      <w:pPr>
        <w:pStyle w:val="PL"/>
        <w:rPr>
          <w:lang w:val="en-US"/>
        </w:rPr>
      </w:pPr>
      <w:r w:rsidRPr="00867FDE">
        <w:rPr>
          <w:lang w:val="en-US"/>
        </w:rPr>
        <w:t xml:space="preserve">        nrCellId:</w:t>
      </w:r>
    </w:p>
    <w:p w:rsidR="001E60C7" w:rsidRPr="00867FDE" w:rsidRDefault="001E60C7" w:rsidP="001E60C7">
      <w:pPr>
        <w:pStyle w:val="PL"/>
        <w:rPr>
          <w:lang w:val="en-US"/>
        </w:rPr>
      </w:pPr>
      <w:r w:rsidRPr="00867FDE">
        <w:rPr>
          <w:lang w:val="en-US"/>
        </w:rPr>
        <w:t xml:space="preserve">          $ref: '#/components/schemas/NrCellId'</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plmnId</w:t>
      </w:r>
    </w:p>
    <w:p w:rsidR="001E60C7" w:rsidRPr="00867FDE" w:rsidRDefault="001E60C7" w:rsidP="001E60C7">
      <w:pPr>
        <w:pStyle w:val="PL"/>
        <w:rPr>
          <w:lang w:val="en-US"/>
        </w:rPr>
      </w:pPr>
      <w:r w:rsidRPr="00867FDE">
        <w:rPr>
          <w:lang w:val="en-US"/>
        </w:rPr>
        <w:t xml:space="preserve">        - nrCellId</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UserLocation:</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eutraLocation:</w:t>
      </w:r>
    </w:p>
    <w:p w:rsidR="006D16A2" w:rsidRPr="00867FDE" w:rsidRDefault="006D16A2" w:rsidP="006D16A2">
      <w:pPr>
        <w:pStyle w:val="PL"/>
        <w:rPr>
          <w:lang w:val="en-US"/>
        </w:rPr>
      </w:pPr>
      <w:r w:rsidRPr="00867FDE">
        <w:rPr>
          <w:lang w:val="en-US"/>
        </w:rPr>
        <w:t xml:space="preserve">          $ref: '#/components/schemas/EutraLocation'</w:t>
      </w:r>
    </w:p>
    <w:p w:rsidR="006D16A2" w:rsidRPr="00867FDE" w:rsidRDefault="006D16A2" w:rsidP="006D16A2">
      <w:pPr>
        <w:pStyle w:val="PL"/>
        <w:rPr>
          <w:lang w:val="en-US"/>
        </w:rPr>
      </w:pPr>
      <w:r w:rsidRPr="00867FDE">
        <w:rPr>
          <w:lang w:val="en-US"/>
        </w:rPr>
        <w:t xml:space="preserve">        nrLocation:</w:t>
      </w:r>
    </w:p>
    <w:p w:rsidR="006D16A2" w:rsidRPr="00867FDE" w:rsidRDefault="006D16A2" w:rsidP="006D16A2">
      <w:pPr>
        <w:pStyle w:val="PL"/>
        <w:rPr>
          <w:lang w:val="en-US"/>
        </w:rPr>
      </w:pPr>
      <w:r w:rsidRPr="00867FDE">
        <w:rPr>
          <w:lang w:val="en-US"/>
        </w:rPr>
        <w:t xml:space="preserve">          $ref: '#/components/schemas/NrLocation'</w:t>
      </w:r>
    </w:p>
    <w:p w:rsidR="006D16A2" w:rsidRPr="00867FDE" w:rsidRDefault="006D16A2" w:rsidP="006D16A2">
      <w:pPr>
        <w:pStyle w:val="PL"/>
        <w:rPr>
          <w:lang w:val="en-US"/>
        </w:rPr>
      </w:pPr>
      <w:r w:rsidRPr="00867FDE">
        <w:rPr>
          <w:lang w:val="en-US"/>
        </w:rPr>
        <w:t xml:space="preserve">        n3gaLocation:</w:t>
      </w:r>
    </w:p>
    <w:p w:rsidR="006D16A2" w:rsidRPr="00867FDE" w:rsidRDefault="006D16A2" w:rsidP="006D16A2">
      <w:pPr>
        <w:pStyle w:val="PL"/>
        <w:rPr>
          <w:lang w:val="en-US"/>
        </w:rPr>
      </w:pPr>
      <w:r w:rsidRPr="00867FDE">
        <w:rPr>
          <w:lang w:val="en-US"/>
        </w:rPr>
        <w:t xml:space="preserve">          $ref: '#/components/schemas/N3gaLocation'</w:t>
      </w:r>
    </w:p>
    <w:p w:rsidR="006D16A2" w:rsidRPr="00867FDE" w:rsidRDefault="006D16A2" w:rsidP="006D16A2">
      <w:pPr>
        <w:pStyle w:val="PL"/>
        <w:rPr>
          <w:lang w:val="en-US"/>
        </w:rPr>
      </w:pPr>
      <w:r w:rsidRPr="00867FDE">
        <w:rPr>
          <w:lang w:val="en-US"/>
        </w:rPr>
        <w:t xml:space="preserve">    EutraLocation:</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tai:</w:t>
      </w:r>
    </w:p>
    <w:p w:rsidR="006D16A2" w:rsidRPr="00867FDE" w:rsidRDefault="006D16A2" w:rsidP="006D16A2">
      <w:pPr>
        <w:pStyle w:val="PL"/>
        <w:rPr>
          <w:lang w:val="en-US"/>
        </w:rPr>
      </w:pPr>
      <w:r w:rsidRPr="00867FDE">
        <w:rPr>
          <w:lang w:val="en-US"/>
        </w:rPr>
        <w:t xml:space="preserve">          $ref: '#/components/schemas/Tai'</w:t>
      </w:r>
    </w:p>
    <w:p w:rsidR="006D16A2" w:rsidRPr="00867FDE" w:rsidRDefault="006D16A2" w:rsidP="006D16A2">
      <w:pPr>
        <w:pStyle w:val="PL"/>
        <w:rPr>
          <w:lang w:val="en-US"/>
        </w:rPr>
      </w:pPr>
      <w:r w:rsidRPr="00867FDE">
        <w:rPr>
          <w:lang w:val="en-US"/>
        </w:rPr>
        <w:t xml:space="preserve">        ecgi:</w:t>
      </w:r>
    </w:p>
    <w:p w:rsidR="006D16A2" w:rsidRPr="00867FDE" w:rsidRDefault="006D16A2" w:rsidP="006D16A2">
      <w:pPr>
        <w:pStyle w:val="PL"/>
        <w:rPr>
          <w:lang w:val="en-US"/>
        </w:rPr>
      </w:pPr>
      <w:r w:rsidRPr="00867FDE">
        <w:rPr>
          <w:lang w:val="en-US"/>
        </w:rPr>
        <w:t xml:space="preserve">          $ref: '#/components/schemas/Ecgi'</w:t>
      </w:r>
    </w:p>
    <w:p w:rsidR="0091107E" w:rsidRPr="00867FDE" w:rsidRDefault="0091107E" w:rsidP="0091107E">
      <w:pPr>
        <w:pStyle w:val="PL"/>
        <w:rPr>
          <w:lang w:val="en-US"/>
        </w:rPr>
      </w:pPr>
      <w:r w:rsidRPr="00867FDE">
        <w:rPr>
          <w:lang w:val="en-US"/>
        </w:rPr>
        <w:t xml:space="preserve">        </w:t>
      </w:r>
      <w:r w:rsidRPr="00867FDE">
        <w:rPr>
          <w:rFonts w:hint="eastAsia"/>
          <w:lang w:eastAsia="zh-CN"/>
        </w:rPr>
        <w:t>i</w:t>
      </w:r>
      <w:r w:rsidRPr="00867FDE">
        <w:rPr>
          <w:lang w:eastAsia="zh-CN"/>
        </w:rPr>
        <w:t>gnoreE</w:t>
      </w:r>
      <w:r w:rsidRPr="00867FDE">
        <w:rPr>
          <w:rFonts w:hint="eastAsia"/>
          <w:lang w:eastAsia="zh-CN"/>
        </w:rPr>
        <w:t>cgi</w:t>
      </w:r>
      <w:r w:rsidRPr="00867FDE">
        <w:rPr>
          <w:lang w:val="en-US"/>
        </w:rPr>
        <w:t>:</w:t>
      </w:r>
    </w:p>
    <w:p w:rsidR="0091107E" w:rsidRPr="00867FDE" w:rsidRDefault="0091107E" w:rsidP="0091107E">
      <w:pPr>
        <w:pStyle w:val="PL"/>
        <w:rPr>
          <w:lang w:val="en-US" w:eastAsia="zh-CN"/>
        </w:rPr>
      </w:pPr>
      <w:r w:rsidRPr="00867FDE">
        <w:rPr>
          <w:lang w:val="en-US"/>
        </w:rPr>
        <w:t xml:space="preserve">          type: </w:t>
      </w:r>
      <w:r w:rsidRPr="00867FDE">
        <w:rPr>
          <w:rFonts w:hint="eastAsia"/>
          <w:lang w:val="en-US" w:eastAsia="zh-CN"/>
        </w:rPr>
        <w:t>boolean</w:t>
      </w:r>
    </w:p>
    <w:p w:rsidR="0091107E" w:rsidRPr="00867FDE" w:rsidRDefault="0091107E" w:rsidP="0091107E">
      <w:pPr>
        <w:pStyle w:val="PL"/>
        <w:rPr>
          <w:lang w:val="en-US"/>
        </w:rPr>
      </w:pPr>
      <w:r w:rsidRPr="00867FDE">
        <w:rPr>
          <w:lang w:val="en-US" w:eastAsia="zh-CN"/>
        </w:rPr>
        <w:t xml:space="preserve">          default: false</w:t>
      </w:r>
    </w:p>
    <w:p w:rsidR="00D75D12" w:rsidRPr="00867FDE" w:rsidRDefault="00D75D12" w:rsidP="00D75D12">
      <w:pPr>
        <w:pStyle w:val="PL"/>
        <w:rPr>
          <w:lang w:val="en-US"/>
        </w:rPr>
      </w:pPr>
      <w:r w:rsidRPr="00867FDE">
        <w:rPr>
          <w:lang w:val="en-US"/>
        </w:rPr>
        <w:t xml:space="preserve">        </w:t>
      </w:r>
      <w:r w:rsidRPr="00867FDE">
        <w:rPr>
          <w:szCs w:val="16"/>
        </w:rPr>
        <w:t>ageOfLocationInformation</w:t>
      </w:r>
      <w:r w:rsidRPr="00867FDE">
        <w:rPr>
          <w:lang w:val="en-US"/>
        </w:rPr>
        <w:t>:</w:t>
      </w:r>
    </w:p>
    <w:p w:rsidR="00D75D12" w:rsidRPr="00867FDE" w:rsidRDefault="00D75D12" w:rsidP="00D75D12">
      <w:pPr>
        <w:pStyle w:val="PL"/>
        <w:rPr>
          <w:lang w:val="en-US"/>
        </w:rPr>
      </w:pPr>
      <w:r w:rsidRPr="00867FDE">
        <w:rPr>
          <w:lang w:val="en-US"/>
        </w:rPr>
        <w:t xml:space="preserve">          type: integer</w:t>
      </w:r>
    </w:p>
    <w:p w:rsidR="00D75D12" w:rsidRPr="00867FDE" w:rsidRDefault="00D75D12" w:rsidP="00D75D12">
      <w:pPr>
        <w:pStyle w:val="PL"/>
        <w:rPr>
          <w:lang w:val="en-US"/>
        </w:rPr>
      </w:pPr>
      <w:r w:rsidRPr="00867FDE">
        <w:rPr>
          <w:lang w:val="en-US"/>
        </w:rPr>
        <w:t xml:space="preserve">          minimum: 0</w:t>
      </w:r>
    </w:p>
    <w:p w:rsidR="00D75D12" w:rsidRPr="00867FDE" w:rsidRDefault="00D75D12" w:rsidP="00D75D12">
      <w:pPr>
        <w:pStyle w:val="PL"/>
        <w:rPr>
          <w:lang w:val="en-US"/>
        </w:rPr>
      </w:pPr>
      <w:r w:rsidRPr="00867FDE">
        <w:rPr>
          <w:lang w:val="en-US"/>
        </w:rPr>
        <w:t xml:space="preserve">          maximum: 32767</w:t>
      </w:r>
    </w:p>
    <w:p w:rsidR="00D75D12" w:rsidRPr="00867FDE" w:rsidRDefault="00D75D12" w:rsidP="00D75D12">
      <w:pPr>
        <w:pStyle w:val="PL"/>
        <w:rPr>
          <w:lang w:val="en-US"/>
        </w:rPr>
      </w:pPr>
      <w:r w:rsidRPr="00867FDE">
        <w:rPr>
          <w:lang w:val="en-US"/>
        </w:rPr>
        <w:t xml:space="preserve">        ueLocationTimestamp</w:t>
      </w:r>
      <w:r w:rsidR="00846BF8" w:rsidRPr="00867FDE">
        <w:rPr>
          <w:lang w:val="en-US"/>
        </w:rPr>
        <w:t>:</w:t>
      </w:r>
    </w:p>
    <w:p w:rsidR="00D75D12" w:rsidRPr="00867FDE" w:rsidRDefault="00D75D12" w:rsidP="00D75D12">
      <w:pPr>
        <w:pStyle w:val="PL"/>
        <w:rPr>
          <w:lang w:val="en-US"/>
        </w:rPr>
      </w:pPr>
      <w:r w:rsidRPr="00867FDE">
        <w:rPr>
          <w:lang w:val="en-US"/>
        </w:rPr>
        <w:t xml:space="preserve">          $ref: '#/components/schemas/</w:t>
      </w:r>
      <w:r w:rsidRPr="00867FDE">
        <w:t>DateTime</w:t>
      </w:r>
      <w:r w:rsidRPr="00867FDE">
        <w:rPr>
          <w:lang w:val="en-US"/>
        </w:rPr>
        <w:t>'</w:t>
      </w:r>
    </w:p>
    <w:p w:rsidR="00D75D12" w:rsidRPr="00867FDE" w:rsidRDefault="00D75D12" w:rsidP="00D75D12">
      <w:pPr>
        <w:pStyle w:val="PL"/>
        <w:rPr>
          <w:lang w:val="en-US"/>
        </w:rPr>
      </w:pPr>
      <w:r w:rsidRPr="00867FDE">
        <w:rPr>
          <w:lang w:val="en-US"/>
        </w:rPr>
        <w:t xml:space="preserve">        </w:t>
      </w:r>
      <w:r w:rsidRPr="00867FDE">
        <w:rPr>
          <w:szCs w:val="16"/>
        </w:rPr>
        <w:t>geographicalInformation</w:t>
      </w:r>
      <w:r w:rsidRPr="00867FDE">
        <w:rPr>
          <w:lang w:val="en-US"/>
        </w:rPr>
        <w:t>:</w:t>
      </w:r>
    </w:p>
    <w:p w:rsidR="00D75D12" w:rsidRPr="00867FDE" w:rsidRDefault="00D75D12" w:rsidP="00D75D12">
      <w:pPr>
        <w:pStyle w:val="PL"/>
        <w:rPr>
          <w:lang w:val="en-US"/>
        </w:rPr>
      </w:pPr>
      <w:r w:rsidRPr="00867FDE">
        <w:rPr>
          <w:lang w:val="en-US"/>
        </w:rPr>
        <w:t xml:space="preserve">          type: string</w:t>
      </w:r>
    </w:p>
    <w:p w:rsidR="00D75D12" w:rsidRPr="00867FDE" w:rsidRDefault="00D75D12" w:rsidP="00D75D12">
      <w:pPr>
        <w:pStyle w:val="PL"/>
        <w:rPr>
          <w:lang w:val="en-US"/>
        </w:rPr>
      </w:pPr>
      <w:r w:rsidRPr="00867FDE">
        <w:rPr>
          <w:lang w:val="en-US"/>
        </w:rPr>
        <w:t xml:space="preserve">          pattern: '^[0-9A-F]{16}$'</w:t>
      </w:r>
    </w:p>
    <w:p w:rsidR="00D75D12" w:rsidRPr="00867FDE" w:rsidRDefault="00D75D12" w:rsidP="00D75D12">
      <w:pPr>
        <w:pStyle w:val="PL"/>
        <w:rPr>
          <w:lang w:val="en-US"/>
        </w:rPr>
      </w:pPr>
      <w:r w:rsidRPr="00867FDE">
        <w:rPr>
          <w:lang w:val="en-US"/>
        </w:rPr>
        <w:t xml:space="preserve">        </w:t>
      </w:r>
      <w:r w:rsidRPr="00867FDE">
        <w:t>geodeticInformation</w:t>
      </w:r>
      <w:r w:rsidRPr="00867FDE">
        <w:rPr>
          <w:lang w:val="en-US"/>
        </w:rPr>
        <w:t>:</w:t>
      </w:r>
    </w:p>
    <w:p w:rsidR="00D75D12" w:rsidRPr="00867FDE" w:rsidRDefault="00D75D12" w:rsidP="00D75D12">
      <w:pPr>
        <w:pStyle w:val="PL"/>
        <w:rPr>
          <w:lang w:val="en-US"/>
        </w:rPr>
      </w:pPr>
      <w:r w:rsidRPr="00867FDE">
        <w:rPr>
          <w:lang w:val="en-US"/>
        </w:rPr>
        <w:t xml:space="preserve">          type: string</w:t>
      </w:r>
    </w:p>
    <w:p w:rsidR="00D75D12" w:rsidRPr="00867FDE" w:rsidRDefault="00D75D12" w:rsidP="00D75D12">
      <w:pPr>
        <w:pStyle w:val="PL"/>
        <w:rPr>
          <w:lang w:val="en-US"/>
        </w:rPr>
      </w:pPr>
      <w:r w:rsidRPr="00867FDE">
        <w:rPr>
          <w:lang w:val="en-US"/>
        </w:rPr>
        <w:t xml:space="preserve">          pattern: '^[0-9A-F]{20}$'</w:t>
      </w:r>
    </w:p>
    <w:p w:rsidR="00D75D12" w:rsidRPr="00867FDE" w:rsidRDefault="00D75D12" w:rsidP="00D75D12">
      <w:pPr>
        <w:pStyle w:val="PL"/>
        <w:rPr>
          <w:lang w:val="en-US"/>
        </w:rPr>
      </w:pPr>
      <w:r w:rsidRPr="00867FDE">
        <w:rPr>
          <w:lang w:val="en-US"/>
        </w:rPr>
        <w:t xml:space="preserve">        </w:t>
      </w:r>
      <w:r w:rsidRPr="00867FDE">
        <w:rPr>
          <w:lang w:val="fr-FR" w:eastAsia="zh-CN"/>
        </w:rPr>
        <w:t>globalNgenbId</w:t>
      </w:r>
      <w:r w:rsidRPr="00867FDE">
        <w:rPr>
          <w:lang w:val="en-US"/>
        </w:rPr>
        <w:t>:</w:t>
      </w:r>
    </w:p>
    <w:p w:rsidR="00D75D12" w:rsidRPr="00867FDE" w:rsidRDefault="00D75D12" w:rsidP="00D75D12">
      <w:pPr>
        <w:pStyle w:val="PL"/>
        <w:rPr>
          <w:lang w:val="en-US"/>
        </w:rPr>
      </w:pPr>
      <w:r w:rsidRPr="00867FDE">
        <w:rPr>
          <w:lang w:val="en-US"/>
        </w:rPr>
        <w:t xml:space="preserve">          $ref: '#/components/schemas/</w:t>
      </w:r>
      <w:r w:rsidRPr="00867FDE">
        <w:t>GlobalRanNodeId'</w:t>
      </w:r>
    </w:p>
    <w:p w:rsidR="00310830" w:rsidRPr="00867FDE" w:rsidRDefault="00310830" w:rsidP="00310830">
      <w:pPr>
        <w:pStyle w:val="PL"/>
        <w:rPr>
          <w:lang w:val="en-US"/>
        </w:rPr>
      </w:pPr>
      <w:r w:rsidRPr="00867FDE">
        <w:rPr>
          <w:lang w:val="en-US"/>
        </w:rPr>
        <w:t xml:space="preserve">        </w:t>
      </w:r>
      <w:r w:rsidRPr="00867FDE">
        <w:rPr>
          <w:lang w:val="fr-FR" w:eastAsia="zh-CN"/>
        </w:rPr>
        <w:t>globalENb</w:t>
      </w:r>
      <w:r w:rsidRPr="00867FDE">
        <w:rPr>
          <w:rFonts w:hint="eastAsia"/>
          <w:lang w:val="fr-FR" w:eastAsia="zh-CN"/>
        </w:rPr>
        <w:t>I</w:t>
      </w:r>
      <w:r w:rsidRPr="00867FDE">
        <w:rPr>
          <w:lang w:val="fr-FR" w:eastAsia="zh-CN"/>
        </w:rPr>
        <w:t>d</w:t>
      </w:r>
      <w:r w:rsidRPr="00867FDE">
        <w:rPr>
          <w:lang w:val="en-US"/>
        </w:rPr>
        <w:t>:</w:t>
      </w:r>
    </w:p>
    <w:p w:rsidR="00310830" w:rsidRPr="00867FDE" w:rsidRDefault="00310830" w:rsidP="00310830">
      <w:pPr>
        <w:pStyle w:val="PL"/>
        <w:rPr>
          <w:lang w:val="en-US"/>
        </w:rPr>
      </w:pPr>
      <w:r w:rsidRPr="00867FDE">
        <w:rPr>
          <w:lang w:val="en-US"/>
        </w:rPr>
        <w:t xml:space="preserve">          $ref: '#/components/schemas/</w:t>
      </w:r>
      <w:r w:rsidRPr="00867FDE">
        <w:t>GlobalRanNodeId'</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tai</w:t>
      </w:r>
    </w:p>
    <w:p w:rsidR="006D16A2" w:rsidRPr="00867FDE" w:rsidRDefault="006D16A2" w:rsidP="006D16A2">
      <w:pPr>
        <w:pStyle w:val="PL"/>
        <w:rPr>
          <w:lang w:val="en-US"/>
        </w:rPr>
      </w:pPr>
      <w:r w:rsidRPr="00867FDE">
        <w:rPr>
          <w:lang w:val="en-US"/>
        </w:rPr>
        <w:t xml:space="preserve">        - ecgi</w:t>
      </w:r>
    </w:p>
    <w:p w:rsidR="001E60C7" w:rsidRPr="00867FDE" w:rsidRDefault="001E60C7" w:rsidP="001E60C7">
      <w:pPr>
        <w:pStyle w:val="PL"/>
        <w:rPr>
          <w:lang w:val="en-US"/>
        </w:rPr>
      </w:pPr>
      <w:r w:rsidRPr="00867FDE">
        <w:rPr>
          <w:lang w:val="en-US"/>
        </w:rPr>
        <w:t xml:space="preserve">    EutraLocationRm:</w:t>
      </w:r>
    </w:p>
    <w:p w:rsidR="001E60C7" w:rsidRPr="00867FDE" w:rsidRDefault="001E60C7" w:rsidP="001E60C7">
      <w:pPr>
        <w:pStyle w:val="PL"/>
        <w:rPr>
          <w:lang w:val="en-US"/>
        </w:rPr>
      </w:pPr>
      <w:r w:rsidRPr="00867FDE">
        <w:rPr>
          <w:lang w:val="en-US"/>
        </w:rPr>
        <w:lastRenderedPageBreak/>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tai:</w:t>
      </w:r>
    </w:p>
    <w:p w:rsidR="001E60C7" w:rsidRPr="00867FDE" w:rsidRDefault="001E60C7" w:rsidP="001E60C7">
      <w:pPr>
        <w:pStyle w:val="PL"/>
        <w:rPr>
          <w:lang w:val="en-US"/>
        </w:rPr>
      </w:pPr>
      <w:r w:rsidRPr="00867FDE">
        <w:rPr>
          <w:lang w:val="en-US"/>
        </w:rPr>
        <w:t xml:space="preserve">          $ref: '#/components/schemas/Tai'</w:t>
      </w:r>
    </w:p>
    <w:p w:rsidR="001E60C7" w:rsidRPr="00867FDE" w:rsidRDefault="001E60C7" w:rsidP="001E60C7">
      <w:pPr>
        <w:pStyle w:val="PL"/>
        <w:rPr>
          <w:lang w:val="en-US"/>
        </w:rPr>
      </w:pPr>
      <w:r w:rsidRPr="00867FDE">
        <w:rPr>
          <w:lang w:val="en-US"/>
        </w:rPr>
        <w:t xml:space="preserve">        ecgi:</w:t>
      </w:r>
    </w:p>
    <w:p w:rsidR="001E60C7" w:rsidRPr="00867FDE" w:rsidRDefault="001E60C7" w:rsidP="001E60C7">
      <w:pPr>
        <w:pStyle w:val="PL"/>
        <w:rPr>
          <w:lang w:val="en-US"/>
        </w:rPr>
      </w:pPr>
      <w:r w:rsidRPr="00867FDE">
        <w:rPr>
          <w:lang w:val="en-US"/>
        </w:rPr>
        <w:t xml:space="preserve">          $ref: '#/components/schemas/Ecgi'</w:t>
      </w:r>
    </w:p>
    <w:p w:rsidR="00056AB0" w:rsidRPr="00867FDE" w:rsidRDefault="00056AB0" w:rsidP="00056AB0">
      <w:pPr>
        <w:pStyle w:val="PL"/>
        <w:rPr>
          <w:lang w:val="en-US"/>
        </w:rPr>
      </w:pPr>
      <w:r w:rsidRPr="00867FDE">
        <w:rPr>
          <w:lang w:val="en-US"/>
        </w:rPr>
        <w:t xml:space="preserve">        </w:t>
      </w:r>
      <w:r w:rsidRPr="00867FDE">
        <w:rPr>
          <w:szCs w:val="16"/>
        </w:rPr>
        <w:t>ageOfLocationInformation</w:t>
      </w:r>
      <w:r w:rsidRPr="00867FDE">
        <w:rPr>
          <w:lang w:val="en-US"/>
        </w:rPr>
        <w:t>:</w:t>
      </w:r>
    </w:p>
    <w:p w:rsidR="00056AB0" w:rsidRPr="00867FDE" w:rsidRDefault="00056AB0" w:rsidP="00056AB0">
      <w:pPr>
        <w:pStyle w:val="PL"/>
        <w:rPr>
          <w:lang w:val="en-US"/>
        </w:rPr>
      </w:pPr>
      <w:r w:rsidRPr="00867FDE">
        <w:rPr>
          <w:lang w:val="en-US"/>
        </w:rPr>
        <w:t xml:space="preserve">          type: integer</w:t>
      </w:r>
    </w:p>
    <w:p w:rsidR="00056AB0" w:rsidRPr="00867FDE" w:rsidRDefault="00056AB0" w:rsidP="00056AB0">
      <w:pPr>
        <w:pStyle w:val="PL"/>
        <w:rPr>
          <w:lang w:val="en-US"/>
        </w:rPr>
      </w:pPr>
      <w:r w:rsidRPr="00867FDE">
        <w:rPr>
          <w:lang w:val="en-US"/>
        </w:rPr>
        <w:t xml:space="preserve">          minimum: 0</w:t>
      </w:r>
    </w:p>
    <w:p w:rsidR="00056AB0" w:rsidRPr="00867FDE" w:rsidRDefault="00056AB0" w:rsidP="00056AB0">
      <w:pPr>
        <w:pStyle w:val="PL"/>
        <w:rPr>
          <w:lang w:val="en-US"/>
        </w:rPr>
      </w:pPr>
      <w:r w:rsidRPr="00867FDE">
        <w:rPr>
          <w:lang w:val="en-US"/>
        </w:rPr>
        <w:t xml:space="preserve">          maximum: 32767</w:t>
      </w:r>
    </w:p>
    <w:p w:rsidR="00056AB0" w:rsidRPr="00867FDE" w:rsidRDefault="00056AB0" w:rsidP="00056AB0">
      <w:pPr>
        <w:pStyle w:val="PL"/>
        <w:rPr>
          <w:lang w:val="en-US"/>
        </w:rPr>
      </w:pPr>
      <w:r w:rsidRPr="00867FDE">
        <w:rPr>
          <w:lang w:val="en-US"/>
        </w:rPr>
        <w:t xml:space="preserve">        ueLocationTimestamp:</w:t>
      </w:r>
    </w:p>
    <w:p w:rsidR="00056AB0" w:rsidRPr="00867FDE" w:rsidRDefault="00056AB0" w:rsidP="00056AB0">
      <w:pPr>
        <w:pStyle w:val="PL"/>
        <w:rPr>
          <w:lang w:val="en-US"/>
        </w:rPr>
      </w:pPr>
      <w:r w:rsidRPr="00867FDE">
        <w:rPr>
          <w:lang w:val="en-US"/>
        </w:rPr>
        <w:t xml:space="preserve">          $ref: '#/components/schemas/</w:t>
      </w:r>
      <w:r w:rsidRPr="00867FDE">
        <w:t>DateTime</w:t>
      </w:r>
      <w:r w:rsidRPr="00867FDE">
        <w:rPr>
          <w:lang w:val="en-US"/>
        </w:rPr>
        <w:t>'</w:t>
      </w:r>
    </w:p>
    <w:p w:rsidR="00056AB0" w:rsidRPr="00867FDE" w:rsidRDefault="00056AB0" w:rsidP="00056AB0">
      <w:pPr>
        <w:pStyle w:val="PL"/>
        <w:rPr>
          <w:lang w:val="en-US"/>
        </w:rPr>
      </w:pPr>
      <w:r w:rsidRPr="00867FDE">
        <w:rPr>
          <w:lang w:val="en-US"/>
        </w:rPr>
        <w:t xml:space="preserve">        </w:t>
      </w:r>
      <w:r w:rsidRPr="00867FDE">
        <w:rPr>
          <w:szCs w:val="16"/>
        </w:rPr>
        <w:t>geographicalInformation</w:t>
      </w:r>
      <w:r w:rsidRPr="00867FDE">
        <w:rPr>
          <w:lang w:val="en-US"/>
        </w:rPr>
        <w:t>:</w:t>
      </w:r>
    </w:p>
    <w:p w:rsidR="00056AB0" w:rsidRPr="00867FDE" w:rsidRDefault="00056AB0" w:rsidP="00056AB0">
      <w:pPr>
        <w:pStyle w:val="PL"/>
        <w:rPr>
          <w:lang w:val="en-US"/>
        </w:rPr>
      </w:pPr>
      <w:r w:rsidRPr="00867FDE">
        <w:rPr>
          <w:lang w:val="en-US"/>
        </w:rPr>
        <w:t xml:space="preserve">          type: string</w:t>
      </w:r>
    </w:p>
    <w:p w:rsidR="00056AB0" w:rsidRPr="00867FDE" w:rsidRDefault="00056AB0" w:rsidP="00056AB0">
      <w:pPr>
        <w:pStyle w:val="PL"/>
        <w:rPr>
          <w:lang w:val="en-US"/>
        </w:rPr>
      </w:pPr>
      <w:r w:rsidRPr="00867FDE">
        <w:rPr>
          <w:lang w:val="en-US"/>
        </w:rPr>
        <w:t xml:space="preserve">          pattern: '^[0-9A-F]{16}$'</w:t>
      </w:r>
    </w:p>
    <w:p w:rsidR="00056AB0" w:rsidRPr="00867FDE" w:rsidRDefault="00056AB0" w:rsidP="00056AB0">
      <w:pPr>
        <w:pStyle w:val="PL"/>
        <w:rPr>
          <w:lang w:val="en-US"/>
        </w:rPr>
      </w:pPr>
      <w:r w:rsidRPr="00867FDE">
        <w:rPr>
          <w:lang w:val="en-US"/>
        </w:rPr>
        <w:t xml:space="preserve">        </w:t>
      </w:r>
      <w:r w:rsidRPr="00867FDE">
        <w:t>geodeticInformation</w:t>
      </w:r>
      <w:r w:rsidRPr="00867FDE">
        <w:rPr>
          <w:lang w:val="en-US"/>
        </w:rPr>
        <w:t>:</w:t>
      </w:r>
    </w:p>
    <w:p w:rsidR="00056AB0" w:rsidRPr="00867FDE" w:rsidRDefault="00056AB0" w:rsidP="00056AB0">
      <w:pPr>
        <w:pStyle w:val="PL"/>
        <w:rPr>
          <w:lang w:val="en-US"/>
        </w:rPr>
      </w:pPr>
      <w:r w:rsidRPr="00867FDE">
        <w:rPr>
          <w:lang w:val="en-US"/>
        </w:rPr>
        <w:t xml:space="preserve">          type: string</w:t>
      </w:r>
    </w:p>
    <w:p w:rsidR="00056AB0" w:rsidRPr="00867FDE" w:rsidRDefault="00056AB0" w:rsidP="00056AB0">
      <w:pPr>
        <w:pStyle w:val="PL"/>
        <w:rPr>
          <w:lang w:val="en-US"/>
        </w:rPr>
      </w:pPr>
      <w:r w:rsidRPr="00867FDE">
        <w:rPr>
          <w:lang w:val="en-US"/>
        </w:rPr>
        <w:t xml:space="preserve">          pattern: '^[0-9A-F]{20}$'</w:t>
      </w:r>
    </w:p>
    <w:p w:rsidR="00056AB0" w:rsidRPr="00867FDE" w:rsidRDefault="00056AB0" w:rsidP="00056AB0">
      <w:pPr>
        <w:pStyle w:val="PL"/>
        <w:rPr>
          <w:lang w:val="en-US"/>
        </w:rPr>
      </w:pPr>
      <w:r w:rsidRPr="00867FDE">
        <w:rPr>
          <w:lang w:val="en-US"/>
        </w:rPr>
        <w:t xml:space="preserve">        </w:t>
      </w:r>
      <w:r w:rsidRPr="00867FDE">
        <w:rPr>
          <w:lang w:val="fr-FR" w:eastAsia="zh-CN"/>
        </w:rPr>
        <w:t>globalNgenbId</w:t>
      </w:r>
      <w:r w:rsidRPr="00867FDE">
        <w:rPr>
          <w:lang w:val="en-US"/>
        </w:rPr>
        <w:t>:</w:t>
      </w:r>
    </w:p>
    <w:p w:rsidR="00056AB0" w:rsidRPr="00867FDE" w:rsidRDefault="00056AB0" w:rsidP="00056AB0">
      <w:pPr>
        <w:pStyle w:val="PL"/>
        <w:rPr>
          <w:lang w:val="en-US"/>
        </w:rPr>
      </w:pPr>
      <w:r w:rsidRPr="00867FDE">
        <w:rPr>
          <w:lang w:val="en-US"/>
        </w:rPr>
        <w:t xml:space="preserve">          $ref: '#/components/schemas/</w:t>
      </w:r>
      <w:r w:rsidRPr="00867FDE">
        <w:t>GlobalRanNodeId'</w:t>
      </w:r>
    </w:p>
    <w:p w:rsidR="00310830" w:rsidRPr="00867FDE" w:rsidRDefault="00310830" w:rsidP="00310830">
      <w:pPr>
        <w:pStyle w:val="PL"/>
        <w:rPr>
          <w:lang w:val="en-US"/>
        </w:rPr>
      </w:pPr>
      <w:r w:rsidRPr="00867FDE">
        <w:rPr>
          <w:lang w:val="en-US"/>
        </w:rPr>
        <w:t xml:space="preserve">        </w:t>
      </w:r>
      <w:r w:rsidRPr="00867FDE">
        <w:rPr>
          <w:lang w:val="fr-FR" w:eastAsia="zh-CN"/>
        </w:rPr>
        <w:t>globalENb</w:t>
      </w:r>
      <w:r w:rsidRPr="00867FDE">
        <w:rPr>
          <w:rFonts w:hint="eastAsia"/>
          <w:lang w:val="fr-FR" w:eastAsia="zh-CN"/>
        </w:rPr>
        <w:t>I</w:t>
      </w:r>
      <w:r w:rsidRPr="00867FDE">
        <w:rPr>
          <w:lang w:val="fr-FR" w:eastAsia="zh-CN"/>
        </w:rPr>
        <w:t>d</w:t>
      </w:r>
      <w:r w:rsidRPr="00867FDE">
        <w:rPr>
          <w:lang w:val="en-US"/>
        </w:rPr>
        <w:t>:</w:t>
      </w:r>
    </w:p>
    <w:p w:rsidR="00310830" w:rsidRPr="00867FDE" w:rsidRDefault="00310830" w:rsidP="00310830">
      <w:pPr>
        <w:pStyle w:val="PL"/>
        <w:rPr>
          <w:lang w:val="en-US"/>
        </w:rPr>
      </w:pPr>
      <w:r w:rsidRPr="00867FDE">
        <w:rPr>
          <w:lang w:val="en-US"/>
        </w:rPr>
        <w:t xml:space="preserve">          $ref: '#/components/schemas/</w:t>
      </w:r>
      <w:r w:rsidRPr="00867FDE">
        <w:t>GlobalRanNodeId'</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tai</w:t>
      </w:r>
    </w:p>
    <w:p w:rsidR="001E60C7" w:rsidRPr="00867FDE" w:rsidRDefault="001E60C7" w:rsidP="001E60C7">
      <w:pPr>
        <w:pStyle w:val="PL"/>
        <w:rPr>
          <w:lang w:val="en-US"/>
        </w:rPr>
      </w:pPr>
      <w:r w:rsidRPr="00867FDE">
        <w:rPr>
          <w:lang w:val="en-US"/>
        </w:rPr>
        <w:t xml:space="preserve">        - ecgi</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t xml:space="preserve">    NrLocation:</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6D16A2" w:rsidRPr="00867FDE" w:rsidRDefault="006D16A2" w:rsidP="006D16A2">
      <w:pPr>
        <w:pStyle w:val="PL"/>
        <w:rPr>
          <w:lang w:val="en-US"/>
        </w:rPr>
      </w:pPr>
      <w:r w:rsidRPr="00867FDE">
        <w:rPr>
          <w:lang w:val="en-US"/>
        </w:rPr>
        <w:t xml:space="preserve">        tai:</w:t>
      </w:r>
    </w:p>
    <w:p w:rsidR="006D16A2" w:rsidRPr="00867FDE" w:rsidRDefault="006D16A2" w:rsidP="006D16A2">
      <w:pPr>
        <w:pStyle w:val="PL"/>
        <w:rPr>
          <w:lang w:val="en-US"/>
        </w:rPr>
      </w:pPr>
      <w:r w:rsidRPr="00867FDE">
        <w:rPr>
          <w:lang w:val="en-US"/>
        </w:rPr>
        <w:t xml:space="preserve">          $ref: '#/components/schemas/Tai'</w:t>
      </w:r>
    </w:p>
    <w:p w:rsidR="006D16A2" w:rsidRPr="00867FDE" w:rsidRDefault="006D16A2" w:rsidP="006D16A2">
      <w:pPr>
        <w:pStyle w:val="PL"/>
        <w:rPr>
          <w:lang w:val="en-US"/>
        </w:rPr>
      </w:pPr>
      <w:r w:rsidRPr="00867FDE">
        <w:rPr>
          <w:lang w:val="en-US"/>
        </w:rPr>
        <w:t xml:space="preserve">        ncgi:</w:t>
      </w:r>
    </w:p>
    <w:p w:rsidR="006D16A2" w:rsidRPr="00867FDE" w:rsidRDefault="006D16A2" w:rsidP="006D16A2">
      <w:pPr>
        <w:pStyle w:val="PL"/>
        <w:rPr>
          <w:lang w:val="en-US"/>
        </w:rPr>
      </w:pPr>
      <w:r w:rsidRPr="00867FDE">
        <w:rPr>
          <w:lang w:val="en-US"/>
        </w:rPr>
        <w:t xml:space="preserve">          $ref: '#/components/schemas/Ncgi'</w:t>
      </w:r>
    </w:p>
    <w:p w:rsidR="00395F2E" w:rsidRPr="00867FDE" w:rsidRDefault="00395F2E" w:rsidP="00395F2E">
      <w:pPr>
        <w:pStyle w:val="PL"/>
        <w:rPr>
          <w:lang w:val="en-US"/>
        </w:rPr>
      </w:pPr>
      <w:r w:rsidRPr="00867FDE">
        <w:rPr>
          <w:lang w:val="en-US"/>
        </w:rPr>
        <w:t xml:space="preserve">        </w:t>
      </w:r>
      <w:r w:rsidRPr="00867FDE">
        <w:rPr>
          <w:szCs w:val="16"/>
        </w:rPr>
        <w:t>ageOfLocationInformation</w:t>
      </w:r>
      <w:r w:rsidRPr="00867FDE">
        <w:rPr>
          <w:lang w:val="en-US"/>
        </w:rPr>
        <w:t>:</w:t>
      </w:r>
    </w:p>
    <w:p w:rsidR="00395F2E" w:rsidRPr="00867FDE" w:rsidRDefault="00395F2E" w:rsidP="00395F2E">
      <w:pPr>
        <w:pStyle w:val="PL"/>
        <w:rPr>
          <w:lang w:val="en-US"/>
        </w:rPr>
      </w:pPr>
      <w:r w:rsidRPr="00867FDE">
        <w:rPr>
          <w:lang w:val="en-US"/>
        </w:rPr>
        <w:t xml:space="preserve">          type: integer</w:t>
      </w:r>
    </w:p>
    <w:p w:rsidR="00395F2E" w:rsidRPr="00867FDE" w:rsidRDefault="00395F2E" w:rsidP="00395F2E">
      <w:pPr>
        <w:pStyle w:val="PL"/>
        <w:rPr>
          <w:lang w:val="en-US"/>
        </w:rPr>
      </w:pPr>
      <w:r w:rsidRPr="00867FDE">
        <w:rPr>
          <w:lang w:val="en-US"/>
        </w:rPr>
        <w:t xml:space="preserve">          minimum: 0</w:t>
      </w:r>
    </w:p>
    <w:p w:rsidR="00395F2E" w:rsidRPr="00867FDE" w:rsidRDefault="00395F2E" w:rsidP="00395F2E">
      <w:pPr>
        <w:pStyle w:val="PL"/>
        <w:rPr>
          <w:lang w:val="en-US"/>
        </w:rPr>
      </w:pPr>
      <w:r w:rsidRPr="00867FDE">
        <w:rPr>
          <w:lang w:val="en-US"/>
        </w:rPr>
        <w:t xml:space="preserve">          maximum: 32767</w:t>
      </w:r>
    </w:p>
    <w:p w:rsidR="00395F2E" w:rsidRPr="00867FDE" w:rsidRDefault="00395F2E" w:rsidP="00395F2E">
      <w:pPr>
        <w:pStyle w:val="PL"/>
        <w:rPr>
          <w:lang w:val="en-US"/>
        </w:rPr>
      </w:pPr>
      <w:r w:rsidRPr="00867FDE">
        <w:rPr>
          <w:lang w:val="en-US"/>
        </w:rPr>
        <w:t xml:space="preserve">        ueLocationTimestamp</w:t>
      </w:r>
      <w:r w:rsidR="00846BF8" w:rsidRPr="00867FDE">
        <w:rPr>
          <w:lang w:val="en-US"/>
        </w:rPr>
        <w:t>:</w:t>
      </w:r>
    </w:p>
    <w:p w:rsidR="00395F2E" w:rsidRPr="00867FDE" w:rsidRDefault="00395F2E" w:rsidP="00395F2E">
      <w:pPr>
        <w:pStyle w:val="PL"/>
        <w:rPr>
          <w:lang w:val="en-US"/>
        </w:rPr>
      </w:pPr>
      <w:r w:rsidRPr="00867FDE">
        <w:rPr>
          <w:lang w:val="en-US"/>
        </w:rPr>
        <w:t xml:space="preserve">          $ref: '#/components/schemas/</w:t>
      </w:r>
      <w:r w:rsidRPr="00867FDE">
        <w:t>DateTime</w:t>
      </w:r>
      <w:r w:rsidRPr="00867FDE">
        <w:rPr>
          <w:lang w:val="en-US"/>
        </w:rPr>
        <w:t>'</w:t>
      </w:r>
    </w:p>
    <w:p w:rsidR="00395F2E" w:rsidRPr="00867FDE" w:rsidRDefault="00395F2E" w:rsidP="00395F2E">
      <w:pPr>
        <w:pStyle w:val="PL"/>
        <w:rPr>
          <w:lang w:val="en-US"/>
        </w:rPr>
      </w:pPr>
      <w:r w:rsidRPr="00867FDE">
        <w:rPr>
          <w:lang w:val="en-US"/>
        </w:rPr>
        <w:t xml:space="preserve">        </w:t>
      </w:r>
      <w:r w:rsidRPr="00867FDE">
        <w:rPr>
          <w:szCs w:val="16"/>
        </w:rPr>
        <w:t>geographicalInformation</w:t>
      </w:r>
      <w:r w:rsidRPr="00867FDE">
        <w:rPr>
          <w:lang w:val="en-US"/>
        </w:rPr>
        <w:t>:</w:t>
      </w:r>
    </w:p>
    <w:p w:rsidR="00395F2E" w:rsidRPr="00867FDE" w:rsidRDefault="00395F2E" w:rsidP="00395F2E">
      <w:pPr>
        <w:pStyle w:val="PL"/>
        <w:rPr>
          <w:lang w:val="en-US"/>
        </w:rPr>
      </w:pPr>
      <w:r w:rsidRPr="00867FDE">
        <w:rPr>
          <w:lang w:val="en-US"/>
        </w:rPr>
        <w:t xml:space="preserve">          type: string</w:t>
      </w:r>
    </w:p>
    <w:p w:rsidR="00395F2E" w:rsidRPr="00867FDE" w:rsidRDefault="00395F2E" w:rsidP="00395F2E">
      <w:pPr>
        <w:pStyle w:val="PL"/>
        <w:rPr>
          <w:lang w:val="en-US"/>
        </w:rPr>
      </w:pPr>
      <w:r w:rsidRPr="00867FDE">
        <w:rPr>
          <w:lang w:val="en-US"/>
        </w:rPr>
        <w:t xml:space="preserve">          pattern: '^[0-9A-F]{16}$'</w:t>
      </w:r>
    </w:p>
    <w:p w:rsidR="00395F2E" w:rsidRPr="00867FDE" w:rsidRDefault="00395F2E" w:rsidP="00395F2E">
      <w:pPr>
        <w:pStyle w:val="PL"/>
        <w:rPr>
          <w:lang w:val="en-US"/>
        </w:rPr>
      </w:pPr>
      <w:r w:rsidRPr="00867FDE">
        <w:rPr>
          <w:lang w:val="en-US"/>
        </w:rPr>
        <w:t xml:space="preserve">        </w:t>
      </w:r>
      <w:r w:rsidRPr="00867FDE">
        <w:t>geodeticInformation</w:t>
      </w:r>
      <w:r w:rsidRPr="00867FDE">
        <w:rPr>
          <w:lang w:val="en-US"/>
        </w:rPr>
        <w:t>:</w:t>
      </w:r>
    </w:p>
    <w:p w:rsidR="00395F2E" w:rsidRPr="00867FDE" w:rsidRDefault="00395F2E" w:rsidP="00395F2E">
      <w:pPr>
        <w:pStyle w:val="PL"/>
        <w:rPr>
          <w:lang w:val="en-US"/>
        </w:rPr>
      </w:pPr>
      <w:r w:rsidRPr="00867FDE">
        <w:rPr>
          <w:lang w:val="en-US"/>
        </w:rPr>
        <w:t xml:space="preserve">          type: string</w:t>
      </w:r>
    </w:p>
    <w:p w:rsidR="00395F2E" w:rsidRPr="00867FDE" w:rsidRDefault="00395F2E" w:rsidP="00395F2E">
      <w:pPr>
        <w:pStyle w:val="PL"/>
        <w:rPr>
          <w:lang w:val="en-US"/>
        </w:rPr>
      </w:pPr>
      <w:r w:rsidRPr="00867FDE">
        <w:rPr>
          <w:lang w:val="en-US"/>
        </w:rPr>
        <w:t xml:space="preserve">          pattern: '^[0-9A-F]{20}$'</w:t>
      </w:r>
    </w:p>
    <w:p w:rsidR="00395F2E" w:rsidRPr="00867FDE" w:rsidRDefault="00395F2E" w:rsidP="00395F2E">
      <w:pPr>
        <w:pStyle w:val="PL"/>
        <w:rPr>
          <w:lang w:val="en-US"/>
        </w:rPr>
      </w:pPr>
      <w:r w:rsidRPr="00867FDE">
        <w:rPr>
          <w:lang w:val="en-US"/>
        </w:rPr>
        <w:t xml:space="preserve">        globalGnbId:</w:t>
      </w:r>
    </w:p>
    <w:p w:rsidR="00395F2E" w:rsidRPr="00867FDE" w:rsidRDefault="00395F2E" w:rsidP="00395F2E">
      <w:pPr>
        <w:pStyle w:val="PL"/>
        <w:rPr>
          <w:lang w:val="en-US"/>
        </w:rPr>
      </w:pPr>
      <w:r w:rsidRPr="00867FDE">
        <w:rPr>
          <w:lang w:val="en-US"/>
        </w:rPr>
        <w:t xml:space="preserve">          $ref: '#/components/schemas/GlobalRan</w:t>
      </w:r>
      <w:r w:rsidRPr="00867FDE">
        <w:t>NodeId</w:t>
      </w:r>
      <w:r w:rsidRPr="00867FDE">
        <w:rPr>
          <w:lang w:val="en-US"/>
        </w:rPr>
        <w:t>'</w:t>
      </w:r>
    </w:p>
    <w:p w:rsidR="006D16A2" w:rsidRPr="00867FDE" w:rsidRDefault="006D16A2" w:rsidP="006D16A2">
      <w:pPr>
        <w:pStyle w:val="PL"/>
        <w:rPr>
          <w:lang w:val="en-US"/>
        </w:rPr>
      </w:pPr>
      <w:r w:rsidRPr="00867FDE">
        <w:rPr>
          <w:lang w:val="en-US"/>
        </w:rPr>
        <w:t xml:space="preserve">      required:</w:t>
      </w:r>
    </w:p>
    <w:p w:rsidR="006D16A2" w:rsidRPr="00867FDE" w:rsidRDefault="006D16A2" w:rsidP="006D16A2">
      <w:pPr>
        <w:pStyle w:val="PL"/>
        <w:rPr>
          <w:lang w:val="en-US"/>
        </w:rPr>
      </w:pPr>
      <w:r w:rsidRPr="00867FDE">
        <w:rPr>
          <w:lang w:val="en-US"/>
        </w:rPr>
        <w:t xml:space="preserve">        - tai</w:t>
      </w:r>
    </w:p>
    <w:p w:rsidR="006D16A2" w:rsidRPr="00867FDE" w:rsidRDefault="006D16A2" w:rsidP="006D16A2">
      <w:pPr>
        <w:pStyle w:val="PL"/>
        <w:rPr>
          <w:lang w:val="en-US"/>
        </w:rPr>
      </w:pPr>
      <w:r w:rsidRPr="00867FDE">
        <w:rPr>
          <w:lang w:val="en-US"/>
        </w:rPr>
        <w:t xml:space="preserve">        - ncgi</w:t>
      </w:r>
    </w:p>
    <w:p w:rsidR="001E60C7" w:rsidRPr="00867FDE" w:rsidRDefault="001E60C7" w:rsidP="001E60C7">
      <w:pPr>
        <w:pStyle w:val="PL"/>
        <w:rPr>
          <w:lang w:val="en-US"/>
        </w:rPr>
      </w:pPr>
      <w:r w:rsidRPr="00867FDE">
        <w:rPr>
          <w:lang w:val="en-US"/>
        </w:rPr>
        <w:t xml:space="preserve">    NrLocationRm: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tai:</w:t>
      </w:r>
    </w:p>
    <w:p w:rsidR="001E60C7" w:rsidRPr="00867FDE" w:rsidRDefault="001E60C7" w:rsidP="001E60C7">
      <w:pPr>
        <w:pStyle w:val="PL"/>
        <w:rPr>
          <w:lang w:val="en-US"/>
        </w:rPr>
      </w:pPr>
      <w:r w:rsidRPr="00867FDE">
        <w:rPr>
          <w:lang w:val="en-US"/>
        </w:rPr>
        <w:t xml:space="preserve">          $ref: '#/components/schemas/Tai'</w:t>
      </w:r>
    </w:p>
    <w:p w:rsidR="001E60C7" w:rsidRPr="00867FDE" w:rsidRDefault="001E60C7" w:rsidP="001E60C7">
      <w:pPr>
        <w:pStyle w:val="PL"/>
        <w:rPr>
          <w:lang w:val="en-US"/>
        </w:rPr>
      </w:pPr>
      <w:r w:rsidRPr="00867FDE">
        <w:rPr>
          <w:lang w:val="en-US"/>
        </w:rPr>
        <w:t xml:space="preserve">        ncgi:</w:t>
      </w:r>
    </w:p>
    <w:p w:rsidR="001E60C7" w:rsidRPr="00867FDE" w:rsidRDefault="001E60C7" w:rsidP="001E60C7">
      <w:pPr>
        <w:pStyle w:val="PL"/>
        <w:rPr>
          <w:lang w:val="en-US"/>
        </w:rPr>
      </w:pPr>
      <w:r w:rsidRPr="00867FDE">
        <w:rPr>
          <w:lang w:val="en-US"/>
        </w:rPr>
        <w:t xml:space="preserve">          $ref: '#/components/schemas/Ncgi'</w:t>
      </w:r>
    </w:p>
    <w:p w:rsidR="0091107E" w:rsidRPr="00867FDE" w:rsidRDefault="0091107E" w:rsidP="0091107E">
      <w:pPr>
        <w:pStyle w:val="PL"/>
        <w:rPr>
          <w:lang w:val="en-US"/>
        </w:rPr>
      </w:pPr>
      <w:r w:rsidRPr="00867FDE">
        <w:rPr>
          <w:lang w:val="en-US"/>
        </w:rPr>
        <w:t xml:space="preserve">        </w:t>
      </w:r>
      <w:r w:rsidRPr="00867FDE">
        <w:rPr>
          <w:rFonts w:hint="eastAsia"/>
          <w:lang w:eastAsia="zh-CN"/>
        </w:rPr>
        <w:t>i</w:t>
      </w:r>
      <w:r w:rsidRPr="00867FDE">
        <w:rPr>
          <w:lang w:eastAsia="zh-CN"/>
        </w:rPr>
        <w:t>gnoreN</w:t>
      </w:r>
      <w:r w:rsidRPr="00867FDE">
        <w:rPr>
          <w:rFonts w:hint="eastAsia"/>
          <w:lang w:eastAsia="zh-CN"/>
        </w:rPr>
        <w:t>cgi</w:t>
      </w:r>
      <w:r w:rsidRPr="00867FDE">
        <w:rPr>
          <w:lang w:val="en-US"/>
        </w:rPr>
        <w:t>:</w:t>
      </w:r>
    </w:p>
    <w:p w:rsidR="0091107E" w:rsidRPr="00867FDE" w:rsidRDefault="0091107E" w:rsidP="0091107E">
      <w:pPr>
        <w:pStyle w:val="PL"/>
        <w:rPr>
          <w:lang w:val="en-US" w:eastAsia="zh-CN"/>
        </w:rPr>
      </w:pPr>
      <w:r w:rsidRPr="00867FDE">
        <w:rPr>
          <w:lang w:val="en-US"/>
        </w:rPr>
        <w:t xml:space="preserve">          type: </w:t>
      </w:r>
      <w:r w:rsidRPr="00867FDE">
        <w:rPr>
          <w:rFonts w:hint="eastAsia"/>
          <w:lang w:val="en-US" w:eastAsia="zh-CN"/>
        </w:rPr>
        <w:t>boolean</w:t>
      </w:r>
    </w:p>
    <w:p w:rsidR="0091107E" w:rsidRPr="00867FDE" w:rsidRDefault="0091107E" w:rsidP="0091107E">
      <w:pPr>
        <w:pStyle w:val="PL"/>
        <w:rPr>
          <w:lang w:val="en-US"/>
        </w:rPr>
      </w:pPr>
      <w:r w:rsidRPr="00867FDE">
        <w:rPr>
          <w:lang w:val="en-US" w:eastAsia="zh-CN"/>
        </w:rPr>
        <w:t xml:space="preserve">          default: false</w:t>
      </w:r>
    </w:p>
    <w:p w:rsidR="00056AB0" w:rsidRPr="00867FDE" w:rsidRDefault="00056AB0" w:rsidP="00056AB0">
      <w:pPr>
        <w:pStyle w:val="PL"/>
        <w:rPr>
          <w:lang w:val="en-US"/>
        </w:rPr>
      </w:pPr>
      <w:r w:rsidRPr="00867FDE">
        <w:rPr>
          <w:lang w:val="en-US"/>
        </w:rPr>
        <w:t xml:space="preserve">        </w:t>
      </w:r>
      <w:r w:rsidRPr="00867FDE">
        <w:rPr>
          <w:szCs w:val="16"/>
        </w:rPr>
        <w:t>ageOfLocationInformation</w:t>
      </w:r>
      <w:r w:rsidRPr="00867FDE">
        <w:rPr>
          <w:lang w:val="en-US"/>
        </w:rPr>
        <w:t>:</w:t>
      </w:r>
    </w:p>
    <w:p w:rsidR="00056AB0" w:rsidRPr="00867FDE" w:rsidRDefault="00056AB0" w:rsidP="00056AB0">
      <w:pPr>
        <w:pStyle w:val="PL"/>
        <w:rPr>
          <w:lang w:val="en-US"/>
        </w:rPr>
      </w:pPr>
      <w:r w:rsidRPr="00867FDE">
        <w:rPr>
          <w:lang w:val="en-US"/>
        </w:rPr>
        <w:t xml:space="preserve">          type: integer</w:t>
      </w:r>
    </w:p>
    <w:p w:rsidR="00056AB0" w:rsidRPr="00867FDE" w:rsidRDefault="00056AB0" w:rsidP="00056AB0">
      <w:pPr>
        <w:pStyle w:val="PL"/>
        <w:rPr>
          <w:lang w:val="en-US"/>
        </w:rPr>
      </w:pPr>
      <w:r w:rsidRPr="00867FDE">
        <w:rPr>
          <w:lang w:val="en-US"/>
        </w:rPr>
        <w:t xml:space="preserve">          minimum: 0</w:t>
      </w:r>
    </w:p>
    <w:p w:rsidR="00056AB0" w:rsidRPr="00867FDE" w:rsidRDefault="00056AB0" w:rsidP="00056AB0">
      <w:pPr>
        <w:pStyle w:val="PL"/>
        <w:rPr>
          <w:lang w:val="en-US"/>
        </w:rPr>
      </w:pPr>
      <w:r w:rsidRPr="00867FDE">
        <w:rPr>
          <w:lang w:val="en-US"/>
        </w:rPr>
        <w:t xml:space="preserve">          maximum: 32767</w:t>
      </w:r>
    </w:p>
    <w:p w:rsidR="00056AB0" w:rsidRPr="00867FDE" w:rsidRDefault="00056AB0" w:rsidP="00056AB0">
      <w:pPr>
        <w:pStyle w:val="PL"/>
        <w:rPr>
          <w:lang w:val="en-US"/>
        </w:rPr>
      </w:pPr>
      <w:r w:rsidRPr="00867FDE">
        <w:rPr>
          <w:lang w:val="en-US"/>
        </w:rPr>
        <w:t xml:space="preserve">        ueLocationTimestamp:</w:t>
      </w:r>
    </w:p>
    <w:p w:rsidR="00056AB0" w:rsidRPr="00867FDE" w:rsidRDefault="00056AB0" w:rsidP="00056AB0">
      <w:pPr>
        <w:pStyle w:val="PL"/>
        <w:rPr>
          <w:lang w:val="en-US"/>
        </w:rPr>
      </w:pPr>
      <w:r w:rsidRPr="00867FDE">
        <w:rPr>
          <w:lang w:val="en-US"/>
        </w:rPr>
        <w:t xml:space="preserve">          $ref: '#/components/schemas/</w:t>
      </w:r>
      <w:r w:rsidRPr="00867FDE">
        <w:t>DateTime</w:t>
      </w:r>
      <w:r w:rsidRPr="00867FDE">
        <w:rPr>
          <w:lang w:val="en-US"/>
        </w:rPr>
        <w:t>'</w:t>
      </w:r>
    </w:p>
    <w:p w:rsidR="00056AB0" w:rsidRPr="00867FDE" w:rsidRDefault="00056AB0" w:rsidP="00056AB0">
      <w:pPr>
        <w:pStyle w:val="PL"/>
        <w:rPr>
          <w:lang w:val="en-US"/>
        </w:rPr>
      </w:pPr>
      <w:r w:rsidRPr="00867FDE">
        <w:rPr>
          <w:lang w:val="en-US"/>
        </w:rPr>
        <w:t xml:space="preserve">        </w:t>
      </w:r>
      <w:r w:rsidRPr="00867FDE">
        <w:rPr>
          <w:szCs w:val="16"/>
        </w:rPr>
        <w:t>geographicalInformation</w:t>
      </w:r>
      <w:r w:rsidRPr="00867FDE">
        <w:rPr>
          <w:lang w:val="en-US"/>
        </w:rPr>
        <w:t>:</w:t>
      </w:r>
    </w:p>
    <w:p w:rsidR="00056AB0" w:rsidRPr="00867FDE" w:rsidRDefault="00056AB0" w:rsidP="00056AB0">
      <w:pPr>
        <w:pStyle w:val="PL"/>
        <w:rPr>
          <w:lang w:val="en-US"/>
        </w:rPr>
      </w:pPr>
      <w:r w:rsidRPr="00867FDE">
        <w:rPr>
          <w:lang w:val="en-US"/>
        </w:rPr>
        <w:t xml:space="preserve">          type: string</w:t>
      </w:r>
    </w:p>
    <w:p w:rsidR="00056AB0" w:rsidRPr="00867FDE" w:rsidRDefault="00056AB0" w:rsidP="00056AB0">
      <w:pPr>
        <w:pStyle w:val="PL"/>
        <w:rPr>
          <w:lang w:val="en-US"/>
        </w:rPr>
      </w:pPr>
      <w:r w:rsidRPr="00867FDE">
        <w:rPr>
          <w:lang w:val="en-US"/>
        </w:rPr>
        <w:t xml:space="preserve">          pattern: '^[0-9A-F]{16}$'</w:t>
      </w:r>
    </w:p>
    <w:p w:rsidR="00056AB0" w:rsidRPr="00867FDE" w:rsidRDefault="00056AB0" w:rsidP="00056AB0">
      <w:pPr>
        <w:pStyle w:val="PL"/>
        <w:rPr>
          <w:lang w:val="en-US"/>
        </w:rPr>
      </w:pPr>
      <w:r w:rsidRPr="00867FDE">
        <w:rPr>
          <w:lang w:val="en-US"/>
        </w:rPr>
        <w:t xml:space="preserve">        </w:t>
      </w:r>
      <w:r w:rsidRPr="00867FDE">
        <w:t>geodeticInformation</w:t>
      </w:r>
      <w:r w:rsidRPr="00867FDE">
        <w:rPr>
          <w:lang w:val="en-US"/>
        </w:rPr>
        <w:t>:</w:t>
      </w:r>
    </w:p>
    <w:p w:rsidR="00056AB0" w:rsidRPr="00867FDE" w:rsidRDefault="00056AB0" w:rsidP="00056AB0">
      <w:pPr>
        <w:pStyle w:val="PL"/>
        <w:rPr>
          <w:lang w:val="en-US"/>
        </w:rPr>
      </w:pPr>
      <w:r w:rsidRPr="00867FDE">
        <w:rPr>
          <w:lang w:val="en-US"/>
        </w:rPr>
        <w:t xml:space="preserve">          type: string</w:t>
      </w:r>
    </w:p>
    <w:p w:rsidR="00056AB0" w:rsidRPr="00867FDE" w:rsidRDefault="00056AB0" w:rsidP="00056AB0">
      <w:pPr>
        <w:pStyle w:val="PL"/>
        <w:rPr>
          <w:lang w:val="en-US"/>
        </w:rPr>
      </w:pPr>
      <w:r w:rsidRPr="00867FDE">
        <w:rPr>
          <w:lang w:val="en-US"/>
        </w:rPr>
        <w:t xml:space="preserve">          pattern: '^[0-9A-F]{20}$'</w:t>
      </w:r>
    </w:p>
    <w:p w:rsidR="00056AB0" w:rsidRPr="00867FDE" w:rsidRDefault="00056AB0" w:rsidP="00056AB0">
      <w:pPr>
        <w:pStyle w:val="PL"/>
        <w:rPr>
          <w:lang w:val="en-US"/>
        </w:rPr>
      </w:pPr>
      <w:r w:rsidRPr="00867FDE">
        <w:rPr>
          <w:lang w:val="en-US"/>
        </w:rPr>
        <w:t xml:space="preserve">        globalGnbId:</w:t>
      </w:r>
    </w:p>
    <w:p w:rsidR="00056AB0" w:rsidRPr="00867FDE" w:rsidRDefault="00056AB0" w:rsidP="00056AB0">
      <w:pPr>
        <w:pStyle w:val="PL"/>
        <w:rPr>
          <w:lang w:val="en-US"/>
        </w:rPr>
      </w:pPr>
      <w:r w:rsidRPr="00867FDE">
        <w:rPr>
          <w:lang w:val="en-US"/>
        </w:rPr>
        <w:t xml:space="preserve">          $ref: '#/components/schemas/GlobalRan</w:t>
      </w:r>
      <w:r w:rsidRPr="00867FDE">
        <w:t>NodeId</w:t>
      </w:r>
      <w:r w:rsidRPr="00867FDE">
        <w:rPr>
          <w:lang w:val="en-US"/>
        </w:rPr>
        <w:t>'</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t xml:space="preserve">        - tai</w:t>
      </w:r>
    </w:p>
    <w:p w:rsidR="001E60C7" w:rsidRPr="00867FDE" w:rsidRDefault="001E60C7" w:rsidP="001E60C7">
      <w:pPr>
        <w:pStyle w:val="PL"/>
        <w:rPr>
          <w:lang w:val="en-US"/>
        </w:rPr>
      </w:pPr>
      <w:r w:rsidRPr="00867FDE">
        <w:rPr>
          <w:lang w:val="en-US"/>
        </w:rPr>
        <w:t xml:space="preserve">        - ncgi</w:t>
      </w:r>
    </w:p>
    <w:p w:rsidR="001E60C7" w:rsidRPr="00867FDE" w:rsidRDefault="001E60C7" w:rsidP="001E60C7">
      <w:pPr>
        <w:pStyle w:val="PL"/>
        <w:rPr>
          <w:lang w:val="en-US"/>
        </w:rPr>
      </w:pPr>
      <w:r w:rsidRPr="00867FDE">
        <w:rPr>
          <w:lang w:val="en-US"/>
        </w:rPr>
        <w:t xml:space="preserve">      nullable: true</w:t>
      </w:r>
    </w:p>
    <w:p w:rsidR="006D16A2" w:rsidRPr="00867FDE" w:rsidRDefault="006D16A2" w:rsidP="006D16A2">
      <w:pPr>
        <w:pStyle w:val="PL"/>
        <w:rPr>
          <w:lang w:val="en-US"/>
        </w:rPr>
      </w:pPr>
      <w:r w:rsidRPr="00867FDE">
        <w:rPr>
          <w:lang w:val="en-US"/>
        </w:rPr>
        <w:lastRenderedPageBreak/>
        <w:t xml:space="preserve">    N3gaLocation:</w:t>
      </w:r>
    </w:p>
    <w:p w:rsidR="006D16A2" w:rsidRPr="00867FDE" w:rsidRDefault="006D16A2" w:rsidP="006D16A2">
      <w:pPr>
        <w:pStyle w:val="PL"/>
        <w:rPr>
          <w:lang w:val="en-US"/>
        </w:rPr>
      </w:pPr>
      <w:r w:rsidRPr="00867FDE">
        <w:rPr>
          <w:lang w:val="en-US"/>
        </w:rPr>
        <w:t xml:space="preserve">      type: object</w:t>
      </w:r>
    </w:p>
    <w:p w:rsidR="006D16A2" w:rsidRPr="00867FDE" w:rsidRDefault="006D16A2" w:rsidP="006D16A2">
      <w:pPr>
        <w:pStyle w:val="PL"/>
        <w:rPr>
          <w:lang w:val="en-US"/>
        </w:rPr>
      </w:pPr>
      <w:r w:rsidRPr="00867FDE">
        <w:rPr>
          <w:lang w:val="en-US"/>
        </w:rPr>
        <w:t xml:space="preserve">      properties:</w:t>
      </w:r>
    </w:p>
    <w:p w:rsidR="00D54535" w:rsidRPr="00867FDE" w:rsidRDefault="00D54535" w:rsidP="00D54535">
      <w:pPr>
        <w:pStyle w:val="PL"/>
      </w:pPr>
      <w:r w:rsidRPr="00867FDE">
        <w:t xml:space="preserve">        n3gppTai:</w:t>
      </w:r>
    </w:p>
    <w:p w:rsidR="00D54535" w:rsidRPr="00867FDE" w:rsidRDefault="00D54535" w:rsidP="00D54535">
      <w:pPr>
        <w:pStyle w:val="PL"/>
      </w:pPr>
      <w:r w:rsidRPr="00867FDE">
        <w:t xml:space="preserve">          $ref: '#/components/schemas/Tai'</w:t>
      </w:r>
    </w:p>
    <w:p w:rsidR="00D54535" w:rsidRPr="00867FDE" w:rsidRDefault="00D54535" w:rsidP="00D54535">
      <w:pPr>
        <w:pStyle w:val="PL"/>
      </w:pPr>
      <w:r w:rsidRPr="00867FDE">
        <w:t xml:space="preserve">        n3IwfId:</w:t>
      </w:r>
    </w:p>
    <w:p w:rsidR="00D54535" w:rsidRPr="00867FDE" w:rsidRDefault="00D54535" w:rsidP="00D54535">
      <w:pPr>
        <w:pStyle w:val="PL"/>
      </w:pPr>
      <w:r w:rsidRPr="00867FDE">
        <w:t xml:space="preserve">          type: string</w:t>
      </w:r>
    </w:p>
    <w:p w:rsidR="00D54535" w:rsidRPr="00867FDE" w:rsidRDefault="00D54535" w:rsidP="00D54535">
      <w:pPr>
        <w:pStyle w:val="PL"/>
      </w:pPr>
      <w:r w:rsidRPr="00867FDE">
        <w:t xml:space="preserve">          pattern: </w:t>
      </w:r>
      <w:r w:rsidRPr="00867FDE">
        <w:rPr>
          <w:rFonts w:cs="Arial"/>
          <w:szCs w:val="18"/>
        </w:rPr>
        <w:t>'^[A-Fa-f0-9]+$'</w:t>
      </w:r>
    </w:p>
    <w:p w:rsidR="006D16A2" w:rsidRPr="00867FDE" w:rsidRDefault="006D16A2" w:rsidP="006D16A2">
      <w:pPr>
        <w:pStyle w:val="PL"/>
        <w:rPr>
          <w:lang w:val="en-US"/>
        </w:rPr>
      </w:pPr>
      <w:r w:rsidRPr="00867FDE">
        <w:rPr>
          <w:lang w:val="en-US"/>
        </w:rPr>
        <w:t xml:space="preserve">        ueIpv4Addr:</w:t>
      </w:r>
    </w:p>
    <w:p w:rsidR="006D16A2" w:rsidRPr="00867FDE" w:rsidRDefault="006D16A2" w:rsidP="006D16A2">
      <w:pPr>
        <w:pStyle w:val="PL"/>
        <w:rPr>
          <w:lang w:val="en-US"/>
        </w:rPr>
      </w:pPr>
      <w:r w:rsidRPr="00867FDE">
        <w:rPr>
          <w:lang w:val="en-US"/>
        </w:rPr>
        <w:t xml:space="preserve">          $ref: '#/components/schemas/Ipv4Addr'</w:t>
      </w:r>
    </w:p>
    <w:p w:rsidR="006D16A2" w:rsidRPr="00867FDE" w:rsidRDefault="006D16A2" w:rsidP="006D16A2">
      <w:pPr>
        <w:pStyle w:val="PL"/>
        <w:rPr>
          <w:lang w:val="en-US"/>
        </w:rPr>
      </w:pPr>
      <w:r w:rsidRPr="00867FDE">
        <w:rPr>
          <w:lang w:val="en-US"/>
        </w:rPr>
        <w:t xml:space="preserve">        ueIpv6Addr:</w:t>
      </w:r>
    </w:p>
    <w:p w:rsidR="006D16A2" w:rsidRPr="00867FDE" w:rsidRDefault="006D16A2" w:rsidP="006D16A2">
      <w:pPr>
        <w:pStyle w:val="PL"/>
        <w:rPr>
          <w:lang w:val="en-US"/>
        </w:rPr>
      </w:pPr>
      <w:r w:rsidRPr="00867FDE">
        <w:rPr>
          <w:lang w:val="en-US"/>
        </w:rPr>
        <w:t xml:space="preserve">          $ref: '#/components/schemas/Ipv6Addr'</w:t>
      </w:r>
    </w:p>
    <w:p w:rsidR="006D16A2" w:rsidRPr="00867FDE" w:rsidRDefault="006D16A2" w:rsidP="006D16A2">
      <w:pPr>
        <w:pStyle w:val="PL"/>
        <w:rPr>
          <w:lang w:val="en-US"/>
        </w:rPr>
      </w:pPr>
      <w:r w:rsidRPr="00867FDE">
        <w:rPr>
          <w:lang w:val="en-US"/>
        </w:rPr>
        <w:t xml:space="preserve">        portNumber:</w:t>
      </w:r>
    </w:p>
    <w:p w:rsidR="006D16A2" w:rsidRPr="00867FDE" w:rsidRDefault="006D16A2" w:rsidP="006D16A2">
      <w:pPr>
        <w:pStyle w:val="PL"/>
        <w:rPr>
          <w:lang w:val="en-US"/>
        </w:rPr>
      </w:pPr>
      <w:r w:rsidRPr="00867FDE">
        <w:rPr>
          <w:lang w:val="en-US"/>
        </w:rPr>
        <w:t xml:space="preserve">          $ref: '#/components/schemas/Uinteger'</w:t>
      </w:r>
    </w:p>
    <w:p w:rsidR="001C7F63" w:rsidRPr="00867FDE" w:rsidRDefault="001C7F63" w:rsidP="001C7F63">
      <w:pPr>
        <w:pStyle w:val="PL"/>
      </w:pPr>
      <w:r w:rsidRPr="00867FDE">
        <w:t xml:space="preserve">        ssId:</w:t>
      </w:r>
    </w:p>
    <w:p w:rsidR="001C7F63" w:rsidRPr="00867FDE" w:rsidRDefault="001C7F63" w:rsidP="001C7F63">
      <w:pPr>
        <w:pStyle w:val="PL"/>
      </w:pPr>
      <w:r w:rsidRPr="00867FDE">
        <w:t xml:space="preserve">          type: string</w:t>
      </w:r>
    </w:p>
    <w:p w:rsidR="001C7F63" w:rsidRPr="00867FDE" w:rsidRDefault="001C7F63" w:rsidP="001C7F63">
      <w:pPr>
        <w:pStyle w:val="PL"/>
      </w:pPr>
      <w:r w:rsidRPr="00867FDE">
        <w:t xml:space="preserve">        bssId:</w:t>
      </w:r>
    </w:p>
    <w:p w:rsidR="001C7F63" w:rsidRPr="00867FDE" w:rsidRDefault="001C7F63" w:rsidP="001C7F63">
      <w:pPr>
        <w:pStyle w:val="PL"/>
      </w:pPr>
      <w:r w:rsidRPr="00867FDE">
        <w:t xml:space="preserve">          type: string</w:t>
      </w:r>
    </w:p>
    <w:p w:rsidR="001C7F63" w:rsidRPr="00867FDE" w:rsidRDefault="001C7F63" w:rsidP="001C7F63">
      <w:pPr>
        <w:pStyle w:val="PL"/>
      </w:pPr>
      <w:r w:rsidRPr="00867FDE">
        <w:t xml:space="preserve">        tnap</w:t>
      </w:r>
      <w:r w:rsidRPr="00867FDE">
        <w:rPr>
          <w:lang w:eastAsia="zh-CN"/>
        </w:rPr>
        <w:t>C</w:t>
      </w:r>
      <w:r w:rsidRPr="00867FDE">
        <w:rPr>
          <w:rFonts w:hint="eastAsia"/>
          <w:lang w:eastAsia="zh-CN"/>
        </w:rPr>
        <w:t>i</w:t>
      </w:r>
      <w:r w:rsidRPr="00867FDE">
        <w:rPr>
          <w:lang w:eastAsia="zh-CN"/>
        </w:rPr>
        <w:t>vicAddress</w:t>
      </w:r>
      <w:r w:rsidRPr="00867FDE">
        <w:t>:</w:t>
      </w:r>
    </w:p>
    <w:p w:rsidR="001C7F63" w:rsidRPr="00867FDE" w:rsidRDefault="001C7F63" w:rsidP="001C7F63">
      <w:pPr>
        <w:pStyle w:val="PL"/>
      </w:pPr>
      <w:r w:rsidRPr="00867FDE">
        <w:rPr>
          <w:lang w:val="en-US"/>
        </w:rPr>
        <w:t xml:space="preserve">          $ref: '#/components/schemas/Bytes'</w:t>
      </w:r>
    </w:p>
    <w:p w:rsidR="0056568B" w:rsidRPr="00867FDE" w:rsidRDefault="0056568B" w:rsidP="0056568B">
      <w:pPr>
        <w:pStyle w:val="PL"/>
        <w:rPr>
          <w:lang w:val="en-US"/>
        </w:rPr>
      </w:pPr>
      <w:r w:rsidRPr="00867FDE">
        <w:rPr>
          <w:lang w:val="en-US"/>
        </w:rPr>
        <w:t xml:space="preserve">        hfcNodeId:</w:t>
      </w:r>
    </w:p>
    <w:p w:rsidR="0056568B" w:rsidRPr="00867FDE" w:rsidRDefault="0056568B" w:rsidP="0056568B">
      <w:pPr>
        <w:pStyle w:val="PL"/>
        <w:rPr>
          <w:lang w:val="en-US"/>
        </w:rPr>
      </w:pPr>
      <w:r w:rsidRPr="00867FDE">
        <w:rPr>
          <w:lang w:val="en-US"/>
        </w:rPr>
        <w:t xml:space="preserve">          $ref: '#/components/schemas/HfcNodeId'</w:t>
      </w:r>
    </w:p>
    <w:p w:rsidR="006615BA" w:rsidRPr="00867FDE" w:rsidRDefault="006615BA" w:rsidP="006615BA">
      <w:pPr>
        <w:pStyle w:val="PL"/>
      </w:pPr>
      <w:r w:rsidRPr="00867FDE">
        <w:t xml:space="preserve">    UpSecurity:</w:t>
      </w:r>
    </w:p>
    <w:p w:rsidR="006615BA" w:rsidRPr="00867FDE" w:rsidRDefault="006615BA" w:rsidP="006615BA">
      <w:pPr>
        <w:pStyle w:val="PL"/>
      </w:pPr>
      <w:r w:rsidRPr="00867FDE">
        <w:t xml:space="preserve">      type: object</w:t>
      </w:r>
    </w:p>
    <w:p w:rsidR="006615BA" w:rsidRPr="00867FDE" w:rsidRDefault="006615BA" w:rsidP="006615BA">
      <w:pPr>
        <w:pStyle w:val="PL"/>
      </w:pPr>
      <w:r w:rsidRPr="00867FDE">
        <w:t xml:space="preserve">      properties:</w:t>
      </w:r>
    </w:p>
    <w:p w:rsidR="006615BA" w:rsidRPr="00867FDE" w:rsidRDefault="006615BA" w:rsidP="006615BA">
      <w:pPr>
        <w:pStyle w:val="PL"/>
      </w:pPr>
      <w:r w:rsidRPr="00867FDE">
        <w:t xml:space="preserve">        upIntegr:</w:t>
      </w:r>
    </w:p>
    <w:p w:rsidR="006615BA" w:rsidRPr="00867FDE" w:rsidRDefault="006615BA" w:rsidP="006615BA">
      <w:pPr>
        <w:pStyle w:val="PL"/>
      </w:pPr>
      <w:r w:rsidRPr="00867FDE">
        <w:t xml:space="preserve">          $ref: '#/components/schemas/UpIntegrity'</w:t>
      </w:r>
    </w:p>
    <w:p w:rsidR="006615BA" w:rsidRPr="00867FDE" w:rsidRDefault="006615BA" w:rsidP="006615BA">
      <w:pPr>
        <w:pStyle w:val="PL"/>
      </w:pPr>
      <w:r w:rsidRPr="00867FDE">
        <w:t xml:space="preserve">        upConfid:</w:t>
      </w:r>
    </w:p>
    <w:p w:rsidR="006615BA" w:rsidRPr="00867FDE" w:rsidRDefault="006615BA" w:rsidP="006615BA">
      <w:pPr>
        <w:pStyle w:val="PL"/>
      </w:pPr>
      <w:r w:rsidRPr="00867FDE">
        <w:t xml:space="preserve">          $ref: '#/components/schemas/UpConfidentiality'</w:t>
      </w:r>
    </w:p>
    <w:p w:rsidR="006615BA" w:rsidRPr="00867FDE" w:rsidRDefault="006615BA" w:rsidP="006615BA">
      <w:pPr>
        <w:pStyle w:val="PL"/>
      </w:pPr>
      <w:r w:rsidRPr="00867FDE">
        <w:t xml:space="preserve">      required:</w:t>
      </w:r>
    </w:p>
    <w:p w:rsidR="006615BA" w:rsidRPr="00867FDE" w:rsidRDefault="006615BA" w:rsidP="006615BA">
      <w:pPr>
        <w:pStyle w:val="PL"/>
      </w:pPr>
      <w:r w:rsidRPr="00867FDE">
        <w:t xml:space="preserve">        - upIntegr</w:t>
      </w:r>
    </w:p>
    <w:p w:rsidR="006615BA" w:rsidRPr="00867FDE" w:rsidRDefault="006615BA" w:rsidP="006615BA">
      <w:pPr>
        <w:pStyle w:val="PL"/>
      </w:pPr>
      <w:r w:rsidRPr="00867FDE">
        <w:t xml:space="preserve">        - upConfid</w:t>
      </w:r>
    </w:p>
    <w:p w:rsidR="001E60C7" w:rsidRPr="00867FDE" w:rsidRDefault="001E60C7" w:rsidP="001E60C7">
      <w:pPr>
        <w:pStyle w:val="PL"/>
      </w:pPr>
      <w:r w:rsidRPr="00867FDE">
        <w:t xml:space="preserve">    UpSecurityRm:</w:t>
      </w:r>
    </w:p>
    <w:p w:rsidR="001E60C7" w:rsidRPr="00867FDE" w:rsidRDefault="001E60C7" w:rsidP="001E60C7">
      <w:pPr>
        <w:pStyle w:val="PL"/>
      </w:pPr>
      <w:r w:rsidRPr="00867FDE">
        <w:t xml:space="preserve">      type: object</w:t>
      </w:r>
    </w:p>
    <w:p w:rsidR="001E60C7" w:rsidRPr="00867FDE" w:rsidRDefault="001E60C7" w:rsidP="001E60C7">
      <w:pPr>
        <w:pStyle w:val="PL"/>
      </w:pPr>
      <w:r w:rsidRPr="00867FDE">
        <w:t xml:space="preserve">      properties:</w:t>
      </w:r>
    </w:p>
    <w:p w:rsidR="001E60C7" w:rsidRPr="00867FDE" w:rsidRDefault="001E60C7" w:rsidP="001E60C7">
      <w:pPr>
        <w:pStyle w:val="PL"/>
      </w:pPr>
      <w:r w:rsidRPr="00867FDE">
        <w:t xml:space="preserve">        upIntegr:</w:t>
      </w:r>
    </w:p>
    <w:p w:rsidR="001E60C7" w:rsidRPr="00867FDE" w:rsidRDefault="001E60C7" w:rsidP="001E60C7">
      <w:pPr>
        <w:pStyle w:val="PL"/>
      </w:pPr>
      <w:r w:rsidRPr="00867FDE">
        <w:t xml:space="preserve">          $ref: '#/components/schemas/UpIntegrity'</w:t>
      </w:r>
    </w:p>
    <w:p w:rsidR="001E60C7" w:rsidRPr="00867FDE" w:rsidRDefault="001E60C7" w:rsidP="001E60C7">
      <w:pPr>
        <w:pStyle w:val="PL"/>
      </w:pPr>
      <w:r w:rsidRPr="00867FDE">
        <w:t xml:space="preserve">        upConfid:</w:t>
      </w:r>
    </w:p>
    <w:p w:rsidR="001E60C7" w:rsidRPr="00867FDE" w:rsidRDefault="001E60C7" w:rsidP="001E60C7">
      <w:pPr>
        <w:pStyle w:val="PL"/>
      </w:pPr>
      <w:r w:rsidRPr="00867FDE">
        <w:t xml:space="preserve">          $ref: '#/components/schemas/UpConfidentiality'</w:t>
      </w:r>
    </w:p>
    <w:p w:rsidR="001E60C7" w:rsidRPr="00867FDE" w:rsidRDefault="001E60C7" w:rsidP="001E60C7">
      <w:pPr>
        <w:pStyle w:val="PL"/>
      </w:pPr>
      <w:r w:rsidRPr="00867FDE">
        <w:t xml:space="preserve">      required:</w:t>
      </w:r>
    </w:p>
    <w:p w:rsidR="001E60C7" w:rsidRPr="00867FDE" w:rsidRDefault="001E60C7" w:rsidP="001E60C7">
      <w:pPr>
        <w:pStyle w:val="PL"/>
      </w:pPr>
      <w:r w:rsidRPr="00867FDE">
        <w:t xml:space="preserve">        - upIntegr</w:t>
      </w:r>
    </w:p>
    <w:p w:rsidR="001E60C7" w:rsidRPr="00867FDE" w:rsidRDefault="001E60C7" w:rsidP="001E60C7">
      <w:pPr>
        <w:pStyle w:val="PL"/>
      </w:pPr>
      <w:r w:rsidRPr="00867FDE">
        <w:t xml:space="preserve">        - upConfid</w:t>
      </w:r>
    </w:p>
    <w:p w:rsidR="001E60C7" w:rsidRPr="00867FDE" w:rsidRDefault="001E60C7" w:rsidP="001E60C7">
      <w:pPr>
        <w:pStyle w:val="PL"/>
        <w:rPr>
          <w:lang w:val="en-US"/>
        </w:rPr>
      </w:pPr>
      <w:r w:rsidRPr="00867FDE">
        <w:rPr>
          <w:lang w:val="en-US"/>
        </w:rPr>
        <w:t xml:space="preserve">      nullable: true</w:t>
      </w:r>
    </w:p>
    <w:p w:rsidR="00FD6693" w:rsidRPr="00867FDE" w:rsidRDefault="00FD6693" w:rsidP="00FD6693">
      <w:pPr>
        <w:pStyle w:val="PL"/>
      </w:pPr>
      <w:r w:rsidRPr="00867FDE">
        <w:t xml:space="preserve">    NgApCause:</w:t>
      </w:r>
    </w:p>
    <w:p w:rsidR="00FD6693" w:rsidRPr="00867FDE" w:rsidRDefault="00FD6693" w:rsidP="00FD6693">
      <w:pPr>
        <w:pStyle w:val="PL"/>
      </w:pPr>
      <w:r w:rsidRPr="00867FDE">
        <w:t xml:space="preserve">      type: object</w:t>
      </w:r>
    </w:p>
    <w:p w:rsidR="00FD6693" w:rsidRPr="00867FDE" w:rsidRDefault="00FD6693" w:rsidP="00FD6693">
      <w:pPr>
        <w:pStyle w:val="PL"/>
      </w:pPr>
      <w:r w:rsidRPr="00867FDE">
        <w:t xml:space="preserve">      properties:</w:t>
      </w:r>
    </w:p>
    <w:p w:rsidR="00FD6693" w:rsidRPr="00867FDE" w:rsidRDefault="00FD6693" w:rsidP="00FD6693">
      <w:pPr>
        <w:pStyle w:val="PL"/>
      </w:pPr>
      <w:r w:rsidRPr="00867FDE">
        <w:t xml:space="preserve">        group:</w:t>
      </w:r>
    </w:p>
    <w:p w:rsidR="00FD6693" w:rsidRPr="00867FDE" w:rsidRDefault="00FD6693" w:rsidP="00FD6693">
      <w:pPr>
        <w:pStyle w:val="PL"/>
      </w:pPr>
      <w:r w:rsidRPr="00867FDE">
        <w:t xml:space="preserve">          $ref: '#/components/schemas/Uinteger'</w:t>
      </w:r>
    </w:p>
    <w:p w:rsidR="00FD6693" w:rsidRPr="00867FDE" w:rsidRDefault="00FD6693" w:rsidP="00FD6693">
      <w:pPr>
        <w:pStyle w:val="PL"/>
      </w:pPr>
      <w:r w:rsidRPr="00867FDE">
        <w:t xml:space="preserve">        value:</w:t>
      </w:r>
    </w:p>
    <w:p w:rsidR="00FD6693" w:rsidRPr="00867FDE" w:rsidRDefault="00FD6693" w:rsidP="00FD6693">
      <w:pPr>
        <w:pStyle w:val="PL"/>
      </w:pPr>
      <w:r w:rsidRPr="00867FDE">
        <w:t xml:space="preserve">          $ref: '#/components/schemas/Uinteger'</w:t>
      </w:r>
    </w:p>
    <w:p w:rsidR="00FD6693" w:rsidRPr="00867FDE" w:rsidRDefault="00FD6693" w:rsidP="00FD6693">
      <w:pPr>
        <w:pStyle w:val="PL"/>
      </w:pPr>
      <w:r w:rsidRPr="00867FDE">
        <w:t xml:space="preserve">      required:</w:t>
      </w:r>
    </w:p>
    <w:p w:rsidR="00FD6693" w:rsidRPr="00867FDE" w:rsidRDefault="00FD6693" w:rsidP="00FD6693">
      <w:pPr>
        <w:pStyle w:val="PL"/>
      </w:pPr>
      <w:r w:rsidRPr="00867FDE">
        <w:t xml:space="preserve">        - group</w:t>
      </w:r>
    </w:p>
    <w:p w:rsidR="00FD6693" w:rsidRPr="00867FDE" w:rsidRDefault="00FD6693" w:rsidP="00FD6693">
      <w:pPr>
        <w:pStyle w:val="PL"/>
      </w:pPr>
      <w:r w:rsidRPr="00867FDE">
        <w:t xml:space="preserve">        - value</w:t>
      </w:r>
    </w:p>
    <w:p w:rsidR="00971305" w:rsidRPr="00867FDE" w:rsidRDefault="00971305" w:rsidP="00971305">
      <w:pPr>
        <w:pStyle w:val="PL"/>
        <w:rPr>
          <w:lang w:val="en-US"/>
        </w:rPr>
      </w:pPr>
      <w:r w:rsidRPr="00867FDE">
        <w:rPr>
          <w:lang w:val="en-US"/>
        </w:rPr>
        <w:t xml:space="preserve">    BackupAmfInfo:</w:t>
      </w:r>
    </w:p>
    <w:p w:rsidR="00971305" w:rsidRPr="00867FDE" w:rsidRDefault="00971305" w:rsidP="00971305">
      <w:pPr>
        <w:pStyle w:val="PL"/>
        <w:rPr>
          <w:lang w:val="en-US"/>
        </w:rPr>
      </w:pPr>
      <w:r w:rsidRPr="00867FDE">
        <w:rPr>
          <w:lang w:val="en-US"/>
        </w:rPr>
        <w:t xml:space="preserve">      type: object</w:t>
      </w:r>
    </w:p>
    <w:p w:rsidR="00971305" w:rsidRPr="00867FDE" w:rsidRDefault="00971305" w:rsidP="00971305">
      <w:pPr>
        <w:pStyle w:val="PL"/>
        <w:rPr>
          <w:lang w:val="en-US"/>
        </w:rPr>
      </w:pPr>
      <w:r w:rsidRPr="00867FDE">
        <w:rPr>
          <w:lang w:val="en-US"/>
        </w:rPr>
        <w:t xml:space="preserve">      properties:</w:t>
      </w:r>
    </w:p>
    <w:p w:rsidR="00971305" w:rsidRPr="00867FDE" w:rsidRDefault="00971305" w:rsidP="00971305">
      <w:pPr>
        <w:pStyle w:val="PL"/>
        <w:rPr>
          <w:lang w:val="en-US"/>
        </w:rPr>
      </w:pPr>
      <w:r w:rsidRPr="00867FDE">
        <w:rPr>
          <w:lang w:val="en-US"/>
        </w:rPr>
        <w:t xml:space="preserve">        backupAmf:</w:t>
      </w:r>
    </w:p>
    <w:p w:rsidR="00971305" w:rsidRPr="00867FDE" w:rsidRDefault="00971305" w:rsidP="00971305">
      <w:pPr>
        <w:pStyle w:val="PL"/>
        <w:rPr>
          <w:lang w:val="en-US"/>
        </w:rPr>
      </w:pPr>
      <w:r w:rsidRPr="00867FDE">
        <w:rPr>
          <w:lang w:val="en-US"/>
        </w:rPr>
        <w:t xml:space="preserve">          $ref: '#/components/schemas/AmfName'</w:t>
      </w:r>
    </w:p>
    <w:p w:rsidR="00971305" w:rsidRPr="00867FDE" w:rsidRDefault="00971305" w:rsidP="00971305">
      <w:pPr>
        <w:pStyle w:val="PL"/>
        <w:rPr>
          <w:lang w:val="en-US"/>
        </w:rPr>
      </w:pPr>
      <w:r w:rsidRPr="00867FDE">
        <w:rPr>
          <w:lang w:val="en-US"/>
        </w:rPr>
        <w:t xml:space="preserve">        guamiList:</w:t>
      </w:r>
    </w:p>
    <w:p w:rsidR="00971305" w:rsidRPr="00867FDE" w:rsidRDefault="00971305" w:rsidP="00971305">
      <w:pPr>
        <w:pStyle w:val="PL"/>
        <w:rPr>
          <w:lang w:val="en-US"/>
        </w:rPr>
      </w:pPr>
      <w:r w:rsidRPr="00867FDE">
        <w:rPr>
          <w:lang w:val="en-US"/>
        </w:rPr>
        <w:t xml:space="preserve">          type: array</w:t>
      </w:r>
    </w:p>
    <w:p w:rsidR="00971305" w:rsidRPr="00867FDE" w:rsidRDefault="00971305" w:rsidP="00971305">
      <w:pPr>
        <w:pStyle w:val="PL"/>
        <w:rPr>
          <w:lang w:val="en-US"/>
        </w:rPr>
      </w:pPr>
      <w:r w:rsidRPr="00867FDE">
        <w:rPr>
          <w:lang w:val="en-US"/>
        </w:rPr>
        <w:t xml:space="preserve">          items:</w:t>
      </w:r>
    </w:p>
    <w:p w:rsidR="00971305" w:rsidRPr="00867FDE" w:rsidRDefault="00971305" w:rsidP="00971305">
      <w:pPr>
        <w:pStyle w:val="PL"/>
        <w:rPr>
          <w:lang w:val="en-US"/>
        </w:rPr>
      </w:pPr>
      <w:r w:rsidRPr="00867FDE">
        <w:rPr>
          <w:lang w:val="en-US"/>
        </w:rPr>
        <w:t xml:space="preserve">            $ref: '</w:t>
      </w:r>
      <w:r w:rsidR="00BB2AD0" w:rsidRPr="00867FDE">
        <w:rPr>
          <w:lang w:val="en-US"/>
        </w:rPr>
        <w:t>#</w:t>
      </w:r>
      <w:r w:rsidRPr="00867FDE">
        <w:rPr>
          <w:lang w:val="en-US"/>
        </w:rPr>
        <w:t>/components/schemas/Guami'</w:t>
      </w:r>
    </w:p>
    <w:p w:rsidR="0012006D" w:rsidRPr="00867FDE" w:rsidRDefault="0012006D" w:rsidP="0012006D">
      <w:pPr>
        <w:pStyle w:val="PL"/>
        <w:rPr>
          <w:lang w:val="en-US" w:eastAsia="zh-CN"/>
        </w:rPr>
      </w:pPr>
      <w:r w:rsidRPr="00867FDE">
        <w:rPr>
          <w:rFonts w:hint="eastAsia"/>
          <w:lang w:val="en-US" w:eastAsia="zh-CN"/>
        </w:rPr>
        <w:t xml:space="preserve">          minItems: 1</w:t>
      </w:r>
    </w:p>
    <w:p w:rsidR="00971305" w:rsidRPr="00867FDE" w:rsidRDefault="00971305" w:rsidP="0012006D">
      <w:pPr>
        <w:pStyle w:val="PL"/>
        <w:rPr>
          <w:lang w:val="en-US"/>
        </w:rPr>
      </w:pPr>
      <w:r w:rsidRPr="00867FDE">
        <w:rPr>
          <w:lang w:val="en-US"/>
        </w:rPr>
        <w:t xml:space="preserve">      required:</w:t>
      </w:r>
    </w:p>
    <w:p w:rsidR="00971305" w:rsidRPr="00867FDE" w:rsidRDefault="00971305" w:rsidP="00971305">
      <w:pPr>
        <w:pStyle w:val="PL"/>
        <w:rPr>
          <w:lang w:val="en-US"/>
        </w:rPr>
      </w:pPr>
      <w:r w:rsidRPr="00867FDE">
        <w:rPr>
          <w:lang w:val="en-US"/>
        </w:rPr>
        <w:t xml:space="preserve">        - backupAmf</w:t>
      </w:r>
    </w:p>
    <w:p w:rsidR="00A232A8" w:rsidRPr="00867FDE" w:rsidRDefault="00A232A8" w:rsidP="00A232A8">
      <w:pPr>
        <w:pStyle w:val="PL"/>
        <w:rPr>
          <w:lang w:val="en-US"/>
        </w:rPr>
      </w:pPr>
      <w:r w:rsidRPr="00867FDE">
        <w:rPr>
          <w:lang w:val="en-US"/>
        </w:rPr>
        <w:t xml:space="preserve">    RefToBinaryData:</w:t>
      </w:r>
    </w:p>
    <w:p w:rsidR="00A232A8" w:rsidRPr="00867FDE" w:rsidRDefault="00A232A8" w:rsidP="00A232A8">
      <w:pPr>
        <w:pStyle w:val="PL"/>
        <w:rPr>
          <w:lang w:val="en-US"/>
        </w:rPr>
      </w:pPr>
      <w:r w:rsidRPr="00867FDE">
        <w:rPr>
          <w:lang w:val="en-US"/>
        </w:rPr>
        <w:t xml:space="preserve">      type: object</w:t>
      </w:r>
    </w:p>
    <w:p w:rsidR="00A232A8" w:rsidRPr="00867FDE" w:rsidRDefault="00A232A8" w:rsidP="00A232A8">
      <w:pPr>
        <w:pStyle w:val="PL"/>
        <w:rPr>
          <w:lang w:val="en-US"/>
        </w:rPr>
      </w:pPr>
      <w:r w:rsidRPr="00867FDE">
        <w:rPr>
          <w:lang w:val="en-US"/>
        </w:rPr>
        <w:t xml:space="preserve">      properties:</w:t>
      </w:r>
    </w:p>
    <w:p w:rsidR="00A232A8" w:rsidRPr="00867FDE" w:rsidRDefault="00A232A8" w:rsidP="00A232A8">
      <w:pPr>
        <w:pStyle w:val="PL"/>
        <w:rPr>
          <w:lang w:val="en-US"/>
        </w:rPr>
      </w:pPr>
      <w:r w:rsidRPr="00867FDE">
        <w:rPr>
          <w:lang w:val="en-US"/>
        </w:rPr>
        <w:t xml:space="preserve">        contentId:</w:t>
      </w:r>
    </w:p>
    <w:p w:rsidR="00A232A8" w:rsidRPr="00867FDE" w:rsidRDefault="00A232A8" w:rsidP="00A232A8">
      <w:pPr>
        <w:pStyle w:val="PL"/>
        <w:rPr>
          <w:lang w:val="en-US"/>
        </w:rPr>
      </w:pPr>
      <w:r w:rsidRPr="00867FDE">
        <w:rPr>
          <w:lang w:val="en-US"/>
        </w:rPr>
        <w:t xml:space="preserve">          type: string</w:t>
      </w:r>
    </w:p>
    <w:p w:rsidR="00A232A8" w:rsidRPr="00867FDE" w:rsidRDefault="00A232A8" w:rsidP="00A232A8">
      <w:pPr>
        <w:pStyle w:val="PL"/>
        <w:rPr>
          <w:lang w:val="en-US"/>
        </w:rPr>
      </w:pPr>
      <w:r w:rsidRPr="00867FDE">
        <w:rPr>
          <w:lang w:val="en-US"/>
        </w:rPr>
        <w:t xml:space="preserve">      required:</w:t>
      </w:r>
    </w:p>
    <w:p w:rsidR="00A232A8" w:rsidRPr="00867FDE" w:rsidRDefault="00A232A8" w:rsidP="00A232A8">
      <w:pPr>
        <w:pStyle w:val="PL"/>
        <w:rPr>
          <w:lang w:val="en-US"/>
        </w:rPr>
      </w:pPr>
      <w:r w:rsidRPr="00867FDE">
        <w:rPr>
          <w:lang w:val="en-US"/>
        </w:rPr>
        <w:t xml:space="preserve">        - contentId</w:t>
      </w:r>
    </w:p>
    <w:p w:rsidR="001E60C7" w:rsidRPr="00867FDE" w:rsidRDefault="001E60C7" w:rsidP="001E60C7">
      <w:pPr>
        <w:pStyle w:val="PL"/>
        <w:rPr>
          <w:lang w:val="en-US"/>
        </w:rPr>
      </w:pPr>
      <w:r w:rsidRPr="00867FDE">
        <w:rPr>
          <w:lang w:val="en-US"/>
        </w:rPr>
        <w:t xml:space="preserve">    RefToBinaryDataRm:</w:t>
      </w:r>
    </w:p>
    <w:p w:rsidR="001E60C7" w:rsidRPr="00867FDE" w:rsidRDefault="001E60C7" w:rsidP="001E60C7">
      <w:pPr>
        <w:pStyle w:val="PL"/>
        <w:rPr>
          <w:lang w:val="en-US"/>
        </w:rPr>
      </w:pPr>
      <w:r w:rsidRPr="00867FDE">
        <w:rPr>
          <w:lang w:val="en-US"/>
        </w:rPr>
        <w:t xml:space="preserve">      type: object</w:t>
      </w:r>
    </w:p>
    <w:p w:rsidR="001E60C7" w:rsidRPr="00867FDE" w:rsidRDefault="001E60C7" w:rsidP="001E60C7">
      <w:pPr>
        <w:pStyle w:val="PL"/>
        <w:rPr>
          <w:lang w:val="en-US"/>
        </w:rPr>
      </w:pPr>
      <w:r w:rsidRPr="00867FDE">
        <w:rPr>
          <w:lang w:val="en-US"/>
        </w:rPr>
        <w:t xml:space="preserve">      properties:</w:t>
      </w:r>
    </w:p>
    <w:p w:rsidR="001E60C7" w:rsidRPr="00867FDE" w:rsidRDefault="001E60C7" w:rsidP="001E60C7">
      <w:pPr>
        <w:pStyle w:val="PL"/>
        <w:rPr>
          <w:lang w:val="en-US"/>
        </w:rPr>
      </w:pPr>
      <w:r w:rsidRPr="00867FDE">
        <w:rPr>
          <w:lang w:val="en-US"/>
        </w:rPr>
        <w:t xml:space="preserve">        contentId:</w:t>
      </w:r>
    </w:p>
    <w:p w:rsidR="001E60C7" w:rsidRPr="00867FDE" w:rsidRDefault="001E60C7" w:rsidP="001E60C7">
      <w:pPr>
        <w:pStyle w:val="PL"/>
        <w:rPr>
          <w:lang w:val="en-US"/>
        </w:rPr>
      </w:pPr>
      <w:r w:rsidRPr="00867FDE">
        <w:rPr>
          <w:lang w:val="en-US"/>
        </w:rPr>
        <w:t xml:space="preserve">          type: string</w:t>
      </w:r>
    </w:p>
    <w:p w:rsidR="001E60C7" w:rsidRPr="00867FDE" w:rsidRDefault="001E60C7" w:rsidP="001E60C7">
      <w:pPr>
        <w:pStyle w:val="PL"/>
        <w:rPr>
          <w:lang w:val="en-US"/>
        </w:rPr>
      </w:pPr>
      <w:r w:rsidRPr="00867FDE">
        <w:rPr>
          <w:lang w:val="en-US"/>
        </w:rPr>
        <w:t xml:space="preserve">      required:</w:t>
      </w:r>
    </w:p>
    <w:p w:rsidR="001E60C7" w:rsidRPr="00867FDE" w:rsidRDefault="001E60C7" w:rsidP="001E60C7">
      <w:pPr>
        <w:pStyle w:val="PL"/>
        <w:rPr>
          <w:lang w:val="en-US"/>
        </w:rPr>
      </w:pPr>
      <w:r w:rsidRPr="00867FDE">
        <w:rPr>
          <w:lang w:val="en-US"/>
        </w:rPr>
        <w:lastRenderedPageBreak/>
        <w:t xml:space="preserve">        - contentId</w:t>
      </w:r>
    </w:p>
    <w:p w:rsidR="001E60C7" w:rsidRPr="00867FDE" w:rsidRDefault="001E60C7" w:rsidP="001E60C7">
      <w:pPr>
        <w:pStyle w:val="PL"/>
        <w:rPr>
          <w:lang w:val="en-US"/>
        </w:rPr>
      </w:pPr>
      <w:r w:rsidRPr="00867FDE">
        <w:rPr>
          <w:lang w:val="en-US"/>
        </w:rPr>
        <w:t xml:space="preserve">      nullable: true</w:t>
      </w:r>
    </w:p>
    <w:p w:rsidR="005F15FF" w:rsidRPr="00867FDE" w:rsidRDefault="005F15FF" w:rsidP="005D14F1">
      <w:pPr>
        <w:pStyle w:val="PL"/>
        <w:rPr>
          <w:lang w:val="en-US"/>
        </w:rPr>
      </w:pPr>
      <w:r w:rsidRPr="00867FDE">
        <w:rPr>
          <w:lang w:val="en-US"/>
        </w:rPr>
        <w:t xml:space="preserve">    RouteToLocation:</w:t>
      </w:r>
    </w:p>
    <w:p w:rsidR="005F15FF" w:rsidRPr="00867FDE" w:rsidRDefault="005F15FF" w:rsidP="005D14F1">
      <w:pPr>
        <w:pStyle w:val="PL"/>
        <w:rPr>
          <w:lang w:val="en-US"/>
        </w:rPr>
      </w:pPr>
      <w:r w:rsidRPr="00867FDE">
        <w:rPr>
          <w:lang w:val="en-US"/>
        </w:rPr>
        <w:t xml:space="preserve">      type: object</w:t>
      </w:r>
    </w:p>
    <w:p w:rsidR="005F15FF" w:rsidRPr="00867FDE" w:rsidRDefault="005F15FF" w:rsidP="005D14F1">
      <w:pPr>
        <w:pStyle w:val="PL"/>
        <w:rPr>
          <w:lang w:val="en-US"/>
        </w:rPr>
      </w:pPr>
      <w:r w:rsidRPr="00867FDE">
        <w:rPr>
          <w:lang w:val="en-US"/>
        </w:rPr>
        <w:t xml:space="preserve">      properties:</w:t>
      </w:r>
    </w:p>
    <w:p w:rsidR="005F15FF" w:rsidRPr="00867FDE" w:rsidRDefault="005F15FF" w:rsidP="005D14F1">
      <w:pPr>
        <w:pStyle w:val="PL"/>
        <w:rPr>
          <w:lang w:val="en-US"/>
        </w:rPr>
      </w:pPr>
      <w:r w:rsidRPr="00867FDE">
        <w:rPr>
          <w:lang w:val="en-US"/>
        </w:rPr>
        <w:t xml:space="preserve">        dnai:</w:t>
      </w:r>
    </w:p>
    <w:p w:rsidR="005F15FF" w:rsidRPr="00867FDE" w:rsidRDefault="005F15FF" w:rsidP="005D14F1">
      <w:pPr>
        <w:pStyle w:val="PL"/>
        <w:rPr>
          <w:lang w:val="en-US"/>
        </w:rPr>
      </w:pPr>
      <w:r w:rsidRPr="00867FDE">
        <w:rPr>
          <w:lang w:val="en-US"/>
        </w:rPr>
        <w:t xml:space="preserve">          $ref: '#/components/schemas/Dnai'</w:t>
      </w:r>
    </w:p>
    <w:p w:rsidR="005F15FF" w:rsidRPr="00867FDE" w:rsidRDefault="005F15FF" w:rsidP="005D14F1">
      <w:pPr>
        <w:pStyle w:val="PL"/>
        <w:rPr>
          <w:lang w:val="en-US"/>
        </w:rPr>
      </w:pPr>
      <w:r w:rsidRPr="00867FDE">
        <w:rPr>
          <w:lang w:val="en-US"/>
        </w:rPr>
        <w:t xml:space="preserve">        routeInfo:</w:t>
      </w:r>
    </w:p>
    <w:p w:rsidR="005F15FF" w:rsidRPr="00867FDE" w:rsidRDefault="005F15FF" w:rsidP="005D14F1">
      <w:pPr>
        <w:pStyle w:val="PL"/>
        <w:rPr>
          <w:lang w:val="en-US"/>
        </w:rPr>
      </w:pPr>
      <w:r w:rsidRPr="00867FDE">
        <w:rPr>
          <w:lang w:val="en-US"/>
        </w:rPr>
        <w:t xml:space="preserve">          $ref: '#/components/schemas/RouteInformation'</w:t>
      </w:r>
    </w:p>
    <w:p w:rsidR="005F15FF" w:rsidRPr="00867FDE" w:rsidRDefault="005F15FF" w:rsidP="005D14F1">
      <w:pPr>
        <w:pStyle w:val="PL"/>
        <w:rPr>
          <w:lang w:val="en-US"/>
        </w:rPr>
      </w:pPr>
      <w:r w:rsidRPr="00867FDE">
        <w:rPr>
          <w:lang w:val="en-US"/>
        </w:rPr>
        <w:t xml:space="preserve">        routeProfId:</w:t>
      </w:r>
    </w:p>
    <w:p w:rsidR="005F15FF" w:rsidRPr="00867FDE" w:rsidRDefault="005F15FF" w:rsidP="005D14F1">
      <w:pPr>
        <w:pStyle w:val="PL"/>
        <w:rPr>
          <w:lang w:val="en-US"/>
        </w:rPr>
      </w:pPr>
      <w:r w:rsidRPr="00867FDE">
        <w:rPr>
          <w:lang w:val="en-US"/>
        </w:rPr>
        <w:t xml:space="preserve">          type: string</w:t>
      </w:r>
    </w:p>
    <w:p w:rsidR="005F15FF" w:rsidRPr="00867FDE" w:rsidRDefault="005F15FF" w:rsidP="005D14F1">
      <w:pPr>
        <w:pStyle w:val="PL"/>
        <w:rPr>
          <w:lang w:val="en-US"/>
        </w:rPr>
      </w:pPr>
      <w:r w:rsidRPr="00867FDE">
        <w:rPr>
          <w:lang w:val="en-US"/>
        </w:rPr>
        <w:t xml:space="preserve">          nullable: true</w:t>
      </w:r>
    </w:p>
    <w:p w:rsidR="005F15FF" w:rsidRPr="00867FDE" w:rsidRDefault="005F15FF" w:rsidP="005D14F1">
      <w:pPr>
        <w:pStyle w:val="PL"/>
        <w:rPr>
          <w:lang w:val="en-US"/>
        </w:rPr>
      </w:pPr>
      <w:r w:rsidRPr="00867FDE">
        <w:rPr>
          <w:lang w:val="en-US"/>
        </w:rPr>
        <w:t xml:space="preserve">      required:</w:t>
      </w:r>
    </w:p>
    <w:p w:rsidR="005F15FF" w:rsidRPr="00867FDE" w:rsidRDefault="005F15FF" w:rsidP="005D14F1">
      <w:pPr>
        <w:pStyle w:val="PL"/>
        <w:rPr>
          <w:lang w:val="en-US"/>
        </w:rPr>
      </w:pPr>
      <w:r w:rsidRPr="00867FDE">
        <w:rPr>
          <w:lang w:val="en-US"/>
        </w:rPr>
        <w:t xml:space="preserve">        - dnai</w:t>
      </w:r>
    </w:p>
    <w:p w:rsidR="00A0147E" w:rsidRPr="00867FDE" w:rsidRDefault="00A0147E" w:rsidP="005D14F1">
      <w:pPr>
        <w:pStyle w:val="PL"/>
      </w:pPr>
      <w:r w:rsidRPr="00867FDE">
        <w:t xml:space="preserve">      anyOf:</w:t>
      </w:r>
    </w:p>
    <w:p w:rsidR="00A0147E" w:rsidRPr="00867FDE" w:rsidRDefault="00A0147E" w:rsidP="00AB4FEB">
      <w:pPr>
        <w:pStyle w:val="PL"/>
      </w:pPr>
      <w:r w:rsidRPr="00867FDE">
        <w:t xml:space="preserve">        - required: [ routeInfo ]</w:t>
      </w:r>
    </w:p>
    <w:p w:rsidR="00A0147E" w:rsidRPr="00867FDE" w:rsidRDefault="00A0147E" w:rsidP="00A0147E">
      <w:pPr>
        <w:pStyle w:val="PL"/>
      </w:pPr>
      <w:r w:rsidRPr="00867FDE">
        <w:t xml:space="preserve">        - required: [ routeProfId ]</w:t>
      </w:r>
    </w:p>
    <w:p w:rsidR="005F15FF" w:rsidRPr="00867FDE" w:rsidRDefault="005F15FF" w:rsidP="005F15FF">
      <w:pPr>
        <w:pStyle w:val="PL"/>
        <w:rPr>
          <w:lang w:val="en-US"/>
        </w:rPr>
      </w:pPr>
      <w:r w:rsidRPr="00867FDE">
        <w:rPr>
          <w:lang w:val="en-US"/>
        </w:rPr>
        <w:t xml:space="preserve">      nullable: true</w:t>
      </w:r>
    </w:p>
    <w:p w:rsidR="005F15FF" w:rsidRPr="00867FDE" w:rsidRDefault="005F15FF" w:rsidP="005D14F1">
      <w:pPr>
        <w:pStyle w:val="PL"/>
        <w:rPr>
          <w:lang w:val="en-US"/>
        </w:rPr>
      </w:pPr>
      <w:r w:rsidRPr="00867FDE">
        <w:rPr>
          <w:lang w:val="en-US"/>
        </w:rPr>
        <w:t xml:space="preserve">    RouteInformation:</w:t>
      </w:r>
    </w:p>
    <w:p w:rsidR="005F15FF" w:rsidRPr="00867FDE" w:rsidRDefault="005F15FF" w:rsidP="005D14F1">
      <w:pPr>
        <w:pStyle w:val="PL"/>
        <w:rPr>
          <w:lang w:val="en-US"/>
        </w:rPr>
      </w:pPr>
      <w:r w:rsidRPr="00867FDE">
        <w:rPr>
          <w:lang w:val="en-US"/>
        </w:rPr>
        <w:t xml:space="preserve">      type: object</w:t>
      </w:r>
    </w:p>
    <w:p w:rsidR="005F15FF" w:rsidRPr="00867FDE" w:rsidRDefault="005F15FF" w:rsidP="005D14F1">
      <w:pPr>
        <w:pStyle w:val="PL"/>
        <w:rPr>
          <w:lang w:val="en-US"/>
        </w:rPr>
      </w:pPr>
      <w:r w:rsidRPr="00867FDE">
        <w:rPr>
          <w:lang w:val="en-US"/>
        </w:rPr>
        <w:t xml:space="preserve">      properties:</w:t>
      </w:r>
    </w:p>
    <w:p w:rsidR="005F15FF" w:rsidRPr="00867FDE" w:rsidRDefault="005F15FF" w:rsidP="005D14F1">
      <w:pPr>
        <w:pStyle w:val="PL"/>
        <w:rPr>
          <w:lang w:val="en-US"/>
        </w:rPr>
      </w:pPr>
      <w:r w:rsidRPr="00867FDE">
        <w:rPr>
          <w:lang w:val="en-US"/>
        </w:rPr>
        <w:t xml:space="preserve">        ipv4Addr:</w:t>
      </w:r>
    </w:p>
    <w:p w:rsidR="005F15FF" w:rsidRPr="00867FDE" w:rsidRDefault="005F15FF" w:rsidP="005D14F1">
      <w:pPr>
        <w:pStyle w:val="PL"/>
        <w:rPr>
          <w:lang w:val="en-US"/>
        </w:rPr>
      </w:pPr>
      <w:r w:rsidRPr="00867FDE">
        <w:rPr>
          <w:lang w:val="en-US"/>
        </w:rPr>
        <w:t xml:space="preserve">          $ref: '#/components/schemas/Ipv4Addr'</w:t>
      </w:r>
    </w:p>
    <w:p w:rsidR="005F15FF" w:rsidRPr="00867FDE" w:rsidRDefault="005F15FF" w:rsidP="005D14F1">
      <w:pPr>
        <w:pStyle w:val="PL"/>
        <w:rPr>
          <w:lang w:val="en-US"/>
        </w:rPr>
      </w:pPr>
      <w:r w:rsidRPr="00867FDE">
        <w:rPr>
          <w:lang w:val="en-US"/>
        </w:rPr>
        <w:t xml:space="preserve">        ipv6Addr:</w:t>
      </w:r>
    </w:p>
    <w:p w:rsidR="005F15FF" w:rsidRPr="00867FDE" w:rsidRDefault="005F15FF" w:rsidP="005D14F1">
      <w:pPr>
        <w:pStyle w:val="PL"/>
        <w:rPr>
          <w:lang w:val="en-US"/>
        </w:rPr>
      </w:pPr>
      <w:r w:rsidRPr="00867FDE">
        <w:rPr>
          <w:lang w:val="en-US"/>
        </w:rPr>
        <w:t xml:space="preserve">          $ref: '#/components/schemas/Ipv6Addr'</w:t>
      </w:r>
    </w:p>
    <w:p w:rsidR="005F15FF" w:rsidRPr="00867FDE" w:rsidRDefault="005F15FF" w:rsidP="005D14F1">
      <w:pPr>
        <w:pStyle w:val="PL"/>
        <w:rPr>
          <w:lang w:val="en-US"/>
        </w:rPr>
      </w:pPr>
      <w:r w:rsidRPr="00867FDE">
        <w:rPr>
          <w:lang w:val="en-US"/>
        </w:rPr>
        <w:t xml:space="preserve">        portNumber:</w:t>
      </w:r>
    </w:p>
    <w:p w:rsidR="005F15FF" w:rsidRPr="00867FDE" w:rsidRDefault="005F15FF" w:rsidP="005D14F1">
      <w:pPr>
        <w:pStyle w:val="PL"/>
        <w:rPr>
          <w:lang w:val="en-US"/>
        </w:rPr>
      </w:pPr>
      <w:r w:rsidRPr="00867FDE">
        <w:rPr>
          <w:lang w:val="en-US"/>
        </w:rPr>
        <w:t xml:space="preserve">          $ref: '#/components/schemas/Uinteger'</w:t>
      </w:r>
    </w:p>
    <w:p w:rsidR="005F15FF" w:rsidRPr="00867FDE" w:rsidRDefault="005F15FF" w:rsidP="005D14F1">
      <w:pPr>
        <w:pStyle w:val="PL"/>
        <w:rPr>
          <w:lang w:val="en-US"/>
        </w:rPr>
      </w:pPr>
      <w:r w:rsidRPr="00867FDE">
        <w:rPr>
          <w:lang w:val="en-US"/>
        </w:rPr>
        <w:t xml:space="preserve">      required:</w:t>
      </w:r>
    </w:p>
    <w:p w:rsidR="005F15FF" w:rsidRPr="00867FDE" w:rsidRDefault="005F15FF" w:rsidP="005D14F1">
      <w:pPr>
        <w:pStyle w:val="PL"/>
        <w:rPr>
          <w:lang w:val="en-US"/>
        </w:rPr>
      </w:pPr>
      <w:r w:rsidRPr="00867FDE">
        <w:rPr>
          <w:lang w:val="en-US"/>
        </w:rPr>
        <w:t xml:space="preserve">        - portNumber</w:t>
      </w:r>
    </w:p>
    <w:p w:rsidR="005F15FF" w:rsidRPr="00867FDE" w:rsidRDefault="005F15FF" w:rsidP="005D14F1">
      <w:pPr>
        <w:pStyle w:val="PL"/>
        <w:rPr>
          <w:lang w:val="en-US"/>
        </w:rPr>
      </w:pPr>
      <w:r w:rsidRPr="00867FDE">
        <w:rPr>
          <w:lang w:val="en-US"/>
        </w:rPr>
        <w:t xml:space="preserve">      nullable: true</w:t>
      </w:r>
    </w:p>
    <w:p w:rsidR="005F15FF" w:rsidRPr="00867FDE" w:rsidRDefault="005F15FF" w:rsidP="005F15FF">
      <w:pPr>
        <w:pStyle w:val="PL"/>
      </w:pPr>
      <w:r w:rsidRPr="00867FDE">
        <w:t xml:space="preserve">    </w:t>
      </w:r>
      <w:r w:rsidR="000A7A7B" w:rsidRPr="00867FDE">
        <w:t>Subscribed</w:t>
      </w:r>
      <w:r w:rsidRPr="00867FDE">
        <w:t>DefaultQos:</w:t>
      </w:r>
    </w:p>
    <w:p w:rsidR="005F15FF" w:rsidRPr="00867FDE" w:rsidRDefault="005F15FF" w:rsidP="005F15FF">
      <w:pPr>
        <w:pStyle w:val="PL"/>
      </w:pPr>
      <w:r w:rsidRPr="00867FDE">
        <w:t xml:space="preserve">      type: object</w:t>
      </w:r>
    </w:p>
    <w:p w:rsidR="005F15FF" w:rsidRPr="00867FDE" w:rsidRDefault="005F15FF" w:rsidP="005F15FF">
      <w:pPr>
        <w:pStyle w:val="PL"/>
      </w:pPr>
      <w:r w:rsidRPr="00867FDE">
        <w:t xml:space="preserve">      required:</w:t>
      </w:r>
    </w:p>
    <w:p w:rsidR="005F15FF" w:rsidRPr="00867FDE" w:rsidRDefault="005F15FF" w:rsidP="005F15FF">
      <w:pPr>
        <w:pStyle w:val="PL"/>
      </w:pPr>
      <w:r w:rsidRPr="00867FDE">
        <w:t xml:space="preserve">        - 5qi</w:t>
      </w:r>
    </w:p>
    <w:p w:rsidR="00B3525D" w:rsidRPr="00867FDE" w:rsidRDefault="00B3525D" w:rsidP="00B3525D">
      <w:pPr>
        <w:pStyle w:val="PL"/>
      </w:pPr>
      <w:r w:rsidRPr="00867FDE">
        <w:t xml:space="preserve">        - arp</w:t>
      </w:r>
    </w:p>
    <w:p w:rsidR="005F15FF" w:rsidRPr="00867FDE" w:rsidRDefault="005F15FF" w:rsidP="005F15FF">
      <w:pPr>
        <w:pStyle w:val="PL"/>
      </w:pPr>
      <w:r w:rsidRPr="00867FDE">
        <w:t xml:space="preserve">      properties:</w:t>
      </w:r>
    </w:p>
    <w:p w:rsidR="005F15FF" w:rsidRPr="00867FDE" w:rsidRDefault="005F15FF" w:rsidP="005F15FF">
      <w:pPr>
        <w:pStyle w:val="PL"/>
      </w:pPr>
      <w:r w:rsidRPr="00867FDE">
        <w:t xml:space="preserve">        5qi:</w:t>
      </w:r>
    </w:p>
    <w:p w:rsidR="005F15FF" w:rsidRPr="00867FDE" w:rsidRDefault="005F15FF" w:rsidP="005F15FF">
      <w:pPr>
        <w:pStyle w:val="PL"/>
      </w:pPr>
      <w:r w:rsidRPr="00867FDE">
        <w:t xml:space="preserve">          $ref: '#/components/schemas/5Qi'</w:t>
      </w:r>
    </w:p>
    <w:p w:rsidR="005F15FF" w:rsidRPr="00867FDE" w:rsidRDefault="005F15FF" w:rsidP="005F15FF">
      <w:pPr>
        <w:pStyle w:val="PL"/>
      </w:pPr>
      <w:r w:rsidRPr="00867FDE">
        <w:t xml:space="preserve">        arp:</w:t>
      </w:r>
    </w:p>
    <w:p w:rsidR="005F15FF" w:rsidRPr="00867FDE" w:rsidRDefault="005F15FF" w:rsidP="005F15FF">
      <w:pPr>
        <w:pStyle w:val="PL"/>
      </w:pPr>
      <w:r w:rsidRPr="00867FDE">
        <w:t xml:space="preserve">          $ref: '#/components/schemas/Arp'</w:t>
      </w:r>
    </w:p>
    <w:p w:rsidR="000A7A7B" w:rsidRPr="00867FDE" w:rsidRDefault="000A7A7B" w:rsidP="000A7A7B">
      <w:pPr>
        <w:pStyle w:val="PL"/>
        <w:rPr>
          <w:lang w:val="en-US"/>
        </w:rPr>
      </w:pPr>
      <w:r w:rsidRPr="00867FDE">
        <w:rPr>
          <w:lang w:val="en-US"/>
        </w:rPr>
        <w:t xml:space="preserve">        priorityLevel:</w:t>
      </w:r>
    </w:p>
    <w:p w:rsidR="000A7A7B" w:rsidRPr="00867FDE" w:rsidRDefault="000A7A7B" w:rsidP="000A7A7B">
      <w:pPr>
        <w:pStyle w:val="PL"/>
        <w:rPr>
          <w:lang w:val="en-US"/>
        </w:rPr>
      </w:pPr>
      <w:r w:rsidRPr="00867FDE">
        <w:rPr>
          <w:lang w:val="en-US"/>
        </w:rPr>
        <w:t xml:space="preserve">          $ref: '#/components/schemas/5QiPriorityLevel'</w:t>
      </w:r>
    </w:p>
    <w:p w:rsidR="006A100E" w:rsidRPr="00867FDE" w:rsidRDefault="006A100E" w:rsidP="006A100E">
      <w:pPr>
        <w:pStyle w:val="PL"/>
      </w:pPr>
      <w:r w:rsidRPr="00867FDE">
        <w:t xml:space="preserve">    Area:</w:t>
      </w:r>
    </w:p>
    <w:p w:rsidR="006A100E" w:rsidRPr="00867FDE" w:rsidRDefault="006A100E" w:rsidP="006A100E">
      <w:pPr>
        <w:pStyle w:val="PL"/>
      </w:pPr>
      <w:r w:rsidRPr="00867FDE">
        <w:t xml:space="preserve">      type: object</w:t>
      </w:r>
    </w:p>
    <w:p w:rsidR="002E2E14" w:rsidRPr="00867FDE" w:rsidRDefault="002E2E14" w:rsidP="002E2E14">
      <w:pPr>
        <w:pStyle w:val="PL"/>
      </w:pPr>
      <w:r w:rsidRPr="00867FDE">
        <w:t xml:space="preserve">      oneOf:</w:t>
      </w:r>
    </w:p>
    <w:p w:rsidR="002E2E14" w:rsidRPr="00867FDE" w:rsidRDefault="002E2E14" w:rsidP="002E2E14">
      <w:pPr>
        <w:pStyle w:val="PL"/>
      </w:pPr>
      <w:r w:rsidRPr="00867FDE">
        <w:t xml:space="preserve">        - required:</w:t>
      </w:r>
    </w:p>
    <w:p w:rsidR="002E2E14" w:rsidRPr="00867FDE" w:rsidRDefault="002E2E14" w:rsidP="002E2E14">
      <w:pPr>
        <w:pStyle w:val="PL"/>
      </w:pPr>
      <w:r w:rsidRPr="00867FDE">
        <w:t xml:space="preserve">          - tacs</w:t>
      </w:r>
    </w:p>
    <w:p w:rsidR="002E2E14" w:rsidRPr="00867FDE" w:rsidRDefault="002E2E14" w:rsidP="002E2E14">
      <w:pPr>
        <w:pStyle w:val="PL"/>
      </w:pPr>
      <w:r w:rsidRPr="00867FDE">
        <w:t xml:space="preserve">        - required:</w:t>
      </w:r>
    </w:p>
    <w:p w:rsidR="002E2E14" w:rsidRPr="00867FDE" w:rsidRDefault="002E2E14" w:rsidP="002E2E14">
      <w:pPr>
        <w:pStyle w:val="PL"/>
      </w:pPr>
      <w:r w:rsidRPr="00867FDE">
        <w:t xml:space="preserve">          - areaCode</w:t>
      </w:r>
    </w:p>
    <w:p w:rsidR="006A100E" w:rsidRPr="00867FDE" w:rsidRDefault="006A100E" w:rsidP="006A100E">
      <w:pPr>
        <w:pStyle w:val="PL"/>
      </w:pPr>
      <w:r w:rsidRPr="00867FDE">
        <w:t xml:space="preserve">      properties:</w:t>
      </w:r>
    </w:p>
    <w:p w:rsidR="006A100E" w:rsidRPr="00867FDE" w:rsidRDefault="006A100E" w:rsidP="006A100E">
      <w:pPr>
        <w:pStyle w:val="PL"/>
      </w:pPr>
      <w:r w:rsidRPr="00867FDE">
        <w:t xml:space="preserve">        tacs:</w:t>
      </w:r>
    </w:p>
    <w:p w:rsidR="006A100E" w:rsidRPr="00867FDE" w:rsidRDefault="006A100E" w:rsidP="006A100E">
      <w:pPr>
        <w:pStyle w:val="PL"/>
      </w:pPr>
      <w:r w:rsidRPr="00867FDE">
        <w:t xml:space="preserve">          type: array</w:t>
      </w:r>
    </w:p>
    <w:p w:rsidR="006A100E" w:rsidRPr="00867FDE" w:rsidRDefault="006A100E" w:rsidP="006A100E">
      <w:pPr>
        <w:pStyle w:val="PL"/>
      </w:pPr>
      <w:r w:rsidRPr="00867FDE">
        <w:t xml:space="preserve">          items:</w:t>
      </w:r>
    </w:p>
    <w:p w:rsidR="006A100E" w:rsidRPr="00867FDE" w:rsidRDefault="006A100E" w:rsidP="006A100E">
      <w:pPr>
        <w:pStyle w:val="PL"/>
      </w:pPr>
      <w:r w:rsidRPr="00867FDE">
        <w:t xml:space="preserve">            $ref: '#/components/schemas/Tac'</w:t>
      </w:r>
    </w:p>
    <w:p w:rsidR="002E2E14" w:rsidRPr="00867FDE" w:rsidRDefault="002E2E14" w:rsidP="002E2E14">
      <w:pPr>
        <w:pStyle w:val="PL"/>
      </w:pPr>
      <w:r w:rsidRPr="00867FDE">
        <w:t xml:space="preserve">          minItems: 1</w:t>
      </w:r>
    </w:p>
    <w:p w:rsidR="006A100E" w:rsidRPr="00867FDE" w:rsidRDefault="006A100E" w:rsidP="006A100E">
      <w:pPr>
        <w:pStyle w:val="PL"/>
      </w:pPr>
      <w:r w:rsidRPr="00867FDE">
        <w:t xml:space="preserve">        areaCode:</w:t>
      </w:r>
    </w:p>
    <w:p w:rsidR="006A100E" w:rsidRPr="00867FDE" w:rsidRDefault="006A100E" w:rsidP="006A100E">
      <w:pPr>
        <w:pStyle w:val="PL"/>
      </w:pPr>
      <w:r w:rsidRPr="00867FDE">
        <w:t xml:space="preserve">            $ref: '#/components/schemas/AreaCode'</w:t>
      </w:r>
    </w:p>
    <w:p w:rsidR="006A100E" w:rsidRPr="00867FDE" w:rsidRDefault="006A100E" w:rsidP="006A100E">
      <w:pPr>
        <w:pStyle w:val="PL"/>
      </w:pPr>
      <w:r w:rsidRPr="00867FDE">
        <w:t xml:space="preserve">    ServiceAreaRestriction:</w:t>
      </w:r>
    </w:p>
    <w:p w:rsidR="006A100E" w:rsidRPr="00867FDE" w:rsidRDefault="006A100E" w:rsidP="006A100E">
      <w:pPr>
        <w:pStyle w:val="PL"/>
      </w:pPr>
      <w:r w:rsidRPr="00867FDE">
        <w:t xml:space="preserve">      type: object</w:t>
      </w:r>
    </w:p>
    <w:p w:rsidR="006A100E" w:rsidRPr="00867FDE" w:rsidRDefault="006A100E" w:rsidP="006A100E">
      <w:pPr>
        <w:pStyle w:val="PL"/>
      </w:pPr>
      <w:r w:rsidRPr="00867FDE">
        <w:t xml:space="preserve">      properties:</w:t>
      </w:r>
    </w:p>
    <w:p w:rsidR="006A100E" w:rsidRPr="00867FDE" w:rsidRDefault="006A100E" w:rsidP="006A100E">
      <w:pPr>
        <w:pStyle w:val="PL"/>
      </w:pPr>
      <w:r w:rsidRPr="00867FDE">
        <w:t xml:space="preserve">        restrictionType:</w:t>
      </w:r>
    </w:p>
    <w:p w:rsidR="006A100E" w:rsidRPr="00867FDE" w:rsidRDefault="006A100E" w:rsidP="006A100E">
      <w:pPr>
        <w:pStyle w:val="PL"/>
      </w:pPr>
      <w:r w:rsidRPr="00867FDE">
        <w:t xml:space="preserve">          $ref: '#/components/schemas/RestrictionType'</w:t>
      </w:r>
    </w:p>
    <w:p w:rsidR="006A100E" w:rsidRPr="00867FDE" w:rsidRDefault="006A100E" w:rsidP="006A100E">
      <w:pPr>
        <w:pStyle w:val="PL"/>
      </w:pPr>
      <w:r w:rsidRPr="00867FDE">
        <w:t xml:space="preserve">        areas:</w:t>
      </w:r>
    </w:p>
    <w:p w:rsidR="006A100E" w:rsidRPr="00867FDE" w:rsidRDefault="006A100E" w:rsidP="006A100E">
      <w:pPr>
        <w:pStyle w:val="PL"/>
      </w:pPr>
      <w:r w:rsidRPr="00867FDE">
        <w:t xml:space="preserve">          type: array</w:t>
      </w:r>
    </w:p>
    <w:p w:rsidR="006A100E" w:rsidRPr="00867FDE" w:rsidRDefault="006A100E" w:rsidP="006A100E">
      <w:pPr>
        <w:pStyle w:val="PL"/>
      </w:pPr>
      <w:r w:rsidRPr="00867FDE">
        <w:t xml:space="preserve">          items:</w:t>
      </w:r>
    </w:p>
    <w:p w:rsidR="006A100E" w:rsidRPr="00867FDE" w:rsidRDefault="006A100E" w:rsidP="006A100E">
      <w:pPr>
        <w:pStyle w:val="PL"/>
      </w:pPr>
      <w:r w:rsidRPr="00867FDE">
        <w:t xml:space="preserve">            $ref: '#/components/schemas/Area'</w:t>
      </w:r>
    </w:p>
    <w:p w:rsidR="006A100E" w:rsidRPr="00867FDE" w:rsidRDefault="006A100E" w:rsidP="006A100E">
      <w:pPr>
        <w:pStyle w:val="PL"/>
      </w:pPr>
      <w:r w:rsidRPr="00867FDE">
        <w:t xml:space="preserve">        maxNumOfTAs:</w:t>
      </w:r>
    </w:p>
    <w:p w:rsidR="00094E00" w:rsidRPr="00867FDE" w:rsidRDefault="006A100E" w:rsidP="00094E00">
      <w:pPr>
        <w:pStyle w:val="PL"/>
      </w:pPr>
      <w:r w:rsidRPr="00867FDE">
        <w:t xml:space="preserve">          $ref: '#/components/schemas/Uinteger'</w:t>
      </w:r>
    </w:p>
    <w:p w:rsidR="00094E00" w:rsidRPr="00867FDE" w:rsidRDefault="00094E00" w:rsidP="00094E00">
      <w:pPr>
        <w:pStyle w:val="PL"/>
      </w:pPr>
      <w:r w:rsidRPr="00867FDE">
        <w:t xml:space="preserve">        maxNumOfTAsForNotAllowedAreas:</w:t>
      </w:r>
    </w:p>
    <w:p w:rsidR="006A100E" w:rsidRPr="00867FDE" w:rsidRDefault="00094E00" w:rsidP="00094E00">
      <w:pPr>
        <w:pStyle w:val="PL"/>
      </w:pPr>
      <w:r w:rsidRPr="00867FDE">
        <w:t xml:space="preserve">          $ref: '#/components/schemas/Uinteger'</w:t>
      </w:r>
    </w:p>
    <w:p w:rsidR="00C80058" w:rsidRPr="00867FDE" w:rsidRDefault="00C80058" w:rsidP="00C80058">
      <w:pPr>
        <w:pStyle w:val="PL"/>
      </w:pPr>
      <w:r w:rsidRPr="00867FDE">
        <w:t xml:space="preserve">      allOf:</w:t>
      </w:r>
    </w:p>
    <w:p w:rsidR="00C80058" w:rsidRPr="00867FDE" w:rsidRDefault="00C80058" w:rsidP="00C80058">
      <w:pPr>
        <w:pStyle w:val="PL"/>
      </w:pPr>
      <w:r w:rsidRPr="00867FDE">
        <w:t xml:space="preserve">        #</w:t>
      </w:r>
    </w:p>
    <w:p w:rsidR="00C80058" w:rsidRPr="00867FDE" w:rsidRDefault="00C80058" w:rsidP="00C80058">
      <w:pPr>
        <w:pStyle w:val="PL"/>
      </w:pPr>
      <w:r w:rsidRPr="00867FDE">
        <w:t xml:space="preserve">        # 1st condition: restrictionType and areas attributes shall be either both absent</w:t>
      </w:r>
    </w:p>
    <w:p w:rsidR="00C80058" w:rsidRPr="00867FDE" w:rsidRDefault="00C80058" w:rsidP="00C80058">
      <w:pPr>
        <w:pStyle w:val="PL"/>
      </w:pPr>
      <w:r w:rsidRPr="00867FDE">
        <w:t xml:space="preserve">        #                or both present</w:t>
      </w:r>
    </w:p>
    <w:p w:rsidR="00C80058" w:rsidRPr="00867FDE" w:rsidRDefault="00C80058" w:rsidP="00C80058">
      <w:pPr>
        <w:pStyle w:val="PL"/>
      </w:pPr>
      <w:r w:rsidRPr="00867FDE">
        <w:t xml:space="preserve">        #</w:t>
      </w:r>
    </w:p>
    <w:p w:rsidR="00C80058" w:rsidRPr="00867FDE" w:rsidRDefault="00C80058" w:rsidP="00C80058">
      <w:pPr>
        <w:pStyle w:val="PL"/>
      </w:pPr>
      <w:r w:rsidRPr="00867FDE">
        <w:t xml:space="preserve">        - oneOf:</w:t>
      </w:r>
    </w:p>
    <w:p w:rsidR="00C80058" w:rsidRPr="00867FDE" w:rsidRDefault="00C80058" w:rsidP="00C80058">
      <w:pPr>
        <w:pStyle w:val="PL"/>
      </w:pPr>
      <w:r w:rsidRPr="00867FDE">
        <w:t xml:space="preserve">            - not:</w:t>
      </w:r>
    </w:p>
    <w:p w:rsidR="00C80058" w:rsidRPr="00867FDE" w:rsidRDefault="00C80058" w:rsidP="00C80058">
      <w:pPr>
        <w:pStyle w:val="PL"/>
      </w:pPr>
      <w:r w:rsidRPr="00867FDE">
        <w:t xml:space="preserve">                required: [ restrictionType ]</w:t>
      </w:r>
    </w:p>
    <w:p w:rsidR="00C80058" w:rsidRPr="00867FDE" w:rsidRDefault="00C80058" w:rsidP="00C80058">
      <w:pPr>
        <w:pStyle w:val="PL"/>
      </w:pPr>
      <w:r w:rsidRPr="00867FDE">
        <w:lastRenderedPageBreak/>
        <w:t xml:space="preserve">            - required: [ areas ]</w:t>
      </w:r>
    </w:p>
    <w:p w:rsidR="00C80058" w:rsidRPr="00867FDE" w:rsidRDefault="00C80058" w:rsidP="00C80058">
      <w:pPr>
        <w:pStyle w:val="PL"/>
      </w:pPr>
      <w:r w:rsidRPr="00867FDE">
        <w:t xml:space="preserve">        #</w:t>
      </w:r>
    </w:p>
    <w:p w:rsidR="00C80058" w:rsidRPr="00867FDE" w:rsidRDefault="00C80058" w:rsidP="00C80058">
      <w:pPr>
        <w:pStyle w:val="PL"/>
      </w:pPr>
      <w:r w:rsidRPr="00867FDE">
        <w:t xml:space="preserve">        # 2nd condition: if restrictionType takes value NOT_ALLOWED_AREAS,</w:t>
      </w:r>
    </w:p>
    <w:p w:rsidR="00C80058" w:rsidRPr="00867FDE" w:rsidRDefault="00C80058" w:rsidP="00C80058">
      <w:pPr>
        <w:pStyle w:val="PL"/>
      </w:pPr>
      <w:r w:rsidRPr="00867FDE">
        <w:t xml:space="preserve">        #                then maxNumOfTAs shall be absent</w:t>
      </w:r>
    </w:p>
    <w:p w:rsidR="00C80058" w:rsidRPr="00867FDE" w:rsidRDefault="00C80058" w:rsidP="00C80058">
      <w:pPr>
        <w:pStyle w:val="PL"/>
      </w:pPr>
      <w:r w:rsidRPr="00867FDE">
        <w:t xml:space="preserve">        #</w:t>
      </w:r>
    </w:p>
    <w:p w:rsidR="00C80058" w:rsidRPr="00867FDE" w:rsidRDefault="00C80058" w:rsidP="00C80058">
      <w:pPr>
        <w:pStyle w:val="PL"/>
      </w:pPr>
      <w:r w:rsidRPr="00867FDE">
        <w:t xml:space="preserve">        - anyOf:</w:t>
      </w:r>
    </w:p>
    <w:p w:rsidR="00C80058" w:rsidRPr="00867FDE" w:rsidRDefault="00C80058" w:rsidP="00C80058">
      <w:pPr>
        <w:pStyle w:val="PL"/>
      </w:pPr>
      <w:r w:rsidRPr="00867FDE">
        <w:t xml:space="preserve">            - not:</w:t>
      </w:r>
    </w:p>
    <w:p w:rsidR="00C80058" w:rsidRPr="00867FDE" w:rsidRDefault="00C80058" w:rsidP="00C80058">
      <w:pPr>
        <w:pStyle w:val="PL"/>
      </w:pPr>
      <w:r w:rsidRPr="00867FDE">
        <w:t xml:space="preserve">                required: [ restrictionType ]</w:t>
      </w:r>
    </w:p>
    <w:p w:rsidR="00C80058" w:rsidRPr="00867FDE" w:rsidRDefault="00C80058" w:rsidP="00C80058">
      <w:pPr>
        <w:pStyle w:val="PL"/>
      </w:pPr>
      <w:r w:rsidRPr="00867FDE">
        <w:t xml:space="preserve">                properties:</w:t>
      </w:r>
    </w:p>
    <w:p w:rsidR="00C80058" w:rsidRPr="00867FDE" w:rsidRDefault="00C80058" w:rsidP="00C80058">
      <w:pPr>
        <w:pStyle w:val="PL"/>
      </w:pPr>
      <w:r w:rsidRPr="00867FDE">
        <w:t xml:space="preserve">                  restrictionType:</w:t>
      </w:r>
    </w:p>
    <w:p w:rsidR="00C80058" w:rsidRPr="00867FDE" w:rsidRDefault="00C80058" w:rsidP="00C80058">
      <w:pPr>
        <w:pStyle w:val="PL"/>
      </w:pPr>
      <w:r w:rsidRPr="00867FDE">
        <w:t xml:space="preserve">                    type: string</w:t>
      </w:r>
    </w:p>
    <w:p w:rsidR="00C80058" w:rsidRPr="00867FDE" w:rsidRDefault="00C80058" w:rsidP="00C80058">
      <w:pPr>
        <w:pStyle w:val="PL"/>
      </w:pPr>
      <w:r w:rsidRPr="00867FDE">
        <w:t xml:space="preserve">                    enum: [ NOT_ALLOWED_AREAS ]</w:t>
      </w:r>
    </w:p>
    <w:p w:rsidR="00C80058" w:rsidRPr="00867FDE" w:rsidRDefault="00C80058" w:rsidP="00C80058">
      <w:pPr>
        <w:pStyle w:val="PL"/>
      </w:pPr>
      <w:r w:rsidRPr="00867FDE">
        <w:t xml:space="preserve">            - not:</w:t>
      </w:r>
    </w:p>
    <w:p w:rsidR="00C80058" w:rsidRPr="00867FDE" w:rsidRDefault="00C80058" w:rsidP="00C80058">
      <w:pPr>
        <w:pStyle w:val="PL"/>
      </w:pPr>
      <w:r w:rsidRPr="00867FDE">
        <w:t xml:space="preserve">                required: [ maxNumOfTAs ]</w:t>
      </w:r>
    </w:p>
    <w:p w:rsidR="00094E00" w:rsidRPr="00867FDE" w:rsidRDefault="00094E00" w:rsidP="00094E00">
      <w:pPr>
        <w:pStyle w:val="PL"/>
      </w:pPr>
      <w:r w:rsidRPr="00867FDE">
        <w:t xml:space="preserve">        #</w:t>
      </w:r>
    </w:p>
    <w:p w:rsidR="00094E00" w:rsidRPr="00867FDE" w:rsidRDefault="00094E00" w:rsidP="00094E00">
      <w:pPr>
        <w:pStyle w:val="PL"/>
      </w:pPr>
      <w:r w:rsidRPr="00867FDE">
        <w:t xml:space="preserve">        # 3rd condition: if restrictionType takes value ALLOWED_AREAS,</w:t>
      </w:r>
    </w:p>
    <w:p w:rsidR="00094E00" w:rsidRPr="00867FDE" w:rsidRDefault="00094E00" w:rsidP="00094E00">
      <w:pPr>
        <w:pStyle w:val="PL"/>
      </w:pPr>
      <w:r w:rsidRPr="00867FDE">
        <w:t xml:space="preserve">        #                then maxNumOfTAsForNotAllowedAreas shall be absent</w:t>
      </w:r>
    </w:p>
    <w:p w:rsidR="00094E00" w:rsidRPr="00867FDE" w:rsidRDefault="00094E00" w:rsidP="00094E00">
      <w:pPr>
        <w:pStyle w:val="PL"/>
      </w:pPr>
      <w:r w:rsidRPr="00867FDE">
        <w:t xml:space="preserve">        #</w:t>
      </w:r>
    </w:p>
    <w:p w:rsidR="00094E00" w:rsidRPr="00867FDE" w:rsidRDefault="00094E00" w:rsidP="00094E00">
      <w:pPr>
        <w:pStyle w:val="PL"/>
      </w:pPr>
      <w:r w:rsidRPr="00867FDE">
        <w:t xml:space="preserve">        - anyOf:</w:t>
      </w:r>
    </w:p>
    <w:p w:rsidR="00094E00" w:rsidRPr="00867FDE" w:rsidRDefault="00094E00" w:rsidP="00094E00">
      <w:pPr>
        <w:pStyle w:val="PL"/>
      </w:pPr>
      <w:r w:rsidRPr="00867FDE">
        <w:t xml:space="preserve">            - not:</w:t>
      </w:r>
    </w:p>
    <w:p w:rsidR="00094E00" w:rsidRPr="00867FDE" w:rsidRDefault="00094E00" w:rsidP="00094E00">
      <w:pPr>
        <w:pStyle w:val="PL"/>
      </w:pPr>
      <w:r w:rsidRPr="00867FDE">
        <w:t xml:space="preserve">                required: [ restrictionType ]</w:t>
      </w:r>
    </w:p>
    <w:p w:rsidR="00094E00" w:rsidRPr="00867FDE" w:rsidRDefault="00094E00" w:rsidP="00094E00">
      <w:pPr>
        <w:pStyle w:val="PL"/>
      </w:pPr>
      <w:r w:rsidRPr="00867FDE">
        <w:t xml:space="preserve">                properties:</w:t>
      </w:r>
    </w:p>
    <w:p w:rsidR="00094E00" w:rsidRPr="00867FDE" w:rsidRDefault="00094E00" w:rsidP="00094E00">
      <w:pPr>
        <w:pStyle w:val="PL"/>
      </w:pPr>
      <w:r w:rsidRPr="00867FDE">
        <w:t xml:space="preserve">                  restrictionType:</w:t>
      </w:r>
    </w:p>
    <w:p w:rsidR="00094E00" w:rsidRPr="00867FDE" w:rsidRDefault="00094E00" w:rsidP="00094E00">
      <w:pPr>
        <w:pStyle w:val="PL"/>
      </w:pPr>
      <w:r w:rsidRPr="00867FDE">
        <w:t xml:space="preserve">                    type: string</w:t>
      </w:r>
    </w:p>
    <w:p w:rsidR="00094E00" w:rsidRPr="00867FDE" w:rsidRDefault="00094E00" w:rsidP="00094E00">
      <w:pPr>
        <w:pStyle w:val="PL"/>
      </w:pPr>
      <w:r w:rsidRPr="00867FDE">
        <w:t xml:space="preserve">                    enum: [ ALLOWED_AREAS ]</w:t>
      </w:r>
    </w:p>
    <w:p w:rsidR="00094E00" w:rsidRPr="00867FDE" w:rsidRDefault="00094E00" w:rsidP="00094E00">
      <w:pPr>
        <w:pStyle w:val="PL"/>
      </w:pPr>
      <w:r w:rsidRPr="00867FDE">
        <w:t xml:space="preserve">            - not:</w:t>
      </w:r>
    </w:p>
    <w:p w:rsidR="00094E00" w:rsidRPr="00867FDE" w:rsidRDefault="00094E00" w:rsidP="00094E00">
      <w:pPr>
        <w:pStyle w:val="PL"/>
      </w:pPr>
      <w:r w:rsidRPr="00867FDE">
        <w:t xml:space="preserve">                required: [ maxNumOfTAsForNotAllowedAreas ]</w:t>
      </w:r>
    </w:p>
    <w:p w:rsidR="00895238" w:rsidRPr="00867FDE" w:rsidRDefault="00895238" w:rsidP="00895238">
      <w:pPr>
        <w:pStyle w:val="PL"/>
      </w:pPr>
      <w:r w:rsidRPr="00867FDE">
        <w:t xml:space="preserve">    WirelineArea:</w:t>
      </w:r>
    </w:p>
    <w:p w:rsidR="00895238" w:rsidRPr="00867FDE" w:rsidRDefault="00895238" w:rsidP="00895238">
      <w:pPr>
        <w:pStyle w:val="PL"/>
      </w:pPr>
      <w:r w:rsidRPr="00867FDE">
        <w:t xml:space="preserve">      type: object</w:t>
      </w:r>
    </w:p>
    <w:p w:rsidR="00895238" w:rsidRPr="00867FDE" w:rsidRDefault="00895238" w:rsidP="00895238">
      <w:pPr>
        <w:pStyle w:val="PL"/>
      </w:pPr>
      <w:r w:rsidRPr="00867FDE">
        <w:t xml:space="preserve">      properties:</w:t>
      </w:r>
    </w:p>
    <w:p w:rsidR="00895238" w:rsidRPr="00867FDE" w:rsidRDefault="00895238" w:rsidP="00895238">
      <w:pPr>
        <w:pStyle w:val="PL"/>
      </w:pPr>
      <w:r w:rsidRPr="00867FDE">
        <w:t xml:space="preserve">        globalLineIds:</w:t>
      </w:r>
    </w:p>
    <w:p w:rsidR="00895238" w:rsidRPr="00867FDE" w:rsidRDefault="00895238" w:rsidP="00895238">
      <w:pPr>
        <w:pStyle w:val="PL"/>
      </w:pPr>
      <w:r w:rsidRPr="00867FDE">
        <w:t xml:space="preserve">          type: array</w:t>
      </w:r>
    </w:p>
    <w:p w:rsidR="00895238" w:rsidRPr="00867FDE" w:rsidRDefault="00895238" w:rsidP="00895238">
      <w:pPr>
        <w:pStyle w:val="PL"/>
      </w:pPr>
      <w:r w:rsidRPr="00867FDE">
        <w:t xml:space="preserve">          items:</w:t>
      </w:r>
    </w:p>
    <w:p w:rsidR="00895238" w:rsidRPr="00867FDE" w:rsidRDefault="00895238" w:rsidP="00895238">
      <w:pPr>
        <w:pStyle w:val="PL"/>
      </w:pPr>
      <w:r w:rsidRPr="00867FDE">
        <w:t xml:space="preserve">            $ref: '#/components/schemas/GlobalLineId'</w:t>
      </w:r>
    </w:p>
    <w:p w:rsidR="00895238" w:rsidRPr="00867FDE" w:rsidRDefault="00895238" w:rsidP="00895238">
      <w:pPr>
        <w:pStyle w:val="PL"/>
      </w:pPr>
      <w:r w:rsidRPr="00867FDE">
        <w:t xml:space="preserve">          minItems: 1</w:t>
      </w:r>
    </w:p>
    <w:p w:rsidR="00895238" w:rsidRPr="00867FDE" w:rsidRDefault="00895238" w:rsidP="00895238">
      <w:pPr>
        <w:pStyle w:val="PL"/>
      </w:pPr>
      <w:r w:rsidRPr="00867FDE">
        <w:t xml:space="preserve">        hfcNIds:</w:t>
      </w:r>
    </w:p>
    <w:p w:rsidR="00895238" w:rsidRPr="00867FDE" w:rsidRDefault="00895238" w:rsidP="00895238">
      <w:pPr>
        <w:pStyle w:val="PL"/>
      </w:pPr>
      <w:r w:rsidRPr="00867FDE">
        <w:t xml:space="preserve">          type: array</w:t>
      </w:r>
    </w:p>
    <w:p w:rsidR="00895238" w:rsidRPr="00867FDE" w:rsidRDefault="00895238" w:rsidP="00895238">
      <w:pPr>
        <w:pStyle w:val="PL"/>
      </w:pPr>
      <w:r w:rsidRPr="00867FDE">
        <w:t xml:space="preserve">          items:</w:t>
      </w:r>
    </w:p>
    <w:p w:rsidR="00895238" w:rsidRPr="00867FDE" w:rsidRDefault="00895238" w:rsidP="00895238">
      <w:pPr>
        <w:pStyle w:val="PL"/>
      </w:pPr>
      <w:r w:rsidRPr="00867FDE">
        <w:t xml:space="preserve">            $ref: '#/components/schemas/HfcNId'</w:t>
      </w:r>
    </w:p>
    <w:p w:rsidR="00895238" w:rsidRPr="00867FDE" w:rsidRDefault="00895238" w:rsidP="00895238">
      <w:pPr>
        <w:pStyle w:val="PL"/>
      </w:pPr>
      <w:r w:rsidRPr="00867FDE">
        <w:t xml:space="preserve">          minItems: 1</w:t>
      </w:r>
    </w:p>
    <w:p w:rsidR="00895238" w:rsidRPr="00867FDE" w:rsidRDefault="00895238" w:rsidP="00895238">
      <w:pPr>
        <w:pStyle w:val="PL"/>
      </w:pPr>
      <w:r w:rsidRPr="00867FDE">
        <w:t xml:space="preserve">        areaCodeB:</w:t>
      </w:r>
    </w:p>
    <w:p w:rsidR="00895238" w:rsidRPr="00867FDE" w:rsidRDefault="00895238" w:rsidP="00895238">
      <w:pPr>
        <w:pStyle w:val="PL"/>
      </w:pPr>
      <w:r w:rsidRPr="00867FDE">
        <w:t xml:space="preserve">          $ref: '#/components/schemas/AreaCode'</w:t>
      </w:r>
    </w:p>
    <w:p w:rsidR="00895238" w:rsidRPr="00867FDE" w:rsidRDefault="00895238" w:rsidP="00895238">
      <w:pPr>
        <w:pStyle w:val="PL"/>
      </w:pPr>
      <w:r w:rsidRPr="00867FDE">
        <w:t xml:space="preserve">        areaCodeC:</w:t>
      </w:r>
    </w:p>
    <w:p w:rsidR="00895238" w:rsidRPr="00867FDE" w:rsidRDefault="00895238" w:rsidP="00895238">
      <w:pPr>
        <w:pStyle w:val="PL"/>
      </w:pPr>
      <w:r w:rsidRPr="00867FDE">
        <w:t xml:space="preserve">          $ref: '#/components/schemas/AreaCode'</w:t>
      </w:r>
    </w:p>
    <w:p w:rsidR="00895238" w:rsidRPr="00867FDE" w:rsidRDefault="00895238" w:rsidP="00895238">
      <w:pPr>
        <w:pStyle w:val="PL"/>
      </w:pPr>
      <w:r w:rsidRPr="00867FDE">
        <w:t xml:space="preserve">    WirelineServiceAreaRestriction:</w:t>
      </w:r>
    </w:p>
    <w:p w:rsidR="00895238" w:rsidRPr="00867FDE" w:rsidRDefault="00895238" w:rsidP="00895238">
      <w:pPr>
        <w:pStyle w:val="PL"/>
      </w:pPr>
      <w:r w:rsidRPr="00867FDE">
        <w:t xml:space="preserve">      type: object</w:t>
      </w:r>
    </w:p>
    <w:p w:rsidR="00895238" w:rsidRPr="00867FDE" w:rsidRDefault="00895238" w:rsidP="00895238">
      <w:pPr>
        <w:pStyle w:val="PL"/>
      </w:pPr>
      <w:r w:rsidRPr="00867FDE">
        <w:t xml:space="preserve">      properties:</w:t>
      </w:r>
    </w:p>
    <w:p w:rsidR="00895238" w:rsidRPr="00867FDE" w:rsidRDefault="00895238" w:rsidP="00895238">
      <w:pPr>
        <w:pStyle w:val="PL"/>
      </w:pPr>
      <w:r w:rsidRPr="00867FDE">
        <w:t xml:space="preserve">        restrictionType:</w:t>
      </w:r>
    </w:p>
    <w:p w:rsidR="00895238" w:rsidRPr="00867FDE" w:rsidRDefault="00895238" w:rsidP="00895238">
      <w:pPr>
        <w:pStyle w:val="PL"/>
      </w:pPr>
      <w:r w:rsidRPr="00867FDE">
        <w:t xml:space="preserve">          $ref: '#/components/schemas/RestrictionType'</w:t>
      </w:r>
    </w:p>
    <w:p w:rsidR="00895238" w:rsidRPr="00867FDE" w:rsidRDefault="00895238" w:rsidP="00895238">
      <w:pPr>
        <w:pStyle w:val="PL"/>
      </w:pPr>
      <w:r w:rsidRPr="00867FDE">
        <w:t xml:space="preserve">        areas:</w:t>
      </w:r>
    </w:p>
    <w:p w:rsidR="00895238" w:rsidRPr="00867FDE" w:rsidRDefault="00895238" w:rsidP="00895238">
      <w:pPr>
        <w:pStyle w:val="PL"/>
      </w:pPr>
      <w:r w:rsidRPr="00867FDE">
        <w:t xml:space="preserve">          type: array</w:t>
      </w:r>
    </w:p>
    <w:p w:rsidR="00895238" w:rsidRPr="00867FDE" w:rsidRDefault="00895238" w:rsidP="00895238">
      <w:pPr>
        <w:pStyle w:val="PL"/>
      </w:pPr>
      <w:r w:rsidRPr="00867FDE">
        <w:t xml:space="preserve">          items:</w:t>
      </w:r>
    </w:p>
    <w:p w:rsidR="00895238" w:rsidRPr="00867FDE" w:rsidRDefault="00895238" w:rsidP="00895238">
      <w:pPr>
        <w:pStyle w:val="PL"/>
      </w:pPr>
      <w:r w:rsidRPr="00867FDE">
        <w:t xml:space="preserve">            $ref: '#/components/schemas/WirelineArea'</w:t>
      </w:r>
    </w:p>
    <w:p w:rsidR="0027785E" w:rsidRPr="00867FDE" w:rsidRDefault="0027785E" w:rsidP="0027785E">
      <w:pPr>
        <w:pStyle w:val="PL"/>
      </w:pPr>
      <w:r w:rsidRPr="00867FDE">
        <w:t># EDITOR’S NOTE: The GlobalLineId definition is FFS.</w:t>
      </w:r>
    </w:p>
    <w:p w:rsidR="0027785E" w:rsidRPr="00867FDE" w:rsidRDefault="0027785E" w:rsidP="0027785E">
      <w:pPr>
        <w:pStyle w:val="PL"/>
      </w:pPr>
      <w:r w:rsidRPr="00867FDE">
        <w:t>#                The string type defined below is only an interim solution.</w:t>
      </w:r>
    </w:p>
    <w:p w:rsidR="0027785E" w:rsidRPr="00867FDE" w:rsidRDefault="0027785E" w:rsidP="0027785E">
      <w:pPr>
        <w:pStyle w:val="PL"/>
      </w:pPr>
      <w:r w:rsidRPr="00867FDE">
        <w:t xml:space="preserve">    GlobalLineId:</w:t>
      </w:r>
    </w:p>
    <w:p w:rsidR="0027785E" w:rsidRPr="00867FDE" w:rsidRDefault="0027785E" w:rsidP="0027785E">
      <w:pPr>
        <w:pStyle w:val="PL"/>
      </w:pPr>
      <w:r w:rsidRPr="00867FDE">
        <w:t xml:space="preserve">      type: string</w:t>
      </w:r>
    </w:p>
    <w:p w:rsidR="00A617A3" w:rsidRPr="00867FDE" w:rsidRDefault="00A617A3" w:rsidP="00A617A3">
      <w:pPr>
        <w:pStyle w:val="PL"/>
      </w:pPr>
      <w:r w:rsidRPr="00867FDE">
        <w:t xml:space="preserve">    PresenceInfo:</w:t>
      </w:r>
    </w:p>
    <w:p w:rsidR="00A617A3" w:rsidRPr="00867FDE" w:rsidRDefault="00A617A3" w:rsidP="00A617A3">
      <w:pPr>
        <w:pStyle w:val="PL"/>
      </w:pPr>
      <w:r w:rsidRPr="00867FDE">
        <w:t xml:space="preserve">      type: object</w:t>
      </w:r>
    </w:p>
    <w:p w:rsidR="00A617A3" w:rsidRPr="00867FDE" w:rsidRDefault="00A617A3" w:rsidP="00A617A3">
      <w:pPr>
        <w:pStyle w:val="PL"/>
      </w:pPr>
      <w:r w:rsidRPr="00867FDE">
        <w:t xml:space="preserve">      properties:</w:t>
      </w:r>
    </w:p>
    <w:p w:rsidR="00A617A3" w:rsidRPr="00867FDE" w:rsidRDefault="00A617A3" w:rsidP="00A617A3">
      <w:pPr>
        <w:pStyle w:val="PL"/>
      </w:pPr>
      <w:r w:rsidRPr="00867FDE">
        <w:t xml:space="preserve">        praId:</w:t>
      </w:r>
    </w:p>
    <w:p w:rsidR="00A617A3" w:rsidRPr="00867FDE" w:rsidRDefault="00A617A3" w:rsidP="00A617A3">
      <w:pPr>
        <w:pStyle w:val="PL"/>
      </w:pPr>
      <w:r w:rsidRPr="00867FDE">
        <w:t xml:space="preserve">          type: string</w:t>
      </w:r>
    </w:p>
    <w:p w:rsidR="00A617A3" w:rsidRPr="00867FDE" w:rsidRDefault="00A617A3" w:rsidP="00A617A3">
      <w:pPr>
        <w:pStyle w:val="PL"/>
      </w:pPr>
      <w:r w:rsidRPr="00867FDE">
        <w:t xml:space="preserve">        presenceState:</w:t>
      </w:r>
    </w:p>
    <w:p w:rsidR="00A617A3" w:rsidRPr="00867FDE" w:rsidRDefault="00A617A3" w:rsidP="00A617A3">
      <w:pPr>
        <w:pStyle w:val="PL"/>
      </w:pPr>
      <w:r w:rsidRPr="00867FDE">
        <w:t xml:space="preserve">          $ref: '#/components/schemas/PresenceState'</w:t>
      </w:r>
    </w:p>
    <w:p w:rsidR="00A617A3" w:rsidRPr="00867FDE" w:rsidRDefault="00A617A3" w:rsidP="00A617A3">
      <w:pPr>
        <w:pStyle w:val="PL"/>
      </w:pPr>
      <w:r w:rsidRPr="00867FDE">
        <w:t xml:space="preserve">        trackingAreaList:</w:t>
      </w:r>
    </w:p>
    <w:p w:rsidR="00A617A3" w:rsidRPr="00867FDE" w:rsidRDefault="00A617A3" w:rsidP="00A617A3">
      <w:pPr>
        <w:pStyle w:val="PL"/>
      </w:pPr>
      <w:r w:rsidRPr="00867FDE">
        <w:t xml:space="preserve">          type: array</w:t>
      </w:r>
    </w:p>
    <w:p w:rsidR="00A617A3" w:rsidRPr="00867FDE" w:rsidRDefault="00A617A3" w:rsidP="00A617A3">
      <w:pPr>
        <w:pStyle w:val="PL"/>
      </w:pPr>
      <w:r w:rsidRPr="00867FDE">
        <w:t xml:space="preserve">          items:</w:t>
      </w:r>
    </w:p>
    <w:p w:rsidR="00A617A3" w:rsidRPr="00867FDE" w:rsidRDefault="00A617A3" w:rsidP="00A617A3">
      <w:pPr>
        <w:pStyle w:val="PL"/>
      </w:pPr>
      <w:r w:rsidRPr="00867FDE">
        <w:t xml:space="preserve">            $ref: '#/components/schemas/Tai'</w:t>
      </w:r>
    </w:p>
    <w:p w:rsidR="00A617A3" w:rsidRPr="00867FDE" w:rsidRDefault="00A617A3" w:rsidP="00A617A3">
      <w:pPr>
        <w:pStyle w:val="PL"/>
      </w:pPr>
      <w:r w:rsidRPr="00867FDE">
        <w:t xml:space="preserve">          minItems: </w:t>
      </w:r>
      <w:r w:rsidR="0012006D" w:rsidRPr="00867FDE">
        <w:t>1</w:t>
      </w:r>
    </w:p>
    <w:p w:rsidR="00A617A3" w:rsidRPr="00867FDE" w:rsidRDefault="00A617A3" w:rsidP="00A617A3">
      <w:pPr>
        <w:pStyle w:val="PL"/>
      </w:pPr>
      <w:r w:rsidRPr="00867FDE">
        <w:t xml:space="preserve">        ecgiList:</w:t>
      </w:r>
    </w:p>
    <w:p w:rsidR="00A617A3" w:rsidRPr="00867FDE" w:rsidRDefault="00A617A3" w:rsidP="00A617A3">
      <w:pPr>
        <w:pStyle w:val="PL"/>
      </w:pPr>
      <w:r w:rsidRPr="00867FDE">
        <w:t xml:space="preserve">          type: array</w:t>
      </w:r>
    </w:p>
    <w:p w:rsidR="00A617A3" w:rsidRPr="00867FDE" w:rsidRDefault="00A617A3" w:rsidP="00A617A3">
      <w:pPr>
        <w:pStyle w:val="PL"/>
      </w:pPr>
      <w:r w:rsidRPr="00867FDE">
        <w:t xml:space="preserve">          items:</w:t>
      </w:r>
    </w:p>
    <w:p w:rsidR="00A617A3" w:rsidRPr="00867FDE" w:rsidRDefault="00A617A3" w:rsidP="00A617A3">
      <w:pPr>
        <w:pStyle w:val="PL"/>
      </w:pPr>
      <w:r w:rsidRPr="00867FDE">
        <w:t xml:space="preserve">            $ref: '#/components/schemas/Ecgi'</w:t>
      </w:r>
    </w:p>
    <w:p w:rsidR="00A617A3" w:rsidRPr="00867FDE" w:rsidRDefault="00A617A3" w:rsidP="00A617A3">
      <w:pPr>
        <w:pStyle w:val="PL"/>
      </w:pPr>
      <w:r w:rsidRPr="00867FDE">
        <w:t xml:space="preserve">          minItems: </w:t>
      </w:r>
      <w:r w:rsidR="0012006D" w:rsidRPr="00867FDE">
        <w:t>1</w:t>
      </w:r>
    </w:p>
    <w:p w:rsidR="00A617A3" w:rsidRPr="00867FDE" w:rsidRDefault="00A617A3" w:rsidP="00A617A3">
      <w:pPr>
        <w:pStyle w:val="PL"/>
      </w:pPr>
      <w:r w:rsidRPr="00867FDE">
        <w:t xml:space="preserve">        ncgiList:</w:t>
      </w:r>
    </w:p>
    <w:p w:rsidR="00A617A3" w:rsidRPr="00867FDE" w:rsidRDefault="00A617A3" w:rsidP="00A617A3">
      <w:pPr>
        <w:pStyle w:val="PL"/>
      </w:pPr>
      <w:r w:rsidRPr="00867FDE">
        <w:t xml:space="preserve">          type: array</w:t>
      </w:r>
    </w:p>
    <w:p w:rsidR="00A617A3" w:rsidRPr="00867FDE" w:rsidRDefault="00A617A3" w:rsidP="00A617A3">
      <w:pPr>
        <w:pStyle w:val="PL"/>
      </w:pPr>
      <w:r w:rsidRPr="00867FDE">
        <w:t xml:space="preserve">          items:</w:t>
      </w:r>
    </w:p>
    <w:p w:rsidR="00A617A3" w:rsidRPr="00867FDE" w:rsidRDefault="00A617A3" w:rsidP="00A617A3">
      <w:pPr>
        <w:pStyle w:val="PL"/>
      </w:pPr>
      <w:r w:rsidRPr="00867FDE">
        <w:t xml:space="preserve">            $ref: '#/components/schemas/Ncgi'</w:t>
      </w:r>
    </w:p>
    <w:p w:rsidR="00A617A3" w:rsidRPr="00867FDE" w:rsidRDefault="00A617A3" w:rsidP="00A617A3">
      <w:pPr>
        <w:pStyle w:val="PL"/>
      </w:pPr>
      <w:r w:rsidRPr="00867FDE">
        <w:lastRenderedPageBreak/>
        <w:t xml:space="preserve">          minItems: </w:t>
      </w:r>
      <w:r w:rsidR="0012006D" w:rsidRPr="00867FDE">
        <w:t>1</w:t>
      </w:r>
    </w:p>
    <w:p w:rsidR="00A617A3" w:rsidRPr="00867FDE" w:rsidRDefault="00A617A3" w:rsidP="00A617A3">
      <w:pPr>
        <w:pStyle w:val="PL"/>
      </w:pPr>
      <w:r w:rsidRPr="00867FDE">
        <w:t xml:space="preserve">        globalRanNodeIdList:</w:t>
      </w:r>
    </w:p>
    <w:p w:rsidR="00A617A3" w:rsidRPr="00867FDE" w:rsidRDefault="00A617A3" w:rsidP="00A617A3">
      <w:pPr>
        <w:pStyle w:val="PL"/>
      </w:pPr>
      <w:r w:rsidRPr="00867FDE">
        <w:t xml:space="preserve">          type: array</w:t>
      </w:r>
    </w:p>
    <w:p w:rsidR="00A617A3" w:rsidRPr="00867FDE" w:rsidRDefault="00A617A3" w:rsidP="00A617A3">
      <w:pPr>
        <w:pStyle w:val="PL"/>
      </w:pPr>
      <w:r w:rsidRPr="00867FDE">
        <w:t xml:space="preserve">          items:</w:t>
      </w:r>
    </w:p>
    <w:p w:rsidR="00A617A3" w:rsidRPr="00867FDE" w:rsidRDefault="00A617A3" w:rsidP="00A617A3">
      <w:pPr>
        <w:pStyle w:val="PL"/>
      </w:pPr>
      <w:r w:rsidRPr="00867FDE">
        <w:t xml:space="preserve">            $ref: '#/components/schemas/GlobalRanNodeId'</w:t>
      </w:r>
    </w:p>
    <w:p w:rsidR="0012006D" w:rsidRPr="00867FDE" w:rsidRDefault="0012006D" w:rsidP="0012006D">
      <w:pPr>
        <w:pStyle w:val="PL"/>
      </w:pPr>
      <w:r w:rsidRPr="00867FDE">
        <w:rPr>
          <w:rFonts w:hint="eastAsia"/>
          <w:lang w:eastAsia="zh-CN"/>
        </w:rPr>
        <w:t xml:space="preserve">          minItems: 1</w:t>
      </w:r>
    </w:p>
    <w:p w:rsidR="00310830" w:rsidRPr="00867FDE" w:rsidRDefault="00310830" w:rsidP="00310830">
      <w:pPr>
        <w:pStyle w:val="PL"/>
      </w:pPr>
      <w:r w:rsidRPr="00867FDE">
        <w:t xml:space="preserve">        </w:t>
      </w:r>
      <w:r w:rsidRPr="00867FDE">
        <w:rPr>
          <w:lang w:val="fr-FR" w:eastAsia="zh-CN"/>
        </w:rPr>
        <w:t>globaleNb</w:t>
      </w:r>
      <w:r w:rsidRPr="00867FDE">
        <w:rPr>
          <w:rFonts w:hint="eastAsia"/>
          <w:lang w:val="fr-FR" w:eastAsia="zh-CN"/>
        </w:rPr>
        <w:t>I</w:t>
      </w:r>
      <w:r w:rsidRPr="00867FDE">
        <w:rPr>
          <w:lang w:val="fr-FR" w:eastAsia="zh-CN"/>
        </w:rPr>
        <w:t>dList</w:t>
      </w:r>
      <w:r w:rsidRPr="00867FDE">
        <w:t>:</w:t>
      </w:r>
    </w:p>
    <w:p w:rsidR="00310830" w:rsidRPr="00867FDE" w:rsidRDefault="00310830" w:rsidP="00310830">
      <w:pPr>
        <w:pStyle w:val="PL"/>
      </w:pPr>
      <w:r w:rsidRPr="00867FDE">
        <w:t xml:space="preserve">          type: array</w:t>
      </w:r>
    </w:p>
    <w:p w:rsidR="00310830" w:rsidRPr="00867FDE" w:rsidRDefault="00310830" w:rsidP="00310830">
      <w:pPr>
        <w:pStyle w:val="PL"/>
      </w:pPr>
      <w:r w:rsidRPr="00867FDE">
        <w:t xml:space="preserve">          items:</w:t>
      </w:r>
    </w:p>
    <w:p w:rsidR="00310830" w:rsidRPr="00867FDE" w:rsidRDefault="00310830" w:rsidP="00310830">
      <w:pPr>
        <w:pStyle w:val="PL"/>
      </w:pPr>
      <w:r w:rsidRPr="00867FDE">
        <w:t xml:space="preserve">            $ref: '#/components/schemas/GlobalRanNodeId'</w:t>
      </w:r>
    </w:p>
    <w:p w:rsidR="00310830" w:rsidRPr="00867FDE" w:rsidRDefault="00310830" w:rsidP="00310830">
      <w:pPr>
        <w:pStyle w:val="PL"/>
      </w:pPr>
      <w:r w:rsidRPr="00867FDE">
        <w:rPr>
          <w:rFonts w:hint="eastAsia"/>
          <w:lang w:eastAsia="zh-CN"/>
        </w:rPr>
        <w:t xml:space="preserve">          minItems: 1</w:t>
      </w:r>
    </w:p>
    <w:p w:rsidR="001A7470" w:rsidRPr="00867FDE" w:rsidRDefault="001A7470" w:rsidP="001A7470">
      <w:pPr>
        <w:pStyle w:val="PL"/>
      </w:pPr>
      <w:r w:rsidRPr="00867FDE">
        <w:t xml:space="preserve">    PresenceInfoRm:</w:t>
      </w:r>
    </w:p>
    <w:p w:rsidR="001A7470" w:rsidRPr="00867FDE" w:rsidRDefault="001A7470" w:rsidP="001A7470">
      <w:pPr>
        <w:pStyle w:val="PL"/>
      </w:pPr>
      <w:r w:rsidRPr="00867FDE">
        <w:t xml:space="preserve">      type: object</w:t>
      </w:r>
    </w:p>
    <w:p w:rsidR="001A7470" w:rsidRPr="00867FDE" w:rsidRDefault="001A7470" w:rsidP="001A7470">
      <w:pPr>
        <w:pStyle w:val="PL"/>
      </w:pPr>
      <w:r w:rsidRPr="00867FDE">
        <w:t xml:space="preserve">      properties:</w:t>
      </w:r>
    </w:p>
    <w:p w:rsidR="001A7470" w:rsidRPr="00867FDE" w:rsidRDefault="001A7470" w:rsidP="001A7470">
      <w:pPr>
        <w:pStyle w:val="PL"/>
      </w:pPr>
      <w:r w:rsidRPr="00867FDE">
        <w:t xml:space="preserve">        praId:</w:t>
      </w:r>
    </w:p>
    <w:p w:rsidR="001A7470" w:rsidRPr="00867FDE" w:rsidRDefault="001A7470" w:rsidP="001A7470">
      <w:pPr>
        <w:pStyle w:val="PL"/>
      </w:pPr>
      <w:r w:rsidRPr="00867FDE">
        <w:t xml:space="preserve">          type: string</w:t>
      </w:r>
    </w:p>
    <w:p w:rsidR="001A7470" w:rsidRPr="00867FDE" w:rsidRDefault="001A7470" w:rsidP="001A7470">
      <w:pPr>
        <w:pStyle w:val="PL"/>
      </w:pPr>
      <w:r w:rsidRPr="00867FDE">
        <w:t xml:space="preserve">        presenceState:</w:t>
      </w:r>
    </w:p>
    <w:p w:rsidR="001A7470" w:rsidRPr="00867FDE" w:rsidRDefault="001A7470" w:rsidP="001A7470">
      <w:pPr>
        <w:pStyle w:val="PL"/>
      </w:pPr>
      <w:r w:rsidRPr="00867FDE">
        <w:t xml:space="preserve">          $ref: '#/components/schemas/PresenceState'</w:t>
      </w:r>
    </w:p>
    <w:p w:rsidR="001A7470" w:rsidRPr="00867FDE" w:rsidRDefault="001A7470" w:rsidP="001A7470">
      <w:pPr>
        <w:pStyle w:val="PL"/>
      </w:pPr>
      <w:r w:rsidRPr="00867FDE">
        <w:t xml:space="preserve">        trackingAreaList:</w:t>
      </w:r>
    </w:p>
    <w:p w:rsidR="001A7470" w:rsidRPr="00867FDE" w:rsidRDefault="001A7470" w:rsidP="001A7470">
      <w:pPr>
        <w:pStyle w:val="PL"/>
      </w:pPr>
      <w:r w:rsidRPr="00867FDE">
        <w:t xml:space="preserve">          type: array</w:t>
      </w:r>
    </w:p>
    <w:p w:rsidR="001A7470" w:rsidRPr="00867FDE" w:rsidRDefault="001A7470" w:rsidP="001A7470">
      <w:pPr>
        <w:pStyle w:val="PL"/>
      </w:pPr>
      <w:r w:rsidRPr="00867FDE">
        <w:t xml:space="preserve">          items:</w:t>
      </w:r>
    </w:p>
    <w:p w:rsidR="001A7470" w:rsidRPr="00867FDE" w:rsidRDefault="001A7470" w:rsidP="001A7470">
      <w:pPr>
        <w:pStyle w:val="PL"/>
      </w:pPr>
      <w:r w:rsidRPr="00867FDE">
        <w:t xml:space="preserve">            $ref: '#/components/schemas/Tai'</w:t>
      </w:r>
    </w:p>
    <w:p w:rsidR="001A7470" w:rsidRPr="00867FDE" w:rsidRDefault="001A7470" w:rsidP="001A7470">
      <w:pPr>
        <w:pStyle w:val="PL"/>
      </w:pPr>
      <w:r w:rsidRPr="00867FDE">
        <w:t xml:space="preserve">          minItems: 0</w:t>
      </w:r>
    </w:p>
    <w:p w:rsidR="001A7470" w:rsidRPr="00867FDE" w:rsidRDefault="001A7470" w:rsidP="001A7470">
      <w:pPr>
        <w:pStyle w:val="PL"/>
      </w:pPr>
      <w:r w:rsidRPr="00867FDE">
        <w:t xml:space="preserve">        ecgiList:</w:t>
      </w:r>
    </w:p>
    <w:p w:rsidR="001A7470" w:rsidRPr="00867FDE" w:rsidRDefault="001A7470" w:rsidP="001A7470">
      <w:pPr>
        <w:pStyle w:val="PL"/>
      </w:pPr>
      <w:r w:rsidRPr="00867FDE">
        <w:t xml:space="preserve">          type: array</w:t>
      </w:r>
    </w:p>
    <w:p w:rsidR="001A7470" w:rsidRPr="00867FDE" w:rsidRDefault="001A7470" w:rsidP="001A7470">
      <w:pPr>
        <w:pStyle w:val="PL"/>
      </w:pPr>
      <w:r w:rsidRPr="00867FDE">
        <w:t xml:space="preserve">          items:</w:t>
      </w:r>
    </w:p>
    <w:p w:rsidR="001A7470" w:rsidRPr="00867FDE" w:rsidRDefault="001A7470" w:rsidP="001A7470">
      <w:pPr>
        <w:pStyle w:val="PL"/>
      </w:pPr>
      <w:r w:rsidRPr="00867FDE">
        <w:t xml:space="preserve">            $ref: '#/components/schemas/Ecgi'</w:t>
      </w:r>
    </w:p>
    <w:p w:rsidR="001A7470" w:rsidRPr="00867FDE" w:rsidRDefault="001A7470" w:rsidP="001A7470">
      <w:pPr>
        <w:pStyle w:val="PL"/>
      </w:pPr>
      <w:r w:rsidRPr="00867FDE">
        <w:t xml:space="preserve">          minItems: 0</w:t>
      </w:r>
    </w:p>
    <w:p w:rsidR="001A7470" w:rsidRPr="00867FDE" w:rsidRDefault="001A7470" w:rsidP="001A7470">
      <w:pPr>
        <w:pStyle w:val="PL"/>
      </w:pPr>
      <w:r w:rsidRPr="00867FDE">
        <w:t xml:space="preserve">        ncgiList:</w:t>
      </w:r>
    </w:p>
    <w:p w:rsidR="001A7470" w:rsidRPr="00867FDE" w:rsidRDefault="001A7470" w:rsidP="001A7470">
      <w:pPr>
        <w:pStyle w:val="PL"/>
      </w:pPr>
      <w:r w:rsidRPr="00867FDE">
        <w:t xml:space="preserve">          type: array</w:t>
      </w:r>
    </w:p>
    <w:p w:rsidR="001A7470" w:rsidRPr="00867FDE" w:rsidRDefault="001A7470" w:rsidP="001A7470">
      <w:pPr>
        <w:pStyle w:val="PL"/>
      </w:pPr>
      <w:r w:rsidRPr="00867FDE">
        <w:t xml:space="preserve">          items:</w:t>
      </w:r>
    </w:p>
    <w:p w:rsidR="001A7470" w:rsidRPr="00867FDE" w:rsidRDefault="001A7470" w:rsidP="001A7470">
      <w:pPr>
        <w:pStyle w:val="PL"/>
      </w:pPr>
      <w:r w:rsidRPr="00867FDE">
        <w:t xml:space="preserve">            $ref: '#/components/schemas/Ncgi'</w:t>
      </w:r>
    </w:p>
    <w:p w:rsidR="001A7470" w:rsidRPr="00867FDE" w:rsidRDefault="001A7470" w:rsidP="001A7470">
      <w:pPr>
        <w:pStyle w:val="PL"/>
      </w:pPr>
      <w:r w:rsidRPr="00867FDE">
        <w:t xml:space="preserve">          minItems: 0</w:t>
      </w:r>
    </w:p>
    <w:p w:rsidR="001A7470" w:rsidRPr="00867FDE" w:rsidRDefault="001A7470" w:rsidP="001A7470">
      <w:pPr>
        <w:pStyle w:val="PL"/>
      </w:pPr>
      <w:r w:rsidRPr="00867FDE">
        <w:t xml:space="preserve">        globalRanNodeIdList:</w:t>
      </w:r>
    </w:p>
    <w:p w:rsidR="001A7470" w:rsidRPr="00867FDE" w:rsidRDefault="001A7470" w:rsidP="001A7470">
      <w:pPr>
        <w:pStyle w:val="PL"/>
      </w:pPr>
      <w:r w:rsidRPr="00867FDE">
        <w:t xml:space="preserve">          type: array</w:t>
      </w:r>
    </w:p>
    <w:p w:rsidR="001A7470" w:rsidRPr="00867FDE" w:rsidRDefault="001A7470" w:rsidP="001A7470">
      <w:pPr>
        <w:pStyle w:val="PL"/>
      </w:pPr>
      <w:r w:rsidRPr="00867FDE">
        <w:t xml:space="preserve">          items:</w:t>
      </w:r>
    </w:p>
    <w:p w:rsidR="001A7470" w:rsidRPr="00867FDE" w:rsidRDefault="001A7470" w:rsidP="001A7470">
      <w:pPr>
        <w:pStyle w:val="PL"/>
      </w:pPr>
      <w:r w:rsidRPr="00867FDE">
        <w:t xml:space="preserve">            $ref: '#/components/schemas/GlobalRanNodeId'</w:t>
      </w:r>
    </w:p>
    <w:p w:rsidR="00310830" w:rsidRPr="00867FDE" w:rsidRDefault="00310830" w:rsidP="00310830">
      <w:pPr>
        <w:pStyle w:val="PL"/>
      </w:pPr>
      <w:r w:rsidRPr="00867FDE">
        <w:t xml:space="preserve">        </w:t>
      </w:r>
      <w:r w:rsidRPr="00867FDE">
        <w:rPr>
          <w:lang w:val="fr-FR" w:eastAsia="zh-CN"/>
        </w:rPr>
        <w:t>globaleNb</w:t>
      </w:r>
      <w:r w:rsidRPr="00867FDE">
        <w:rPr>
          <w:rFonts w:hint="eastAsia"/>
          <w:lang w:val="fr-FR" w:eastAsia="zh-CN"/>
        </w:rPr>
        <w:t>I</w:t>
      </w:r>
      <w:r w:rsidRPr="00867FDE">
        <w:rPr>
          <w:lang w:val="fr-FR" w:eastAsia="zh-CN"/>
        </w:rPr>
        <w:t>dList</w:t>
      </w:r>
      <w:r w:rsidRPr="00867FDE">
        <w:t>:</w:t>
      </w:r>
    </w:p>
    <w:p w:rsidR="00310830" w:rsidRPr="00867FDE" w:rsidRDefault="00310830" w:rsidP="00310830">
      <w:pPr>
        <w:pStyle w:val="PL"/>
      </w:pPr>
      <w:r w:rsidRPr="00867FDE">
        <w:t xml:space="preserve">          type: array</w:t>
      </w:r>
    </w:p>
    <w:p w:rsidR="00310830" w:rsidRPr="00867FDE" w:rsidRDefault="00310830" w:rsidP="00310830">
      <w:pPr>
        <w:pStyle w:val="PL"/>
      </w:pPr>
      <w:r w:rsidRPr="00867FDE">
        <w:t xml:space="preserve">          items:</w:t>
      </w:r>
    </w:p>
    <w:p w:rsidR="00310830" w:rsidRPr="00867FDE" w:rsidRDefault="00310830" w:rsidP="00310830">
      <w:pPr>
        <w:pStyle w:val="PL"/>
      </w:pPr>
      <w:r w:rsidRPr="00867FDE">
        <w:t xml:space="preserve">            $ref: '#/components/schemas/GlobalRanNodeId'</w:t>
      </w:r>
    </w:p>
    <w:p w:rsidR="00310830" w:rsidRPr="00867FDE" w:rsidRDefault="00310830" w:rsidP="00310830">
      <w:pPr>
        <w:pStyle w:val="PL"/>
      </w:pPr>
      <w:r w:rsidRPr="00867FDE">
        <w:rPr>
          <w:rFonts w:hint="eastAsia"/>
          <w:lang w:eastAsia="zh-CN"/>
        </w:rPr>
        <w:t xml:space="preserve">          minItems: 1</w:t>
      </w:r>
    </w:p>
    <w:p w:rsidR="001A7470" w:rsidRPr="00867FDE" w:rsidRDefault="001A7470" w:rsidP="001A7470">
      <w:pPr>
        <w:pStyle w:val="PL"/>
      </w:pPr>
      <w:r w:rsidRPr="00867FDE">
        <w:rPr>
          <w:lang w:val="en-US"/>
        </w:rPr>
        <w:t xml:space="preserve">      nullable: true</w:t>
      </w:r>
    </w:p>
    <w:p w:rsidR="00A617A3" w:rsidRPr="00867FDE" w:rsidRDefault="00A617A3" w:rsidP="00A617A3">
      <w:pPr>
        <w:pStyle w:val="PL"/>
      </w:pPr>
      <w:r w:rsidRPr="00867FDE">
        <w:t xml:space="preserve">    GlobalRanNodeId:</w:t>
      </w:r>
    </w:p>
    <w:p w:rsidR="00A617A3" w:rsidRPr="00867FDE" w:rsidRDefault="00A617A3" w:rsidP="00A617A3">
      <w:pPr>
        <w:pStyle w:val="PL"/>
      </w:pPr>
      <w:r w:rsidRPr="00867FDE">
        <w:t xml:space="preserve">      type: object</w:t>
      </w:r>
    </w:p>
    <w:p w:rsidR="00A617A3" w:rsidRPr="00867FDE" w:rsidRDefault="00A617A3" w:rsidP="00A617A3">
      <w:pPr>
        <w:pStyle w:val="PL"/>
      </w:pPr>
      <w:r w:rsidRPr="00867FDE">
        <w:t xml:space="preserve">      properties:</w:t>
      </w:r>
    </w:p>
    <w:p w:rsidR="00A617A3" w:rsidRPr="00867FDE" w:rsidRDefault="00A617A3" w:rsidP="00A617A3">
      <w:pPr>
        <w:pStyle w:val="PL"/>
      </w:pPr>
      <w:r w:rsidRPr="00867FDE">
        <w:t xml:space="preserve">        plmnId:</w:t>
      </w:r>
    </w:p>
    <w:p w:rsidR="00A617A3" w:rsidRPr="00867FDE" w:rsidRDefault="00A617A3" w:rsidP="00A617A3">
      <w:pPr>
        <w:pStyle w:val="PL"/>
      </w:pPr>
      <w:r w:rsidRPr="00867FDE">
        <w:t xml:space="preserve">          $ref: '#/components/schemas/PlmnId'</w:t>
      </w:r>
    </w:p>
    <w:p w:rsidR="00A617A3" w:rsidRPr="00867FDE" w:rsidRDefault="00A617A3" w:rsidP="00A617A3">
      <w:pPr>
        <w:pStyle w:val="PL"/>
      </w:pPr>
      <w:r w:rsidRPr="00867FDE">
        <w:t xml:space="preserve">        n3IwfId:</w:t>
      </w:r>
    </w:p>
    <w:p w:rsidR="00F551E3" w:rsidRPr="00867FDE" w:rsidRDefault="00FC2EBE" w:rsidP="00FC2EBE">
      <w:pPr>
        <w:pStyle w:val="PL"/>
      </w:pPr>
      <w:r w:rsidRPr="00867FDE">
        <w:t xml:space="preserve">          $ref: '#/components/schemas/N3IwfId'</w:t>
      </w:r>
    </w:p>
    <w:p w:rsidR="00FC2EBE" w:rsidRPr="00867FDE" w:rsidRDefault="00FC2EBE" w:rsidP="00FC2EBE">
      <w:pPr>
        <w:pStyle w:val="PL"/>
        <w:rPr>
          <w:rFonts w:eastAsia="MS Mincho" w:cs="Arial"/>
          <w:lang w:eastAsia="ja-JP"/>
        </w:rPr>
      </w:pPr>
      <w:r w:rsidRPr="00867FDE">
        <w:rPr>
          <w:rFonts w:eastAsia="MS Mincho" w:cs="Arial"/>
          <w:lang w:eastAsia="ja-JP"/>
        </w:rPr>
        <w:t xml:space="preserve">        </w:t>
      </w:r>
      <w:r w:rsidRPr="00867FDE">
        <w:rPr>
          <w:rFonts w:eastAsia="MS Mincho" w:cs="Arial" w:hint="eastAsia"/>
          <w:lang w:eastAsia="ja-JP"/>
        </w:rPr>
        <w:t>gNbId</w:t>
      </w:r>
      <w:r w:rsidRPr="00867FDE">
        <w:rPr>
          <w:rFonts w:eastAsia="MS Mincho" w:cs="Arial"/>
          <w:lang w:eastAsia="ja-JP"/>
        </w:rPr>
        <w:t>:</w:t>
      </w:r>
    </w:p>
    <w:p w:rsidR="00FC2EBE" w:rsidRPr="00867FDE" w:rsidRDefault="00FC2EBE" w:rsidP="00FC2EBE">
      <w:pPr>
        <w:pStyle w:val="PL"/>
        <w:rPr>
          <w:rFonts w:eastAsia="MS Mincho" w:cs="Arial"/>
          <w:lang w:eastAsia="ja-JP"/>
        </w:rPr>
      </w:pPr>
      <w:r w:rsidRPr="00867FDE">
        <w:rPr>
          <w:rFonts w:eastAsia="MS Mincho" w:cs="Arial"/>
          <w:lang w:eastAsia="ja-JP"/>
        </w:rPr>
        <w:t xml:space="preserve">          </w:t>
      </w:r>
      <w:r w:rsidRPr="00867FDE">
        <w:rPr>
          <w:lang w:val="en-US"/>
        </w:rPr>
        <w:t>$ref: '#/components/schemas/</w:t>
      </w:r>
      <w:r w:rsidRPr="00867FDE">
        <w:t>GNbId</w:t>
      </w:r>
      <w:r w:rsidRPr="00867FDE">
        <w:rPr>
          <w:lang w:val="en-US"/>
        </w:rPr>
        <w:t>'</w:t>
      </w:r>
    </w:p>
    <w:p w:rsidR="00FC2EBE" w:rsidRPr="00867FDE" w:rsidRDefault="00FC2EBE" w:rsidP="00FC2EBE">
      <w:pPr>
        <w:pStyle w:val="PL"/>
        <w:rPr>
          <w:rFonts w:eastAsia="MS Mincho" w:cs="Arial"/>
          <w:lang w:eastAsia="ja-JP"/>
        </w:rPr>
      </w:pPr>
      <w:r w:rsidRPr="00867FDE">
        <w:rPr>
          <w:rFonts w:eastAsia="MS Mincho" w:cs="Arial"/>
          <w:lang w:eastAsia="ja-JP"/>
        </w:rPr>
        <w:t xml:space="preserve">        </w:t>
      </w:r>
      <w:r w:rsidRPr="00867FDE">
        <w:rPr>
          <w:rFonts w:eastAsia="MS Mincho" w:cs="Arial" w:hint="eastAsia"/>
          <w:lang w:eastAsia="ja-JP"/>
        </w:rPr>
        <w:t>ngeNbId</w:t>
      </w:r>
      <w:r w:rsidRPr="00867FDE">
        <w:rPr>
          <w:rFonts w:eastAsia="MS Mincho" w:cs="Arial"/>
          <w:lang w:eastAsia="ja-JP"/>
        </w:rPr>
        <w:t>:</w:t>
      </w:r>
    </w:p>
    <w:p w:rsidR="00FC2EBE" w:rsidRPr="00867FDE" w:rsidRDefault="00FC2EBE" w:rsidP="00FC2EBE">
      <w:pPr>
        <w:pStyle w:val="PL"/>
        <w:rPr>
          <w:lang w:val="en-US"/>
        </w:rPr>
      </w:pPr>
      <w:r w:rsidRPr="00867FDE">
        <w:rPr>
          <w:rFonts w:eastAsia="MS Mincho" w:cs="Arial"/>
          <w:lang w:eastAsia="ja-JP"/>
        </w:rPr>
        <w:t xml:space="preserve">          </w:t>
      </w:r>
      <w:r w:rsidRPr="00867FDE">
        <w:rPr>
          <w:lang w:val="en-US"/>
        </w:rPr>
        <w:t>$ref: '#/components/schemas/</w:t>
      </w:r>
      <w:r w:rsidRPr="00867FDE">
        <w:t>NgeNbId</w:t>
      </w:r>
      <w:r w:rsidRPr="00867FDE">
        <w:rPr>
          <w:lang w:val="en-US"/>
        </w:rPr>
        <w:t>'</w:t>
      </w:r>
    </w:p>
    <w:p w:rsidR="00DB522D" w:rsidRPr="00867FDE" w:rsidRDefault="00DB522D" w:rsidP="00DB522D">
      <w:pPr>
        <w:pStyle w:val="PL"/>
        <w:rPr>
          <w:lang w:val="en-US"/>
        </w:rPr>
      </w:pPr>
      <w:r w:rsidRPr="00867FDE">
        <w:rPr>
          <w:lang w:val="en-US"/>
        </w:rPr>
        <w:t xml:space="preserve">        nid:</w:t>
      </w:r>
    </w:p>
    <w:p w:rsidR="00DB522D" w:rsidRPr="00867FDE" w:rsidRDefault="00DB522D" w:rsidP="00DB522D">
      <w:pPr>
        <w:pStyle w:val="PL"/>
        <w:rPr>
          <w:lang w:val="en-US"/>
        </w:rPr>
      </w:pPr>
      <w:r w:rsidRPr="00867FDE">
        <w:rPr>
          <w:lang w:val="en-US"/>
        </w:rPr>
        <w:t xml:space="preserve">          $ref: '#</w:t>
      </w:r>
      <w:r w:rsidR="008449F0" w:rsidRPr="00867FDE">
        <w:rPr>
          <w:lang w:val="en-US"/>
        </w:rPr>
        <w:t>/</w:t>
      </w:r>
      <w:r w:rsidRPr="00867FDE">
        <w:rPr>
          <w:lang w:val="en-US"/>
        </w:rPr>
        <w:t>components/schemas/Nid'</w:t>
      </w:r>
    </w:p>
    <w:p w:rsidR="00310830" w:rsidRPr="00867FDE" w:rsidRDefault="00310830" w:rsidP="00310830">
      <w:pPr>
        <w:pStyle w:val="PL"/>
        <w:rPr>
          <w:lang w:val="en-US"/>
        </w:rPr>
      </w:pPr>
      <w:r w:rsidRPr="00867FDE">
        <w:rPr>
          <w:lang w:val="en-US"/>
        </w:rPr>
        <w:t xml:space="preserve">        </w:t>
      </w:r>
      <w:r w:rsidRPr="00867FDE">
        <w:rPr>
          <w:rFonts w:cs="Arial" w:hint="eastAsia"/>
          <w:lang w:eastAsia="zh-CN"/>
        </w:rPr>
        <w:t>e</w:t>
      </w:r>
      <w:r w:rsidRPr="00867FDE">
        <w:rPr>
          <w:rFonts w:cs="Arial"/>
          <w:lang w:eastAsia="zh-CN"/>
        </w:rPr>
        <w:t>NbId</w:t>
      </w:r>
      <w:r w:rsidRPr="00867FDE">
        <w:rPr>
          <w:lang w:val="en-US"/>
        </w:rPr>
        <w:t>:</w:t>
      </w:r>
    </w:p>
    <w:p w:rsidR="00310830" w:rsidRPr="00867FDE" w:rsidRDefault="00310830" w:rsidP="00310830">
      <w:pPr>
        <w:pStyle w:val="PL"/>
        <w:rPr>
          <w:lang w:val="en-US"/>
        </w:rPr>
      </w:pPr>
      <w:r w:rsidRPr="00867FDE">
        <w:rPr>
          <w:lang w:val="en-US"/>
        </w:rPr>
        <w:t xml:space="preserve">          $ref: '#/components/schemas/</w:t>
      </w:r>
      <w:r w:rsidRPr="00867FDE">
        <w:rPr>
          <w:rFonts w:cs="Arial"/>
          <w:lang w:eastAsia="zh-CN"/>
        </w:rPr>
        <w:t>ENbId</w:t>
      </w:r>
      <w:r w:rsidRPr="00867FDE">
        <w:rPr>
          <w:lang w:val="en-US"/>
        </w:rPr>
        <w:t>'</w:t>
      </w:r>
    </w:p>
    <w:p w:rsidR="00FC2EBE" w:rsidRPr="00867FDE" w:rsidRDefault="00FC2EBE" w:rsidP="00310830">
      <w:pPr>
        <w:pStyle w:val="PL"/>
      </w:pPr>
      <w:r w:rsidRPr="00867FDE">
        <w:t xml:space="preserve">      oneOf:</w:t>
      </w:r>
    </w:p>
    <w:p w:rsidR="00FC2EBE" w:rsidRPr="00867FDE" w:rsidRDefault="00FC2EBE" w:rsidP="00FC2EBE">
      <w:pPr>
        <w:pStyle w:val="PL"/>
      </w:pPr>
      <w:r w:rsidRPr="00867FDE">
        <w:t xml:space="preserve">        - required: [ </w:t>
      </w:r>
      <w:r w:rsidRPr="00867FDE">
        <w:rPr>
          <w:rFonts w:eastAsia="MS Mincho" w:cs="Arial" w:hint="eastAsia"/>
          <w:lang w:eastAsia="ja-JP"/>
        </w:rPr>
        <w:t>n3IwfId</w:t>
      </w:r>
      <w:r w:rsidRPr="00867FDE">
        <w:rPr>
          <w:rFonts w:eastAsia="MS Mincho" w:cs="Arial"/>
          <w:lang w:eastAsia="ja-JP"/>
        </w:rPr>
        <w:t xml:space="preserve"> </w:t>
      </w:r>
      <w:r w:rsidRPr="00867FDE">
        <w:t>]</w:t>
      </w:r>
    </w:p>
    <w:p w:rsidR="00FC2EBE" w:rsidRPr="00867FDE" w:rsidRDefault="00FC2EBE" w:rsidP="00FC2EBE">
      <w:pPr>
        <w:pStyle w:val="PL"/>
      </w:pPr>
      <w:r w:rsidRPr="00867FDE">
        <w:t xml:space="preserve">        - required: [ </w:t>
      </w:r>
      <w:r w:rsidRPr="00867FDE">
        <w:rPr>
          <w:rFonts w:eastAsia="MS Mincho" w:cs="Arial" w:hint="eastAsia"/>
          <w:lang w:eastAsia="ja-JP"/>
        </w:rPr>
        <w:t>gNbId</w:t>
      </w:r>
      <w:r w:rsidRPr="00867FDE">
        <w:t xml:space="preserve"> ]</w:t>
      </w:r>
    </w:p>
    <w:p w:rsidR="00FC2EBE" w:rsidRPr="00867FDE" w:rsidRDefault="00FC2EBE" w:rsidP="00FC2EBE">
      <w:pPr>
        <w:pStyle w:val="PL"/>
      </w:pPr>
      <w:r w:rsidRPr="00867FDE">
        <w:t xml:space="preserve">        - required: [ </w:t>
      </w:r>
      <w:r w:rsidRPr="00867FDE">
        <w:rPr>
          <w:rFonts w:eastAsia="MS Mincho" w:cs="Arial" w:hint="eastAsia"/>
          <w:lang w:eastAsia="ja-JP"/>
        </w:rPr>
        <w:t>ngeNbId</w:t>
      </w:r>
      <w:r w:rsidRPr="00867FDE">
        <w:t xml:space="preserve"> ]</w:t>
      </w:r>
    </w:p>
    <w:p w:rsidR="00310830" w:rsidRPr="00867FDE" w:rsidRDefault="00310830" w:rsidP="00310830">
      <w:pPr>
        <w:pStyle w:val="PL"/>
      </w:pPr>
      <w:r w:rsidRPr="00867FDE">
        <w:t xml:space="preserve">        - required: [ </w:t>
      </w:r>
      <w:r w:rsidRPr="00867FDE">
        <w:rPr>
          <w:rFonts w:cs="Arial" w:hint="eastAsia"/>
          <w:lang w:eastAsia="zh-CN"/>
        </w:rPr>
        <w:t>e</w:t>
      </w:r>
      <w:r w:rsidRPr="00867FDE">
        <w:rPr>
          <w:rFonts w:cs="Arial"/>
          <w:lang w:eastAsia="zh-CN"/>
        </w:rPr>
        <w:t>NbId</w:t>
      </w:r>
      <w:r w:rsidRPr="00867FDE">
        <w:t xml:space="preserve"> ]</w:t>
      </w:r>
    </w:p>
    <w:p w:rsidR="00A617A3" w:rsidRPr="00867FDE" w:rsidRDefault="00A617A3" w:rsidP="00A617A3">
      <w:pPr>
        <w:pStyle w:val="PL"/>
      </w:pPr>
      <w:r w:rsidRPr="00867FDE">
        <w:t xml:space="preserve">      required:</w:t>
      </w:r>
    </w:p>
    <w:p w:rsidR="00A617A3" w:rsidRPr="00867FDE" w:rsidRDefault="00A617A3" w:rsidP="00A617A3">
      <w:pPr>
        <w:pStyle w:val="PL"/>
      </w:pPr>
      <w:r w:rsidRPr="00867FDE">
        <w:t xml:space="preserve">        - plmnId</w:t>
      </w:r>
    </w:p>
    <w:p w:rsidR="00FC2EBE" w:rsidRPr="00867FDE" w:rsidRDefault="00FC2EBE" w:rsidP="00FC2EBE">
      <w:pPr>
        <w:pStyle w:val="PL"/>
      </w:pPr>
      <w:r w:rsidRPr="00867FDE">
        <w:t xml:space="preserve">    GNbId:</w:t>
      </w:r>
    </w:p>
    <w:p w:rsidR="00FC2EBE" w:rsidRPr="00867FDE" w:rsidRDefault="00FC2EBE" w:rsidP="00FC2EBE">
      <w:pPr>
        <w:pStyle w:val="PL"/>
      </w:pPr>
      <w:r w:rsidRPr="00867FDE">
        <w:t xml:space="preserve">      type: object</w:t>
      </w:r>
    </w:p>
    <w:p w:rsidR="00FC2EBE" w:rsidRPr="00867FDE" w:rsidRDefault="00FC2EBE" w:rsidP="00FC2EBE">
      <w:pPr>
        <w:pStyle w:val="PL"/>
      </w:pPr>
      <w:r w:rsidRPr="00867FDE">
        <w:t xml:space="preserve">      properties:</w:t>
      </w:r>
    </w:p>
    <w:p w:rsidR="00FC2EBE" w:rsidRPr="00867FDE" w:rsidRDefault="00FC2EBE" w:rsidP="00FC2EBE">
      <w:pPr>
        <w:pStyle w:val="PL"/>
      </w:pPr>
      <w:r w:rsidRPr="00867FDE">
        <w:t xml:space="preserve">        bitLength:</w:t>
      </w:r>
    </w:p>
    <w:p w:rsidR="00FC2EBE" w:rsidRPr="00867FDE" w:rsidRDefault="00FC2EBE" w:rsidP="00FC2EBE">
      <w:pPr>
        <w:pStyle w:val="PL"/>
      </w:pPr>
      <w:r w:rsidRPr="00867FDE">
        <w:t xml:space="preserve">          type: integer</w:t>
      </w:r>
    </w:p>
    <w:p w:rsidR="00FC2EBE" w:rsidRPr="00867FDE" w:rsidRDefault="00FC2EBE" w:rsidP="00FC2EBE">
      <w:pPr>
        <w:pStyle w:val="PL"/>
      </w:pPr>
      <w:r w:rsidRPr="00867FDE">
        <w:t xml:space="preserve">          minimum: 22</w:t>
      </w:r>
    </w:p>
    <w:p w:rsidR="00FC2EBE" w:rsidRPr="00867FDE" w:rsidRDefault="00FC2EBE" w:rsidP="00FC2EBE">
      <w:pPr>
        <w:pStyle w:val="PL"/>
      </w:pPr>
      <w:r w:rsidRPr="00867FDE">
        <w:t xml:space="preserve">          maximum: 32</w:t>
      </w:r>
    </w:p>
    <w:p w:rsidR="00FC2EBE" w:rsidRPr="00867FDE" w:rsidRDefault="00FC2EBE" w:rsidP="00FC2EBE">
      <w:pPr>
        <w:pStyle w:val="PL"/>
        <w:rPr>
          <w:rFonts w:cs="Arial"/>
          <w:lang w:eastAsia="ja-JP"/>
        </w:rPr>
      </w:pPr>
      <w:r w:rsidRPr="00867FDE">
        <w:t xml:space="preserve">        </w:t>
      </w:r>
      <w:r w:rsidRPr="00867FDE">
        <w:rPr>
          <w:rFonts w:cs="Arial"/>
          <w:lang w:eastAsia="ja-JP"/>
        </w:rPr>
        <w:t>gNBValue</w:t>
      </w:r>
      <w:r w:rsidR="00166125" w:rsidRPr="00867FDE">
        <w:rPr>
          <w:rFonts w:cs="Arial"/>
          <w:lang w:eastAsia="ja-JP"/>
        </w:rPr>
        <w:t>:</w:t>
      </w:r>
    </w:p>
    <w:p w:rsidR="00FC2EBE" w:rsidRPr="00867FDE" w:rsidRDefault="00FC2EBE" w:rsidP="00FC2EBE">
      <w:pPr>
        <w:pStyle w:val="PL"/>
      </w:pPr>
      <w:r w:rsidRPr="00867FDE">
        <w:t xml:space="preserve">          type: string</w:t>
      </w:r>
    </w:p>
    <w:p w:rsidR="00FC2EBE" w:rsidRPr="00867FDE" w:rsidRDefault="00FC2EBE" w:rsidP="00FC2EBE">
      <w:pPr>
        <w:pStyle w:val="PL"/>
      </w:pPr>
      <w:r w:rsidRPr="00867FDE">
        <w:t xml:space="preserve">          pattern: '^[A-Fa-f0-9]{6,8}$'</w:t>
      </w:r>
    </w:p>
    <w:p w:rsidR="00FC2EBE" w:rsidRPr="00867FDE" w:rsidRDefault="00FC2EBE" w:rsidP="00FC2EBE">
      <w:pPr>
        <w:pStyle w:val="PL"/>
      </w:pPr>
      <w:r w:rsidRPr="00867FDE">
        <w:t xml:space="preserve">      required:</w:t>
      </w:r>
    </w:p>
    <w:p w:rsidR="00FC2EBE" w:rsidRPr="00867FDE" w:rsidRDefault="00FC2EBE" w:rsidP="00FC2EBE">
      <w:pPr>
        <w:pStyle w:val="PL"/>
      </w:pPr>
      <w:r w:rsidRPr="00867FDE">
        <w:t xml:space="preserve">        - bitLength</w:t>
      </w:r>
    </w:p>
    <w:p w:rsidR="00FC2EBE" w:rsidRPr="00867FDE" w:rsidRDefault="00FC2EBE" w:rsidP="00FC2EBE">
      <w:pPr>
        <w:pStyle w:val="PL"/>
        <w:rPr>
          <w:lang w:val="en-US"/>
        </w:rPr>
      </w:pPr>
      <w:r w:rsidRPr="00867FDE">
        <w:t xml:space="preserve">        - </w:t>
      </w:r>
      <w:r w:rsidRPr="00867FDE">
        <w:rPr>
          <w:rFonts w:cs="Arial"/>
          <w:lang w:eastAsia="ja-JP"/>
        </w:rPr>
        <w:t>gNBValue</w:t>
      </w:r>
    </w:p>
    <w:p w:rsidR="006854DB" w:rsidRPr="00867FDE" w:rsidRDefault="006854DB" w:rsidP="006854DB">
      <w:pPr>
        <w:pStyle w:val="PL"/>
      </w:pPr>
      <w:r w:rsidRPr="00867FDE">
        <w:lastRenderedPageBreak/>
        <w:t xml:space="preserve">    </w:t>
      </w:r>
      <w:r w:rsidRPr="00867FDE">
        <w:rPr>
          <w:rFonts w:hint="eastAsia"/>
          <w:lang w:eastAsia="zh-CN"/>
        </w:rPr>
        <w:t>MaPduCapability</w:t>
      </w:r>
      <w:r w:rsidRPr="00867FDE">
        <w:t>:</w:t>
      </w:r>
    </w:p>
    <w:p w:rsidR="006854DB" w:rsidRPr="00867FDE" w:rsidRDefault="006854DB" w:rsidP="006854DB">
      <w:pPr>
        <w:pStyle w:val="PL"/>
      </w:pPr>
      <w:r w:rsidRPr="00867FDE">
        <w:t xml:space="preserve">      type: object</w:t>
      </w:r>
    </w:p>
    <w:p w:rsidR="006854DB" w:rsidRPr="00867FDE" w:rsidRDefault="006854DB" w:rsidP="006854DB">
      <w:pPr>
        <w:pStyle w:val="PL"/>
      </w:pPr>
      <w:r w:rsidRPr="00867FDE">
        <w:t xml:space="preserve">      properties:</w:t>
      </w:r>
    </w:p>
    <w:p w:rsidR="006854DB" w:rsidRPr="00867FDE" w:rsidRDefault="006854DB" w:rsidP="006854DB">
      <w:pPr>
        <w:pStyle w:val="PL"/>
      </w:pPr>
      <w:r w:rsidRPr="00867FDE">
        <w:t xml:space="preserve">        </w:t>
      </w:r>
      <w:r w:rsidRPr="00867FDE">
        <w:rPr>
          <w:rFonts w:hint="eastAsia"/>
          <w:lang w:eastAsia="zh-CN"/>
        </w:rPr>
        <w:t>atsssLL</w:t>
      </w:r>
      <w:r w:rsidRPr="00867FDE">
        <w:t>:</w:t>
      </w:r>
    </w:p>
    <w:p w:rsidR="006854DB" w:rsidRPr="00867FDE" w:rsidRDefault="006854DB" w:rsidP="006854DB">
      <w:pPr>
        <w:pStyle w:val="PL"/>
        <w:rPr>
          <w:lang w:eastAsia="zh-CN"/>
        </w:rPr>
      </w:pPr>
      <w:r w:rsidRPr="00867FDE">
        <w:t xml:space="preserve">          type: </w:t>
      </w:r>
      <w:r w:rsidRPr="00867FDE">
        <w:rPr>
          <w:rFonts w:hint="eastAsia"/>
          <w:lang w:eastAsia="zh-CN"/>
        </w:rPr>
        <w:t>boolean</w:t>
      </w:r>
    </w:p>
    <w:p w:rsidR="006854DB" w:rsidRPr="00867FDE" w:rsidRDefault="006854DB" w:rsidP="006854DB">
      <w:pPr>
        <w:pStyle w:val="PL"/>
        <w:rPr>
          <w:lang w:eastAsia="zh-CN"/>
        </w:rPr>
      </w:pPr>
      <w:r w:rsidRPr="00867FDE">
        <w:rPr>
          <w:rFonts w:hint="eastAsia"/>
          <w:lang w:eastAsia="zh-CN"/>
        </w:rPr>
        <w:t xml:space="preserve">          default: false</w:t>
      </w:r>
    </w:p>
    <w:p w:rsidR="006854DB" w:rsidRPr="00867FDE" w:rsidRDefault="006854DB" w:rsidP="006854DB">
      <w:pPr>
        <w:pStyle w:val="PL"/>
        <w:rPr>
          <w:rFonts w:cs="Arial"/>
          <w:lang w:eastAsia="ja-JP"/>
        </w:rPr>
      </w:pPr>
      <w:r w:rsidRPr="00867FDE">
        <w:t xml:space="preserve">        </w:t>
      </w:r>
      <w:r w:rsidRPr="00867FDE">
        <w:rPr>
          <w:rFonts w:cs="Arial" w:hint="eastAsia"/>
          <w:lang w:eastAsia="zh-CN"/>
        </w:rPr>
        <w:t>mptcp</w:t>
      </w:r>
      <w:r w:rsidRPr="00867FDE">
        <w:rPr>
          <w:rFonts w:cs="Arial"/>
          <w:lang w:eastAsia="ja-JP"/>
        </w:rPr>
        <w:t>:</w:t>
      </w:r>
    </w:p>
    <w:p w:rsidR="006854DB" w:rsidRPr="00867FDE" w:rsidRDefault="006854DB" w:rsidP="006854DB">
      <w:pPr>
        <w:pStyle w:val="PL"/>
        <w:rPr>
          <w:lang w:eastAsia="zh-CN"/>
        </w:rPr>
      </w:pPr>
      <w:r w:rsidRPr="00867FDE">
        <w:t xml:space="preserve">          type: </w:t>
      </w:r>
      <w:r w:rsidRPr="00867FDE">
        <w:rPr>
          <w:rFonts w:hint="eastAsia"/>
          <w:lang w:eastAsia="zh-CN"/>
        </w:rPr>
        <w:t>boolean</w:t>
      </w:r>
    </w:p>
    <w:p w:rsidR="006854DB" w:rsidRPr="00867FDE" w:rsidRDefault="006854DB" w:rsidP="006854DB">
      <w:pPr>
        <w:pStyle w:val="PL"/>
        <w:rPr>
          <w:lang w:eastAsia="zh-CN"/>
        </w:rPr>
      </w:pPr>
      <w:r w:rsidRPr="00867FDE">
        <w:rPr>
          <w:rFonts w:hint="eastAsia"/>
          <w:lang w:eastAsia="zh-CN"/>
        </w:rPr>
        <w:t xml:space="preserve">          default: boolean</w:t>
      </w:r>
    </w:p>
    <w:p w:rsidR="0037613F" w:rsidRPr="00867FDE" w:rsidRDefault="0037613F" w:rsidP="0037613F">
      <w:pPr>
        <w:pStyle w:val="PL"/>
      </w:pPr>
      <w:r w:rsidRPr="00867FDE">
        <w:t xml:space="preserve">    </w:t>
      </w:r>
      <w:r w:rsidRPr="00867FDE">
        <w:rPr>
          <w:rFonts w:hint="eastAsia"/>
          <w:lang w:eastAsia="zh-CN"/>
        </w:rPr>
        <w:t>AtsssCapability</w:t>
      </w:r>
      <w:r w:rsidRPr="00867FDE">
        <w:t>:</w:t>
      </w:r>
    </w:p>
    <w:p w:rsidR="0037613F" w:rsidRPr="00867FDE" w:rsidRDefault="0037613F" w:rsidP="0037613F">
      <w:pPr>
        <w:pStyle w:val="PL"/>
      </w:pPr>
      <w:r w:rsidRPr="00867FDE">
        <w:t xml:space="preserve">      type: object</w:t>
      </w:r>
    </w:p>
    <w:p w:rsidR="0037613F" w:rsidRPr="00867FDE" w:rsidRDefault="0037613F" w:rsidP="0037613F">
      <w:pPr>
        <w:pStyle w:val="PL"/>
      </w:pPr>
      <w:r w:rsidRPr="00867FDE">
        <w:t xml:space="preserve">      properties:</w:t>
      </w:r>
    </w:p>
    <w:p w:rsidR="0037613F" w:rsidRPr="00867FDE" w:rsidRDefault="0037613F" w:rsidP="0037613F">
      <w:pPr>
        <w:pStyle w:val="PL"/>
      </w:pPr>
      <w:r w:rsidRPr="00867FDE">
        <w:t xml:space="preserve">        </w:t>
      </w:r>
      <w:r w:rsidRPr="00867FDE">
        <w:rPr>
          <w:rFonts w:hint="eastAsia"/>
          <w:lang w:eastAsia="zh-CN"/>
        </w:rPr>
        <w:t>atsssLL</w:t>
      </w:r>
      <w:r w:rsidRPr="00867FDE">
        <w:t>:</w:t>
      </w:r>
    </w:p>
    <w:p w:rsidR="0037613F" w:rsidRPr="00867FDE" w:rsidRDefault="0037613F" w:rsidP="0037613F">
      <w:pPr>
        <w:pStyle w:val="PL"/>
        <w:rPr>
          <w:lang w:eastAsia="zh-CN"/>
        </w:rPr>
      </w:pPr>
      <w:r w:rsidRPr="00867FDE">
        <w:t xml:space="preserve">          type: </w:t>
      </w:r>
      <w:r w:rsidRPr="00867FDE">
        <w:rPr>
          <w:rFonts w:hint="eastAsia"/>
          <w:lang w:eastAsia="zh-CN"/>
        </w:rPr>
        <w:t>boolean</w:t>
      </w:r>
    </w:p>
    <w:p w:rsidR="0037613F" w:rsidRPr="00867FDE" w:rsidRDefault="0037613F" w:rsidP="0037613F">
      <w:pPr>
        <w:pStyle w:val="PL"/>
        <w:rPr>
          <w:lang w:eastAsia="zh-CN"/>
        </w:rPr>
      </w:pPr>
      <w:r w:rsidRPr="00867FDE">
        <w:rPr>
          <w:rFonts w:hint="eastAsia"/>
          <w:lang w:eastAsia="zh-CN"/>
        </w:rPr>
        <w:t xml:space="preserve">          default: false</w:t>
      </w:r>
    </w:p>
    <w:p w:rsidR="0037613F" w:rsidRPr="00867FDE" w:rsidRDefault="0037613F" w:rsidP="0037613F">
      <w:pPr>
        <w:pStyle w:val="PL"/>
        <w:rPr>
          <w:rFonts w:cs="Arial"/>
          <w:lang w:eastAsia="ja-JP"/>
        </w:rPr>
      </w:pPr>
      <w:r w:rsidRPr="00867FDE">
        <w:t xml:space="preserve">        </w:t>
      </w:r>
      <w:r w:rsidRPr="00867FDE">
        <w:rPr>
          <w:rFonts w:cs="Arial" w:hint="eastAsia"/>
          <w:lang w:eastAsia="zh-CN"/>
        </w:rPr>
        <w:t>mptcp</w:t>
      </w:r>
      <w:r w:rsidRPr="00867FDE">
        <w:rPr>
          <w:rFonts w:cs="Arial"/>
          <w:lang w:eastAsia="ja-JP"/>
        </w:rPr>
        <w:t>:</w:t>
      </w:r>
    </w:p>
    <w:p w:rsidR="0037613F" w:rsidRPr="00867FDE" w:rsidRDefault="0037613F" w:rsidP="0037613F">
      <w:pPr>
        <w:pStyle w:val="PL"/>
        <w:rPr>
          <w:lang w:eastAsia="zh-CN"/>
        </w:rPr>
      </w:pPr>
      <w:r w:rsidRPr="00867FDE">
        <w:t xml:space="preserve">          type: </w:t>
      </w:r>
      <w:r w:rsidRPr="00867FDE">
        <w:rPr>
          <w:rFonts w:hint="eastAsia"/>
          <w:lang w:eastAsia="zh-CN"/>
        </w:rPr>
        <w:t>boolean</w:t>
      </w:r>
    </w:p>
    <w:p w:rsidR="0037613F" w:rsidRPr="00867FDE" w:rsidRDefault="0037613F" w:rsidP="0037613F">
      <w:pPr>
        <w:pStyle w:val="PL"/>
        <w:rPr>
          <w:lang w:eastAsia="zh-CN"/>
        </w:rPr>
      </w:pPr>
      <w:r w:rsidRPr="00867FDE">
        <w:rPr>
          <w:rFonts w:hint="eastAsia"/>
          <w:lang w:eastAsia="zh-CN"/>
        </w:rPr>
        <w:t xml:space="preserve">          default: false</w:t>
      </w:r>
    </w:p>
    <w:p w:rsidR="00BA5AD7" w:rsidRPr="00867FDE" w:rsidRDefault="00BA5AD7" w:rsidP="00BA5AD7">
      <w:pPr>
        <w:pStyle w:val="PL"/>
      </w:pPr>
      <w:r w:rsidRPr="00867FDE">
        <w:t xml:space="preserve">    PlmnIdNid:</w:t>
      </w:r>
    </w:p>
    <w:p w:rsidR="00BA5AD7" w:rsidRPr="00867FDE" w:rsidRDefault="00BA5AD7" w:rsidP="00BA5AD7">
      <w:pPr>
        <w:pStyle w:val="PL"/>
      </w:pPr>
      <w:r w:rsidRPr="00867FDE">
        <w:t xml:space="preserve">      type: object</w:t>
      </w:r>
    </w:p>
    <w:p w:rsidR="00BA5AD7" w:rsidRPr="00867FDE" w:rsidRDefault="00BA5AD7" w:rsidP="00BA5AD7">
      <w:pPr>
        <w:pStyle w:val="PL"/>
      </w:pPr>
      <w:r w:rsidRPr="00867FDE">
        <w:t xml:space="preserve">      required:</w:t>
      </w:r>
    </w:p>
    <w:p w:rsidR="00BA5AD7" w:rsidRPr="00867FDE" w:rsidRDefault="00BA5AD7" w:rsidP="00BA5AD7">
      <w:pPr>
        <w:pStyle w:val="PL"/>
      </w:pPr>
      <w:r w:rsidRPr="00867FDE">
        <w:t xml:space="preserve">        - mcc</w:t>
      </w:r>
    </w:p>
    <w:p w:rsidR="00BA5AD7" w:rsidRPr="00867FDE" w:rsidRDefault="00BA5AD7" w:rsidP="00BA5AD7">
      <w:pPr>
        <w:pStyle w:val="PL"/>
      </w:pPr>
      <w:r w:rsidRPr="00867FDE">
        <w:t xml:space="preserve">        - mnc</w:t>
      </w:r>
    </w:p>
    <w:p w:rsidR="00BA5AD7" w:rsidRPr="00867FDE" w:rsidRDefault="00BA5AD7" w:rsidP="00BA5AD7">
      <w:pPr>
        <w:pStyle w:val="PL"/>
      </w:pPr>
      <w:r w:rsidRPr="00867FDE">
        <w:t xml:space="preserve">      properties:</w:t>
      </w:r>
    </w:p>
    <w:p w:rsidR="00BA5AD7" w:rsidRPr="00867FDE" w:rsidRDefault="00BA5AD7" w:rsidP="00BA5AD7">
      <w:pPr>
        <w:pStyle w:val="PL"/>
      </w:pPr>
      <w:r w:rsidRPr="00867FDE">
        <w:t xml:space="preserve">        mcc:</w:t>
      </w:r>
    </w:p>
    <w:p w:rsidR="00BA5AD7" w:rsidRPr="00867FDE" w:rsidRDefault="00BA5AD7" w:rsidP="00BA5AD7">
      <w:pPr>
        <w:pStyle w:val="PL"/>
      </w:pPr>
      <w:r w:rsidRPr="00867FDE">
        <w:t xml:space="preserve">          $ref: '#/components/schemas/Mcc'</w:t>
      </w:r>
    </w:p>
    <w:p w:rsidR="00BA5AD7" w:rsidRPr="00867FDE" w:rsidRDefault="00BA5AD7" w:rsidP="00BA5AD7">
      <w:pPr>
        <w:pStyle w:val="PL"/>
      </w:pPr>
      <w:r w:rsidRPr="00867FDE">
        <w:t xml:space="preserve">        mnc:</w:t>
      </w:r>
    </w:p>
    <w:p w:rsidR="00BA5AD7" w:rsidRPr="00867FDE" w:rsidRDefault="00BA5AD7" w:rsidP="00BA5AD7">
      <w:pPr>
        <w:pStyle w:val="PL"/>
      </w:pPr>
      <w:r w:rsidRPr="00867FDE">
        <w:t xml:space="preserve">          $ref: '#/components/schemas/Mnc'</w:t>
      </w:r>
    </w:p>
    <w:p w:rsidR="00BA5AD7" w:rsidRPr="00867FDE" w:rsidRDefault="00BA5AD7" w:rsidP="00BA5AD7">
      <w:pPr>
        <w:pStyle w:val="PL"/>
        <w:rPr>
          <w:rFonts w:cs="Arial"/>
          <w:lang w:eastAsia="ja-JP"/>
        </w:rPr>
      </w:pPr>
      <w:r w:rsidRPr="00867FDE">
        <w:t xml:space="preserve">        nid</w:t>
      </w:r>
      <w:r w:rsidRPr="00867FDE">
        <w:rPr>
          <w:rFonts w:cs="Arial"/>
          <w:lang w:eastAsia="ja-JP"/>
        </w:rPr>
        <w:t>:</w:t>
      </w:r>
    </w:p>
    <w:p w:rsidR="00BA5AD7" w:rsidRPr="00867FDE" w:rsidRDefault="00BA5AD7" w:rsidP="00BA5AD7">
      <w:pPr>
        <w:pStyle w:val="PL"/>
      </w:pPr>
      <w:r w:rsidRPr="00867FDE">
        <w:t xml:space="preserve">          $ref: '#/components/schemas/Nid'</w:t>
      </w:r>
    </w:p>
    <w:p w:rsidR="008F5485" w:rsidRPr="00867FDE" w:rsidRDefault="008F5485" w:rsidP="008F5485">
      <w:pPr>
        <w:pStyle w:val="PL"/>
      </w:pPr>
      <w:r w:rsidRPr="00867FDE">
        <w:t xml:space="preserve">    </w:t>
      </w:r>
      <w:r w:rsidRPr="00867FDE">
        <w:rPr>
          <w:lang w:eastAsia="zh-CN"/>
        </w:rPr>
        <w:t>SmallDataRateStatus</w:t>
      </w:r>
      <w:r w:rsidRPr="00867FDE">
        <w:t>:</w:t>
      </w:r>
    </w:p>
    <w:p w:rsidR="008F5485" w:rsidRPr="00867FDE" w:rsidRDefault="008F5485" w:rsidP="008F5485">
      <w:pPr>
        <w:pStyle w:val="PL"/>
      </w:pPr>
      <w:r w:rsidRPr="00867FDE">
        <w:t xml:space="preserve">      type: object</w:t>
      </w:r>
    </w:p>
    <w:p w:rsidR="008F5485" w:rsidRPr="00867FDE" w:rsidRDefault="008F5485" w:rsidP="008F5485">
      <w:pPr>
        <w:pStyle w:val="PL"/>
      </w:pPr>
      <w:r w:rsidRPr="00867FDE">
        <w:t xml:space="preserve">      properties:</w:t>
      </w:r>
    </w:p>
    <w:p w:rsidR="008F5485" w:rsidRPr="00867FDE" w:rsidRDefault="008F5485" w:rsidP="008F5485">
      <w:pPr>
        <w:pStyle w:val="PL"/>
      </w:pPr>
      <w:r w:rsidRPr="00867FDE">
        <w:t xml:space="preserve">        </w:t>
      </w:r>
      <w:r w:rsidRPr="00867FDE">
        <w:rPr>
          <w:lang w:eastAsia="zh-CN"/>
        </w:rPr>
        <w:t>remainPacketsUl</w:t>
      </w:r>
      <w:r w:rsidRPr="00867FDE">
        <w:t>:</w:t>
      </w:r>
    </w:p>
    <w:p w:rsidR="008F5485" w:rsidRPr="00867FDE" w:rsidRDefault="008F5485" w:rsidP="008F5485">
      <w:pPr>
        <w:pStyle w:val="PL"/>
        <w:rPr>
          <w:lang w:val="en-US"/>
        </w:rPr>
      </w:pPr>
      <w:r w:rsidRPr="00867FDE">
        <w:rPr>
          <w:lang w:val="en-US"/>
        </w:rPr>
        <w:t xml:space="preserve">          type: integer</w:t>
      </w:r>
    </w:p>
    <w:p w:rsidR="008F5485" w:rsidRPr="00867FDE" w:rsidRDefault="008F5485" w:rsidP="008F5485">
      <w:pPr>
        <w:pStyle w:val="PL"/>
        <w:rPr>
          <w:lang w:val="en-US"/>
        </w:rPr>
      </w:pPr>
      <w:r w:rsidRPr="00867FDE">
        <w:rPr>
          <w:lang w:val="en-US"/>
        </w:rPr>
        <w:t xml:space="preserve">          minimum: 0</w:t>
      </w:r>
    </w:p>
    <w:p w:rsidR="008F5485" w:rsidRPr="00867FDE" w:rsidRDefault="008F5485" w:rsidP="008F5485">
      <w:pPr>
        <w:pStyle w:val="PL"/>
        <w:rPr>
          <w:rFonts w:cs="Arial"/>
          <w:lang w:eastAsia="ja-JP"/>
        </w:rPr>
      </w:pPr>
      <w:r w:rsidRPr="00867FDE">
        <w:t xml:space="preserve">        </w:t>
      </w:r>
      <w:r w:rsidRPr="00867FDE">
        <w:rPr>
          <w:lang w:eastAsia="zh-CN"/>
        </w:rPr>
        <w:t>remainPacketsDl</w:t>
      </w:r>
      <w:r w:rsidRPr="00867FDE">
        <w:rPr>
          <w:rFonts w:cs="Arial"/>
          <w:lang w:eastAsia="ja-JP"/>
        </w:rPr>
        <w:t>:</w:t>
      </w:r>
    </w:p>
    <w:p w:rsidR="008F5485" w:rsidRPr="00867FDE" w:rsidRDefault="008F5485" w:rsidP="008F5485">
      <w:pPr>
        <w:pStyle w:val="PL"/>
        <w:rPr>
          <w:lang w:val="en-US"/>
        </w:rPr>
      </w:pPr>
      <w:r w:rsidRPr="00867FDE">
        <w:rPr>
          <w:lang w:val="en-US"/>
        </w:rPr>
        <w:t xml:space="preserve">          type: integer</w:t>
      </w:r>
    </w:p>
    <w:p w:rsidR="008F5485" w:rsidRPr="00867FDE" w:rsidRDefault="008F5485" w:rsidP="008F5485">
      <w:pPr>
        <w:pStyle w:val="PL"/>
        <w:rPr>
          <w:lang w:val="en-US"/>
        </w:rPr>
      </w:pPr>
      <w:r w:rsidRPr="00867FDE">
        <w:rPr>
          <w:lang w:val="en-US"/>
        </w:rPr>
        <w:t xml:space="preserve">          minimum: 0</w:t>
      </w:r>
    </w:p>
    <w:p w:rsidR="008F5485" w:rsidRPr="00867FDE" w:rsidRDefault="008F5485" w:rsidP="008F5485">
      <w:pPr>
        <w:pStyle w:val="PL"/>
        <w:rPr>
          <w:rFonts w:cs="Arial"/>
          <w:lang w:eastAsia="ja-JP"/>
        </w:rPr>
      </w:pPr>
      <w:r w:rsidRPr="00867FDE">
        <w:t xml:space="preserve">        </w:t>
      </w:r>
      <w:r w:rsidRPr="00867FDE">
        <w:rPr>
          <w:rFonts w:hint="eastAsia"/>
          <w:lang w:eastAsia="zh-CN"/>
        </w:rPr>
        <w:t>validityTime</w:t>
      </w:r>
      <w:r w:rsidRPr="00867FDE">
        <w:rPr>
          <w:rFonts w:cs="Arial"/>
          <w:lang w:eastAsia="ja-JP"/>
        </w:rPr>
        <w:t>:</w:t>
      </w:r>
    </w:p>
    <w:p w:rsidR="008F5485" w:rsidRPr="00867FDE" w:rsidRDefault="008F5485" w:rsidP="008F5485">
      <w:pPr>
        <w:pStyle w:val="PL"/>
        <w:rPr>
          <w:lang w:val="en-US"/>
        </w:rPr>
      </w:pPr>
      <w:r w:rsidRPr="00867FDE">
        <w:rPr>
          <w:lang w:val="en-US"/>
        </w:rPr>
        <w:t xml:space="preserve">          </w:t>
      </w:r>
      <w:r w:rsidR="008449F0" w:rsidRPr="00867FDE">
        <w:rPr>
          <w:lang w:val="en-US"/>
        </w:rPr>
        <w:t>$ref</w:t>
      </w:r>
      <w:r w:rsidRPr="00867FDE">
        <w:rPr>
          <w:lang w:val="en-US"/>
        </w:rPr>
        <w:t xml:space="preserve">: </w:t>
      </w:r>
      <w:r w:rsidRPr="00867FDE">
        <w:t>'#/components/schemas/DateTime'</w:t>
      </w:r>
    </w:p>
    <w:p w:rsidR="008F5485" w:rsidRPr="00867FDE" w:rsidRDefault="008F5485" w:rsidP="008F5485">
      <w:pPr>
        <w:pStyle w:val="PL"/>
      </w:pPr>
      <w:r w:rsidRPr="00867FDE">
        <w:t xml:space="preserve">        </w:t>
      </w:r>
      <w:r w:rsidRPr="00867FDE">
        <w:rPr>
          <w:lang w:eastAsia="zh-CN"/>
        </w:rPr>
        <w:t>remainExReportsUl</w:t>
      </w:r>
      <w:r w:rsidRPr="00867FDE">
        <w:t>:</w:t>
      </w:r>
    </w:p>
    <w:p w:rsidR="008F5485" w:rsidRPr="00867FDE" w:rsidRDefault="008F5485" w:rsidP="008F5485">
      <w:pPr>
        <w:pStyle w:val="PL"/>
        <w:rPr>
          <w:lang w:val="en-US"/>
        </w:rPr>
      </w:pPr>
      <w:r w:rsidRPr="00867FDE">
        <w:rPr>
          <w:lang w:val="en-US"/>
        </w:rPr>
        <w:t xml:space="preserve">          type: integer</w:t>
      </w:r>
    </w:p>
    <w:p w:rsidR="008F5485" w:rsidRPr="00867FDE" w:rsidRDefault="008F5485" w:rsidP="008F5485">
      <w:pPr>
        <w:pStyle w:val="PL"/>
        <w:rPr>
          <w:lang w:val="en-US"/>
        </w:rPr>
      </w:pPr>
      <w:r w:rsidRPr="00867FDE">
        <w:rPr>
          <w:lang w:val="en-US"/>
        </w:rPr>
        <w:t xml:space="preserve">          minimum: 0</w:t>
      </w:r>
    </w:p>
    <w:p w:rsidR="000120C5" w:rsidRPr="00867FDE" w:rsidRDefault="000120C5" w:rsidP="000120C5">
      <w:pPr>
        <w:pStyle w:val="PL"/>
      </w:pPr>
      <w:r w:rsidRPr="00867FDE">
        <w:t xml:space="preserve">        </w:t>
      </w:r>
      <w:r w:rsidRPr="00867FDE">
        <w:rPr>
          <w:lang w:eastAsia="zh-CN"/>
        </w:rPr>
        <w:t>remainExReportsDl</w:t>
      </w:r>
      <w:r w:rsidRPr="00867FDE">
        <w:t>:</w:t>
      </w:r>
    </w:p>
    <w:p w:rsidR="000120C5" w:rsidRPr="00867FDE" w:rsidRDefault="000120C5" w:rsidP="000120C5">
      <w:pPr>
        <w:pStyle w:val="PL"/>
        <w:rPr>
          <w:lang w:val="en-US"/>
        </w:rPr>
      </w:pPr>
      <w:r w:rsidRPr="00867FDE">
        <w:rPr>
          <w:lang w:val="en-US"/>
        </w:rPr>
        <w:t xml:space="preserve">          type: integer</w:t>
      </w:r>
    </w:p>
    <w:p w:rsidR="000120C5" w:rsidRPr="00867FDE" w:rsidRDefault="000120C5" w:rsidP="000120C5">
      <w:pPr>
        <w:pStyle w:val="PL"/>
        <w:rPr>
          <w:lang w:val="en-US"/>
        </w:rPr>
      </w:pPr>
      <w:r w:rsidRPr="00867FDE">
        <w:rPr>
          <w:lang w:val="en-US"/>
        </w:rPr>
        <w:t xml:space="preserve">          minimum: 0</w:t>
      </w:r>
    </w:p>
    <w:p w:rsidR="000120C5" w:rsidRPr="00867FDE" w:rsidRDefault="000120C5" w:rsidP="000120C5">
      <w:pPr>
        <w:pStyle w:val="PL"/>
      </w:pPr>
      <w:r w:rsidRPr="00867FDE">
        <w:t xml:space="preserve">    </w:t>
      </w:r>
      <w:r w:rsidRPr="00867FDE">
        <w:rPr>
          <w:lang w:eastAsia="zh-CN"/>
        </w:rPr>
        <w:t>ApnRateStatus</w:t>
      </w:r>
      <w:r w:rsidRPr="00867FDE">
        <w:t>:</w:t>
      </w:r>
    </w:p>
    <w:p w:rsidR="000120C5" w:rsidRPr="00867FDE" w:rsidRDefault="000120C5" w:rsidP="000120C5">
      <w:pPr>
        <w:pStyle w:val="PL"/>
      </w:pPr>
      <w:r w:rsidRPr="00867FDE">
        <w:t xml:space="preserve">      type: object</w:t>
      </w:r>
    </w:p>
    <w:p w:rsidR="000120C5" w:rsidRPr="00867FDE" w:rsidRDefault="000120C5" w:rsidP="000120C5">
      <w:pPr>
        <w:pStyle w:val="PL"/>
      </w:pPr>
      <w:r w:rsidRPr="00867FDE">
        <w:t xml:space="preserve">      properties:</w:t>
      </w:r>
    </w:p>
    <w:p w:rsidR="000120C5" w:rsidRPr="00867FDE" w:rsidRDefault="000120C5" w:rsidP="000120C5">
      <w:pPr>
        <w:pStyle w:val="PL"/>
      </w:pPr>
      <w:r w:rsidRPr="00867FDE">
        <w:t xml:space="preserve">        </w:t>
      </w:r>
      <w:r w:rsidRPr="00867FDE">
        <w:rPr>
          <w:lang w:eastAsia="zh-CN"/>
        </w:rPr>
        <w:t>remainPacketsUl</w:t>
      </w:r>
      <w:r w:rsidRPr="00867FDE">
        <w:t>:</w:t>
      </w:r>
    </w:p>
    <w:p w:rsidR="000120C5" w:rsidRPr="00867FDE" w:rsidRDefault="000120C5" w:rsidP="000120C5">
      <w:pPr>
        <w:pStyle w:val="PL"/>
        <w:rPr>
          <w:lang w:val="en-US"/>
        </w:rPr>
      </w:pPr>
      <w:r w:rsidRPr="00867FDE">
        <w:rPr>
          <w:lang w:val="en-US"/>
        </w:rPr>
        <w:t xml:space="preserve">          type: integer</w:t>
      </w:r>
    </w:p>
    <w:p w:rsidR="000120C5" w:rsidRPr="00867FDE" w:rsidRDefault="000120C5" w:rsidP="000120C5">
      <w:pPr>
        <w:pStyle w:val="PL"/>
        <w:rPr>
          <w:lang w:val="en-US"/>
        </w:rPr>
      </w:pPr>
      <w:r w:rsidRPr="00867FDE">
        <w:rPr>
          <w:lang w:val="en-US"/>
        </w:rPr>
        <w:t xml:space="preserve">          minimum: 0</w:t>
      </w:r>
    </w:p>
    <w:p w:rsidR="000120C5" w:rsidRPr="00867FDE" w:rsidRDefault="000120C5" w:rsidP="000120C5">
      <w:pPr>
        <w:pStyle w:val="PL"/>
        <w:rPr>
          <w:rFonts w:cs="Arial"/>
          <w:lang w:eastAsia="ja-JP"/>
        </w:rPr>
      </w:pPr>
      <w:r w:rsidRPr="00867FDE">
        <w:t xml:space="preserve">        </w:t>
      </w:r>
      <w:r w:rsidRPr="00867FDE">
        <w:rPr>
          <w:lang w:eastAsia="zh-CN"/>
        </w:rPr>
        <w:t>remainPacketsDl</w:t>
      </w:r>
      <w:r w:rsidRPr="00867FDE">
        <w:rPr>
          <w:rFonts w:cs="Arial"/>
          <w:lang w:eastAsia="ja-JP"/>
        </w:rPr>
        <w:t>:</w:t>
      </w:r>
    </w:p>
    <w:p w:rsidR="000120C5" w:rsidRPr="00867FDE" w:rsidRDefault="000120C5" w:rsidP="000120C5">
      <w:pPr>
        <w:pStyle w:val="PL"/>
        <w:rPr>
          <w:lang w:val="en-US"/>
        </w:rPr>
      </w:pPr>
      <w:r w:rsidRPr="00867FDE">
        <w:rPr>
          <w:lang w:val="en-US"/>
        </w:rPr>
        <w:t xml:space="preserve">          type: integer</w:t>
      </w:r>
    </w:p>
    <w:p w:rsidR="000120C5" w:rsidRPr="00867FDE" w:rsidRDefault="000120C5" w:rsidP="000120C5">
      <w:pPr>
        <w:pStyle w:val="PL"/>
        <w:rPr>
          <w:lang w:val="en-US"/>
        </w:rPr>
      </w:pPr>
      <w:r w:rsidRPr="00867FDE">
        <w:rPr>
          <w:lang w:val="en-US"/>
        </w:rPr>
        <w:t xml:space="preserve">          minimum: 0</w:t>
      </w:r>
    </w:p>
    <w:p w:rsidR="000120C5" w:rsidRPr="00867FDE" w:rsidRDefault="000120C5" w:rsidP="000120C5">
      <w:pPr>
        <w:pStyle w:val="PL"/>
        <w:rPr>
          <w:rFonts w:cs="Arial"/>
          <w:lang w:eastAsia="ja-JP"/>
        </w:rPr>
      </w:pPr>
      <w:r w:rsidRPr="00867FDE">
        <w:t xml:space="preserve">        </w:t>
      </w:r>
      <w:r w:rsidRPr="00867FDE">
        <w:rPr>
          <w:rFonts w:hint="eastAsia"/>
          <w:lang w:eastAsia="zh-CN"/>
        </w:rPr>
        <w:t>validityTime</w:t>
      </w:r>
      <w:r w:rsidRPr="00867FDE">
        <w:rPr>
          <w:rFonts w:cs="Arial"/>
          <w:lang w:eastAsia="ja-JP"/>
        </w:rPr>
        <w:t>:</w:t>
      </w:r>
    </w:p>
    <w:p w:rsidR="000120C5" w:rsidRPr="00867FDE" w:rsidRDefault="000120C5" w:rsidP="000120C5">
      <w:pPr>
        <w:pStyle w:val="PL"/>
        <w:rPr>
          <w:lang w:val="en-US"/>
        </w:rPr>
      </w:pPr>
      <w:r w:rsidRPr="00867FDE">
        <w:rPr>
          <w:lang w:val="en-US"/>
        </w:rPr>
        <w:t xml:space="preserve">          $ref: </w:t>
      </w:r>
      <w:r w:rsidRPr="00867FDE">
        <w:t>'#/components/schemas/DateTime'</w:t>
      </w:r>
    </w:p>
    <w:p w:rsidR="000120C5" w:rsidRPr="00867FDE" w:rsidRDefault="000120C5" w:rsidP="000120C5">
      <w:pPr>
        <w:pStyle w:val="PL"/>
      </w:pPr>
      <w:r w:rsidRPr="00867FDE">
        <w:t xml:space="preserve">        </w:t>
      </w:r>
      <w:r w:rsidRPr="00867FDE">
        <w:rPr>
          <w:lang w:eastAsia="zh-CN"/>
        </w:rPr>
        <w:t>remainExReportsUl</w:t>
      </w:r>
      <w:r w:rsidRPr="00867FDE">
        <w:t>:</w:t>
      </w:r>
    </w:p>
    <w:p w:rsidR="000120C5" w:rsidRPr="00867FDE" w:rsidRDefault="000120C5" w:rsidP="000120C5">
      <w:pPr>
        <w:pStyle w:val="PL"/>
        <w:rPr>
          <w:lang w:val="en-US"/>
        </w:rPr>
      </w:pPr>
      <w:r w:rsidRPr="00867FDE">
        <w:rPr>
          <w:lang w:val="en-US"/>
        </w:rPr>
        <w:t xml:space="preserve">          type: integer</w:t>
      </w:r>
    </w:p>
    <w:p w:rsidR="000120C5" w:rsidRPr="00867FDE" w:rsidRDefault="000120C5" w:rsidP="000120C5">
      <w:pPr>
        <w:pStyle w:val="PL"/>
        <w:rPr>
          <w:lang w:val="en-US"/>
        </w:rPr>
      </w:pPr>
      <w:r w:rsidRPr="00867FDE">
        <w:rPr>
          <w:lang w:val="en-US"/>
        </w:rPr>
        <w:t xml:space="preserve">          minimum: 0</w:t>
      </w:r>
    </w:p>
    <w:p w:rsidR="000120C5" w:rsidRPr="00867FDE" w:rsidRDefault="000120C5" w:rsidP="000120C5">
      <w:pPr>
        <w:pStyle w:val="PL"/>
      </w:pPr>
      <w:r w:rsidRPr="00867FDE">
        <w:t xml:space="preserve">        </w:t>
      </w:r>
      <w:r w:rsidRPr="00867FDE">
        <w:rPr>
          <w:lang w:eastAsia="zh-CN"/>
        </w:rPr>
        <w:t>remainExReportsDl</w:t>
      </w:r>
      <w:r w:rsidRPr="00867FDE">
        <w:t>:</w:t>
      </w:r>
    </w:p>
    <w:p w:rsidR="000120C5" w:rsidRPr="00867FDE" w:rsidRDefault="000120C5" w:rsidP="000120C5">
      <w:pPr>
        <w:pStyle w:val="PL"/>
        <w:rPr>
          <w:lang w:val="en-US"/>
        </w:rPr>
      </w:pPr>
      <w:r w:rsidRPr="00867FDE">
        <w:rPr>
          <w:lang w:val="en-US"/>
        </w:rPr>
        <w:t xml:space="preserve">          type: integer</w:t>
      </w:r>
    </w:p>
    <w:p w:rsidR="000120C5" w:rsidRPr="00867FDE" w:rsidRDefault="000120C5" w:rsidP="000120C5">
      <w:pPr>
        <w:pStyle w:val="PL"/>
        <w:rPr>
          <w:lang w:val="en-US"/>
        </w:rPr>
      </w:pPr>
      <w:r w:rsidRPr="00867FDE">
        <w:rPr>
          <w:lang w:val="en-US"/>
        </w:rPr>
        <w:t xml:space="preserve">          minimum: 0</w:t>
      </w:r>
    </w:p>
    <w:p w:rsidR="0056568B" w:rsidRPr="00867FDE" w:rsidRDefault="0056568B" w:rsidP="0056568B">
      <w:pPr>
        <w:pStyle w:val="PL"/>
      </w:pPr>
      <w:r w:rsidRPr="00867FDE">
        <w:t xml:space="preserve">    </w:t>
      </w:r>
      <w:r w:rsidRPr="00867FDE">
        <w:rPr>
          <w:lang w:eastAsia="zh-CN"/>
        </w:rPr>
        <w:t>HfcNodeId</w:t>
      </w:r>
      <w:r w:rsidRPr="00867FDE">
        <w:t>:</w:t>
      </w:r>
    </w:p>
    <w:p w:rsidR="0056568B" w:rsidRPr="00867FDE" w:rsidRDefault="0056568B" w:rsidP="0056568B">
      <w:pPr>
        <w:pStyle w:val="PL"/>
      </w:pPr>
      <w:r w:rsidRPr="00867FDE">
        <w:t xml:space="preserve">      type: object</w:t>
      </w:r>
    </w:p>
    <w:p w:rsidR="0056568B" w:rsidRPr="00867FDE" w:rsidRDefault="0056568B" w:rsidP="0056568B">
      <w:pPr>
        <w:pStyle w:val="PL"/>
        <w:rPr>
          <w:lang w:val="en-US"/>
        </w:rPr>
      </w:pPr>
      <w:r w:rsidRPr="00867FDE">
        <w:t xml:space="preserve">      </w:t>
      </w:r>
      <w:r w:rsidRPr="00867FDE">
        <w:rPr>
          <w:lang w:val="en-US"/>
        </w:rPr>
        <w:t>required:</w:t>
      </w:r>
    </w:p>
    <w:p w:rsidR="0056568B" w:rsidRPr="00867FDE" w:rsidRDefault="0056568B" w:rsidP="0056568B">
      <w:pPr>
        <w:pStyle w:val="PL"/>
        <w:rPr>
          <w:lang w:val="en-US"/>
        </w:rPr>
      </w:pPr>
      <w:r w:rsidRPr="00867FDE">
        <w:rPr>
          <w:lang w:val="en-US"/>
        </w:rPr>
        <w:t xml:space="preserve">        - </w:t>
      </w:r>
      <w:r w:rsidRPr="00867FDE">
        <w:rPr>
          <w:lang w:eastAsia="zh-CN"/>
        </w:rPr>
        <w:t>hfcNId</w:t>
      </w:r>
    </w:p>
    <w:p w:rsidR="0056568B" w:rsidRPr="00867FDE" w:rsidRDefault="0056568B" w:rsidP="0056568B">
      <w:pPr>
        <w:pStyle w:val="PL"/>
      </w:pPr>
      <w:r w:rsidRPr="00867FDE">
        <w:t xml:space="preserve">      properties:</w:t>
      </w:r>
    </w:p>
    <w:p w:rsidR="0056568B" w:rsidRPr="00867FDE" w:rsidRDefault="0056568B" w:rsidP="0056568B">
      <w:pPr>
        <w:pStyle w:val="PL"/>
      </w:pPr>
      <w:r w:rsidRPr="00867FDE">
        <w:t xml:space="preserve">        </w:t>
      </w:r>
      <w:r w:rsidRPr="00867FDE">
        <w:rPr>
          <w:lang w:eastAsia="zh-CN"/>
        </w:rPr>
        <w:t>hfcNId</w:t>
      </w:r>
      <w:r w:rsidRPr="00867FDE">
        <w:t>:</w:t>
      </w:r>
    </w:p>
    <w:p w:rsidR="0056568B" w:rsidRPr="00867FDE" w:rsidRDefault="0056568B" w:rsidP="0056568B">
      <w:pPr>
        <w:pStyle w:val="PL"/>
        <w:rPr>
          <w:lang w:val="en-US"/>
        </w:rPr>
      </w:pPr>
      <w:r w:rsidRPr="00867FDE">
        <w:rPr>
          <w:lang w:val="en-US"/>
        </w:rPr>
        <w:t xml:space="preserve">          $ref: </w:t>
      </w:r>
      <w:r w:rsidRPr="00867FDE">
        <w:t>'#/components/schemas/HfcNId'</w:t>
      </w:r>
    </w:p>
    <w:p w:rsidR="0056568B" w:rsidRPr="00867FDE" w:rsidRDefault="0056568B" w:rsidP="0056568B">
      <w:pPr>
        <w:pStyle w:val="PL"/>
        <w:rPr>
          <w:rFonts w:cs="Arial"/>
          <w:lang w:eastAsia="ja-JP"/>
        </w:rPr>
      </w:pPr>
      <w:r w:rsidRPr="00867FDE">
        <w:t xml:space="preserve">        </w:t>
      </w:r>
      <w:r w:rsidRPr="00867FDE">
        <w:rPr>
          <w:lang w:eastAsia="zh-CN"/>
        </w:rPr>
        <w:t>macAddr</w:t>
      </w:r>
      <w:r w:rsidRPr="00867FDE">
        <w:rPr>
          <w:rFonts w:cs="Arial"/>
          <w:lang w:eastAsia="ja-JP"/>
        </w:rPr>
        <w:t>:</w:t>
      </w:r>
    </w:p>
    <w:p w:rsidR="0056568B" w:rsidRPr="00867FDE" w:rsidRDefault="0056568B" w:rsidP="0056568B">
      <w:pPr>
        <w:pStyle w:val="PL"/>
        <w:rPr>
          <w:lang w:val="en-US"/>
        </w:rPr>
      </w:pPr>
      <w:r w:rsidRPr="00867FDE">
        <w:rPr>
          <w:lang w:val="en-US"/>
        </w:rPr>
        <w:t xml:space="preserve">          $ref: </w:t>
      </w:r>
      <w:r w:rsidRPr="00867FDE">
        <w:t>'#/components/schemas/MacAddr48'</w:t>
      </w:r>
    </w:p>
    <w:p w:rsidR="0056568B" w:rsidRPr="00867FDE" w:rsidRDefault="0056568B" w:rsidP="0056568B">
      <w:pPr>
        <w:pStyle w:val="PL"/>
      </w:pPr>
      <w:r w:rsidRPr="00867FDE">
        <w:t xml:space="preserve">    </w:t>
      </w:r>
      <w:r w:rsidRPr="00867FDE">
        <w:rPr>
          <w:lang w:eastAsia="zh-CN"/>
        </w:rPr>
        <w:t>HfcNodeIdRm</w:t>
      </w:r>
      <w:r w:rsidRPr="00867FDE">
        <w:t>:</w:t>
      </w:r>
    </w:p>
    <w:p w:rsidR="0056568B" w:rsidRPr="00867FDE" w:rsidRDefault="0056568B" w:rsidP="0056568B">
      <w:pPr>
        <w:pStyle w:val="PL"/>
      </w:pPr>
      <w:r w:rsidRPr="00867FDE">
        <w:t xml:space="preserve">      type: object</w:t>
      </w:r>
    </w:p>
    <w:p w:rsidR="0056568B" w:rsidRPr="00867FDE" w:rsidRDefault="0056568B" w:rsidP="0056568B">
      <w:pPr>
        <w:pStyle w:val="PL"/>
        <w:rPr>
          <w:lang w:val="en-US"/>
        </w:rPr>
      </w:pPr>
      <w:r w:rsidRPr="00867FDE">
        <w:t xml:space="preserve">      </w:t>
      </w:r>
      <w:r w:rsidRPr="00867FDE">
        <w:rPr>
          <w:lang w:val="en-US"/>
        </w:rPr>
        <w:t>required:</w:t>
      </w:r>
    </w:p>
    <w:p w:rsidR="0056568B" w:rsidRPr="00867FDE" w:rsidRDefault="0056568B" w:rsidP="0056568B">
      <w:pPr>
        <w:pStyle w:val="PL"/>
        <w:rPr>
          <w:lang w:val="en-US"/>
        </w:rPr>
      </w:pPr>
      <w:r w:rsidRPr="00867FDE">
        <w:rPr>
          <w:lang w:val="en-US"/>
        </w:rPr>
        <w:t xml:space="preserve">        - </w:t>
      </w:r>
      <w:r w:rsidRPr="00867FDE">
        <w:rPr>
          <w:lang w:eastAsia="zh-CN"/>
        </w:rPr>
        <w:t>hfcNId</w:t>
      </w:r>
    </w:p>
    <w:p w:rsidR="0056568B" w:rsidRPr="00867FDE" w:rsidRDefault="0056568B" w:rsidP="0056568B">
      <w:pPr>
        <w:pStyle w:val="PL"/>
      </w:pPr>
      <w:r w:rsidRPr="00867FDE">
        <w:t xml:space="preserve">      properties:</w:t>
      </w:r>
    </w:p>
    <w:p w:rsidR="0056568B" w:rsidRPr="00867FDE" w:rsidRDefault="0056568B" w:rsidP="0056568B">
      <w:pPr>
        <w:pStyle w:val="PL"/>
      </w:pPr>
      <w:r w:rsidRPr="00867FDE">
        <w:lastRenderedPageBreak/>
        <w:t xml:space="preserve">        </w:t>
      </w:r>
      <w:r w:rsidRPr="00867FDE">
        <w:rPr>
          <w:lang w:eastAsia="zh-CN"/>
        </w:rPr>
        <w:t>hfcNId</w:t>
      </w:r>
      <w:r w:rsidRPr="00867FDE">
        <w:t>:</w:t>
      </w:r>
    </w:p>
    <w:p w:rsidR="0056568B" w:rsidRPr="00867FDE" w:rsidRDefault="0056568B" w:rsidP="0056568B">
      <w:pPr>
        <w:pStyle w:val="PL"/>
        <w:rPr>
          <w:lang w:val="en-US"/>
        </w:rPr>
      </w:pPr>
      <w:r w:rsidRPr="00867FDE">
        <w:rPr>
          <w:lang w:val="en-US"/>
        </w:rPr>
        <w:t xml:space="preserve">          $ref: </w:t>
      </w:r>
      <w:r w:rsidRPr="00867FDE">
        <w:t>'#/components/schemas/HfcNId'</w:t>
      </w:r>
    </w:p>
    <w:p w:rsidR="0056568B" w:rsidRPr="00867FDE" w:rsidRDefault="0056568B" w:rsidP="0056568B">
      <w:pPr>
        <w:pStyle w:val="PL"/>
        <w:rPr>
          <w:rFonts w:cs="Arial"/>
          <w:lang w:eastAsia="ja-JP"/>
        </w:rPr>
      </w:pPr>
      <w:r w:rsidRPr="00867FDE">
        <w:t xml:space="preserve">        </w:t>
      </w:r>
      <w:r w:rsidRPr="00867FDE">
        <w:rPr>
          <w:lang w:eastAsia="zh-CN"/>
        </w:rPr>
        <w:t>macAddr</w:t>
      </w:r>
      <w:r w:rsidRPr="00867FDE">
        <w:rPr>
          <w:rFonts w:cs="Arial"/>
          <w:lang w:eastAsia="ja-JP"/>
        </w:rPr>
        <w:t>:</w:t>
      </w:r>
    </w:p>
    <w:p w:rsidR="0056568B" w:rsidRPr="00867FDE" w:rsidRDefault="0056568B" w:rsidP="0056568B">
      <w:pPr>
        <w:pStyle w:val="PL"/>
        <w:rPr>
          <w:lang w:val="en-US"/>
        </w:rPr>
      </w:pPr>
      <w:r w:rsidRPr="00867FDE">
        <w:rPr>
          <w:lang w:val="en-US"/>
        </w:rPr>
        <w:t xml:space="preserve">          $ref: </w:t>
      </w:r>
      <w:r w:rsidRPr="00867FDE">
        <w:t>'#/components/schemas/MacAddr48'</w:t>
      </w:r>
    </w:p>
    <w:p w:rsidR="0056568B" w:rsidRPr="00867FDE" w:rsidRDefault="0056568B" w:rsidP="0056568B">
      <w:pPr>
        <w:pStyle w:val="PL"/>
        <w:rPr>
          <w:lang w:val="en-US"/>
        </w:rPr>
      </w:pPr>
      <w:r w:rsidRPr="00867FDE">
        <w:t xml:space="preserve">      </w:t>
      </w:r>
      <w:r w:rsidRPr="00867FDE">
        <w:rPr>
          <w:lang w:val="en-US"/>
        </w:rPr>
        <w:t>nullable: true</w:t>
      </w:r>
    </w:p>
    <w:p w:rsidR="00206F39" w:rsidRPr="00867FDE" w:rsidRDefault="00206F39" w:rsidP="00206F39">
      <w:pPr>
        <w:pStyle w:val="PL"/>
      </w:pPr>
      <w:r w:rsidRPr="00867FDE">
        <w:t xml:space="preserve">    ScheduledCommunicationTime:</w:t>
      </w:r>
    </w:p>
    <w:p w:rsidR="00206F39" w:rsidRPr="00867FDE" w:rsidRDefault="00206F39" w:rsidP="00206F39">
      <w:pPr>
        <w:pStyle w:val="PL"/>
      </w:pPr>
      <w:r w:rsidRPr="00867FDE">
        <w:t xml:space="preserve">      type: object</w:t>
      </w:r>
    </w:p>
    <w:p w:rsidR="00206F39" w:rsidRPr="00867FDE" w:rsidRDefault="00206F39" w:rsidP="00206F39">
      <w:pPr>
        <w:pStyle w:val="PL"/>
      </w:pPr>
      <w:r w:rsidRPr="00867FDE">
        <w:t xml:space="preserve">      properties:</w:t>
      </w:r>
    </w:p>
    <w:p w:rsidR="00206F39" w:rsidRPr="00867FDE" w:rsidRDefault="00206F39" w:rsidP="00206F39">
      <w:pPr>
        <w:pStyle w:val="PL"/>
      </w:pPr>
      <w:r w:rsidRPr="00867FDE">
        <w:t xml:space="preserve">        daysOfWeek:</w:t>
      </w:r>
    </w:p>
    <w:p w:rsidR="00206F39" w:rsidRPr="00867FDE" w:rsidRDefault="00206F39" w:rsidP="00206F39">
      <w:pPr>
        <w:pStyle w:val="PL"/>
      </w:pPr>
      <w:r w:rsidRPr="00867FDE">
        <w:t xml:space="preserve">          type: array</w:t>
      </w:r>
    </w:p>
    <w:p w:rsidR="00206F39" w:rsidRPr="00867FDE" w:rsidRDefault="00206F39" w:rsidP="00206F39">
      <w:pPr>
        <w:pStyle w:val="PL"/>
      </w:pPr>
      <w:r w:rsidRPr="00867FDE">
        <w:t xml:space="preserve">          items:</w:t>
      </w:r>
    </w:p>
    <w:p w:rsidR="00206F39" w:rsidRPr="00867FDE" w:rsidRDefault="00206F39" w:rsidP="00206F39">
      <w:pPr>
        <w:pStyle w:val="PL"/>
      </w:pPr>
      <w:r w:rsidRPr="00867FDE">
        <w:t xml:space="preserve">            $ref: '#/components/schemas/DayOfWeek'</w:t>
      </w:r>
    </w:p>
    <w:p w:rsidR="00206F39" w:rsidRPr="00867FDE" w:rsidRDefault="00206F39" w:rsidP="00206F39">
      <w:pPr>
        <w:pStyle w:val="PL"/>
      </w:pPr>
      <w:r w:rsidRPr="00867FDE">
        <w:t xml:space="preserve">          minItems: 1</w:t>
      </w:r>
    </w:p>
    <w:p w:rsidR="00206F39" w:rsidRPr="00867FDE" w:rsidRDefault="00206F39" w:rsidP="00206F39">
      <w:pPr>
        <w:pStyle w:val="PL"/>
      </w:pPr>
      <w:r w:rsidRPr="00867FDE">
        <w:t xml:space="preserve">          maxItems: 6</w:t>
      </w:r>
    </w:p>
    <w:p w:rsidR="00206F39" w:rsidRPr="00867FDE" w:rsidRDefault="00206F39" w:rsidP="00206F39">
      <w:pPr>
        <w:pStyle w:val="PL"/>
      </w:pPr>
      <w:r w:rsidRPr="00867FDE">
        <w:t xml:space="preserve">          description: Identifies the day(s) of the week. If absent, it indicates every day of the week.</w:t>
      </w:r>
    </w:p>
    <w:p w:rsidR="00206F39" w:rsidRPr="00867FDE" w:rsidRDefault="00206F39" w:rsidP="00206F39">
      <w:pPr>
        <w:pStyle w:val="PL"/>
      </w:pPr>
      <w:r w:rsidRPr="00867FDE">
        <w:t xml:space="preserve">        timeOfDayStart:</w:t>
      </w:r>
    </w:p>
    <w:p w:rsidR="00206F39" w:rsidRPr="00867FDE" w:rsidRDefault="00206F39" w:rsidP="00206F39">
      <w:pPr>
        <w:pStyle w:val="PL"/>
      </w:pPr>
      <w:r w:rsidRPr="00867FDE">
        <w:t xml:space="preserve">          $ref: '#/components/schemas/</w:t>
      </w:r>
      <w:r w:rsidRPr="00867FDE">
        <w:rPr>
          <w:lang w:eastAsia="zh-CN"/>
        </w:rPr>
        <w:t>TimeOfDay</w:t>
      </w:r>
      <w:r w:rsidRPr="00867FDE">
        <w:t>'</w:t>
      </w:r>
    </w:p>
    <w:p w:rsidR="00206F39" w:rsidRPr="00867FDE" w:rsidRDefault="00206F39" w:rsidP="00206F39">
      <w:pPr>
        <w:pStyle w:val="PL"/>
      </w:pPr>
      <w:r w:rsidRPr="00867FDE">
        <w:t xml:space="preserve">        timeOfDayEnd:</w:t>
      </w:r>
    </w:p>
    <w:p w:rsidR="00206F39" w:rsidRPr="00867FDE" w:rsidRDefault="00206F39" w:rsidP="00206F39">
      <w:pPr>
        <w:pStyle w:val="PL"/>
      </w:pPr>
      <w:r w:rsidRPr="00867FDE">
        <w:t xml:space="preserve">          $ref: '#/components/schemas/</w:t>
      </w:r>
      <w:r w:rsidRPr="00867FDE">
        <w:rPr>
          <w:lang w:eastAsia="zh-CN"/>
        </w:rPr>
        <w:t>TimeOfDay</w:t>
      </w:r>
      <w:r w:rsidRPr="00867FDE">
        <w:t>'</w:t>
      </w:r>
    </w:p>
    <w:p w:rsidR="00206F39" w:rsidRPr="00867FDE" w:rsidRDefault="00206F39" w:rsidP="00206F39">
      <w:pPr>
        <w:pStyle w:val="PL"/>
      </w:pPr>
      <w:r w:rsidRPr="00867FDE">
        <w:t xml:space="preserve">    ScheduledCommunicationTimeRm:</w:t>
      </w:r>
    </w:p>
    <w:p w:rsidR="00206F39" w:rsidRPr="00867FDE" w:rsidRDefault="00206F39" w:rsidP="00206F39">
      <w:pPr>
        <w:pStyle w:val="PL"/>
      </w:pPr>
      <w:r w:rsidRPr="00867FDE">
        <w:t xml:space="preserve">      allOf:</w:t>
      </w:r>
    </w:p>
    <w:p w:rsidR="00206F39" w:rsidRPr="00867FDE" w:rsidRDefault="00206F39" w:rsidP="00206F39">
      <w:pPr>
        <w:pStyle w:val="PL"/>
      </w:pPr>
      <w:r w:rsidRPr="00867FDE">
        <w:t xml:space="preserve">        - $ref: '#/components/schemas/ScheduledCommunicationTime'</w:t>
      </w:r>
    </w:p>
    <w:p w:rsidR="00206F39" w:rsidRPr="00867FDE" w:rsidRDefault="00206F39" w:rsidP="00206F39">
      <w:pPr>
        <w:pStyle w:val="PL"/>
      </w:pPr>
      <w:r w:rsidRPr="00867FDE">
        <w:t xml:space="preserve">        - </w:t>
      </w:r>
      <w:r w:rsidRPr="00867FDE">
        <w:rPr>
          <w:lang w:val="en-US"/>
        </w:rPr>
        <w:t>nullable: true</w:t>
      </w:r>
    </w:p>
    <w:p w:rsidR="00206F39" w:rsidRPr="00867FDE" w:rsidRDefault="00206F39" w:rsidP="00206F39">
      <w:pPr>
        <w:pStyle w:val="PL"/>
        <w:rPr>
          <w:lang w:eastAsia="zh-CN"/>
        </w:rPr>
      </w:pPr>
      <w:r w:rsidRPr="00867FDE">
        <w:rPr>
          <w:rFonts w:hint="eastAsia"/>
          <w:lang w:eastAsia="zh-CN"/>
        </w:rPr>
        <w:t xml:space="preserve">    </w:t>
      </w:r>
      <w:r w:rsidRPr="00867FDE">
        <w:t>BatteryIndication</w:t>
      </w:r>
      <w:r w:rsidRPr="00867FDE">
        <w:rPr>
          <w:rFonts w:hint="eastAsia"/>
          <w:lang w:eastAsia="zh-CN"/>
        </w:rPr>
        <w:t>:</w:t>
      </w:r>
    </w:p>
    <w:p w:rsidR="00206F39" w:rsidRPr="00867FDE" w:rsidRDefault="00206F39" w:rsidP="00206F39">
      <w:pPr>
        <w:pStyle w:val="PL"/>
        <w:rPr>
          <w:lang w:eastAsia="zh-CN"/>
        </w:rPr>
      </w:pPr>
      <w:r w:rsidRPr="00867FDE">
        <w:rPr>
          <w:rFonts w:hint="eastAsia"/>
          <w:lang w:eastAsia="zh-CN"/>
        </w:rPr>
        <w:t xml:space="preserve">      type:</w:t>
      </w:r>
      <w:r w:rsidRPr="00867FDE">
        <w:rPr>
          <w:lang w:eastAsia="zh-CN"/>
        </w:rPr>
        <w:t xml:space="preserve"> </w:t>
      </w:r>
      <w:r w:rsidRPr="00867FDE">
        <w:rPr>
          <w:rFonts w:hint="eastAsia"/>
          <w:lang w:eastAsia="zh-CN"/>
        </w:rPr>
        <w:t>object</w:t>
      </w:r>
    </w:p>
    <w:p w:rsidR="00206F39" w:rsidRPr="00867FDE" w:rsidRDefault="00206F39" w:rsidP="00206F39">
      <w:pPr>
        <w:pStyle w:val="PL"/>
        <w:rPr>
          <w:lang w:eastAsia="zh-CN"/>
        </w:rPr>
      </w:pPr>
      <w:r w:rsidRPr="00867FDE">
        <w:t xml:space="preserve">      properties:</w:t>
      </w:r>
    </w:p>
    <w:p w:rsidR="00206F39" w:rsidRPr="00867FDE" w:rsidRDefault="00206F39" w:rsidP="00206F39">
      <w:pPr>
        <w:pStyle w:val="PL"/>
        <w:rPr>
          <w:lang w:eastAsia="zh-CN"/>
        </w:rPr>
      </w:pPr>
      <w:r w:rsidRPr="00867FDE">
        <w:rPr>
          <w:rFonts w:hint="eastAsia"/>
          <w:lang w:eastAsia="zh-CN"/>
        </w:rPr>
        <w:t xml:space="preserve">        batteryInd:</w:t>
      </w:r>
    </w:p>
    <w:p w:rsidR="00206F39" w:rsidRPr="00867FDE" w:rsidRDefault="00206F39" w:rsidP="00206F39">
      <w:pPr>
        <w:pStyle w:val="PL"/>
        <w:rPr>
          <w:lang w:eastAsia="zh-CN"/>
        </w:rPr>
      </w:pPr>
      <w:r w:rsidRPr="00867FDE">
        <w:rPr>
          <w:lang w:eastAsia="zh-CN"/>
        </w:rPr>
        <w:t xml:space="preserve">          type: boolean</w:t>
      </w:r>
    </w:p>
    <w:p w:rsidR="00206F39" w:rsidRPr="00867FDE" w:rsidRDefault="00206F39" w:rsidP="00206F39">
      <w:pPr>
        <w:pStyle w:val="PL"/>
        <w:rPr>
          <w:lang w:eastAsia="zh-CN"/>
        </w:rPr>
      </w:pPr>
      <w:r w:rsidRPr="00867FDE">
        <w:rPr>
          <w:rFonts w:hint="eastAsia"/>
          <w:lang w:eastAsia="zh-CN"/>
        </w:rPr>
        <w:t xml:space="preserve">        </w:t>
      </w:r>
      <w:r w:rsidRPr="00867FDE">
        <w:t>replaceableInd</w:t>
      </w:r>
      <w:r w:rsidRPr="00867FDE">
        <w:rPr>
          <w:rFonts w:hint="eastAsia"/>
          <w:lang w:eastAsia="zh-CN"/>
        </w:rPr>
        <w:t>:</w:t>
      </w:r>
    </w:p>
    <w:p w:rsidR="00206F39" w:rsidRPr="00867FDE" w:rsidRDefault="00206F39" w:rsidP="00206F39">
      <w:pPr>
        <w:pStyle w:val="PL"/>
        <w:rPr>
          <w:lang w:eastAsia="zh-CN"/>
        </w:rPr>
      </w:pPr>
      <w:r w:rsidRPr="00867FDE">
        <w:rPr>
          <w:rFonts w:hint="eastAsia"/>
          <w:lang w:eastAsia="zh-CN"/>
        </w:rPr>
        <w:t xml:space="preserve">          </w:t>
      </w:r>
      <w:r w:rsidRPr="00867FDE">
        <w:rPr>
          <w:lang w:eastAsia="zh-CN"/>
        </w:rPr>
        <w:t>type: boolean</w:t>
      </w:r>
    </w:p>
    <w:p w:rsidR="00206F39" w:rsidRPr="00867FDE" w:rsidRDefault="00206F39" w:rsidP="00206F39">
      <w:pPr>
        <w:pStyle w:val="PL"/>
        <w:rPr>
          <w:lang w:eastAsia="zh-CN"/>
        </w:rPr>
      </w:pPr>
      <w:r w:rsidRPr="00867FDE">
        <w:rPr>
          <w:rFonts w:hint="eastAsia"/>
          <w:lang w:eastAsia="zh-CN"/>
        </w:rPr>
        <w:t xml:space="preserve">        </w:t>
      </w:r>
      <w:r w:rsidRPr="00867FDE">
        <w:t>rechargeableInd</w:t>
      </w:r>
      <w:r w:rsidRPr="00867FDE">
        <w:rPr>
          <w:rFonts w:hint="eastAsia"/>
          <w:lang w:eastAsia="zh-CN"/>
        </w:rPr>
        <w:t>:</w:t>
      </w:r>
    </w:p>
    <w:p w:rsidR="00206F39" w:rsidRPr="00867FDE" w:rsidRDefault="00206F39" w:rsidP="00206F39">
      <w:pPr>
        <w:pStyle w:val="PL"/>
        <w:rPr>
          <w:lang w:eastAsia="zh-CN"/>
        </w:rPr>
      </w:pPr>
      <w:r w:rsidRPr="00867FDE">
        <w:rPr>
          <w:rFonts w:hint="eastAsia"/>
          <w:lang w:eastAsia="zh-CN"/>
        </w:rPr>
        <w:t xml:space="preserve">          </w:t>
      </w:r>
      <w:r w:rsidRPr="00867FDE">
        <w:rPr>
          <w:lang w:eastAsia="zh-CN"/>
        </w:rPr>
        <w:t>type: boolean</w:t>
      </w:r>
    </w:p>
    <w:p w:rsidR="00206F39" w:rsidRPr="00867FDE" w:rsidRDefault="00206F39" w:rsidP="00206F39">
      <w:pPr>
        <w:pStyle w:val="PL"/>
        <w:rPr>
          <w:lang w:eastAsia="zh-CN"/>
        </w:rPr>
      </w:pPr>
      <w:r w:rsidRPr="00867FDE">
        <w:rPr>
          <w:rFonts w:hint="eastAsia"/>
          <w:lang w:eastAsia="zh-CN"/>
        </w:rPr>
        <w:t xml:space="preserve">    </w:t>
      </w:r>
      <w:r w:rsidRPr="00867FDE">
        <w:t>BatteryIndicationRm</w:t>
      </w:r>
      <w:r w:rsidRPr="00867FDE">
        <w:rPr>
          <w:rFonts w:hint="eastAsia"/>
          <w:lang w:eastAsia="zh-CN"/>
        </w:rPr>
        <w:t>:</w:t>
      </w:r>
    </w:p>
    <w:p w:rsidR="00206F39" w:rsidRPr="00867FDE" w:rsidRDefault="00206F39" w:rsidP="00206F39">
      <w:pPr>
        <w:pStyle w:val="PL"/>
      </w:pPr>
      <w:r w:rsidRPr="00867FDE">
        <w:t xml:space="preserve">      allOf:</w:t>
      </w:r>
    </w:p>
    <w:p w:rsidR="00206F39" w:rsidRPr="00867FDE" w:rsidRDefault="00206F39" w:rsidP="00206F39">
      <w:pPr>
        <w:pStyle w:val="PL"/>
      </w:pPr>
      <w:r w:rsidRPr="00867FDE">
        <w:t xml:space="preserve">        - $ref: '#/components/schemas/BatteryIndication'</w:t>
      </w:r>
    </w:p>
    <w:p w:rsidR="00206F39" w:rsidRPr="00867FDE" w:rsidRDefault="00206F39" w:rsidP="00206F39">
      <w:pPr>
        <w:pStyle w:val="PL"/>
      </w:pPr>
      <w:r w:rsidRPr="00867FDE">
        <w:t xml:space="preserve">        - </w:t>
      </w:r>
      <w:r w:rsidRPr="00867FDE">
        <w:rPr>
          <w:lang w:val="en-US"/>
        </w:rPr>
        <w:t>nullable: true</w:t>
      </w:r>
    </w:p>
    <w:p w:rsidR="001429E1" w:rsidRPr="00867FDE" w:rsidRDefault="001429E1" w:rsidP="001429E1">
      <w:pPr>
        <w:pStyle w:val="PL"/>
      </w:pPr>
      <w:r w:rsidRPr="00867FDE">
        <w:t xml:space="preserve">    </w:t>
      </w:r>
      <w:r w:rsidRPr="00867FDE">
        <w:rPr>
          <w:lang w:eastAsia="zh-CN"/>
        </w:rPr>
        <w:t>AcsInfo</w:t>
      </w:r>
      <w:r w:rsidRPr="00867FDE">
        <w:t>:</w:t>
      </w:r>
    </w:p>
    <w:p w:rsidR="001429E1" w:rsidRPr="00867FDE" w:rsidRDefault="001429E1" w:rsidP="001429E1">
      <w:pPr>
        <w:pStyle w:val="PL"/>
      </w:pPr>
      <w:r w:rsidRPr="00867FDE">
        <w:t xml:space="preserve">      type: object</w:t>
      </w:r>
    </w:p>
    <w:p w:rsidR="001429E1" w:rsidRPr="00867FDE" w:rsidRDefault="001429E1" w:rsidP="001429E1">
      <w:pPr>
        <w:pStyle w:val="PL"/>
      </w:pPr>
      <w:r w:rsidRPr="00867FDE">
        <w:t xml:space="preserve">      properties:</w:t>
      </w:r>
    </w:p>
    <w:p w:rsidR="001429E1" w:rsidRPr="00867FDE" w:rsidRDefault="001429E1" w:rsidP="001429E1">
      <w:pPr>
        <w:pStyle w:val="PL"/>
        <w:rPr>
          <w:rFonts w:cs="Arial"/>
          <w:lang w:eastAsia="ja-JP"/>
        </w:rPr>
      </w:pPr>
      <w:r w:rsidRPr="00867FDE">
        <w:t xml:space="preserve">        </w:t>
      </w:r>
      <w:r w:rsidRPr="00867FDE">
        <w:rPr>
          <w:lang w:eastAsia="zh-CN"/>
        </w:rPr>
        <w:t>acsUrl</w:t>
      </w:r>
      <w:r w:rsidRPr="00867FDE">
        <w:rPr>
          <w:rFonts w:cs="Arial"/>
          <w:lang w:eastAsia="ja-JP"/>
        </w:rPr>
        <w:t>:</w:t>
      </w:r>
    </w:p>
    <w:p w:rsidR="001429E1" w:rsidRPr="00867FDE" w:rsidRDefault="001429E1" w:rsidP="001429E1">
      <w:pPr>
        <w:pStyle w:val="PL"/>
      </w:pPr>
      <w:r w:rsidRPr="00867FDE">
        <w:rPr>
          <w:lang w:val="en-US"/>
        </w:rPr>
        <w:t xml:space="preserve">          $ref: </w:t>
      </w:r>
      <w:r w:rsidRPr="00867FDE">
        <w:t>'#/components/schemas/Uri'</w:t>
      </w:r>
    </w:p>
    <w:p w:rsidR="001429E1" w:rsidRPr="00867FDE" w:rsidRDefault="001429E1" w:rsidP="001429E1">
      <w:pPr>
        <w:pStyle w:val="PL"/>
        <w:rPr>
          <w:rFonts w:cs="Arial"/>
          <w:lang w:eastAsia="ja-JP"/>
        </w:rPr>
      </w:pPr>
      <w:r w:rsidRPr="00867FDE">
        <w:t xml:space="preserve">        </w:t>
      </w:r>
      <w:r w:rsidRPr="00867FDE">
        <w:rPr>
          <w:rFonts w:hint="eastAsia"/>
          <w:lang w:eastAsia="zh-CN"/>
        </w:rPr>
        <w:t>a</w:t>
      </w:r>
      <w:r w:rsidRPr="00867FDE">
        <w:rPr>
          <w:lang w:eastAsia="zh-CN"/>
        </w:rPr>
        <w:t>csIpv4Addr</w:t>
      </w:r>
      <w:r w:rsidRPr="00867FDE">
        <w:rPr>
          <w:rFonts w:cs="Arial"/>
          <w:lang w:eastAsia="ja-JP"/>
        </w:rPr>
        <w:t>:</w:t>
      </w:r>
    </w:p>
    <w:p w:rsidR="001429E1" w:rsidRPr="00867FDE" w:rsidRDefault="001429E1" w:rsidP="001429E1">
      <w:pPr>
        <w:pStyle w:val="PL"/>
      </w:pPr>
      <w:r w:rsidRPr="00867FDE">
        <w:rPr>
          <w:lang w:val="en-US"/>
        </w:rPr>
        <w:t xml:space="preserve">          $ref: </w:t>
      </w:r>
      <w:r w:rsidRPr="00867FDE">
        <w:t>'#/components/schemas/Ipv4Addr'</w:t>
      </w:r>
    </w:p>
    <w:p w:rsidR="001429E1" w:rsidRPr="00867FDE" w:rsidRDefault="001429E1" w:rsidP="001429E1">
      <w:pPr>
        <w:pStyle w:val="PL"/>
        <w:rPr>
          <w:rFonts w:cs="Arial"/>
          <w:lang w:eastAsia="ja-JP"/>
        </w:rPr>
      </w:pPr>
      <w:r w:rsidRPr="00867FDE">
        <w:t xml:space="preserve">        </w:t>
      </w:r>
      <w:r w:rsidRPr="00867FDE">
        <w:rPr>
          <w:rFonts w:hint="eastAsia"/>
          <w:lang w:eastAsia="zh-CN"/>
        </w:rPr>
        <w:t>a</w:t>
      </w:r>
      <w:r w:rsidRPr="00867FDE">
        <w:rPr>
          <w:lang w:eastAsia="zh-CN"/>
        </w:rPr>
        <w:t>csIpv6Addr</w:t>
      </w:r>
      <w:r w:rsidRPr="00867FDE">
        <w:rPr>
          <w:rFonts w:cs="Arial"/>
          <w:lang w:eastAsia="ja-JP"/>
        </w:rPr>
        <w:t>:</w:t>
      </w:r>
    </w:p>
    <w:p w:rsidR="001429E1" w:rsidRPr="00867FDE" w:rsidRDefault="001429E1" w:rsidP="001429E1">
      <w:pPr>
        <w:pStyle w:val="PL"/>
      </w:pPr>
      <w:r w:rsidRPr="00867FDE">
        <w:rPr>
          <w:lang w:val="en-US"/>
        </w:rPr>
        <w:t xml:space="preserve">          $ref: </w:t>
      </w:r>
      <w:r w:rsidRPr="00867FDE">
        <w:t>'#/components/schemas/Ipv6Addr'</w:t>
      </w:r>
    </w:p>
    <w:p w:rsidR="001429E1" w:rsidRPr="00867FDE" w:rsidRDefault="001429E1" w:rsidP="001429E1">
      <w:pPr>
        <w:pStyle w:val="PL"/>
      </w:pPr>
      <w:r w:rsidRPr="00867FDE">
        <w:t xml:space="preserve">    </w:t>
      </w:r>
      <w:r w:rsidRPr="00867FDE">
        <w:rPr>
          <w:lang w:eastAsia="zh-CN"/>
        </w:rPr>
        <w:t>AcsInfoRm</w:t>
      </w:r>
      <w:r w:rsidRPr="00867FDE">
        <w:t>:</w:t>
      </w:r>
    </w:p>
    <w:p w:rsidR="001429E1" w:rsidRPr="00867FDE" w:rsidRDefault="001429E1" w:rsidP="001429E1">
      <w:pPr>
        <w:pStyle w:val="PL"/>
      </w:pPr>
      <w:r w:rsidRPr="00867FDE">
        <w:t xml:space="preserve">      allOf:</w:t>
      </w:r>
    </w:p>
    <w:p w:rsidR="001429E1" w:rsidRPr="00867FDE" w:rsidRDefault="001429E1" w:rsidP="001429E1">
      <w:pPr>
        <w:pStyle w:val="PL"/>
      </w:pPr>
      <w:r w:rsidRPr="00867FDE">
        <w:t xml:space="preserve">        - </w:t>
      </w:r>
      <w:r w:rsidRPr="00867FDE">
        <w:rPr>
          <w:lang w:val="en-US"/>
        </w:rPr>
        <w:t xml:space="preserve">$ref: </w:t>
      </w:r>
      <w:r w:rsidRPr="00867FDE">
        <w:t>'#/components/schemas/</w:t>
      </w:r>
      <w:r w:rsidRPr="00867FDE">
        <w:rPr>
          <w:lang w:eastAsia="zh-CN"/>
        </w:rPr>
        <w:t>AcsInfo</w:t>
      </w:r>
      <w:r w:rsidRPr="00867FDE">
        <w:t>'</w:t>
      </w:r>
    </w:p>
    <w:p w:rsidR="001429E1" w:rsidRPr="00867FDE" w:rsidRDefault="001429E1" w:rsidP="001429E1">
      <w:pPr>
        <w:pStyle w:val="PL"/>
      </w:pPr>
      <w:r w:rsidRPr="00867FDE">
        <w:t xml:space="preserve">        - </w:t>
      </w:r>
      <w:r w:rsidRPr="00867FDE">
        <w:rPr>
          <w:lang w:val="en-US"/>
        </w:rPr>
        <w:t>nullable: true</w:t>
      </w:r>
    </w:p>
    <w:p w:rsidR="006A100E" w:rsidRPr="00867FDE" w:rsidRDefault="006A100E" w:rsidP="006A100E">
      <w:pPr>
        <w:pStyle w:val="PL"/>
        <w:rPr>
          <w:lang w:val="en-US"/>
        </w:rPr>
      </w:pPr>
    </w:p>
    <w:p w:rsidR="008F6564" w:rsidRPr="00867FDE" w:rsidRDefault="008F6564" w:rsidP="00B8526F">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Data Types related to 5G QoS</w:t>
      </w:r>
      <w:r w:rsidR="00B5055C" w:rsidRPr="00867FDE">
        <w:rPr>
          <w:lang w:val="en-US"/>
        </w:rPr>
        <w:t xml:space="preserve"> </w:t>
      </w:r>
      <w:r w:rsidR="00861702" w:rsidRPr="00867FDE">
        <w:rPr>
          <w:lang w:val="en-US"/>
        </w:rPr>
        <w:t>as defined in</w:t>
      </w:r>
      <w:r w:rsidR="00B5055C" w:rsidRPr="00867FDE">
        <w:rPr>
          <w:lang w:val="en-US"/>
        </w:rPr>
        <w:t xml:space="preserve"> </w:t>
      </w:r>
      <w:r w:rsidR="00A06A4D" w:rsidRPr="00867FDE">
        <w:rPr>
          <w:lang w:val="en-US"/>
        </w:rPr>
        <w:t>clause</w:t>
      </w:r>
      <w:r w:rsidR="00B5055C" w:rsidRPr="00867FDE">
        <w:rPr>
          <w:lang w:val="en-US"/>
        </w:rPr>
        <w:t xml:space="preserve"> 5.5</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SIMPLE DATA TYPES</w:t>
      </w:r>
    </w:p>
    <w:p w:rsidR="006D16A2" w:rsidRPr="00867FDE" w:rsidRDefault="006D16A2" w:rsidP="006D16A2">
      <w:pPr>
        <w:pStyle w:val="PL"/>
        <w:rPr>
          <w:lang w:val="en-US"/>
        </w:rPr>
      </w:pPr>
      <w:r w:rsidRPr="00867FDE">
        <w:rPr>
          <w:lang w:val="en-US"/>
        </w:rPr>
        <w:t>#</w:t>
      </w:r>
    </w:p>
    <w:p w:rsidR="00D24259" w:rsidRPr="00867FDE" w:rsidRDefault="006D16A2" w:rsidP="00D24259">
      <w:pPr>
        <w:pStyle w:val="PL"/>
      </w:pPr>
      <w:r w:rsidRPr="00867FDE">
        <w:t>#</w:t>
      </w:r>
    </w:p>
    <w:p w:rsidR="00D24259" w:rsidRPr="00867FDE" w:rsidRDefault="00D24259" w:rsidP="00D24259">
      <w:pPr>
        <w:pStyle w:val="PL"/>
      </w:pPr>
      <w:r w:rsidRPr="00867FDE">
        <w:t xml:space="preserve">    Qfi:</w:t>
      </w:r>
    </w:p>
    <w:p w:rsidR="00D24259" w:rsidRPr="00867FDE" w:rsidRDefault="00D24259" w:rsidP="00D24259">
      <w:pPr>
        <w:pStyle w:val="PL"/>
      </w:pPr>
      <w:r w:rsidRPr="00867FDE">
        <w:t xml:space="preserve">      type: integer</w:t>
      </w:r>
    </w:p>
    <w:p w:rsidR="000659DF" w:rsidRPr="00867FDE" w:rsidRDefault="000659DF" w:rsidP="000659DF">
      <w:pPr>
        <w:pStyle w:val="PL"/>
        <w:rPr>
          <w:lang w:val="de-DE"/>
        </w:rPr>
      </w:pPr>
      <w:r w:rsidRPr="00867FDE">
        <w:rPr>
          <w:lang w:val="en-US"/>
        </w:rPr>
        <w:t xml:space="preserve">      </w:t>
      </w:r>
      <w:r w:rsidRPr="00867FDE">
        <w:rPr>
          <w:lang w:val="de-DE"/>
        </w:rPr>
        <w:t>minimum: 0</w:t>
      </w:r>
    </w:p>
    <w:p w:rsidR="000659DF" w:rsidRPr="00867FDE" w:rsidRDefault="000659DF" w:rsidP="000659DF">
      <w:pPr>
        <w:pStyle w:val="PL"/>
        <w:rPr>
          <w:lang w:val="de-DE"/>
        </w:rPr>
      </w:pPr>
      <w:r w:rsidRPr="00867FDE">
        <w:rPr>
          <w:lang w:val="de-DE"/>
        </w:rPr>
        <w:t xml:space="preserve">      maximum: </w:t>
      </w:r>
      <w:r w:rsidR="001D581B" w:rsidRPr="00867FDE">
        <w:rPr>
          <w:lang w:val="de-DE"/>
        </w:rPr>
        <w:t>63</w:t>
      </w:r>
    </w:p>
    <w:p w:rsidR="007842B1" w:rsidRPr="00867FDE" w:rsidRDefault="007842B1" w:rsidP="007842B1">
      <w:pPr>
        <w:pStyle w:val="PL"/>
      </w:pPr>
      <w:r w:rsidRPr="00867FDE">
        <w:t xml:space="preserve">    QfiRm:</w:t>
      </w:r>
    </w:p>
    <w:p w:rsidR="007842B1" w:rsidRPr="00867FDE" w:rsidRDefault="007842B1" w:rsidP="007842B1">
      <w:pPr>
        <w:pStyle w:val="PL"/>
      </w:pPr>
      <w:r w:rsidRPr="00867FDE">
        <w:t xml:space="preserve">      type: integer</w:t>
      </w:r>
    </w:p>
    <w:p w:rsidR="007842B1" w:rsidRPr="00867FDE" w:rsidRDefault="007842B1" w:rsidP="007842B1">
      <w:pPr>
        <w:pStyle w:val="PL"/>
        <w:rPr>
          <w:lang w:val="de-DE"/>
        </w:rPr>
      </w:pPr>
      <w:r w:rsidRPr="00867FDE">
        <w:rPr>
          <w:lang w:val="en-US"/>
        </w:rPr>
        <w:t xml:space="preserve">      </w:t>
      </w:r>
      <w:r w:rsidRPr="00867FDE">
        <w:rPr>
          <w:lang w:val="de-DE"/>
        </w:rPr>
        <w:t>minimum: 0</w:t>
      </w:r>
    </w:p>
    <w:p w:rsidR="007842B1" w:rsidRPr="00867FDE" w:rsidRDefault="007842B1" w:rsidP="007842B1">
      <w:pPr>
        <w:pStyle w:val="PL"/>
        <w:rPr>
          <w:lang w:val="de-DE"/>
        </w:rPr>
      </w:pPr>
      <w:r w:rsidRPr="00867FDE">
        <w:rPr>
          <w:lang w:val="de-DE"/>
        </w:rPr>
        <w:t xml:space="preserve">      maximum: 63</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rPr>
          <w:lang w:val="de-DE"/>
        </w:rPr>
      </w:pPr>
      <w:r w:rsidRPr="00867FDE">
        <w:rPr>
          <w:lang w:val="de-DE"/>
        </w:rPr>
        <w:t xml:space="preserve">    </w:t>
      </w:r>
      <w:r w:rsidR="00FD6693" w:rsidRPr="00867FDE">
        <w:rPr>
          <w:lang w:val="de-DE"/>
        </w:rPr>
        <w:t>5Qi</w:t>
      </w:r>
      <w:r w:rsidRPr="00867FDE">
        <w:rPr>
          <w:lang w:val="de-DE"/>
        </w:rPr>
        <w:t>:</w:t>
      </w:r>
    </w:p>
    <w:p w:rsidR="00D24259" w:rsidRPr="00867FDE" w:rsidRDefault="00D24259" w:rsidP="00D24259">
      <w:pPr>
        <w:pStyle w:val="PL"/>
        <w:rPr>
          <w:lang w:val="de-DE"/>
        </w:rPr>
      </w:pPr>
      <w:r w:rsidRPr="00867FDE">
        <w:rPr>
          <w:lang w:val="de-DE"/>
        </w:rPr>
        <w:t xml:space="preserve">      type: integer</w:t>
      </w:r>
    </w:p>
    <w:p w:rsidR="00C4013F" w:rsidRPr="00867FDE" w:rsidRDefault="00C4013F" w:rsidP="00C4013F">
      <w:pPr>
        <w:pStyle w:val="PL"/>
        <w:rPr>
          <w:lang w:val="de-DE"/>
        </w:rPr>
      </w:pPr>
      <w:r w:rsidRPr="00867FDE">
        <w:rPr>
          <w:lang w:val="de-DE"/>
        </w:rPr>
        <w:t xml:space="preserve">      minimum: 0</w:t>
      </w:r>
    </w:p>
    <w:p w:rsidR="00C4013F" w:rsidRPr="00867FDE" w:rsidRDefault="00C4013F" w:rsidP="00C4013F">
      <w:pPr>
        <w:pStyle w:val="PL"/>
        <w:rPr>
          <w:lang w:val="en-US"/>
        </w:rPr>
      </w:pPr>
      <w:r w:rsidRPr="00867FDE">
        <w:rPr>
          <w:lang w:val="de-DE"/>
        </w:rPr>
        <w:t xml:space="preserve">      </w:t>
      </w:r>
      <w:r w:rsidRPr="00867FDE">
        <w:t>maximum: 255</w:t>
      </w:r>
    </w:p>
    <w:p w:rsidR="007842B1" w:rsidRPr="00867FDE" w:rsidRDefault="007842B1" w:rsidP="007842B1">
      <w:pPr>
        <w:pStyle w:val="PL"/>
        <w:rPr>
          <w:lang w:val="de-DE"/>
        </w:rPr>
      </w:pPr>
      <w:r w:rsidRPr="00867FDE">
        <w:rPr>
          <w:lang w:val="de-DE"/>
        </w:rPr>
        <w:t xml:space="preserve">    5QiRm:</w:t>
      </w:r>
    </w:p>
    <w:p w:rsidR="007842B1" w:rsidRPr="00867FDE" w:rsidRDefault="007842B1" w:rsidP="007842B1">
      <w:pPr>
        <w:pStyle w:val="PL"/>
        <w:rPr>
          <w:lang w:val="de-DE"/>
        </w:rPr>
      </w:pPr>
      <w:r w:rsidRPr="00867FDE">
        <w:rPr>
          <w:lang w:val="de-DE"/>
        </w:rPr>
        <w:t xml:space="preserve">      type: integer</w:t>
      </w:r>
    </w:p>
    <w:p w:rsidR="007842B1" w:rsidRPr="00867FDE" w:rsidRDefault="007842B1" w:rsidP="007842B1">
      <w:pPr>
        <w:pStyle w:val="PL"/>
        <w:rPr>
          <w:lang w:val="de-DE"/>
        </w:rPr>
      </w:pPr>
      <w:r w:rsidRPr="00867FDE">
        <w:rPr>
          <w:lang w:val="de-DE"/>
        </w:rPr>
        <w:t xml:space="preserve">      minimum: 0</w:t>
      </w:r>
    </w:p>
    <w:p w:rsidR="007842B1" w:rsidRPr="00867FDE" w:rsidRDefault="007842B1" w:rsidP="007842B1">
      <w:pPr>
        <w:pStyle w:val="PL"/>
        <w:rPr>
          <w:lang w:val="en-US"/>
        </w:rPr>
      </w:pPr>
      <w:r w:rsidRPr="00867FDE">
        <w:rPr>
          <w:lang w:val="de-DE"/>
        </w:rPr>
        <w:t xml:space="preserve">      </w:t>
      </w:r>
      <w:r w:rsidRPr="00867FDE">
        <w:t>maximum: 255</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lastRenderedPageBreak/>
        <w:t xml:space="preserve">    BitRate:</w:t>
      </w:r>
    </w:p>
    <w:p w:rsidR="00D24259" w:rsidRPr="00867FDE" w:rsidRDefault="00D24259" w:rsidP="00D24259">
      <w:pPr>
        <w:pStyle w:val="PL"/>
      </w:pPr>
      <w:r w:rsidRPr="00867FDE">
        <w:t xml:space="preserve">      type: string</w:t>
      </w:r>
    </w:p>
    <w:p w:rsidR="00D24259" w:rsidRPr="00867FDE" w:rsidRDefault="00D24259" w:rsidP="00D24259">
      <w:pPr>
        <w:pStyle w:val="PL"/>
      </w:pPr>
      <w:r w:rsidRPr="00867FDE">
        <w:t xml:space="preserve">      </w:t>
      </w:r>
      <w:r w:rsidR="00007728" w:rsidRPr="00867FDE">
        <w:t>pattern: '^\d+(\.\d+)? (bps|Kbps|Mbps|Gbps|Tbps)$'</w:t>
      </w:r>
    </w:p>
    <w:p w:rsidR="007842B1" w:rsidRPr="00867FDE" w:rsidRDefault="007842B1" w:rsidP="007842B1">
      <w:pPr>
        <w:pStyle w:val="PL"/>
      </w:pPr>
      <w:r w:rsidRPr="00867FDE">
        <w:t xml:space="preserve">    BitRateRm:</w:t>
      </w:r>
    </w:p>
    <w:p w:rsidR="007842B1" w:rsidRPr="00867FDE" w:rsidRDefault="007842B1" w:rsidP="007842B1">
      <w:pPr>
        <w:pStyle w:val="PL"/>
      </w:pPr>
      <w:r w:rsidRPr="00867FDE">
        <w:t xml:space="preserve">      type: string</w:t>
      </w:r>
    </w:p>
    <w:p w:rsidR="007842B1" w:rsidRPr="00867FDE" w:rsidRDefault="007842B1" w:rsidP="007842B1">
      <w:pPr>
        <w:pStyle w:val="PL"/>
      </w:pPr>
      <w:r w:rsidRPr="00867FDE">
        <w:t xml:space="preserve">      pattern: '^\d+(\.\d+)? (bps|Kbps|Mbps|Gbps|Tbps)$'</w:t>
      </w:r>
    </w:p>
    <w:p w:rsidR="007842B1" w:rsidRPr="00867FDE" w:rsidRDefault="007842B1" w:rsidP="007842B1">
      <w:pPr>
        <w:pStyle w:val="PL"/>
        <w:rPr>
          <w:lang w:val="en-US"/>
        </w:rPr>
      </w:pPr>
      <w:r w:rsidRPr="00867FDE">
        <w:rPr>
          <w:lang w:val="en-US"/>
        </w:rPr>
        <w:t xml:space="preserve">      nullable: true</w:t>
      </w:r>
    </w:p>
    <w:p w:rsidR="00A6000A" w:rsidRPr="00867FDE" w:rsidRDefault="00A6000A" w:rsidP="00A6000A">
      <w:pPr>
        <w:pStyle w:val="PL"/>
      </w:pPr>
      <w:r w:rsidRPr="00867FDE">
        <w:t xml:space="preserve">    ArpPriorityLevelRm:</w:t>
      </w:r>
    </w:p>
    <w:p w:rsidR="00A6000A" w:rsidRPr="00867FDE" w:rsidRDefault="00A6000A" w:rsidP="00A6000A">
      <w:pPr>
        <w:pStyle w:val="PL"/>
      </w:pPr>
      <w:r w:rsidRPr="00867FDE">
        <w:t xml:space="preserve">      type: integer</w:t>
      </w:r>
    </w:p>
    <w:p w:rsidR="00A6000A" w:rsidRPr="00867FDE" w:rsidRDefault="00A6000A" w:rsidP="00A6000A">
      <w:pPr>
        <w:pStyle w:val="PL"/>
      </w:pPr>
      <w:r w:rsidRPr="00867FDE">
        <w:rPr>
          <w:lang w:val="en-US"/>
        </w:rPr>
        <w:t xml:space="preserve">      </w:t>
      </w:r>
      <w:r w:rsidRPr="00867FDE">
        <w:t>minimum: 1</w:t>
      </w:r>
    </w:p>
    <w:p w:rsidR="00A6000A" w:rsidRPr="00867FDE" w:rsidRDefault="00A6000A" w:rsidP="00A6000A">
      <w:pPr>
        <w:pStyle w:val="PL"/>
      </w:pPr>
      <w:r w:rsidRPr="00867FDE">
        <w:t xml:space="preserve">      maximum: 15</w:t>
      </w:r>
    </w:p>
    <w:p w:rsidR="00A6000A" w:rsidRPr="00867FDE" w:rsidRDefault="00A6000A" w:rsidP="00A6000A">
      <w:pPr>
        <w:pStyle w:val="PL"/>
        <w:rPr>
          <w:lang w:val="en-US"/>
        </w:rPr>
      </w:pPr>
      <w:r w:rsidRPr="00867FDE">
        <w:rPr>
          <w:lang w:val="en-US"/>
        </w:rPr>
        <w:t xml:space="preserve">      nullable: true</w:t>
      </w:r>
    </w:p>
    <w:p w:rsidR="00D24259" w:rsidRPr="00867FDE" w:rsidRDefault="00D24259" w:rsidP="00D24259">
      <w:pPr>
        <w:pStyle w:val="PL"/>
      </w:pPr>
      <w:r w:rsidRPr="00867FDE">
        <w:t xml:space="preserve">    ArpPriorityLevel:</w:t>
      </w:r>
    </w:p>
    <w:p w:rsidR="00D24259" w:rsidRPr="00867FDE" w:rsidRDefault="00D24259" w:rsidP="00D24259">
      <w:pPr>
        <w:pStyle w:val="PL"/>
      </w:pPr>
      <w:r w:rsidRPr="00867FDE">
        <w:t xml:space="preserve">      type: integer</w:t>
      </w:r>
    </w:p>
    <w:p w:rsidR="000659DF" w:rsidRPr="00867FDE" w:rsidRDefault="000659DF" w:rsidP="000659DF">
      <w:pPr>
        <w:pStyle w:val="PL"/>
      </w:pPr>
      <w:r w:rsidRPr="00867FDE">
        <w:rPr>
          <w:lang w:val="en-US"/>
        </w:rPr>
        <w:t xml:space="preserve">      </w:t>
      </w:r>
      <w:r w:rsidRPr="00867FDE">
        <w:t xml:space="preserve">minimum: </w:t>
      </w:r>
      <w:r w:rsidR="007A0E8C" w:rsidRPr="00867FDE">
        <w:t>1</w:t>
      </w:r>
    </w:p>
    <w:p w:rsidR="000659DF" w:rsidRPr="00867FDE" w:rsidRDefault="000659DF" w:rsidP="000659DF">
      <w:pPr>
        <w:pStyle w:val="PL"/>
        <w:rPr>
          <w:lang w:val="en-US"/>
        </w:rPr>
      </w:pPr>
      <w:r w:rsidRPr="00867FDE">
        <w:t xml:space="preserve">      maximum: 15</w:t>
      </w:r>
    </w:p>
    <w:p w:rsidR="007842B1" w:rsidRPr="00867FDE" w:rsidRDefault="007842B1" w:rsidP="007842B1">
      <w:pPr>
        <w:pStyle w:val="PL"/>
        <w:rPr>
          <w:lang w:val="en-US"/>
        </w:rPr>
      </w:pPr>
      <w:r w:rsidRPr="00867FDE">
        <w:rPr>
          <w:lang w:val="en-US"/>
        </w:rPr>
        <w:t xml:space="preserve">      nullable: true</w:t>
      </w:r>
    </w:p>
    <w:p w:rsidR="00A6000A" w:rsidRPr="00867FDE" w:rsidRDefault="00A6000A" w:rsidP="00A6000A">
      <w:pPr>
        <w:pStyle w:val="PL"/>
        <w:rPr>
          <w:lang w:val="en-US"/>
        </w:rPr>
      </w:pPr>
      <w:r w:rsidRPr="00867FDE">
        <w:rPr>
          <w:lang w:val="en-US"/>
        </w:rPr>
        <w:t xml:space="preserve">    </w:t>
      </w:r>
      <w:r w:rsidR="004215C6" w:rsidRPr="00867FDE">
        <w:rPr>
          <w:lang w:val="en-US"/>
        </w:rPr>
        <w:t xml:space="preserve">  </w:t>
      </w:r>
      <w:r w:rsidRPr="00867FDE">
        <w:rPr>
          <w:lang w:val="en-US"/>
        </w:rPr>
        <w:t>description: nullable true shall not be used for this attribute</w:t>
      </w:r>
    </w:p>
    <w:p w:rsidR="00D24259" w:rsidRPr="00867FDE" w:rsidRDefault="00D24259" w:rsidP="00D24259">
      <w:pPr>
        <w:pStyle w:val="PL"/>
      </w:pPr>
      <w:r w:rsidRPr="00867FDE">
        <w:t xml:space="preserve">    </w:t>
      </w:r>
      <w:r w:rsidR="00FD6693" w:rsidRPr="00867FDE">
        <w:t>5QiPriorityLevel</w:t>
      </w:r>
      <w:r w:rsidRPr="00867FDE">
        <w:t>:</w:t>
      </w:r>
    </w:p>
    <w:p w:rsidR="00D24259" w:rsidRPr="00867FDE" w:rsidRDefault="00D24259" w:rsidP="00D24259">
      <w:pPr>
        <w:pStyle w:val="PL"/>
      </w:pPr>
      <w:r w:rsidRPr="00867FDE">
        <w:t xml:space="preserve">      type: integer</w:t>
      </w:r>
    </w:p>
    <w:p w:rsidR="007A0E8C" w:rsidRPr="00867FDE" w:rsidRDefault="007A0E8C" w:rsidP="007A0E8C">
      <w:pPr>
        <w:pStyle w:val="PL"/>
      </w:pPr>
      <w:r w:rsidRPr="00867FDE">
        <w:rPr>
          <w:lang w:val="en-US"/>
        </w:rPr>
        <w:t xml:space="preserve">      </w:t>
      </w:r>
      <w:r w:rsidRPr="00867FDE">
        <w:t>minimum: 1</w:t>
      </w:r>
    </w:p>
    <w:p w:rsidR="007A0E8C" w:rsidRPr="00867FDE" w:rsidRDefault="007A0E8C" w:rsidP="007A0E8C">
      <w:pPr>
        <w:pStyle w:val="PL"/>
        <w:rPr>
          <w:lang w:val="en-US"/>
        </w:rPr>
      </w:pPr>
      <w:r w:rsidRPr="00867FDE">
        <w:t xml:space="preserve">      maximum: 127</w:t>
      </w:r>
    </w:p>
    <w:p w:rsidR="007842B1" w:rsidRPr="00867FDE" w:rsidRDefault="007842B1" w:rsidP="007842B1">
      <w:pPr>
        <w:pStyle w:val="PL"/>
      </w:pPr>
      <w:r w:rsidRPr="00867FDE">
        <w:t xml:space="preserve">    5QiPriorityLevelRm:</w:t>
      </w:r>
    </w:p>
    <w:p w:rsidR="007842B1" w:rsidRPr="00867FDE" w:rsidRDefault="007842B1" w:rsidP="007842B1">
      <w:pPr>
        <w:pStyle w:val="PL"/>
      </w:pPr>
      <w:r w:rsidRPr="00867FDE">
        <w:t xml:space="preserve">      type: integer</w:t>
      </w:r>
    </w:p>
    <w:p w:rsidR="007842B1" w:rsidRPr="00867FDE" w:rsidRDefault="007842B1" w:rsidP="007842B1">
      <w:pPr>
        <w:pStyle w:val="PL"/>
      </w:pPr>
      <w:r w:rsidRPr="00867FDE">
        <w:rPr>
          <w:lang w:val="en-US"/>
        </w:rPr>
        <w:t xml:space="preserve">      </w:t>
      </w:r>
      <w:r w:rsidRPr="00867FDE">
        <w:t>minimum: 1</w:t>
      </w:r>
    </w:p>
    <w:p w:rsidR="007842B1" w:rsidRPr="00867FDE" w:rsidRDefault="007842B1" w:rsidP="007842B1">
      <w:pPr>
        <w:pStyle w:val="PL"/>
        <w:rPr>
          <w:lang w:val="en-US"/>
        </w:rPr>
      </w:pPr>
      <w:r w:rsidRPr="00867FDE">
        <w:t xml:space="preserve">      maximum: 127</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t xml:space="preserve">    PacketDelBudget:</w:t>
      </w:r>
    </w:p>
    <w:p w:rsidR="00D24259" w:rsidRPr="00867FDE" w:rsidRDefault="00D24259" w:rsidP="00D24259">
      <w:pPr>
        <w:pStyle w:val="PL"/>
      </w:pPr>
      <w:r w:rsidRPr="00867FDE">
        <w:t xml:space="preserve">      type: </w:t>
      </w:r>
      <w:r w:rsidR="001D581B" w:rsidRPr="00867FDE">
        <w:t>integer</w:t>
      </w:r>
    </w:p>
    <w:p w:rsidR="001D581B" w:rsidRPr="00867FDE" w:rsidRDefault="001D581B" w:rsidP="001D581B">
      <w:pPr>
        <w:pStyle w:val="PL"/>
      </w:pPr>
      <w:r w:rsidRPr="00867FDE">
        <w:t xml:space="preserve">      minimum: 1</w:t>
      </w:r>
    </w:p>
    <w:p w:rsidR="007842B1" w:rsidRPr="00867FDE" w:rsidRDefault="007842B1" w:rsidP="007842B1">
      <w:pPr>
        <w:pStyle w:val="PL"/>
      </w:pPr>
      <w:r w:rsidRPr="00867FDE">
        <w:t xml:space="preserve">    PacketDelBudgetRm:</w:t>
      </w:r>
    </w:p>
    <w:p w:rsidR="007842B1" w:rsidRPr="00867FDE" w:rsidRDefault="007842B1" w:rsidP="007842B1">
      <w:pPr>
        <w:pStyle w:val="PL"/>
      </w:pPr>
      <w:r w:rsidRPr="00867FDE">
        <w:t xml:space="preserve">      type: integer</w:t>
      </w:r>
    </w:p>
    <w:p w:rsidR="007842B1" w:rsidRPr="00867FDE" w:rsidRDefault="007842B1" w:rsidP="007842B1">
      <w:pPr>
        <w:pStyle w:val="PL"/>
      </w:pPr>
      <w:r w:rsidRPr="00867FDE">
        <w:t xml:space="preserve">      minimum: 1</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t xml:space="preserve">    PacketErrRate:</w:t>
      </w:r>
    </w:p>
    <w:p w:rsidR="00D24259" w:rsidRPr="00867FDE" w:rsidRDefault="00D24259" w:rsidP="00D24259">
      <w:pPr>
        <w:pStyle w:val="PL"/>
      </w:pPr>
      <w:r w:rsidRPr="00867FDE">
        <w:t xml:space="preserve">      type: </w:t>
      </w:r>
      <w:r w:rsidR="007A6F18" w:rsidRPr="00867FDE">
        <w:t>string</w:t>
      </w:r>
    </w:p>
    <w:p w:rsidR="007A6F18" w:rsidRPr="00867FDE" w:rsidRDefault="007A6F18" w:rsidP="007A6F18">
      <w:pPr>
        <w:pStyle w:val="PL"/>
      </w:pPr>
      <w:r w:rsidRPr="00867FDE">
        <w:t xml:space="preserve">      pattern: '^([0-9]E-[0-9])$'</w:t>
      </w:r>
    </w:p>
    <w:p w:rsidR="007842B1" w:rsidRPr="00867FDE" w:rsidRDefault="007842B1" w:rsidP="007842B1">
      <w:pPr>
        <w:pStyle w:val="PL"/>
      </w:pPr>
      <w:r w:rsidRPr="00867FDE">
        <w:t xml:space="preserve">    PacketErrRateRm:</w:t>
      </w:r>
    </w:p>
    <w:p w:rsidR="007842B1" w:rsidRPr="00867FDE" w:rsidRDefault="007842B1" w:rsidP="007842B1">
      <w:pPr>
        <w:pStyle w:val="PL"/>
      </w:pPr>
      <w:r w:rsidRPr="00867FDE">
        <w:t xml:space="preserve">      type: </w:t>
      </w:r>
      <w:r w:rsidR="007A6F18" w:rsidRPr="00867FDE">
        <w:t>string</w:t>
      </w:r>
    </w:p>
    <w:p w:rsidR="007A6F18" w:rsidRPr="00867FDE" w:rsidRDefault="007A6F18" w:rsidP="007A6F18">
      <w:pPr>
        <w:pStyle w:val="PL"/>
      </w:pPr>
      <w:r w:rsidRPr="00867FDE">
        <w:t xml:space="preserve">      pattern: '^([0-9]E-[0-9])$'</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t xml:space="preserve">    PacketLossRate:</w:t>
      </w:r>
    </w:p>
    <w:p w:rsidR="00D24259" w:rsidRPr="00867FDE" w:rsidRDefault="00D24259" w:rsidP="00D24259">
      <w:pPr>
        <w:pStyle w:val="PL"/>
      </w:pPr>
      <w:r w:rsidRPr="00867FDE">
        <w:t xml:space="preserve">      type: </w:t>
      </w:r>
      <w:r w:rsidR="001D581B" w:rsidRPr="00867FDE">
        <w:t>integer</w:t>
      </w:r>
    </w:p>
    <w:p w:rsidR="001D581B" w:rsidRPr="00867FDE" w:rsidRDefault="001D581B" w:rsidP="001D581B">
      <w:pPr>
        <w:pStyle w:val="PL"/>
      </w:pPr>
      <w:r w:rsidRPr="00867FDE">
        <w:t xml:space="preserve">      minimum: 0</w:t>
      </w:r>
    </w:p>
    <w:p w:rsidR="001D581B" w:rsidRPr="00867FDE" w:rsidRDefault="001D581B" w:rsidP="001D581B">
      <w:pPr>
        <w:pStyle w:val="PL"/>
      </w:pPr>
      <w:r w:rsidRPr="00867FDE">
        <w:t xml:space="preserve">      </w:t>
      </w:r>
      <w:r w:rsidRPr="00867FDE">
        <w:rPr>
          <w:lang w:val="en-US"/>
        </w:rPr>
        <w:t>maximum</w:t>
      </w:r>
      <w:r w:rsidRPr="00867FDE">
        <w:t>: 1000</w:t>
      </w:r>
    </w:p>
    <w:p w:rsidR="007842B1" w:rsidRPr="00867FDE" w:rsidRDefault="007842B1" w:rsidP="007842B1">
      <w:pPr>
        <w:pStyle w:val="PL"/>
      </w:pPr>
      <w:r w:rsidRPr="00867FDE">
        <w:t xml:space="preserve">    PacketLossRateRm:</w:t>
      </w:r>
    </w:p>
    <w:p w:rsidR="007842B1" w:rsidRPr="00867FDE" w:rsidRDefault="007842B1" w:rsidP="007842B1">
      <w:pPr>
        <w:pStyle w:val="PL"/>
      </w:pPr>
      <w:r w:rsidRPr="00867FDE">
        <w:t xml:space="preserve">      type: integer</w:t>
      </w:r>
    </w:p>
    <w:p w:rsidR="007842B1" w:rsidRPr="00867FDE" w:rsidRDefault="007842B1" w:rsidP="007842B1">
      <w:pPr>
        <w:pStyle w:val="PL"/>
      </w:pPr>
      <w:r w:rsidRPr="00867FDE">
        <w:t xml:space="preserve">      minimum: 0</w:t>
      </w:r>
    </w:p>
    <w:p w:rsidR="007842B1" w:rsidRPr="00867FDE" w:rsidRDefault="007842B1" w:rsidP="007842B1">
      <w:pPr>
        <w:pStyle w:val="PL"/>
      </w:pPr>
      <w:r w:rsidRPr="00867FDE">
        <w:t xml:space="preserve">      </w:t>
      </w:r>
      <w:r w:rsidRPr="00867FDE">
        <w:rPr>
          <w:lang w:val="en-US"/>
        </w:rPr>
        <w:t>maximum</w:t>
      </w:r>
      <w:r w:rsidRPr="00867FDE">
        <w:t>: 1000</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t xml:space="preserve">    AverWindow:</w:t>
      </w:r>
    </w:p>
    <w:p w:rsidR="00406532" w:rsidRPr="00867FDE" w:rsidRDefault="00D24259" w:rsidP="00406532">
      <w:pPr>
        <w:pStyle w:val="PL"/>
      </w:pPr>
      <w:r w:rsidRPr="00867FDE">
        <w:t xml:space="preserve">      type: </w:t>
      </w:r>
      <w:r w:rsidR="00406532" w:rsidRPr="00867FDE">
        <w:t>integer</w:t>
      </w:r>
    </w:p>
    <w:p w:rsidR="007A6F18" w:rsidRPr="00867FDE" w:rsidRDefault="00406532" w:rsidP="007A6F18">
      <w:pPr>
        <w:pStyle w:val="PL"/>
      </w:pPr>
      <w:r w:rsidRPr="00867FDE">
        <w:t xml:space="preserve">      minimum: 1</w:t>
      </w:r>
    </w:p>
    <w:p w:rsidR="007A6F18" w:rsidRPr="00867FDE" w:rsidRDefault="007A6F18" w:rsidP="007A6F18">
      <w:pPr>
        <w:pStyle w:val="PL"/>
      </w:pPr>
      <w:r w:rsidRPr="00867FDE">
        <w:t xml:space="preserve">      maximum: 4095</w:t>
      </w:r>
    </w:p>
    <w:p w:rsidR="00D56ABE" w:rsidRPr="00867FDE" w:rsidRDefault="007A6F18" w:rsidP="00406532">
      <w:pPr>
        <w:pStyle w:val="PL"/>
      </w:pPr>
      <w:r w:rsidRPr="00867FDE">
        <w:t xml:space="preserve">      default: 2000</w:t>
      </w:r>
    </w:p>
    <w:p w:rsidR="007842B1" w:rsidRPr="00867FDE" w:rsidRDefault="007842B1" w:rsidP="007842B1">
      <w:pPr>
        <w:pStyle w:val="PL"/>
      </w:pPr>
      <w:r w:rsidRPr="00867FDE">
        <w:t xml:space="preserve">    AverWindowRm:</w:t>
      </w:r>
    </w:p>
    <w:p w:rsidR="007A6F18" w:rsidRPr="00867FDE" w:rsidRDefault="007842B1" w:rsidP="007A6F18">
      <w:pPr>
        <w:pStyle w:val="PL"/>
      </w:pPr>
      <w:r w:rsidRPr="00867FDE">
        <w:t xml:space="preserve">      type: integer</w:t>
      </w:r>
    </w:p>
    <w:p w:rsidR="007A6F18" w:rsidRPr="00867FDE" w:rsidRDefault="007A6F18" w:rsidP="007A6F18">
      <w:pPr>
        <w:pStyle w:val="PL"/>
      </w:pPr>
      <w:r w:rsidRPr="00867FDE">
        <w:t xml:space="preserve">      maximum: 4095</w:t>
      </w:r>
    </w:p>
    <w:p w:rsidR="007842B1" w:rsidRPr="00867FDE" w:rsidRDefault="007A6F18" w:rsidP="007842B1">
      <w:pPr>
        <w:pStyle w:val="PL"/>
      </w:pPr>
      <w:r w:rsidRPr="00867FDE">
        <w:t xml:space="preserve">      default: 2000</w:t>
      </w:r>
    </w:p>
    <w:p w:rsidR="007842B1" w:rsidRPr="00867FDE" w:rsidRDefault="007842B1" w:rsidP="007842B1">
      <w:pPr>
        <w:pStyle w:val="PL"/>
      </w:pPr>
      <w:r w:rsidRPr="00867FDE">
        <w:t xml:space="preserve">      minimum: 1</w:t>
      </w:r>
    </w:p>
    <w:p w:rsidR="007842B1" w:rsidRPr="00867FDE" w:rsidRDefault="007842B1" w:rsidP="007842B1">
      <w:pPr>
        <w:pStyle w:val="PL"/>
        <w:rPr>
          <w:lang w:val="en-US"/>
        </w:rPr>
      </w:pPr>
      <w:r w:rsidRPr="00867FDE">
        <w:rPr>
          <w:lang w:val="en-US"/>
        </w:rPr>
        <w:t xml:space="preserve">      nullable: true</w:t>
      </w:r>
    </w:p>
    <w:p w:rsidR="00D24259" w:rsidRPr="00867FDE" w:rsidRDefault="00D24259" w:rsidP="00D24259">
      <w:pPr>
        <w:pStyle w:val="PL"/>
      </w:pPr>
      <w:r w:rsidRPr="00867FDE">
        <w:t xml:space="preserve">    MaxDataBurstVol:</w:t>
      </w:r>
    </w:p>
    <w:p w:rsidR="00D24259" w:rsidRPr="00867FDE" w:rsidRDefault="00D24259" w:rsidP="00D24259">
      <w:pPr>
        <w:pStyle w:val="PL"/>
      </w:pPr>
      <w:r w:rsidRPr="00867FDE">
        <w:t xml:space="preserve">      type: </w:t>
      </w:r>
      <w:r w:rsidR="001D581B" w:rsidRPr="00867FDE">
        <w:t>integer</w:t>
      </w:r>
    </w:p>
    <w:p w:rsidR="007A6F18" w:rsidRPr="00867FDE" w:rsidRDefault="001D581B" w:rsidP="007A6F18">
      <w:pPr>
        <w:pStyle w:val="PL"/>
      </w:pPr>
      <w:r w:rsidRPr="00867FDE">
        <w:t xml:space="preserve">      minimum: 1</w:t>
      </w:r>
    </w:p>
    <w:p w:rsidR="001D581B" w:rsidRPr="00867FDE" w:rsidRDefault="007A6F18" w:rsidP="001D581B">
      <w:pPr>
        <w:pStyle w:val="PL"/>
      </w:pPr>
      <w:r w:rsidRPr="00867FDE">
        <w:t xml:space="preserve">      maximum: 4095</w:t>
      </w:r>
    </w:p>
    <w:p w:rsidR="007842B1" w:rsidRPr="00867FDE" w:rsidRDefault="007842B1" w:rsidP="007842B1">
      <w:pPr>
        <w:pStyle w:val="PL"/>
      </w:pPr>
      <w:r w:rsidRPr="00867FDE">
        <w:t xml:space="preserve">    MaxDataBurstVolRm:</w:t>
      </w:r>
    </w:p>
    <w:p w:rsidR="007842B1" w:rsidRPr="00867FDE" w:rsidRDefault="007842B1" w:rsidP="007842B1">
      <w:pPr>
        <w:pStyle w:val="PL"/>
      </w:pPr>
      <w:r w:rsidRPr="00867FDE">
        <w:t xml:space="preserve">      type: integer</w:t>
      </w:r>
    </w:p>
    <w:p w:rsidR="007A6F18" w:rsidRPr="00867FDE" w:rsidRDefault="007842B1" w:rsidP="007A6F18">
      <w:pPr>
        <w:pStyle w:val="PL"/>
      </w:pPr>
      <w:r w:rsidRPr="00867FDE">
        <w:t xml:space="preserve">      minimum: 1</w:t>
      </w:r>
    </w:p>
    <w:p w:rsidR="007842B1" w:rsidRPr="00867FDE" w:rsidRDefault="007A6F18" w:rsidP="007842B1">
      <w:pPr>
        <w:pStyle w:val="PL"/>
      </w:pPr>
      <w:r w:rsidRPr="00867FDE">
        <w:t xml:space="preserve">      maximum: 4095</w:t>
      </w:r>
    </w:p>
    <w:p w:rsidR="007842B1" w:rsidRPr="00867FDE" w:rsidRDefault="007842B1" w:rsidP="007842B1">
      <w:pPr>
        <w:pStyle w:val="PL"/>
        <w:rPr>
          <w:lang w:val="en-US"/>
        </w:rPr>
      </w:pPr>
      <w:r w:rsidRPr="00867FDE">
        <w:rPr>
          <w:lang w:val="en-US"/>
        </w:rPr>
        <w:t xml:space="preserve">      nullable: true</w:t>
      </w:r>
    </w:p>
    <w:p w:rsidR="00987E06" w:rsidRPr="00867FDE" w:rsidRDefault="00987E06" w:rsidP="00987E06">
      <w:pPr>
        <w:pStyle w:val="PL"/>
      </w:pPr>
      <w:r w:rsidRPr="00867FDE">
        <w:t xml:space="preserve">    Sampl</w:t>
      </w:r>
      <w:r w:rsidR="00C9046C" w:rsidRPr="00867FDE">
        <w:t>ing</w:t>
      </w:r>
      <w:r w:rsidRPr="00867FDE">
        <w:t>Ratio:</w:t>
      </w:r>
    </w:p>
    <w:p w:rsidR="00987E06" w:rsidRPr="00867FDE" w:rsidRDefault="00987E06" w:rsidP="00987E06">
      <w:pPr>
        <w:pStyle w:val="PL"/>
      </w:pPr>
      <w:r w:rsidRPr="00867FDE">
        <w:t xml:space="preserve">      type: integer</w:t>
      </w:r>
    </w:p>
    <w:p w:rsidR="00987E06" w:rsidRPr="00867FDE" w:rsidRDefault="00987E06" w:rsidP="00987E06">
      <w:pPr>
        <w:pStyle w:val="PL"/>
      </w:pPr>
      <w:r w:rsidRPr="00867FDE">
        <w:t xml:space="preserve">      minimum: 1</w:t>
      </w:r>
    </w:p>
    <w:p w:rsidR="00987E06" w:rsidRPr="00867FDE" w:rsidRDefault="00987E06" w:rsidP="00987E06">
      <w:pPr>
        <w:pStyle w:val="PL"/>
      </w:pPr>
      <w:r w:rsidRPr="00867FDE">
        <w:t xml:space="preserve">      maximum: 100</w:t>
      </w:r>
    </w:p>
    <w:p w:rsidR="00987E06" w:rsidRPr="00867FDE" w:rsidRDefault="00987E06" w:rsidP="00987E06">
      <w:pPr>
        <w:pStyle w:val="PL"/>
      </w:pPr>
      <w:r w:rsidRPr="00867FDE">
        <w:t xml:space="preserve">    Sampl</w:t>
      </w:r>
      <w:r w:rsidR="00C9046C" w:rsidRPr="00867FDE">
        <w:t>ing</w:t>
      </w:r>
      <w:r w:rsidRPr="00867FDE">
        <w:t>RatioRm:</w:t>
      </w:r>
    </w:p>
    <w:p w:rsidR="00987E06" w:rsidRPr="00867FDE" w:rsidRDefault="00987E06" w:rsidP="00987E06">
      <w:pPr>
        <w:pStyle w:val="PL"/>
      </w:pPr>
      <w:r w:rsidRPr="00867FDE">
        <w:t xml:space="preserve">      type: integer</w:t>
      </w:r>
    </w:p>
    <w:p w:rsidR="00987E06" w:rsidRPr="00867FDE" w:rsidRDefault="00987E06" w:rsidP="00987E06">
      <w:pPr>
        <w:pStyle w:val="PL"/>
      </w:pPr>
      <w:r w:rsidRPr="00867FDE">
        <w:t xml:space="preserve">      minimum: 1</w:t>
      </w:r>
    </w:p>
    <w:p w:rsidR="00987E06" w:rsidRPr="00867FDE" w:rsidRDefault="00987E06" w:rsidP="00987E06">
      <w:pPr>
        <w:pStyle w:val="PL"/>
      </w:pPr>
      <w:r w:rsidRPr="00867FDE">
        <w:t xml:space="preserve">      maximum: 100</w:t>
      </w:r>
    </w:p>
    <w:p w:rsidR="00987E06" w:rsidRPr="00867FDE" w:rsidRDefault="00987E06" w:rsidP="00987E06">
      <w:pPr>
        <w:pStyle w:val="PL"/>
        <w:rPr>
          <w:lang w:val="en-US"/>
        </w:rPr>
      </w:pPr>
      <w:r w:rsidRPr="00867FDE">
        <w:rPr>
          <w:lang w:val="en-US"/>
        </w:rPr>
        <w:lastRenderedPageBreak/>
        <w:t xml:space="preserve">      nullable: true</w:t>
      </w:r>
    </w:p>
    <w:p w:rsidR="00AE7ED7" w:rsidRPr="00867FDE" w:rsidRDefault="00AE7ED7" w:rsidP="00AE7ED7">
      <w:pPr>
        <w:pStyle w:val="PL"/>
      </w:pPr>
      <w:r w:rsidRPr="00867FDE">
        <w:t xml:space="preserve">    RgWirelineCharacteristics:</w:t>
      </w:r>
    </w:p>
    <w:p w:rsidR="00AE7ED7" w:rsidRPr="00867FDE" w:rsidRDefault="00AE7ED7" w:rsidP="00AE7ED7">
      <w:pPr>
        <w:pStyle w:val="PL"/>
      </w:pPr>
      <w:r w:rsidRPr="00867FDE">
        <w:rPr>
          <w:lang w:val="en-US"/>
        </w:rPr>
        <w:t xml:space="preserve">      $ref: '#/components/schemas/Bytes'</w:t>
      </w:r>
    </w:p>
    <w:p w:rsidR="00AE7ED7" w:rsidRPr="00867FDE" w:rsidRDefault="00AE7ED7" w:rsidP="00AE7ED7">
      <w:pPr>
        <w:pStyle w:val="PL"/>
      </w:pPr>
      <w:r w:rsidRPr="00867FDE">
        <w:t xml:space="preserve">    RgWirelineCharacteristicsRm:</w:t>
      </w:r>
    </w:p>
    <w:p w:rsidR="00BD6A98" w:rsidRPr="00867FDE" w:rsidRDefault="00BD6A98" w:rsidP="00BD6A98">
      <w:pPr>
        <w:pStyle w:val="PL"/>
        <w:rPr>
          <w:lang w:val="en-US" w:eastAsia="zh-CN"/>
        </w:rPr>
      </w:pPr>
      <w:r w:rsidRPr="00867FDE">
        <w:rPr>
          <w:lang w:val="en-US"/>
        </w:rPr>
        <w:t xml:space="preserve">      </w:t>
      </w:r>
      <w:r w:rsidRPr="00867FDE">
        <w:rPr>
          <w:lang w:val="en-US" w:eastAsia="zh-CN"/>
        </w:rPr>
        <w:t>allOf:</w:t>
      </w:r>
    </w:p>
    <w:p w:rsidR="00BD6A98" w:rsidRPr="00867FDE" w:rsidRDefault="00BD6A98" w:rsidP="00BD6A98">
      <w:pPr>
        <w:pStyle w:val="PL"/>
      </w:pPr>
      <w:r w:rsidRPr="00867FDE">
        <w:rPr>
          <w:lang w:val="en-US"/>
        </w:rPr>
        <w:t xml:space="preserve">        - $ref: '#/components/schemas/</w:t>
      </w:r>
      <w:r w:rsidRPr="00867FDE">
        <w:t>RgWirelineCharacteristics</w:t>
      </w:r>
      <w:r w:rsidRPr="00867FDE">
        <w:rPr>
          <w:lang w:val="en-US"/>
        </w:rPr>
        <w:t>'</w:t>
      </w:r>
    </w:p>
    <w:p w:rsidR="00AE7ED7" w:rsidRPr="00867FDE" w:rsidRDefault="00BD6A98" w:rsidP="00AE7ED7">
      <w:pPr>
        <w:pStyle w:val="PL"/>
      </w:pPr>
      <w:r w:rsidRPr="00867FDE">
        <w:rPr>
          <w:lang w:val="en-US"/>
        </w:rPr>
        <w:t xml:space="preserve">        - nullable: true</w:t>
      </w:r>
    </w:p>
    <w:p w:rsidR="001D4F4A" w:rsidRPr="00867FDE" w:rsidRDefault="001D4F4A" w:rsidP="001D4F4A">
      <w:pPr>
        <w:pStyle w:val="PL"/>
      </w:pPr>
      <w:r w:rsidRPr="00867FDE">
        <w:t xml:space="preserve">    ExtMaxDataBurstVol:</w:t>
      </w:r>
    </w:p>
    <w:p w:rsidR="001D4F4A" w:rsidRPr="00867FDE" w:rsidRDefault="001D4F4A" w:rsidP="001D4F4A">
      <w:pPr>
        <w:pStyle w:val="PL"/>
      </w:pPr>
      <w:r w:rsidRPr="00867FDE">
        <w:t xml:space="preserve">      type: integer</w:t>
      </w:r>
    </w:p>
    <w:p w:rsidR="001D4F4A" w:rsidRPr="00867FDE" w:rsidRDefault="001D4F4A" w:rsidP="001D4F4A">
      <w:pPr>
        <w:pStyle w:val="PL"/>
      </w:pPr>
      <w:r w:rsidRPr="00867FDE">
        <w:t xml:space="preserve">      minimum: 4096</w:t>
      </w:r>
    </w:p>
    <w:p w:rsidR="001D4F4A" w:rsidRPr="00867FDE" w:rsidRDefault="001D4F4A" w:rsidP="001D4F4A">
      <w:pPr>
        <w:pStyle w:val="PL"/>
      </w:pPr>
      <w:r w:rsidRPr="00867FDE">
        <w:t xml:space="preserve">      maximum: 2000000</w:t>
      </w:r>
    </w:p>
    <w:p w:rsidR="001D4F4A" w:rsidRPr="00867FDE" w:rsidRDefault="001D4F4A" w:rsidP="001D4F4A">
      <w:pPr>
        <w:pStyle w:val="PL"/>
      </w:pPr>
      <w:r w:rsidRPr="00867FDE">
        <w:t xml:space="preserve">    ExtMaxDataBurstVolRm:</w:t>
      </w:r>
    </w:p>
    <w:p w:rsidR="001D4F4A" w:rsidRPr="00867FDE" w:rsidRDefault="001D4F4A" w:rsidP="001D4F4A">
      <w:pPr>
        <w:pStyle w:val="PL"/>
      </w:pPr>
      <w:r w:rsidRPr="00867FDE">
        <w:t xml:space="preserve">      type: integer</w:t>
      </w:r>
    </w:p>
    <w:p w:rsidR="001D4F4A" w:rsidRPr="00867FDE" w:rsidRDefault="001D4F4A" w:rsidP="001D4F4A">
      <w:pPr>
        <w:pStyle w:val="PL"/>
      </w:pPr>
      <w:r w:rsidRPr="00867FDE">
        <w:t xml:space="preserve">      minimum: 4096</w:t>
      </w:r>
    </w:p>
    <w:p w:rsidR="001D4F4A" w:rsidRPr="00867FDE" w:rsidRDefault="001D4F4A" w:rsidP="001D4F4A">
      <w:pPr>
        <w:pStyle w:val="PL"/>
      </w:pPr>
      <w:r w:rsidRPr="00867FDE">
        <w:t xml:space="preserve">      maximum: 2000000</w:t>
      </w:r>
    </w:p>
    <w:p w:rsidR="001D4F4A" w:rsidRPr="00867FDE" w:rsidRDefault="001D4F4A" w:rsidP="001D4F4A">
      <w:pPr>
        <w:pStyle w:val="PL"/>
        <w:rPr>
          <w:lang w:val="en-US"/>
        </w:rPr>
      </w:pPr>
      <w:r w:rsidRPr="00867FDE">
        <w:rPr>
          <w:lang w:val="en-US"/>
        </w:rPr>
        <w:t xml:space="preserve">      nullable: true</w:t>
      </w:r>
    </w:p>
    <w:p w:rsidR="006D16A2" w:rsidRPr="00867FDE" w:rsidRDefault="006D16A2" w:rsidP="006D16A2">
      <w:pPr>
        <w:pStyle w:val="PL"/>
      </w:pPr>
    </w:p>
    <w:p w:rsidR="008F6564" w:rsidRPr="00867FDE" w:rsidRDefault="008F6564" w:rsidP="006D16A2">
      <w:pPr>
        <w:pStyle w:val="PL"/>
      </w:pPr>
      <w:r w:rsidRPr="00867FDE">
        <w:t>#</w:t>
      </w:r>
    </w:p>
    <w:p w:rsidR="006D16A2" w:rsidRPr="00867FDE" w:rsidRDefault="006D16A2" w:rsidP="006D16A2">
      <w:pPr>
        <w:pStyle w:val="PL"/>
        <w:rPr>
          <w:lang w:val="en-US"/>
        </w:rPr>
      </w:pPr>
      <w:r w:rsidRPr="00867FDE">
        <w:rPr>
          <w:lang w:val="en-US"/>
        </w:rPr>
        <w:t xml:space="preserve"># </w:t>
      </w:r>
      <w:r w:rsidR="008F6564" w:rsidRPr="00867FDE">
        <w:rPr>
          <w:lang w:val="en-US"/>
        </w:rPr>
        <w:t>ENUMERATED DATA TYPES</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D24259" w:rsidRPr="00867FDE" w:rsidRDefault="00D24259" w:rsidP="00D24259">
      <w:pPr>
        <w:pStyle w:val="PL"/>
      </w:pPr>
      <w:r w:rsidRPr="00867FDE">
        <w:t xml:space="preserve">    PreemptionCapability:</w:t>
      </w:r>
    </w:p>
    <w:p w:rsidR="00D24259" w:rsidRPr="00867FDE" w:rsidRDefault="00D24259" w:rsidP="00D24259">
      <w:pPr>
        <w:pStyle w:val="PL"/>
      </w:pPr>
      <w:r w:rsidRPr="00867FDE">
        <w:t xml:space="preserve">      anyOf:</w:t>
      </w:r>
    </w:p>
    <w:p w:rsidR="00D24259" w:rsidRPr="00867FDE" w:rsidRDefault="00D24259" w:rsidP="00D24259">
      <w:pPr>
        <w:pStyle w:val="PL"/>
      </w:pPr>
      <w:r w:rsidRPr="00867FDE">
        <w:t xml:space="preserve">      </w:t>
      </w:r>
      <w:r w:rsidR="008F6564" w:rsidRPr="00867FDE">
        <w:t xml:space="preserve">  </w:t>
      </w:r>
      <w:r w:rsidRPr="00867FDE">
        <w:t>- type: string</w:t>
      </w:r>
    </w:p>
    <w:p w:rsidR="00D24259" w:rsidRPr="00867FDE" w:rsidRDefault="00D24259" w:rsidP="00D24259">
      <w:pPr>
        <w:pStyle w:val="PL"/>
      </w:pPr>
      <w:r w:rsidRPr="00867FDE">
        <w:t xml:space="preserve">        </w:t>
      </w:r>
      <w:r w:rsidR="008F6564" w:rsidRPr="00867FDE">
        <w:t xml:space="preserve">  </w:t>
      </w:r>
      <w:r w:rsidRPr="00867FDE">
        <w:t>enum:</w:t>
      </w:r>
    </w:p>
    <w:p w:rsidR="00D24259" w:rsidRPr="00867FDE" w:rsidRDefault="00D24259" w:rsidP="00D24259">
      <w:pPr>
        <w:pStyle w:val="PL"/>
      </w:pPr>
      <w:r w:rsidRPr="00867FDE">
        <w:t xml:space="preserve">          </w:t>
      </w:r>
      <w:r w:rsidR="008F6564" w:rsidRPr="00867FDE">
        <w:t xml:space="preserve">  </w:t>
      </w:r>
      <w:r w:rsidRPr="00867FDE">
        <w:t>- NOT_PREEMPT</w:t>
      </w:r>
    </w:p>
    <w:p w:rsidR="00D24259" w:rsidRPr="00867FDE" w:rsidRDefault="00D24259" w:rsidP="00D24259">
      <w:pPr>
        <w:pStyle w:val="PL"/>
      </w:pPr>
      <w:r w:rsidRPr="00867FDE">
        <w:t xml:space="preserve">          </w:t>
      </w:r>
      <w:r w:rsidR="008F6564" w:rsidRPr="00867FDE">
        <w:t xml:space="preserve">  </w:t>
      </w:r>
      <w:r w:rsidRPr="00867FDE">
        <w:t>- MAY_PREEMPT</w:t>
      </w:r>
    </w:p>
    <w:p w:rsidR="00E373FD" w:rsidRPr="00867FDE" w:rsidRDefault="00E373FD" w:rsidP="00E373FD">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7842B1" w:rsidRPr="00867FDE" w:rsidRDefault="007842B1" w:rsidP="007842B1">
      <w:pPr>
        <w:pStyle w:val="PL"/>
      </w:pPr>
      <w:r w:rsidRPr="00867FDE">
        <w:t xml:space="preserve">    PreemptionCapabilityRm:</w:t>
      </w:r>
    </w:p>
    <w:p w:rsidR="007842B1" w:rsidRPr="00867FDE" w:rsidRDefault="007842B1" w:rsidP="007842B1">
      <w:pPr>
        <w:pStyle w:val="PL"/>
      </w:pPr>
      <w:r w:rsidRPr="00867FDE">
        <w:t xml:space="preserve">      anyOf:</w:t>
      </w:r>
    </w:p>
    <w:p w:rsidR="007842B1" w:rsidRPr="00867FDE" w:rsidRDefault="007842B1" w:rsidP="007842B1">
      <w:pPr>
        <w:pStyle w:val="PL"/>
      </w:pPr>
      <w:r w:rsidRPr="00867FDE">
        <w:t xml:space="preserve">        - type: string</w:t>
      </w:r>
    </w:p>
    <w:p w:rsidR="007842B1" w:rsidRPr="00867FDE" w:rsidRDefault="007842B1" w:rsidP="007842B1">
      <w:pPr>
        <w:pStyle w:val="PL"/>
      </w:pPr>
      <w:r w:rsidRPr="00867FDE">
        <w:t xml:space="preserve">          enum:</w:t>
      </w:r>
    </w:p>
    <w:p w:rsidR="007842B1" w:rsidRPr="00867FDE" w:rsidRDefault="007842B1" w:rsidP="007842B1">
      <w:pPr>
        <w:pStyle w:val="PL"/>
      </w:pPr>
      <w:r w:rsidRPr="00867FDE">
        <w:t xml:space="preserve">            - NOT_PREEMPT</w:t>
      </w:r>
    </w:p>
    <w:p w:rsidR="007842B1" w:rsidRPr="00867FDE" w:rsidRDefault="007842B1" w:rsidP="007842B1">
      <w:pPr>
        <w:pStyle w:val="PL"/>
      </w:pPr>
      <w:r w:rsidRPr="00867FDE">
        <w:t xml:space="preserve">            - MAY_PREEMPT</w:t>
      </w:r>
    </w:p>
    <w:p w:rsidR="007842B1" w:rsidRPr="00867FDE" w:rsidRDefault="007842B1" w:rsidP="007842B1">
      <w:pPr>
        <w:pStyle w:val="PL"/>
        <w:rPr>
          <w:lang w:val="en-US"/>
        </w:rPr>
      </w:pPr>
      <w:r w:rsidRPr="00867FDE">
        <w:rPr>
          <w:lang w:val="en-US"/>
        </w:rPr>
        <w:t xml:space="preserve">        - type: string</w:t>
      </w:r>
    </w:p>
    <w:p w:rsidR="007842B1" w:rsidRPr="00867FDE" w:rsidRDefault="007842B1" w:rsidP="007842B1">
      <w:pPr>
        <w:pStyle w:val="PL"/>
        <w:rPr>
          <w:lang w:val="en-US"/>
        </w:rPr>
      </w:pPr>
      <w:r w:rsidRPr="00867FDE">
        <w:rPr>
          <w:lang w:val="en-US"/>
        </w:rPr>
        <w:t xml:space="preserve">      nullable: true</w:t>
      </w:r>
    </w:p>
    <w:p w:rsidR="00B5055C" w:rsidRPr="00867FDE" w:rsidRDefault="00B5055C" w:rsidP="00B5055C">
      <w:pPr>
        <w:pStyle w:val="PL"/>
      </w:pPr>
      <w:r w:rsidRPr="00867FDE">
        <w:t xml:space="preserve">    PreemptionVulnerability:</w:t>
      </w:r>
    </w:p>
    <w:p w:rsidR="00B5055C" w:rsidRPr="00867FDE" w:rsidRDefault="00B5055C" w:rsidP="00B5055C">
      <w:pPr>
        <w:pStyle w:val="PL"/>
      </w:pPr>
      <w:r w:rsidRPr="00867FDE">
        <w:t xml:space="preserve">      anyOf:</w:t>
      </w:r>
    </w:p>
    <w:p w:rsidR="00B5055C" w:rsidRPr="00867FDE" w:rsidRDefault="00B5055C" w:rsidP="00B5055C">
      <w:pPr>
        <w:pStyle w:val="PL"/>
      </w:pPr>
      <w:r w:rsidRPr="00867FDE">
        <w:t xml:space="preserve">      </w:t>
      </w:r>
      <w:r w:rsidR="008F6564" w:rsidRPr="00867FDE">
        <w:t xml:space="preserve">  </w:t>
      </w:r>
      <w:r w:rsidRPr="00867FDE">
        <w:t>- type: string</w:t>
      </w:r>
    </w:p>
    <w:p w:rsidR="00B5055C" w:rsidRPr="00867FDE" w:rsidRDefault="00B5055C" w:rsidP="00B5055C">
      <w:pPr>
        <w:pStyle w:val="PL"/>
      </w:pPr>
      <w:r w:rsidRPr="00867FDE">
        <w:t xml:space="preserve">        </w:t>
      </w:r>
      <w:r w:rsidR="008F6564" w:rsidRPr="00867FDE">
        <w:t xml:space="preserve">  </w:t>
      </w:r>
      <w:r w:rsidRPr="00867FDE">
        <w:t>enum:</w:t>
      </w:r>
    </w:p>
    <w:p w:rsidR="00B5055C" w:rsidRPr="00867FDE" w:rsidRDefault="00B5055C" w:rsidP="00B5055C">
      <w:pPr>
        <w:pStyle w:val="PL"/>
      </w:pPr>
      <w:r w:rsidRPr="00867FDE">
        <w:t xml:space="preserve">          </w:t>
      </w:r>
      <w:r w:rsidR="008F6564" w:rsidRPr="00867FDE">
        <w:t xml:space="preserve">  </w:t>
      </w:r>
      <w:r w:rsidRPr="00867FDE">
        <w:t>- NOT_PREEMPTABLE</w:t>
      </w:r>
    </w:p>
    <w:p w:rsidR="00B5055C" w:rsidRPr="00867FDE" w:rsidRDefault="00B5055C" w:rsidP="00B5055C">
      <w:pPr>
        <w:pStyle w:val="PL"/>
      </w:pPr>
      <w:r w:rsidRPr="00867FDE">
        <w:t xml:space="preserve">          </w:t>
      </w:r>
      <w:r w:rsidR="008F6564" w:rsidRPr="00867FDE">
        <w:t xml:space="preserve">  </w:t>
      </w:r>
      <w:r w:rsidRPr="00867FDE">
        <w:t>- PREEMPTABLE</w:t>
      </w:r>
    </w:p>
    <w:p w:rsidR="00DF0297" w:rsidRPr="00867FDE" w:rsidRDefault="00DF0297" w:rsidP="00DF0297">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7842B1" w:rsidRPr="00867FDE" w:rsidRDefault="007842B1" w:rsidP="007842B1">
      <w:pPr>
        <w:pStyle w:val="PL"/>
      </w:pPr>
      <w:r w:rsidRPr="00867FDE">
        <w:t xml:space="preserve">    PreemptionVulnerabilityRm:</w:t>
      </w:r>
    </w:p>
    <w:p w:rsidR="007842B1" w:rsidRPr="00867FDE" w:rsidRDefault="007842B1" w:rsidP="007842B1">
      <w:pPr>
        <w:pStyle w:val="PL"/>
      </w:pPr>
      <w:r w:rsidRPr="00867FDE">
        <w:t xml:space="preserve">      anyOf:</w:t>
      </w:r>
    </w:p>
    <w:p w:rsidR="007842B1" w:rsidRPr="00867FDE" w:rsidRDefault="007842B1" w:rsidP="007842B1">
      <w:pPr>
        <w:pStyle w:val="PL"/>
      </w:pPr>
      <w:r w:rsidRPr="00867FDE">
        <w:t xml:space="preserve">        - type: string</w:t>
      </w:r>
    </w:p>
    <w:p w:rsidR="007842B1" w:rsidRPr="00867FDE" w:rsidRDefault="007842B1" w:rsidP="007842B1">
      <w:pPr>
        <w:pStyle w:val="PL"/>
      </w:pPr>
      <w:r w:rsidRPr="00867FDE">
        <w:t xml:space="preserve">          enum:</w:t>
      </w:r>
    </w:p>
    <w:p w:rsidR="007842B1" w:rsidRPr="00867FDE" w:rsidRDefault="007842B1" w:rsidP="007842B1">
      <w:pPr>
        <w:pStyle w:val="PL"/>
      </w:pPr>
      <w:r w:rsidRPr="00867FDE">
        <w:t xml:space="preserve">            - NOT_PREEMPTABLE</w:t>
      </w:r>
    </w:p>
    <w:p w:rsidR="007842B1" w:rsidRPr="00867FDE" w:rsidRDefault="007842B1" w:rsidP="007842B1">
      <w:pPr>
        <w:pStyle w:val="PL"/>
      </w:pPr>
      <w:r w:rsidRPr="00867FDE">
        <w:t xml:space="preserve">            - PREEMPTABLE</w:t>
      </w:r>
    </w:p>
    <w:p w:rsidR="007842B1" w:rsidRPr="00867FDE" w:rsidRDefault="007842B1" w:rsidP="007842B1">
      <w:pPr>
        <w:pStyle w:val="PL"/>
        <w:rPr>
          <w:lang w:val="en-US"/>
        </w:rPr>
      </w:pPr>
      <w:r w:rsidRPr="00867FDE">
        <w:rPr>
          <w:lang w:val="en-US"/>
        </w:rPr>
        <w:t xml:space="preserve">        - type: string</w:t>
      </w:r>
    </w:p>
    <w:p w:rsidR="007842B1" w:rsidRPr="00867FDE" w:rsidRDefault="007842B1" w:rsidP="007842B1">
      <w:pPr>
        <w:pStyle w:val="PL"/>
        <w:rPr>
          <w:lang w:val="en-US"/>
        </w:rPr>
      </w:pPr>
      <w:r w:rsidRPr="00867FDE">
        <w:rPr>
          <w:lang w:val="en-US"/>
        </w:rPr>
        <w:t xml:space="preserve">      nullable: true</w:t>
      </w:r>
    </w:p>
    <w:p w:rsidR="00B5055C" w:rsidRPr="00867FDE" w:rsidRDefault="00B5055C" w:rsidP="00B5055C">
      <w:pPr>
        <w:pStyle w:val="PL"/>
        <w:rPr>
          <w:lang w:val="en-US"/>
        </w:rPr>
      </w:pPr>
      <w:r w:rsidRPr="00867FDE">
        <w:rPr>
          <w:lang w:val="en-US"/>
        </w:rPr>
        <w:t xml:space="preserve">    ReflectiveQoSAttribute:</w:t>
      </w:r>
    </w:p>
    <w:p w:rsidR="00B5055C" w:rsidRPr="00867FDE" w:rsidRDefault="00B5055C" w:rsidP="00B5055C">
      <w:pPr>
        <w:pStyle w:val="PL"/>
        <w:rPr>
          <w:lang w:val="en-US"/>
        </w:rPr>
      </w:pPr>
      <w:r w:rsidRPr="00867FDE">
        <w:rPr>
          <w:lang w:val="en-US"/>
        </w:rPr>
        <w:t xml:space="preserve">      anyOf:</w:t>
      </w:r>
    </w:p>
    <w:p w:rsidR="00B5055C" w:rsidRPr="00867FDE" w:rsidRDefault="00B5055C" w:rsidP="00B5055C">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B5055C" w:rsidRPr="00867FDE" w:rsidRDefault="00B5055C" w:rsidP="00B5055C">
      <w:pPr>
        <w:pStyle w:val="PL"/>
        <w:rPr>
          <w:lang w:val="en-US"/>
        </w:rPr>
      </w:pPr>
      <w:r w:rsidRPr="00867FDE">
        <w:rPr>
          <w:lang w:val="en-US"/>
        </w:rPr>
        <w:t xml:space="preserve">        </w:t>
      </w:r>
      <w:r w:rsidR="008F6564" w:rsidRPr="00867FDE">
        <w:rPr>
          <w:lang w:val="en-US"/>
        </w:rPr>
        <w:t xml:space="preserve">  </w:t>
      </w:r>
      <w:r w:rsidRPr="00867FDE">
        <w:rPr>
          <w:lang w:val="en-US"/>
        </w:rPr>
        <w:t>enum:</w:t>
      </w:r>
    </w:p>
    <w:p w:rsidR="00B5055C" w:rsidRPr="00867FDE" w:rsidRDefault="00B5055C" w:rsidP="00B5055C">
      <w:pPr>
        <w:pStyle w:val="PL"/>
        <w:rPr>
          <w:lang w:val="en-US"/>
        </w:rPr>
      </w:pPr>
      <w:r w:rsidRPr="00867FDE">
        <w:rPr>
          <w:lang w:val="en-US"/>
        </w:rPr>
        <w:t xml:space="preserve">          </w:t>
      </w:r>
      <w:r w:rsidR="008F6564" w:rsidRPr="00867FDE">
        <w:rPr>
          <w:lang w:val="en-US"/>
        </w:rPr>
        <w:t xml:space="preserve">  </w:t>
      </w:r>
      <w:r w:rsidRPr="00867FDE">
        <w:rPr>
          <w:lang w:val="en-US"/>
        </w:rPr>
        <w:t>- RQOS</w:t>
      </w:r>
    </w:p>
    <w:p w:rsidR="00B5055C" w:rsidRPr="00867FDE" w:rsidRDefault="00B5055C" w:rsidP="00B5055C">
      <w:pPr>
        <w:pStyle w:val="PL"/>
        <w:rPr>
          <w:lang w:val="en-US"/>
        </w:rPr>
      </w:pPr>
      <w:r w:rsidRPr="00867FDE">
        <w:rPr>
          <w:lang w:val="en-US"/>
        </w:rPr>
        <w:t xml:space="preserve">          </w:t>
      </w:r>
      <w:r w:rsidR="008F6564" w:rsidRPr="00867FDE">
        <w:rPr>
          <w:lang w:val="en-US"/>
        </w:rPr>
        <w:t xml:space="preserve">  </w:t>
      </w:r>
      <w:r w:rsidRPr="00867FDE">
        <w:rPr>
          <w:lang w:val="en-US"/>
        </w:rPr>
        <w:t>- NO_RQOS</w:t>
      </w:r>
    </w:p>
    <w:p w:rsidR="00B5055C" w:rsidRPr="00867FDE" w:rsidRDefault="00B5055C" w:rsidP="00B5055C">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C46535" w:rsidRPr="00867FDE" w:rsidRDefault="00C46535" w:rsidP="00C46535">
      <w:pPr>
        <w:pStyle w:val="PL"/>
        <w:rPr>
          <w:lang w:val="en-US"/>
        </w:rPr>
      </w:pPr>
      <w:r w:rsidRPr="00867FDE">
        <w:rPr>
          <w:lang w:val="en-US"/>
        </w:rPr>
        <w:t xml:space="preserve">    ReflectiveQoSAttributeRm:</w:t>
      </w:r>
    </w:p>
    <w:p w:rsidR="00C46535" w:rsidRPr="00867FDE" w:rsidRDefault="00C46535" w:rsidP="00C46535">
      <w:pPr>
        <w:pStyle w:val="PL"/>
        <w:rPr>
          <w:lang w:val="en-US"/>
        </w:rPr>
      </w:pPr>
      <w:r w:rsidRPr="00867FDE">
        <w:rPr>
          <w:lang w:val="en-US"/>
        </w:rPr>
        <w:t xml:space="preserve">      anyOf:</w:t>
      </w:r>
    </w:p>
    <w:p w:rsidR="00C46535" w:rsidRPr="00867FDE" w:rsidRDefault="00C46535" w:rsidP="00C46535">
      <w:pPr>
        <w:pStyle w:val="PL"/>
        <w:rPr>
          <w:lang w:val="en-US"/>
        </w:rPr>
      </w:pPr>
      <w:r w:rsidRPr="00867FDE">
        <w:rPr>
          <w:lang w:val="en-US"/>
        </w:rPr>
        <w:t xml:space="preserve">        - type: string</w:t>
      </w:r>
    </w:p>
    <w:p w:rsidR="00C46535" w:rsidRPr="00867FDE" w:rsidRDefault="00C46535" w:rsidP="00C46535">
      <w:pPr>
        <w:pStyle w:val="PL"/>
        <w:rPr>
          <w:lang w:val="en-US"/>
        </w:rPr>
      </w:pPr>
      <w:r w:rsidRPr="00867FDE">
        <w:rPr>
          <w:lang w:val="en-US"/>
        </w:rPr>
        <w:t xml:space="preserve">          enum:</w:t>
      </w:r>
    </w:p>
    <w:p w:rsidR="00C46535" w:rsidRPr="00867FDE" w:rsidRDefault="00C46535" w:rsidP="00C46535">
      <w:pPr>
        <w:pStyle w:val="PL"/>
        <w:rPr>
          <w:lang w:val="en-US"/>
        </w:rPr>
      </w:pPr>
      <w:r w:rsidRPr="00867FDE">
        <w:rPr>
          <w:lang w:val="en-US"/>
        </w:rPr>
        <w:t xml:space="preserve">            - RQOS</w:t>
      </w:r>
    </w:p>
    <w:p w:rsidR="00C46535" w:rsidRPr="00867FDE" w:rsidRDefault="00C46535" w:rsidP="00C46535">
      <w:pPr>
        <w:pStyle w:val="PL"/>
        <w:rPr>
          <w:lang w:val="en-US"/>
        </w:rPr>
      </w:pPr>
      <w:r w:rsidRPr="00867FDE">
        <w:rPr>
          <w:lang w:val="en-US"/>
        </w:rPr>
        <w:t xml:space="preserve">            - NO_RQOS</w:t>
      </w:r>
    </w:p>
    <w:p w:rsidR="00C46535" w:rsidRPr="00867FDE" w:rsidRDefault="00C46535" w:rsidP="00C46535">
      <w:pPr>
        <w:pStyle w:val="PL"/>
        <w:rPr>
          <w:lang w:val="en-US"/>
        </w:rPr>
      </w:pPr>
      <w:r w:rsidRPr="00867FDE">
        <w:rPr>
          <w:lang w:val="en-US"/>
        </w:rPr>
        <w:t xml:space="preserve">        - type: string</w:t>
      </w:r>
    </w:p>
    <w:p w:rsidR="00C46535" w:rsidRPr="00867FDE" w:rsidRDefault="00C46535" w:rsidP="00C46535">
      <w:pPr>
        <w:pStyle w:val="PL"/>
        <w:rPr>
          <w:lang w:val="en-US"/>
        </w:rPr>
      </w:pPr>
      <w:r w:rsidRPr="00867FDE">
        <w:rPr>
          <w:lang w:val="en-US"/>
        </w:rPr>
        <w:t xml:space="preserve">      nullable: true</w:t>
      </w:r>
    </w:p>
    <w:p w:rsidR="00876AF1" w:rsidRPr="00867FDE" w:rsidRDefault="00876AF1" w:rsidP="00876AF1">
      <w:pPr>
        <w:pStyle w:val="PL"/>
      </w:pPr>
      <w:r w:rsidRPr="00867FDE">
        <w:t xml:space="preserve">    NotificationControl:</w:t>
      </w:r>
    </w:p>
    <w:p w:rsidR="00876AF1" w:rsidRPr="00867FDE" w:rsidRDefault="00876AF1" w:rsidP="00876AF1">
      <w:pPr>
        <w:pStyle w:val="PL"/>
      </w:pPr>
      <w:r w:rsidRPr="00867FDE">
        <w:t xml:space="preserve">      anyOf:</w:t>
      </w:r>
    </w:p>
    <w:p w:rsidR="00876AF1" w:rsidRPr="00867FDE" w:rsidRDefault="00876AF1" w:rsidP="00876AF1">
      <w:pPr>
        <w:pStyle w:val="PL"/>
      </w:pPr>
      <w:r w:rsidRPr="00867FDE">
        <w:t xml:space="preserve">      </w:t>
      </w:r>
      <w:r w:rsidR="008F6564" w:rsidRPr="00867FDE">
        <w:t xml:space="preserve">  </w:t>
      </w:r>
      <w:r w:rsidRPr="00867FDE">
        <w:t>- type: string</w:t>
      </w:r>
    </w:p>
    <w:p w:rsidR="00876AF1" w:rsidRPr="00867FDE" w:rsidRDefault="00876AF1" w:rsidP="00876AF1">
      <w:pPr>
        <w:pStyle w:val="PL"/>
      </w:pPr>
      <w:r w:rsidRPr="00867FDE">
        <w:t xml:space="preserve">        </w:t>
      </w:r>
      <w:r w:rsidR="008F6564" w:rsidRPr="00867FDE">
        <w:t xml:space="preserve">  </w:t>
      </w:r>
      <w:r w:rsidRPr="00867FDE">
        <w:t>enum:</w:t>
      </w:r>
    </w:p>
    <w:p w:rsidR="00876AF1" w:rsidRPr="00867FDE" w:rsidRDefault="00876AF1" w:rsidP="00876AF1">
      <w:pPr>
        <w:pStyle w:val="PL"/>
      </w:pPr>
      <w:r w:rsidRPr="00867FDE">
        <w:t xml:space="preserve">          </w:t>
      </w:r>
      <w:r w:rsidR="008F6564" w:rsidRPr="00867FDE">
        <w:t xml:space="preserve">  </w:t>
      </w:r>
      <w:r w:rsidRPr="00867FDE">
        <w:t>- REQUESTED</w:t>
      </w:r>
    </w:p>
    <w:p w:rsidR="00876AF1" w:rsidRPr="00867FDE" w:rsidRDefault="00876AF1" w:rsidP="00876AF1">
      <w:pPr>
        <w:pStyle w:val="PL"/>
      </w:pPr>
      <w:r w:rsidRPr="00867FDE">
        <w:t xml:space="preserve">          </w:t>
      </w:r>
      <w:r w:rsidR="008F6564" w:rsidRPr="00867FDE">
        <w:t xml:space="preserve">  </w:t>
      </w:r>
      <w:r w:rsidRPr="00867FDE">
        <w:t>- NOT_REQUESTED</w:t>
      </w:r>
    </w:p>
    <w:p w:rsidR="00E373FD" w:rsidRPr="00867FDE" w:rsidRDefault="00E373FD" w:rsidP="00E373FD">
      <w:pPr>
        <w:pStyle w:val="PL"/>
        <w:rPr>
          <w:lang w:val="en-US"/>
        </w:rPr>
      </w:pPr>
      <w:r w:rsidRPr="00867FDE">
        <w:rPr>
          <w:lang w:val="en-US"/>
        </w:rPr>
        <w:t xml:space="preserve">      </w:t>
      </w:r>
      <w:r w:rsidR="008F6564" w:rsidRPr="00867FDE">
        <w:rPr>
          <w:lang w:val="en-US"/>
        </w:rPr>
        <w:t xml:space="preserve">  </w:t>
      </w:r>
      <w:r w:rsidRPr="00867FDE">
        <w:rPr>
          <w:lang w:val="en-US"/>
        </w:rPr>
        <w:t>- type: string</w:t>
      </w:r>
    </w:p>
    <w:p w:rsidR="00C46535" w:rsidRPr="00867FDE" w:rsidRDefault="00C46535" w:rsidP="00C46535">
      <w:pPr>
        <w:pStyle w:val="PL"/>
      </w:pPr>
      <w:r w:rsidRPr="00867FDE">
        <w:t xml:space="preserve">    NotificationControlRm:</w:t>
      </w:r>
    </w:p>
    <w:p w:rsidR="00C46535" w:rsidRPr="00867FDE" w:rsidRDefault="00C46535" w:rsidP="00C46535">
      <w:pPr>
        <w:pStyle w:val="PL"/>
      </w:pPr>
      <w:r w:rsidRPr="00867FDE">
        <w:t xml:space="preserve">      anyOf:</w:t>
      </w:r>
    </w:p>
    <w:p w:rsidR="00C46535" w:rsidRPr="00867FDE" w:rsidRDefault="00C46535" w:rsidP="00C46535">
      <w:pPr>
        <w:pStyle w:val="PL"/>
      </w:pPr>
      <w:r w:rsidRPr="00867FDE">
        <w:t xml:space="preserve">        - type: string</w:t>
      </w:r>
    </w:p>
    <w:p w:rsidR="00C46535" w:rsidRPr="00867FDE" w:rsidRDefault="00C46535" w:rsidP="00C46535">
      <w:pPr>
        <w:pStyle w:val="PL"/>
      </w:pPr>
      <w:r w:rsidRPr="00867FDE">
        <w:t xml:space="preserve">          enum:</w:t>
      </w:r>
    </w:p>
    <w:p w:rsidR="00C46535" w:rsidRPr="00867FDE" w:rsidRDefault="00C46535" w:rsidP="00C46535">
      <w:pPr>
        <w:pStyle w:val="PL"/>
      </w:pPr>
      <w:r w:rsidRPr="00867FDE">
        <w:t xml:space="preserve">            - REQUESTED</w:t>
      </w:r>
    </w:p>
    <w:p w:rsidR="00C46535" w:rsidRPr="00867FDE" w:rsidRDefault="00C46535" w:rsidP="00C46535">
      <w:pPr>
        <w:pStyle w:val="PL"/>
      </w:pPr>
      <w:r w:rsidRPr="00867FDE">
        <w:lastRenderedPageBreak/>
        <w:t xml:space="preserve">            - NOT_REQUESTED</w:t>
      </w:r>
    </w:p>
    <w:p w:rsidR="00C46535" w:rsidRPr="00867FDE" w:rsidRDefault="00C46535" w:rsidP="00C46535">
      <w:pPr>
        <w:pStyle w:val="PL"/>
        <w:rPr>
          <w:lang w:val="en-US"/>
        </w:rPr>
      </w:pPr>
      <w:r w:rsidRPr="00867FDE">
        <w:rPr>
          <w:lang w:val="en-US"/>
        </w:rPr>
        <w:t xml:space="preserve">        - type: string</w:t>
      </w:r>
    </w:p>
    <w:p w:rsidR="00C46535" w:rsidRPr="00867FDE" w:rsidRDefault="00C46535" w:rsidP="00C46535">
      <w:pPr>
        <w:pStyle w:val="PL"/>
        <w:rPr>
          <w:lang w:val="en-US"/>
        </w:rPr>
      </w:pPr>
      <w:r w:rsidRPr="00867FDE">
        <w:rPr>
          <w:lang w:val="en-US"/>
        </w:rPr>
        <w:t xml:space="preserve">      nullable: true</w:t>
      </w:r>
    </w:p>
    <w:p w:rsidR="009F534A" w:rsidRPr="00867FDE" w:rsidRDefault="009F534A" w:rsidP="009F534A">
      <w:pPr>
        <w:pStyle w:val="PL"/>
      </w:pPr>
      <w:r w:rsidRPr="00867FDE">
        <w:t xml:space="preserve">    QosResourceType:</w:t>
      </w:r>
    </w:p>
    <w:p w:rsidR="009F534A" w:rsidRPr="00867FDE" w:rsidRDefault="009F534A" w:rsidP="009F534A">
      <w:pPr>
        <w:pStyle w:val="PL"/>
      </w:pPr>
      <w:r w:rsidRPr="00867FDE">
        <w:t xml:space="preserve">      anyOf:</w:t>
      </w:r>
    </w:p>
    <w:p w:rsidR="009F534A" w:rsidRPr="00867FDE" w:rsidRDefault="009F534A" w:rsidP="009F534A">
      <w:pPr>
        <w:pStyle w:val="PL"/>
      </w:pPr>
      <w:r w:rsidRPr="00867FDE">
        <w:t xml:space="preserve">        - type: string</w:t>
      </w:r>
    </w:p>
    <w:p w:rsidR="009F534A" w:rsidRPr="00867FDE" w:rsidRDefault="009F534A" w:rsidP="009F534A">
      <w:pPr>
        <w:pStyle w:val="PL"/>
      </w:pPr>
      <w:r w:rsidRPr="00867FDE">
        <w:t xml:space="preserve">          enum:</w:t>
      </w:r>
    </w:p>
    <w:p w:rsidR="009F534A" w:rsidRPr="00867FDE" w:rsidRDefault="009F534A" w:rsidP="009F534A">
      <w:pPr>
        <w:pStyle w:val="PL"/>
      </w:pPr>
      <w:r w:rsidRPr="00867FDE">
        <w:t xml:space="preserve">            - NON_GBR</w:t>
      </w:r>
    </w:p>
    <w:p w:rsidR="009F534A" w:rsidRPr="00867FDE" w:rsidRDefault="009F534A" w:rsidP="009F534A">
      <w:pPr>
        <w:pStyle w:val="PL"/>
      </w:pPr>
      <w:r w:rsidRPr="00867FDE">
        <w:t xml:space="preserve">            - NON_CRITICAL_GBR</w:t>
      </w:r>
    </w:p>
    <w:p w:rsidR="009F534A" w:rsidRPr="00867FDE" w:rsidRDefault="009F534A" w:rsidP="009F534A">
      <w:pPr>
        <w:pStyle w:val="PL"/>
      </w:pPr>
      <w:r w:rsidRPr="00867FDE">
        <w:t xml:space="preserve">            - CRITICAL_GBR</w:t>
      </w:r>
    </w:p>
    <w:p w:rsidR="009F534A" w:rsidRPr="00867FDE" w:rsidRDefault="009F534A" w:rsidP="009F534A">
      <w:pPr>
        <w:pStyle w:val="PL"/>
        <w:rPr>
          <w:lang w:val="en-US"/>
        </w:rPr>
      </w:pPr>
      <w:r w:rsidRPr="00867FDE">
        <w:rPr>
          <w:lang w:val="en-US"/>
        </w:rPr>
        <w:t xml:space="preserve">        - type: string</w:t>
      </w:r>
    </w:p>
    <w:p w:rsidR="00C46535" w:rsidRPr="00867FDE" w:rsidRDefault="00C46535" w:rsidP="00C46535">
      <w:pPr>
        <w:pStyle w:val="PL"/>
      </w:pPr>
      <w:r w:rsidRPr="00867FDE">
        <w:t xml:space="preserve">    QosResourceTypeRm:</w:t>
      </w:r>
    </w:p>
    <w:p w:rsidR="00C46535" w:rsidRPr="00867FDE" w:rsidRDefault="00C46535" w:rsidP="00C46535">
      <w:pPr>
        <w:pStyle w:val="PL"/>
      </w:pPr>
      <w:r w:rsidRPr="00867FDE">
        <w:t xml:space="preserve">      anyOf:</w:t>
      </w:r>
    </w:p>
    <w:p w:rsidR="00C46535" w:rsidRPr="00867FDE" w:rsidRDefault="00C46535" w:rsidP="00C46535">
      <w:pPr>
        <w:pStyle w:val="PL"/>
      </w:pPr>
      <w:r w:rsidRPr="00867FDE">
        <w:t xml:space="preserve">        - type: string</w:t>
      </w:r>
    </w:p>
    <w:p w:rsidR="00C46535" w:rsidRPr="00867FDE" w:rsidRDefault="00C46535" w:rsidP="00C46535">
      <w:pPr>
        <w:pStyle w:val="PL"/>
      </w:pPr>
      <w:r w:rsidRPr="00867FDE">
        <w:t xml:space="preserve">          enum:</w:t>
      </w:r>
    </w:p>
    <w:p w:rsidR="00C46535" w:rsidRPr="00867FDE" w:rsidRDefault="00C46535" w:rsidP="00C46535">
      <w:pPr>
        <w:pStyle w:val="PL"/>
      </w:pPr>
      <w:r w:rsidRPr="00867FDE">
        <w:t xml:space="preserve">            - NON_GBR</w:t>
      </w:r>
    </w:p>
    <w:p w:rsidR="00C46535" w:rsidRPr="00867FDE" w:rsidRDefault="00C46535" w:rsidP="00C46535">
      <w:pPr>
        <w:pStyle w:val="PL"/>
      </w:pPr>
      <w:r w:rsidRPr="00867FDE">
        <w:t xml:space="preserve">            - NON_CRITICAL_GBR</w:t>
      </w:r>
    </w:p>
    <w:p w:rsidR="00C46535" w:rsidRPr="00867FDE" w:rsidRDefault="00C46535" w:rsidP="00C46535">
      <w:pPr>
        <w:pStyle w:val="PL"/>
      </w:pPr>
      <w:r w:rsidRPr="00867FDE">
        <w:t xml:space="preserve">            - CRITICAL_GBR</w:t>
      </w:r>
    </w:p>
    <w:p w:rsidR="00C46535" w:rsidRPr="00867FDE" w:rsidRDefault="00C46535" w:rsidP="00C46535">
      <w:pPr>
        <w:pStyle w:val="PL"/>
        <w:rPr>
          <w:lang w:val="en-US"/>
        </w:rPr>
      </w:pPr>
      <w:r w:rsidRPr="00867FDE">
        <w:rPr>
          <w:lang w:val="en-US"/>
        </w:rPr>
        <w:t xml:space="preserve">     </w:t>
      </w:r>
      <w:r w:rsidR="00D56ABE" w:rsidRPr="00867FDE">
        <w:rPr>
          <w:lang w:val="en-US"/>
        </w:rPr>
        <w:t xml:space="preserve">  </w:t>
      </w:r>
      <w:r w:rsidRPr="00867FDE">
        <w:rPr>
          <w:lang w:val="en-US"/>
        </w:rPr>
        <w:t xml:space="preserve"> - type: string</w:t>
      </w:r>
    </w:p>
    <w:p w:rsidR="00C46535" w:rsidRPr="00867FDE" w:rsidRDefault="00C46535" w:rsidP="00C46535">
      <w:pPr>
        <w:pStyle w:val="PL"/>
        <w:rPr>
          <w:lang w:val="en-US"/>
        </w:rPr>
      </w:pPr>
      <w:r w:rsidRPr="00867FDE">
        <w:rPr>
          <w:lang w:val="en-US"/>
        </w:rPr>
        <w:t xml:space="preserve">      nullable: true</w:t>
      </w:r>
    </w:p>
    <w:p w:rsidR="003A78FD" w:rsidRPr="00867FDE" w:rsidRDefault="003A78FD" w:rsidP="003A78FD">
      <w:pPr>
        <w:pStyle w:val="PL"/>
      </w:pPr>
      <w:r w:rsidRPr="00867FDE">
        <w:t xml:space="preserve">    AdditionalQosFlowInfo:</w:t>
      </w:r>
    </w:p>
    <w:p w:rsidR="003A78FD" w:rsidRPr="00867FDE" w:rsidRDefault="003A78FD" w:rsidP="003A78FD">
      <w:pPr>
        <w:pStyle w:val="PL"/>
      </w:pPr>
      <w:r w:rsidRPr="00867FDE">
        <w:t xml:space="preserve">      anyOf:</w:t>
      </w:r>
    </w:p>
    <w:p w:rsidR="003A78FD" w:rsidRPr="00867FDE" w:rsidRDefault="003A78FD" w:rsidP="003A78FD">
      <w:pPr>
        <w:pStyle w:val="PL"/>
      </w:pPr>
      <w:r w:rsidRPr="00867FDE">
        <w:t xml:space="preserve">        - type: string</w:t>
      </w:r>
    </w:p>
    <w:p w:rsidR="003A78FD" w:rsidRPr="00867FDE" w:rsidRDefault="003A78FD" w:rsidP="003A78FD">
      <w:pPr>
        <w:pStyle w:val="PL"/>
      </w:pPr>
      <w:r w:rsidRPr="00867FDE">
        <w:t xml:space="preserve">          enum:</w:t>
      </w:r>
    </w:p>
    <w:p w:rsidR="003A78FD" w:rsidRPr="00867FDE" w:rsidRDefault="003A78FD" w:rsidP="003A78FD">
      <w:pPr>
        <w:pStyle w:val="PL"/>
      </w:pPr>
      <w:r w:rsidRPr="00867FDE">
        <w:t xml:space="preserve">            - MORE_LIKELY</w:t>
      </w:r>
    </w:p>
    <w:p w:rsidR="003A78FD" w:rsidRPr="00867FDE" w:rsidRDefault="003A78FD" w:rsidP="003A78FD">
      <w:pPr>
        <w:pStyle w:val="PL"/>
        <w:rPr>
          <w:lang w:val="en-US"/>
        </w:rPr>
      </w:pPr>
      <w:r w:rsidRPr="00867FDE">
        <w:rPr>
          <w:lang w:val="en-US"/>
        </w:rPr>
        <w:t xml:space="preserve">        - type: string</w:t>
      </w:r>
    </w:p>
    <w:p w:rsidR="003A78FD" w:rsidRPr="00867FDE" w:rsidRDefault="003A78FD" w:rsidP="003A78FD">
      <w:pPr>
        <w:pStyle w:val="PL"/>
        <w:rPr>
          <w:lang w:val="en-US"/>
        </w:rPr>
      </w:pPr>
      <w:r w:rsidRPr="00867FDE">
        <w:rPr>
          <w:lang w:val="en-US"/>
        </w:rPr>
        <w:t xml:space="preserve">      nullable: true</w:t>
      </w:r>
    </w:p>
    <w:p w:rsidR="009F534A" w:rsidRPr="00867FDE" w:rsidRDefault="009F534A" w:rsidP="009F534A">
      <w:pPr>
        <w:pStyle w:val="PL"/>
        <w:rPr>
          <w:lang w:val="en-US"/>
        </w:rPr>
      </w:pPr>
      <w:r w:rsidRPr="00867FDE">
        <w:rPr>
          <w:lang w:val="en-US"/>
        </w:rPr>
        <w:t>#</w:t>
      </w:r>
    </w:p>
    <w:p w:rsidR="008F6564" w:rsidRPr="00867FDE" w:rsidRDefault="008F6564" w:rsidP="006D16A2">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xml:space="preserve"># </w:t>
      </w:r>
      <w:r w:rsidR="008F6564" w:rsidRPr="00867FDE">
        <w:rPr>
          <w:lang w:val="en-US"/>
        </w:rPr>
        <w:t>STRUCTURED DATA TYPES</w:t>
      </w:r>
    </w:p>
    <w:p w:rsidR="006D16A2" w:rsidRPr="00867FDE" w:rsidRDefault="006D16A2" w:rsidP="006D16A2">
      <w:pPr>
        <w:pStyle w:val="PL"/>
        <w:rPr>
          <w:lang w:val="en-US"/>
        </w:rPr>
      </w:pPr>
      <w:r w:rsidRPr="00867FDE">
        <w:rPr>
          <w:lang w:val="en-US"/>
        </w:rPr>
        <w:t>#</w:t>
      </w:r>
    </w:p>
    <w:p w:rsidR="008F6564" w:rsidRPr="00867FDE" w:rsidRDefault="008F6564" w:rsidP="006D16A2">
      <w:pPr>
        <w:pStyle w:val="PL"/>
        <w:rPr>
          <w:lang w:val="en-US"/>
        </w:rPr>
      </w:pPr>
    </w:p>
    <w:p w:rsidR="00B5055C" w:rsidRPr="00867FDE" w:rsidRDefault="00B5055C" w:rsidP="00B5055C">
      <w:pPr>
        <w:pStyle w:val="PL"/>
        <w:rPr>
          <w:lang w:val="en-US"/>
        </w:rPr>
      </w:pPr>
      <w:r w:rsidRPr="00867FDE">
        <w:rPr>
          <w:lang w:val="en-US"/>
        </w:rPr>
        <w:t xml:space="preserve">    Arp:</w:t>
      </w:r>
    </w:p>
    <w:p w:rsidR="00B5055C" w:rsidRPr="00867FDE" w:rsidRDefault="00B5055C" w:rsidP="00B5055C">
      <w:pPr>
        <w:pStyle w:val="PL"/>
        <w:rPr>
          <w:lang w:val="en-US"/>
        </w:rPr>
      </w:pPr>
      <w:r w:rsidRPr="00867FDE">
        <w:rPr>
          <w:lang w:val="en-US"/>
        </w:rPr>
        <w:t xml:space="preserve">      type: object</w:t>
      </w:r>
    </w:p>
    <w:p w:rsidR="00B5055C" w:rsidRPr="00867FDE" w:rsidRDefault="00B5055C" w:rsidP="00B5055C">
      <w:pPr>
        <w:pStyle w:val="PL"/>
        <w:rPr>
          <w:lang w:val="en-US"/>
        </w:rPr>
      </w:pPr>
      <w:r w:rsidRPr="00867FDE">
        <w:rPr>
          <w:lang w:val="en-US"/>
        </w:rPr>
        <w:t xml:space="preserve">      properties:</w:t>
      </w:r>
    </w:p>
    <w:p w:rsidR="00B5055C" w:rsidRPr="00867FDE" w:rsidRDefault="00B5055C" w:rsidP="00B5055C">
      <w:pPr>
        <w:pStyle w:val="PL"/>
        <w:rPr>
          <w:lang w:val="en-US"/>
        </w:rPr>
      </w:pPr>
      <w:r w:rsidRPr="00867FDE">
        <w:rPr>
          <w:lang w:val="en-US"/>
        </w:rPr>
        <w:t xml:space="preserve">        priorityLevel:</w:t>
      </w:r>
    </w:p>
    <w:p w:rsidR="00B5055C" w:rsidRPr="00867FDE" w:rsidRDefault="00B5055C" w:rsidP="00B5055C">
      <w:pPr>
        <w:pStyle w:val="PL"/>
        <w:rPr>
          <w:lang w:val="en-US"/>
        </w:rPr>
      </w:pPr>
      <w:r w:rsidRPr="00867FDE">
        <w:rPr>
          <w:lang w:val="en-US"/>
        </w:rPr>
        <w:t xml:space="preserve">          $ref: '#/components/schemas/ArpPriorityLevel'</w:t>
      </w:r>
    </w:p>
    <w:p w:rsidR="00B5055C" w:rsidRPr="00867FDE" w:rsidRDefault="00B5055C" w:rsidP="00B5055C">
      <w:pPr>
        <w:pStyle w:val="PL"/>
        <w:rPr>
          <w:lang w:val="en-US"/>
        </w:rPr>
      </w:pPr>
      <w:r w:rsidRPr="00867FDE">
        <w:rPr>
          <w:lang w:val="en-US"/>
        </w:rPr>
        <w:t xml:space="preserve">        preemptCap:</w:t>
      </w:r>
    </w:p>
    <w:p w:rsidR="00B5055C" w:rsidRPr="00867FDE" w:rsidRDefault="00B5055C" w:rsidP="00B5055C">
      <w:pPr>
        <w:pStyle w:val="PL"/>
        <w:rPr>
          <w:lang w:val="en-US"/>
        </w:rPr>
      </w:pPr>
      <w:r w:rsidRPr="00867FDE">
        <w:rPr>
          <w:lang w:val="en-US"/>
        </w:rPr>
        <w:t xml:space="preserve">          $ref: '#/components/schemas/PreemptionCapability'</w:t>
      </w:r>
    </w:p>
    <w:p w:rsidR="00B5055C" w:rsidRPr="00867FDE" w:rsidRDefault="00B5055C" w:rsidP="00B5055C">
      <w:pPr>
        <w:pStyle w:val="PL"/>
        <w:rPr>
          <w:lang w:val="en-US"/>
        </w:rPr>
      </w:pPr>
      <w:r w:rsidRPr="00867FDE">
        <w:rPr>
          <w:lang w:val="en-US"/>
        </w:rPr>
        <w:t xml:space="preserve">        preemptVuln:</w:t>
      </w:r>
    </w:p>
    <w:p w:rsidR="00B5055C" w:rsidRPr="00867FDE" w:rsidRDefault="00B5055C" w:rsidP="00B5055C">
      <w:pPr>
        <w:pStyle w:val="PL"/>
        <w:rPr>
          <w:lang w:val="en-US"/>
        </w:rPr>
      </w:pPr>
      <w:r w:rsidRPr="00867FDE">
        <w:rPr>
          <w:lang w:val="en-US"/>
        </w:rPr>
        <w:t xml:space="preserve">          $ref: '#/components/schemas/PreemptionVulnerability'</w:t>
      </w:r>
    </w:p>
    <w:p w:rsidR="00B5055C" w:rsidRPr="00867FDE" w:rsidRDefault="00B5055C" w:rsidP="00B5055C">
      <w:pPr>
        <w:pStyle w:val="PL"/>
        <w:rPr>
          <w:lang w:val="en-US"/>
        </w:rPr>
      </w:pPr>
      <w:r w:rsidRPr="00867FDE">
        <w:rPr>
          <w:lang w:val="en-US"/>
        </w:rPr>
        <w:t xml:space="preserve">      required:</w:t>
      </w:r>
    </w:p>
    <w:p w:rsidR="00B5055C" w:rsidRPr="00867FDE" w:rsidRDefault="00B5055C" w:rsidP="00B5055C">
      <w:pPr>
        <w:pStyle w:val="PL"/>
        <w:rPr>
          <w:lang w:val="en-US"/>
        </w:rPr>
      </w:pPr>
      <w:r w:rsidRPr="00867FDE">
        <w:rPr>
          <w:lang w:val="en-US"/>
        </w:rPr>
        <w:t xml:space="preserve">        - priorityLevel</w:t>
      </w:r>
    </w:p>
    <w:p w:rsidR="00B5055C" w:rsidRPr="00867FDE" w:rsidRDefault="00B5055C" w:rsidP="00B5055C">
      <w:pPr>
        <w:pStyle w:val="PL"/>
        <w:rPr>
          <w:lang w:val="en-US"/>
        </w:rPr>
      </w:pPr>
      <w:r w:rsidRPr="00867FDE">
        <w:rPr>
          <w:lang w:val="en-US"/>
        </w:rPr>
        <w:t xml:space="preserve">        - preemptCap</w:t>
      </w:r>
    </w:p>
    <w:p w:rsidR="00B5055C" w:rsidRPr="00867FDE" w:rsidRDefault="00B5055C" w:rsidP="00B5055C">
      <w:pPr>
        <w:pStyle w:val="PL"/>
        <w:rPr>
          <w:lang w:val="en-US"/>
        </w:rPr>
      </w:pPr>
      <w:r w:rsidRPr="00867FDE">
        <w:rPr>
          <w:lang w:val="en-US"/>
        </w:rPr>
        <w:t xml:space="preserve">        - preemptVuln</w:t>
      </w:r>
    </w:p>
    <w:p w:rsidR="00C46535" w:rsidRPr="00867FDE" w:rsidRDefault="00C46535" w:rsidP="00C46535">
      <w:pPr>
        <w:pStyle w:val="PL"/>
        <w:rPr>
          <w:lang w:val="en-US"/>
        </w:rPr>
      </w:pPr>
      <w:r w:rsidRPr="00867FDE">
        <w:rPr>
          <w:lang w:val="en-US"/>
        </w:rPr>
        <w:t xml:space="preserve">    ArpRm:</w:t>
      </w:r>
    </w:p>
    <w:p w:rsidR="00C46535" w:rsidRPr="00867FDE" w:rsidRDefault="00C46535" w:rsidP="00C46535">
      <w:pPr>
        <w:pStyle w:val="PL"/>
        <w:rPr>
          <w:lang w:val="en-US"/>
        </w:rPr>
      </w:pPr>
      <w:r w:rsidRPr="00867FDE">
        <w:rPr>
          <w:lang w:val="en-US"/>
        </w:rPr>
        <w:t xml:space="preserve">      type: object</w:t>
      </w:r>
    </w:p>
    <w:p w:rsidR="00C46535" w:rsidRPr="00867FDE" w:rsidRDefault="00C46535" w:rsidP="00C46535">
      <w:pPr>
        <w:pStyle w:val="PL"/>
        <w:rPr>
          <w:lang w:val="en-US"/>
        </w:rPr>
      </w:pPr>
      <w:r w:rsidRPr="00867FDE">
        <w:rPr>
          <w:lang w:val="en-US"/>
        </w:rPr>
        <w:t xml:space="preserve">      properties:</w:t>
      </w:r>
    </w:p>
    <w:p w:rsidR="00C46535" w:rsidRPr="00867FDE" w:rsidRDefault="00C46535" w:rsidP="00C46535">
      <w:pPr>
        <w:pStyle w:val="PL"/>
        <w:rPr>
          <w:lang w:val="en-US"/>
        </w:rPr>
      </w:pPr>
      <w:r w:rsidRPr="00867FDE">
        <w:rPr>
          <w:lang w:val="en-US"/>
        </w:rPr>
        <w:t xml:space="preserve">        priorityLevel:</w:t>
      </w:r>
    </w:p>
    <w:p w:rsidR="00C46535" w:rsidRPr="00867FDE" w:rsidRDefault="00C46535" w:rsidP="00C46535">
      <w:pPr>
        <w:pStyle w:val="PL"/>
        <w:rPr>
          <w:lang w:val="en-US"/>
        </w:rPr>
      </w:pPr>
      <w:r w:rsidRPr="00867FDE">
        <w:rPr>
          <w:lang w:val="en-US"/>
        </w:rPr>
        <w:t xml:space="preserve">          $ref: '#/components/schemas/ArpPriorityLevel'</w:t>
      </w:r>
    </w:p>
    <w:p w:rsidR="00C46535" w:rsidRPr="00867FDE" w:rsidRDefault="00C46535" w:rsidP="00C46535">
      <w:pPr>
        <w:pStyle w:val="PL"/>
        <w:rPr>
          <w:lang w:val="en-US"/>
        </w:rPr>
      </w:pPr>
      <w:r w:rsidRPr="00867FDE">
        <w:rPr>
          <w:lang w:val="en-US"/>
        </w:rPr>
        <w:t xml:space="preserve">        preemptCap:</w:t>
      </w:r>
    </w:p>
    <w:p w:rsidR="00C46535" w:rsidRPr="00867FDE" w:rsidRDefault="00C46535" w:rsidP="00C46535">
      <w:pPr>
        <w:pStyle w:val="PL"/>
        <w:rPr>
          <w:lang w:val="en-US"/>
        </w:rPr>
      </w:pPr>
      <w:r w:rsidRPr="00867FDE">
        <w:rPr>
          <w:lang w:val="en-US"/>
        </w:rPr>
        <w:t xml:space="preserve">          $ref: '#/components/schemas/PreemptionCapability'</w:t>
      </w:r>
    </w:p>
    <w:p w:rsidR="00C46535" w:rsidRPr="00867FDE" w:rsidRDefault="00C46535" w:rsidP="00C46535">
      <w:pPr>
        <w:pStyle w:val="PL"/>
        <w:rPr>
          <w:lang w:val="en-US"/>
        </w:rPr>
      </w:pPr>
      <w:r w:rsidRPr="00867FDE">
        <w:rPr>
          <w:lang w:val="en-US"/>
        </w:rPr>
        <w:t xml:space="preserve">        preemptVuln:</w:t>
      </w:r>
    </w:p>
    <w:p w:rsidR="00C46535" w:rsidRPr="00867FDE" w:rsidRDefault="00C46535" w:rsidP="00C46535">
      <w:pPr>
        <w:pStyle w:val="PL"/>
        <w:rPr>
          <w:lang w:val="en-US"/>
        </w:rPr>
      </w:pPr>
      <w:r w:rsidRPr="00867FDE">
        <w:rPr>
          <w:lang w:val="en-US"/>
        </w:rPr>
        <w:t xml:space="preserve">          $ref: '#/components/schemas/PreemptionVulnerability'</w:t>
      </w:r>
    </w:p>
    <w:p w:rsidR="00C46535" w:rsidRPr="00867FDE" w:rsidRDefault="00C46535" w:rsidP="00C46535">
      <w:pPr>
        <w:pStyle w:val="PL"/>
        <w:rPr>
          <w:lang w:val="en-US"/>
        </w:rPr>
      </w:pPr>
      <w:r w:rsidRPr="00867FDE">
        <w:rPr>
          <w:lang w:val="en-US"/>
        </w:rPr>
        <w:t xml:space="preserve">      required:</w:t>
      </w:r>
    </w:p>
    <w:p w:rsidR="00C46535" w:rsidRPr="00867FDE" w:rsidRDefault="00C46535" w:rsidP="00C46535">
      <w:pPr>
        <w:pStyle w:val="PL"/>
        <w:rPr>
          <w:lang w:val="en-US"/>
        </w:rPr>
      </w:pPr>
      <w:r w:rsidRPr="00867FDE">
        <w:rPr>
          <w:lang w:val="en-US"/>
        </w:rPr>
        <w:t xml:space="preserve">        - priorityLevel</w:t>
      </w:r>
    </w:p>
    <w:p w:rsidR="00C46535" w:rsidRPr="00867FDE" w:rsidRDefault="00C46535" w:rsidP="00C46535">
      <w:pPr>
        <w:pStyle w:val="PL"/>
        <w:rPr>
          <w:lang w:val="en-US"/>
        </w:rPr>
      </w:pPr>
      <w:r w:rsidRPr="00867FDE">
        <w:rPr>
          <w:lang w:val="en-US"/>
        </w:rPr>
        <w:t xml:space="preserve">        - preemptCap</w:t>
      </w:r>
    </w:p>
    <w:p w:rsidR="00C46535" w:rsidRPr="00867FDE" w:rsidRDefault="00C46535" w:rsidP="00C46535">
      <w:pPr>
        <w:pStyle w:val="PL"/>
        <w:rPr>
          <w:lang w:val="en-US"/>
        </w:rPr>
      </w:pPr>
      <w:r w:rsidRPr="00867FDE">
        <w:rPr>
          <w:lang w:val="en-US"/>
        </w:rPr>
        <w:t xml:space="preserve">        - preemptVuln</w:t>
      </w:r>
    </w:p>
    <w:p w:rsidR="00C46535" w:rsidRPr="00867FDE" w:rsidRDefault="00C46535" w:rsidP="00C46535">
      <w:pPr>
        <w:pStyle w:val="PL"/>
        <w:rPr>
          <w:lang w:val="en-US"/>
        </w:rPr>
      </w:pPr>
      <w:r w:rsidRPr="00867FDE">
        <w:rPr>
          <w:lang w:val="en-US"/>
        </w:rPr>
        <w:t xml:space="preserve">      nullable: true</w:t>
      </w:r>
    </w:p>
    <w:p w:rsidR="00B5055C" w:rsidRPr="00867FDE" w:rsidRDefault="00B5055C" w:rsidP="00B5055C">
      <w:pPr>
        <w:pStyle w:val="PL"/>
        <w:rPr>
          <w:lang w:val="en-US"/>
        </w:rPr>
      </w:pPr>
      <w:r w:rsidRPr="00867FDE">
        <w:rPr>
          <w:lang w:val="en-US"/>
        </w:rPr>
        <w:t xml:space="preserve">    Ambr:</w:t>
      </w:r>
    </w:p>
    <w:p w:rsidR="00B5055C" w:rsidRPr="00867FDE" w:rsidRDefault="00B5055C" w:rsidP="00B5055C">
      <w:pPr>
        <w:pStyle w:val="PL"/>
        <w:rPr>
          <w:lang w:val="en-US"/>
        </w:rPr>
      </w:pPr>
      <w:r w:rsidRPr="00867FDE">
        <w:rPr>
          <w:lang w:val="en-US"/>
        </w:rPr>
        <w:t xml:space="preserve">      type: object</w:t>
      </w:r>
    </w:p>
    <w:p w:rsidR="00B5055C" w:rsidRPr="00867FDE" w:rsidRDefault="00B5055C" w:rsidP="00B5055C">
      <w:pPr>
        <w:pStyle w:val="PL"/>
        <w:rPr>
          <w:lang w:val="en-US"/>
        </w:rPr>
      </w:pPr>
      <w:r w:rsidRPr="00867FDE">
        <w:rPr>
          <w:lang w:val="en-US"/>
        </w:rPr>
        <w:t xml:space="preserve">      properties:</w:t>
      </w:r>
    </w:p>
    <w:p w:rsidR="00B5055C" w:rsidRPr="00867FDE" w:rsidRDefault="00B5055C" w:rsidP="00B5055C">
      <w:pPr>
        <w:pStyle w:val="PL"/>
        <w:rPr>
          <w:lang w:val="en-US"/>
        </w:rPr>
      </w:pPr>
      <w:r w:rsidRPr="00867FDE">
        <w:rPr>
          <w:lang w:val="en-US"/>
        </w:rPr>
        <w:t xml:space="preserve">        uplink:</w:t>
      </w:r>
    </w:p>
    <w:p w:rsidR="00B5055C" w:rsidRPr="00867FDE" w:rsidRDefault="00B5055C" w:rsidP="00B5055C">
      <w:pPr>
        <w:pStyle w:val="PL"/>
        <w:rPr>
          <w:lang w:val="en-US"/>
        </w:rPr>
      </w:pPr>
      <w:r w:rsidRPr="00867FDE">
        <w:rPr>
          <w:lang w:val="en-US"/>
        </w:rPr>
        <w:t xml:space="preserve">          $ref: '#/components/schemas/BitRate'</w:t>
      </w:r>
    </w:p>
    <w:p w:rsidR="00B5055C" w:rsidRPr="00867FDE" w:rsidRDefault="00B5055C" w:rsidP="00B5055C">
      <w:pPr>
        <w:pStyle w:val="PL"/>
        <w:rPr>
          <w:lang w:val="en-US"/>
        </w:rPr>
      </w:pPr>
      <w:r w:rsidRPr="00867FDE">
        <w:rPr>
          <w:lang w:val="en-US"/>
        </w:rPr>
        <w:t xml:space="preserve">        downlink:</w:t>
      </w:r>
    </w:p>
    <w:p w:rsidR="00B5055C" w:rsidRPr="00867FDE" w:rsidRDefault="00B5055C" w:rsidP="00B5055C">
      <w:pPr>
        <w:pStyle w:val="PL"/>
        <w:rPr>
          <w:lang w:val="en-US"/>
        </w:rPr>
      </w:pPr>
      <w:r w:rsidRPr="00867FDE">
        <w:rPr>
          <w:lang w:val="en-US"/>
        </w:rPr>
        <w:t xml:space="preserve">          $ref: '#/components/schemas/BitRate'</w:t>
      </w:r>
    </w:p>
    <w:p w:rsidR="00B5055C" w:rsidRPr="00867FDE" w:rsidRDefault="00B5055C" w:rsidP="00B5055C">
      <w:pPr>
        <w:pStyle w:val="PL"/>
        <w:rPr>
          <w:lang w:val="en-US"/>
        </w:rPr>
      </w:pPr>
      <w:r w:rsidRPr="00867FDE">
        <w:rPr>
          <w:lang w:val="en-US"/>
        </w:rPr>
        <w:t xml:space="preserve">      required:</w:t>
      </w:r>
    </w:p>
    <w:p w:rsidR="00B5055C" w:rsidRPr="00867FDE" w:rsidRDefault="00B5055C" w:rsidP="00B5055C">
      <w:pPr>
        <w:pStyle w:val="PL"/>
        <w:rPr>
          <w:lang w:val="en-US"/>
        </w:rPr>
      </w:pPr>
      <w:r w:rsidRPr="00867FDE">
        <w:rPr>
          <w:lang w:val="en-US"/>
        </w:rPr>
        <w:t xml:space="preserve">        - uplink</w:t>
      </w:r>
    </w:p>
    <w:p w:rsidR="00B5055C" w:rsidRPr="00867FDE" w:rsidRDefault="00B5055C" w:rsidP="00B5055C">
      <w:pPr>
        <w:pStyle w:val="PL"/>
        <w:rPr>
          <w:lang w:val="en-US"/>
        </w:rPr>
      </w:pPr>
      <w:r w:rsidRPr="00867FDE">
        <w:rPr>
          <w:lang w:val="en-US"/>
        </w:rPr>
        <w:t xml:space="preserve">        - downlink</w:t>
      </w:r>
    </w:p>
    <w:p w:rsidR="00C46535" w:rsidRPr="00867FDE" w:rsidRDefault="00C46535" w:rsidP="00C46535">
      <w:pPr>
        <w:pStyle w:val="PL"/>
        <w:rPr>
          <w:lang w:val="en-US"/>
        </w:rPr>
      </w:pPr>
      <w:r w:rsidRPr="00867FDE">
        <w:rPr>
          <w:lang w:val="en-US"/>
        </w:rPr>
        <w:t xml:space="preserve">    AmbrRm:</w:t>
      </w:r>
    </w:p>
    <w:p w:rsidR="00C46535" w:rsidRPr="00867FDE" w:rsidRDefault="00C46535" w:rsidP="00C46535">
      <w:pPr>
        <w:pStyle w:val="PL"/>
        <w:rPr>
          <w:lang w:val="en-US"/>
        </w:rPr>
      </w:pPr>
      <w:r w:rsidRPr="00867FDE">
        <w:rPr>
          <w:lang w:val="en-US"/>
        </w:rPr>
        <w:t xml:space="preserve">      type: object</w:t>
      </w:r>
    </w:p>
    <w:p w:rsidR="00C46535" w:rsidRPr="00867FDE" w:rsidRDefault="00C46535" w:rsidP="00C46535">
      <w:pPr>
        <w:pStyle w:val="PL"/>
        <w:rPr>
          <w:lang w:val="en-US"/>
        </w:rPr>
      </w:pPr>
      <w:r w:rsidRPr="00867FDE">
        <w:rPr>
          <w:lang w:val="en-US"/>
        </w:rPr>
        <w:t xml:space="preserve">      properties:</w:t>
      </w:r>
    </w:p>
    <w:p w:rsidR="00C46535" w:rsidRPr="00867FDE" w:rsidRDefault="00C46535" w:rsidP="00C46535">
      <w:pPr>
        <w:pStyle w:val="PL"/>
        <w:rPr>
          <w:lang w:val="en-US"/>
        </w:rPr>
      </w:pPr>
      <w:r w:rsidRPr="00867FDE">
        <w:rPr>
          <w:lang w:val="en-US"/>
        </w:rPr>
        <w:t xml:space="preserve">        uplink:</w:t>
      </w:r>
    </w:p>
    <w:p w:rsidR="00C46535" w:rsidRPr="00867FDE" w:rsidRDefault="00C46535" w:rsidP="00C46535">
      <w:pPr>
        <w:pStyle w:val="PL"/>
        <w:rPr>
          <w:lang w:val="en-US"/>
        </w:rPr>
      </w:pPr>
      <w:r w:rsidRPr="00867FDE">
        <w:rPr>
          <w:lang w:val="en-US"/>
        </w:rPr>
        <w:t xml:space="preserve">          $ref: '#/components/schemas/BitRate'</w:t>
      </w:r>
    </w:p>
    <w:p w:rsidR="00C46535" w:rsidRPr="00867FDE" w:rsidRDefault="00C46535" w:rsidP="00C46535">
      <w:pPr>
        <w:pStyle w:val="PL"/>
        <w:rPr>
          <w:lang w:val="en-US"/>
        </w:rPr>
      </w:pPr>
      <w:r w:rsidRPr="00867FDE">
        <w:rPr>
          <w:lang w:val="en-US"/>
        </w:rPr>
        <w:t xml:space="preserve">        downlink:</w:t>
      </w:r>
    </w:p>
    <w:p w:rsidR="00C46535" w:rsidRPr="00867FDE" w:rsidRDefault="00C46535" w:rsidP="00C46535">
      <w:pPr>
        <w:pStyle w:val="PL"/>
        <w:rPr>
          <w:lang w:val="en-US"/>
        </w:rPr>
      </w:pPr>
      <w:r w:rsidRPr="00867FDE">
        <w:rPr>
          <w:lang w:val="en-US"/>
        </w:rPr>
        <w:t xml:space="preserve">          $ref: '#/components/schemas/BitRate'</w:t>
      </w:r>
    </w:p>
    <w:p w:rsidR="00C46535" w:rsidRPr="00867FDE" w:rsidRDefault="00C46535" w:rsidP="00C46535">
      <w:pPr>
        <w:pStyle w:val="PL"/>
        <w:rPr>
          <w:lang w:val="en-US"/>
        </w:rPr>
      </w:pPr>
      <w:r w:rsidRPr="00867FDE">
        <w:rPr>
          <w:lang w:val="en-US"/>
        </w:rPr>
        <w:t xml:space="preserve">      required:</w:t>
      </w:r>
    </w:p>
    <w:p w:rsidR="00C46535" w:rsidRPr="00867FDE" w:rsidRDefault="00C46535" w:rsidP="00C46535">
      <w:pPr>
        <w:pStyle w:val="PL"/>
        <w:rPr>
          <w:lang w:val="en-US"/>
        </w:rPr>
      </w:pPr>
      <w:r w:rsidRPr="00867FDE">
        <w:rPr>
          <w:lang w:val="en-US"/>
        </w:rPr>
        <w:lastRenderedPageBreak/>
        <w:t xml:space="preserve">        - uplink</w:t>
      </w:r>
    </w:p>
    <w:p w:rsidR="00C46535" w:rsidRPr="00867FDE" w:rsidRDefault="00C46535" w:rsidP="00C46535">
      <w:pPr>
        <w:pStyle w:val="PL"/>
        <w:rPr>
          <w:lang w:val="en-US"/>
        </w:rPr>
      </w:pPr>
      <w:r w:rsidRPr="00867FDE">
        <w:rPr>
          <w:lang w:val="en-US"/>
        </w:rPr>
        <w:t xml:space="preserve">        - downlink</w:t>
      </w:r>
    </w:p>
    <w:p w:rsidR="00C46535" w:rsidRPr="00867FDE" w:rsidRDefault="00C46535" w:rsidP="00C46535">
      <w:pPr>
        <w:pStyle w:val="PL"/>
        <w:rPr>
          <w:lang w:val="en-US"/>
        </w:rPr>
      </w:pPr>
      <w:r w:rsidRPr="00867FDE">
        <w:rPr>
          <w:lang w:val="en-US"/>
        </w:rPr>
        <w:t xml:space="preserve">      nullable: true</w:t>
      </w:r>
    </w:p>
    <w:p w:rsidR="009F534A" w:rsidRPr="00867FDE" w:rsidRDefault="009F534A" w:rsidP="009F534A">
      <w:pPr>
        <w:pStyle w:val="PL"/>
        <w:rPr>
          <w:lang w:val="en-US"/>
        </w:rPr>
      </w:pPr>
      <w:r w:rsidRPr="00867FDE">
        <w:rPr>
          <w:lang w:val="en-US"/>
        </w:rPr>
        <w:t xml:space="preserve">    Dynamic5Qi:</w:t>
      </w:r>
    </w:p>
    <w:p w:rsidR="009F534A" w:rsidRPr="00867FDE" w:rsidRDefault="009F534A" w:rsidP="009F534A">
      <w:pPr>
        <w:pStyle w:val="PL"/>
        <w:rPr>
          <w:lang w:val="en-US"/>
        </w:rPr>
      </w:pPr>
      <w:r w:rsidRPr="00867FDE">
        <w:rPr>
          <w:lang w:val="en-US"/>
        </w:rPr>
        <w:t xml:space="preserve">      type: object</w:t>
      </w:r>
    </w:p>
    <w:p w:rsidR="009F534A" w:rsidRPr="00867FDE" w:rsidRDefault="009F534A" w:rsidP="009F534A">
      <w:pPr>
        <w:pStyle w:val="PL"/>
        <w:rPr>
          <w:lang w:val="en-US"/>
        </w:rPr>
      </w:pPr>
      <w:r w:rsidRPr="00867FDE">
        <w:rPr>
          <w:lang w:val="en-US"/>
        </w:rPr>
        <w:t xml:space="preserve">      properties:</w:t>
      </w:r>
    </w:p>
    <w:p w:rsidR="009F534A" w:rsidRPr="00867FDE" w:rsidRDefault="009F534A" w:rsidP="009F534A">
      <w:pPr>
        <w:pStyle w:val="PL"/>
        <w:rPr>
          <w:lang w:val="en-US"/>
        </w:rPr>
      </w:pPr>
      <w:r w:rsidRPr="00867FDE">
        <w:rPr>
          <w:lang w:val="en-US"/>
        </w:rPr>
        <w:t xml:space="preserve">        resourceType:</w:t>
      </w:r>
    </w:p>
    <w:p w:rsidR="009F534A" w:rsidRPr="00867FDE" w:rsidRDefault="009F534A" w:rsidP="009F534A">
      <w:pPr>
        <w:pStyle w:val="PL"/>
        <w:rPr>
          <w:lang w:val="en-US"/>
        </w:rPr>
      </w:pPr>
      <w:r w:rsidRPr="00867FDE">
        <w:rPr>
          <w:lang w:val="en-US"/>
        </w:rPr>
        <w:t xml:space="preserve">          $ref: '#/components/schemas/QosResourceType'</w:t>
      </w:r>
    </w:p>
    <w:p w:rsidR="009F534A" w:rsidRPr="00867FDE" w:rsidRDefault="009F534A" w:rsidP="009F534A">
      <w:pPr>
        <w:pStyle w:val="PL"/>
        <w:rPr>
          <w:lang w:val="en-US"/>
        </w:rPr>
      </w:pPr>
      <w:r w:rsidRPr="00867FDE">
        <w:rPr>
          <w:lang w:val="en-US"/>
        </w:rPr>
        <w:t xml:space="preserve">        priorityLevel:</w:t>
      </w:r>
    </w:p>
    <w:p w:rsidR="009F534A" w:rsidRPr="00867FDE" w:rsidRDefault="009F534A" w:rsidP="009F534A">
      <w:pPr>
        <w:pStyle w:val="PL"/>
        <w:rPr>
          <w:lang w:val="en-US"/>
        </w:rPr>
      </w:pPr>
      <w:r w:rsidRPr="00867FDE">
        <w:rPr>
          <w:lang w:val="en-US"/>
        </w:rPr>
        <w:t xml:space="preserve">          $ref: '#/components/schemas/5QiPriorityLevel'</w:t>
      </w:r>
    </w:p>
    <w:p w:rsidR="009F534A" w:rsidRPr="00867FDE" w:rsidRDefault="009F534A" w:rsidP="009F534A">
      <w:pPr>
        <w:pStyle w:val="PL"/>
        <w:rPr>
          <w:lang w:val="en-US"/>
        </w:rPr>
      </w:pPr>
      <w:r w:rsidRPr="00867FDE">
        <w:rPr>
          <w:lang w:val="en-US"/>
        </w:rPr>
        <w:t xml:space="preserve">        packetDelayBudget:</w:t>
      </w:r>
    </w:p>
    <w:p w:rsidR="009F534A" w:rsidRPr="00867FDE" w:rsidRDefault="009F534A" w:rsidP="009F534A">
      <w:pPr>
        <w:pStyle w:val="PL"/>
        <w:rPr>
          <w:lang w:val="en-US"/>
        </w:rPr>
      </w:pPr>
      <w:r w:rsidRPr="00867FDE">
        <w:rPr>
          <w:lang w:val="en-US"/>
        </w:rPr>
        <w:t xml:space="preserve">          $ref: '#/components/schemas/PacketDelBudget'</w:t>
      </w:r>
    </w:p>
    <w:p w:rsidR="009F534A" w:rsidRPr="00867FDE" w:rsidRDefault="009F534A" w:rsidP="009F534A">
      <w:pPr>
        <w:pStyle w:val="PL"/>
        <w:rPr>
          <w:lang w:val="en-US"/>
        </w:rPr>
      </w:pPr>
      <w:r w:rsidRPr="00867FDE">
        <w:rPr>
          <w:lang w:val="en-US"/>
        </w:rPr>
        <w:t xml:space="preserve">        packetErrRate:</w:t>
      </w:r>
    </w:p>
    <w:p w:rsidR="009F534A" w:rsidRPr="00867FDE" w:rsidRDefault="009F534A" w:rsidP="009F534A">
      <w:pPr>
        <w:pStyle w:val="PL"/>
        <w:rPr>
          <w:lang w:val="en-US"/>
        </w:rPr>
      </w:pPr>
      <w:r w:rsidRPr="00867FDE">
        <w:rPr>
          <w:lang w:val="en-US"/>
        </w:rPr>
        <w:t xml:space="preserve">          $ref: '#/components/schemas/PacketErrRate'</w:t>
      </w:r>
    </w:p>
    <w:p w:rsidR="009F534A" w:rsidRPr="00867FDE" w:rsidRDefault="009F534A" w:rsidP="009F534A">
      <w:pPr>
        <w:pStyle w:val="PL"/>
        <w:rPr>
          <w:lang w:val="en-US"/>
        </w:rPr>
      </w:pPr>
      <w:r w:rsidRPr="00867FDE">
        <w:rPr>
          <w:lang w:val="en-US"/>
        </w:rPr>
        <w:t xml:space="preserve">        averWindow:</w:t>
      </w:r>
    </w:p>
    <w:p w:rsidR="009F534A" w:rsidRPr="00867FDE" w:rsidRDefault="009F534A" w:rsidP="009F534A">
      <w:pPr>
        <w:pStyle w:val="PL"/>
        <w:rPr>
          <w:lang w:val="en-US"/>
        </w:rPr>
      </w:pPr>
      <w:r w:rsidRPr="00867FDE">
        <w:rPr>
          <w:lang w:val="en-US"/>
        </w:rPr>
        <w:t xml:space="preserve">          $ref: '#/components/schemas/AverWindow'</w:t>
      </w:r>
    </w:p>
    <w:p w:rsidR="009F534A" w:rsidRPr="00867FDE" w:rsidRDefault="009F534A" w:rsidP="009F534A">
      <w:pPr>
        <w:pStyle w:val="PL"/>
        <w:rPr>
          <w:lang w:val="en-US"/>
        </w:rPr>
      </w:pPr>
      <w:r w:rsidRPr="00867FDE">
        <w:rPr>
          <w:lang w:val="en-US"/>
        </w:rPr>
        <w:t xml:space="preserve">        maxDataBurstVol:</w:t>
      </w:r>
    </w:p>
    <w:p w:rsidR="009F534A" w:rsidRPr="00867FDE" w:rsidRDefault="009F534A" w:rsidP="009F534A">
      <w:pPr>
        <w:pStyle w:val="PL"/>
        <w:rPr>
          <w:lang w:val="en-US"/>
        </w:rPr>
      </w:pPr>
      <w:r w:rsidRPr="00867FDE">
        <w:rPr>
          <w:lang w:val="en-US"/>
        </w:rPr>
        <w:t xml:space="preserve">          $ref: '#/components/schemas/MaxDataBurstVol'</w:t>
      </w:r>
    </w:p>
    <w:p w:rsidR="001D4F4A" w:rsidRPr="00867FDE" w:rsidRDefault="001D4F4A" w:rsidP="001D4F4A">
      <w:pPr>
        <w:pStyle w:val="PL"/>
        <w:rPr>
          <w:lang w:val="en-US"/>
        </w:rPr>
      </w:pPr>
      <w:r w:rsidRPr="00867FDE">
        <w:rPr>
          <w:lang w:val="en-US"/>
        </w:rPr>
        <w:t xml:space="preserve">        extMaxDataBur</w:t>
      </w:r>
      <w:r w:rsidR="00C32CB0" w:rsidRPr="00867FDE">
        <w:rPr>
          <w:lang w:val="en-US"/>
        </w:rPr>
        <w:t>s</w:t>
      </w:r>
      <w:r w:rsidRPr="00867FDE">
        <w:rPr>
          <w:lang w:val="en-US"/>
        </w:rPr>
        <w:t>tVol:</w:t>
      </w:r>
    </w:p>
    <w:p w:rsidR="001D4F4A" w:rsidRPr="00867FDE" w:rsidRDefault="001D4F4A" w:rsidP="001D4F4A">
      <w:pPr>
        <w:pStyle w:val="PL"/>
        <w:rPr>
          <w:lang w:val="en-US"/>
        </w:rPr>
      </w:pPr>
      <w:r w:rsidRPr="00867FDE">
        <w:rPr>
          <w:lang w:val="en-US"/>
        </w:rPr>
        <w:t xml:space="preserve">          $ref: '#/components/schemas/ExtMaxDataBurstVol'</w:t>
      </w:r>
    </w:p>
    <w:p w:rsidR="009F534A" w:rsidRPr="00867FDE" w:rsidRDefault="009F534A" w:rsidP="009F534A">
      <w:pPr>
        <w:pStyle w:val="PL"/>
        <w:rPr>
          <w:lang w:val="en-US"/>
        </w:rPr>
      </w:pPr>
      <w:r w:rsidRPr="00867FDE">
        <w:rPr>
          <w:lang w:val="en-US"/>
        </w:rPr>
        <w:t xml:space="preserve">      required:</w:t>
      </w:r>
    </w:p>
    <w:p w:rsidR="009F534A" w:rsidRPr="00867FDE" w:rsidRDefault="009F534A" w:rsidP="009F534A">
      <w:pPr>
        <w:pStyle w:val="PL"/>
        <w:rPr>
          <w:lang w:val="en-US"/>
        </w:rPr>
      </w:pPr>
      <w:r w:rsidRPr="00867FDE">
        <w:rPr>
          <w:lang w:val="en-US"/>
        </w:rPr>
        <w:t xml:space="preserve">        - resourceType</w:t>
      </w:r>
    </w:p>
    <w:p w:rsidR="009F534A" w:rsidRPr="00867FDE" w:rsidRDefault="009F534A" w:rsidP="009F534A">
      <w:pPr>
        <w:pStyle w:val="PL"/>
        <w:rPr>
          <w:lang w:val="en-US"/>
        </w:rPr>
      </w:pPr>
      <w:r w:rsidRPr="00867FDE">
        <w:rPr>
          <w:lang w:val="en-US"/>
        </w:rPr>
        <w:t xml:space="preserve">        - priorityLevel</w:t>
      </w:r>
    </w:p>
    <w:p w:rsidR="009F534A" w:rsidRPr="00867FDE" w:rsidRDefault="009F534A" w:rsidP="009F534A">
      <w:pPr>
        <w:pStyle w:val="PL"/>
        <w:rPr>
          <w:lang w:val="en-US"/>
        </w:rPr>
      </w:pPr>
      <w:r w:rsidRPr="00867FDE">
        <w:rPr>
          <w:lang w:val="en-US"/>
        </w:rPr>
        <w:t xml:space="preserve">        - packetDelayBudget</w:t>
      </w:r>
    </w:p>
    <w:p w:rsidR="009F534A" w:rsidRPr="00867FDE" w:rsidRDefault="009F534A" w:rsidP="009F534A">
      <w:pPr>
        <w:pStyle w:val="PL"/>
        <w:rPr>
          <w:lang w:val="en-US"/>
        </w:rPr>
      </w:pPr>
      <w:r w:rsidRPr="00867FDE">
        <w:rPr>
          <w:lang w:val="en-US"/>
        </w:rPr>
        <w:t xml:space="preserve">        - packetErrRate</w:t>
      </w:r>
    </w:p>
    <w:p w:rsidR="009F534A" w:rsidRPr="00867FDE" w:rsidRDefault="009F534A" w:rsidP="009F534A">
      <w:pPr>
        <w:pStyle w:val="PL"/>
        <w:rPr>
          <w:lang w:val="en-US"/>
        </w:rPr>
      </w:pPr>
      <w:r w:rsidRPr="00867FDE">
        <w:rPr>
          <w:lang w:val="en-US"/>
        </w:rPr>
        <w:t xml:space="preserve">    NonDynamic5Qi:</w:t>
      </w:r>
    </w:p>
    <w:p w:rsidR="009F534A" w:rsidRPr="00867FDE" w:rsidRDefault="009F534A" w:rsidP="009F534A">
      <w:pPr>
        <w:pStyle w:val="PL"/>
        <w:rPr>
          <w:lang w:val="en-US"/>
        </w:rPr>
      </w:pPr>
      <w:r w:rsidRPr="00867FDE">
        <w:rPr>
          <w:lang w:val="en-US"/>
        </w:rPr>
        <w:t xml:space="preserve">      type: object</w:t>
      </w:r>
    </w:p>
    <w:p w:rsidR="009F534A" w:rsidRPr="00867FDE" w:rsidRDefault="009F534A" w:rsidP="009F534A">
      <w:pPr>
        <w:pStyle w:val="PL"/>
        <w:rPr>
          <w:lang w:val="en-US"/>
        </w:rPr>
      </w:pPr>
      <w:r w:rsidRPr="00867FDE">
        <w:rPr>
          <w:lang w:val="en-US"/>
        </w:rPr>
        <w:t xml:space="preserve">      properties:</w:t>
      </w:r>
    </w:p>
    <w:p w:rsidR="009F534A" w:rsidRPr="00867FDE" w:rsidRDefault="009F534A" w:rsidP="009F534A">
      <w:pPr>
        <w:pStyle w:val="PL"/>
        <w:rPr>
          <w:lang w:val="en-US"/>
        </w:rPr>
      </w:pPr>
      <w:r w:rsidRPr="00867FDE">
        <w:rPr>
          <w:lang w:val="en-US"/>
        </w:rPr>
        <w:t xml:space="preserve">        priorityLevel:</w:t>
      </w:r>
    </w:p>
    <w:p w:rsidR="009F534A" w:rsidRPr="00867FDE" w:rsidRDefault="009F534A" w:rsidP="009F534A">
      <w:pPr>
        <w:pStyle w:val="PL"/>
        <w:rPr>
          <w:lang w:val="en-US"/>
        </w:rPr>
      </w:pPr>
      <w:r w:rsidRPr="00867FDE">
        <w:rPr>
          <w:lang w:val="en-US"/>
        </w:rPr>
        <w:t xml:space="preserve">          $ref: '#/components/schemas/5QiPriorityLevel'</w:t>
      </w:r>
    </w:p>
    <w:p w:rsidR="009F534A" w:rsidRPr="00867FDE" w:rsidRDefault="009F534A" w:rsidP="009F534A">
      <w:pPr>
        <w:pStyle w:val="PL"/>
        <w:rPr>
          <w:lang w:val="en-US"/>
        </w:rPr>
      </w:pPr>
      <w:r w:rsidRPr="00867FDE">
        <w:rPr>
          <w:lang w:val="en-US"/>
        </w:rPr>
        <w:t xml:space="preserve">        averWindow:</w:t>
      </w:r>
    </w:p>
    <w:p w:rsidR="009F534A" w:rsidRPr="00867FDE" w:rsidRDefault="009F534A" w:rsidP="009F534A">
      <w:pPr>
        <w:pStyle w:val="PL"/>
        <w:rPr>
          <w:lang w:val="en-US"/>
        </w:rPr>
      </w:pPr>
      <w:r w:rsidRPr="00867FDE">
        <w:rPr>
          <w:lang w:val="en-US"/>
        </w:rPr>
        <w:t xml:space="preserve">          $ref: '#/components/schemas/AverWindow'</w:t>
      </w:r>
    </w:p>
    <w:p w:rsidR="009F534A" w:rsidRPr="00867FDE" w:rsidRDefault="009F534A" w:rsidP="009F534A">
      <w:pPr>
        <w:pStyle w:val="PL"/>
        <w:rPr>
          <w:lang w:val="en-US"/>
        </w:rPr>
      </w:pPr>
      <w:r w:rsidRPr="00867FDE">
        <w:rPr>
          <w:lang w:val="en-US"/>
        </w:rPr>
        <w:t xml:space="preserve">        maxDataBurstVol:</w:t>
      </w:r>
    </w:p>
    <w:p w:rsidR="009F534A" w:rsidRPr="00867FDE" w:rsidRDefault="009F534A" w:rsidP="009F534A">
      <w:pPr>
        <w:pStyle w:val="PL"/>
        <w:rPr>
          <w:lang w:val="en-US"/>
        </w:rPr>
      </w:pPr>
      <w:r w:rsidRPr="00867FDE">
        <w:rPr>
          <w:lang w:val="en-US"/>
        </w:rPr>
        <w:t xml:space="preserve">          $ref: '#/components/schemas/MaxDataBurstVol'</w:t>
      </w:r>
    </w:p>
    <w:p w:rsidR="001D4F4A" w:rsidRPr="00867FDE" w:rsidRDefault="001D4F4A" w:rsidP="001D4F4A">
      <w:pPr>
        <w:pStyle w:val="PL"/>
        <w:rPr>
          <w:lang w:val="en-US"/>
        </w:rPr>
      </w:pPr>
      <w:r w:rsidRPr="00867FDE">
        <w:rPr>
          <w:lang w:val="en-US"/>
        </w:rPr>
        <w:t xml:space="preserve">        extMaxDataBurstVol:</w:t>
      </w:r>
    </w:p>
    <w:p w:rsidR="001D4F4A" w:rsidRPr="00867FDE" w:rsidRDefault="001D4F4A" w:rsidP="001D4F4A">
      <w:pPr>
        <w:pStyle w:val="PL"/>
        <w:rPr>
          <w:lang w:val="en-US"/>
        </w:rPr>
      </w:pPr>
      <w:r w:rsidRPr="00867FDE">
        <w:rPr>
          <w:lang w:val="en-US"/>
        </w:rPr>
        <w:t xml:space="preserve">          $ref: '#/components/schemas/ExtMaxDataBurstVol'</w:t>
      </w:r>
    </w:p>
    <w:p w:rsidR="009F534A" w:rsidRPr="00867FDE" w:rsidRDefault="009F534A" w:rsidP="009F534A">
      <w:pPr>
        <w:pStyle w:val="PL"/>
      </w:pPr>
      <w:r w:rsidRPr="00867FDE">
        <w:t xml:space="preserve">      minProperties: 0</w:t>
      </w:r>
    </w:p>
    <w:p w:rsidR="00AE7ED7" w:rsidRPr="00867FDE" w:rsidRDefault="00AE7ED7" w:rsidP="00AE7ED7">
      <w:pPr>
        <w:pStyle w:val="PL"/>
        <w:rPr>
          <w:lang w:val="en-US"/>
        </w:rPr>
      </w:pPr>
      <w:r w:rsidRPr="00867FDE">
        <w:rPr>
          <w:lang w:val="en-US"/>
        </w:rPr>
        <w:t xml:space="preserve">    Tmbr:</w:t>
      </w:r>
    </w:p>
    <w:p w:rsidR="00AE7ED7" w:rsidRPr="00867FDE" w:rsidRDefault="00AE7ED7" w:rsidP="00AE7ED7">
      <w:pPr>
        <w:pStyle w:val="PL"/>
        <w:rPr>
          <w:lang w:val="en-US"/>
        </w:rPr>
      </w:pPr>
      <w:r w:rsidRPr="00867FDE">
        <w:rPr>
          <w:lang w:val="en-US"/>
        </w:rPr>
        <w:t xml:space="preserve">      type: object</w:t>
      </w:r>
    </w:p>
    <w:p w:rsidR="00AE7ED7" w:rsidRPr="00867FDE" w:rsidRDefault="00AE7ED7" w:rsidP="00AE7ED7">
      <w:pPr>
        <w:pStyle w:val="PL"/>
        <w:rPr>
          <w:lang w:val="en-US"/>
        </w:rPr>
      </w:pPr>
      <w:r w:rsidRPr="00867FDE">
        <w:rPr>
          <w:lang w:val="en-US"/>
        </w:rPr>
        <w:t xml:space="preserve">      properties:</w:t>
      </w:r>
    </w:p>
    <w:p w:rsidR="00AE7ED7" w:rsidRPr="00867FDE" w:rsidRDefault="00AE7ED7" w:rsidP="00AE7ED7">
      <w:pPr>
        <w:pStyle w:val="PL"/>
        <w:rPr>
          <w:lang w:val="en-US"/>
        </w:rPr>
      </w:pPr>
      <w:r w:rsidRPr="00867FDE">
        <w:rPr>
          <w:lang w:val="en-US"/>
        </w:rPr>
        <w:t xml:space="preserve">        uplink:</w:t>
      </w:r>
    </w:p>
    <w:p w:rsidR="00AE7ED7" w:rsidRPr="00867FDE" w:rsidRDefault="00AE7ED7" w:rsidP="00AE7ED7">
      <w:pPr>
        <w:pStyle w:val="PL"/>
        <w:rPr>
          <w:lang w:val="en-US"/>
        </w:rPr>
      </w:pPr>
      <w:r w:rsidRPr="00867FDE">
        <w:rPr>
          <w:lang w:val="en-US"/>
        </w:rPr>
        <w:t xml:space="preserve">          $ref: '#/components/schemas/BitRate'</w:t>
      </w:r>
    </w:p>
    <w:p w:rsidR="00AE7ED7" w:rsidRPr="00867FDE" w:rsidRDefault="00AE7ED7" w:rsidP="00AE7ED7">
      <w:pPr>
        <w:pStyle w:val="PL"/>
        <w:rPr>
          <w:lang w:val="en-US"/>
        </w:rPr>
      </w:pPr>
      <w:r w:rsidRPr="00867FDE">
        <w:rPr>
          <w:lang w:val="en-US"/>
        </w:rPr>
        <w:t xml:space="preserve">        downlink:</w:t>
      </w:r>
    </w:p>
    <w:p w:rsidR="00AE7ED7" w:rsidRPr="00867FDE" w:rsidRDefault="00AE7ED7" w:rsidP="00AE7ED7">
      <w:pPr>
        <w:pStyle w:val="PL"/>
        <w:rPr>
          <w:lang w:val="en-US"/>
        </w:rPr>
      </w:pPr>
      <w:r w:rsidRPr="00867FDE">
        <w:rPr>
          <w:lang w:val="en-US"/>
        </w:rPr>
        <w:t xml:space="preserve">          $ref: '#/components/schemas/BitRate'</w:t>
      </w:r>
    </w:p>
    <w:p w:rsidR="00AE7ED7" w:rsidRPr="00867FDE" w:rsidRDefault="00AE7ED7" w:rsidP="00AE7ED7">
      <w:pPr>
        <w:pStyle w:val="PL"/>
        <w:rPr>
          <w:lang w:val="en-US"/>
        </w:rPr>
      </w:pPr>
      <w:r w:rsidRPr="00867FDE">
        <w:rPr>
          <w:lang w:val="en-US"/>
        </w:rPr>
        <w:t xml:space="preserve">      required:</w:t>
      </w:r>
    </w:p>
    <w:p w:rsidR="00AE7ED7" w:rsidRPr="00867FDE" w:rsidRDefault="00AE7ED7" w:rsidP="00AE7ED7">
      <w:pPr>
        <w:pStyle w:val="PL"/>
        <w:rPr>
          <w:lang w:val="en-US"/>
        </w:rPr>
      </w:pPr>
      <w:r w:rsidRPr="00867FDE">
        <w:rPr>
          <w:lang w:val="en-US"/>
        </w:rPr>
        <w:t xml:space="preserve">        - uplink</w:t>
      </w:r>
    </w:p>
    <w:p w:rsidR="00AE7ED7" w:rsidRPr="00867FDE" w:rsidRDefault="00AE7ED7" w:rsidP="00AE7ED7">
      <w:pPr>
        <w:pStyle w:val="PL"/>
        <w:rPr>
          <w:lang w:val="en-US"/>
        </w:rPr>
      </w:pPr>
      <w:r w:rsidRPr="00867FDE">
        <w:rPr>
          <w:lang w:val="en-US"/>
        </w:rPr>
        <w:t xml:space="preserve">        - downlink</w:t>
      </w:r>
    </w:p>
    <w:p w:rsidR="00AE7ED7" w:rsidRPr="00867FDE" w:rsidRDefault="00AE7ED7" w:rsidP="00AE7ED7">
      <w:pPr>
        <w:pStyle w:val="PL"/>
        <w:rPr>
          <w:lang w:val="en-US"/>
        </w:rPr>
      </w:pPr>
      <w:r w:rsidRPr="00867FDE">
        <w:rPr>
          <w:lang w:val="en-US"/>
        </w:rPr>
        <w:t xml:space="preserve">    TmbrRm:</w:t>
      </w:r>
    </w:p>
    <w:p w:rsidR="00BD6A98" w:rsidRPr="00867FDE" w:rsidRDefault="00BD6A98" w:rsidP="00BD6A98">
      <w:pPr>
        <w:pStyle w:val="PL"/>
        <w:rPr>
          <w:lang w:val="en-US" w:eastAsia="zh-CN"/>
        </w:rPr>
      </w:pPr>
      <w:r w:rsidRPr="00867FDE">
        <w:rPr>
          <w:lang w:val="en-US"/>
        </w:rPr>
        <w:t xml:space="preserve">      </w:t>
      </w:r>
      <w:r w:rsidRPr="00867FDE">
        <w:rPr>
          <w:lang w:val="en-US" w:eastAsia="zh-CN"/>
        </w:rPr>
        <w:t>allOf:</w:t>
      </w:r>
    </w:p>
    <w:p w:rsidR="00BD6A98" w:rsidRPr="00867FDE" w:rsidRDefault="00BD6A98" w:rsidP="00BD6A98">
      <w:pPr>
        <w:pStyle w:val="PL"/>
      </w:pPr>
      <w:r w:rsidRPr="00867FDE">
        <w:rPr>
          <w:lang w:val="en-US"/>
        </w:rPr>
        <w:t xml:space="preserve">        - $ref: '#/components/schemas/Tmbr'</w:t>
      </w:r>
    </w:p>
    <w:p w:rsidR="00BD6A98" w:rsidRPr="00867FDE" w:rsidRDefault="00BD6A98" w:rsidP="00BD6A98">
      <w:pPr>
        <w:pStyle w:val="PL"/>
      </w:pPr>
      <w:r w:rsidRPr="00867FDE">
        <w:rPr>
          <w:lang w:val="en-US"/>
        </w:rPr>
        <w:t xml:space="preserve">        - nullable: true</w:t>
      </w:r>
    </w:p>
    <w:p w:rsidR="00406532" w:rsidRPr="00867FDE" w:rsidRDefault="00406532" w:rsidP="00B5055C">
      <w:pPr>
        <w:pStyle w:val="PL"/>
        <w:rPr>
          <w:lang w:val="en-US"/>
        </w:rPr>
      </w:pPr>
    </w:p>
    <w:p w:rsidR="00F42070" w:rsidRPr="00867FDE" w:rsidRDefault="00F42070" w:rsidP="00F42070">
      <w:pPr>
        <w:pStyle w:val="PL"/>
        <w:rPr>
          <w:lang w:val="en-US"/>
        </w:rPr>
      </w:pPr>
      <w:r w:rsidRPr="00867FDE">
        <w:rPr>
          <w:lang w:val="en-US"/>
        </w:rPr>
        <w:t>#</w:t>
      </w:r>
    </w:p>
    <w:p w:rsidR="00F42070" w:rsidRPr="00867FDE" w:rsidRDefault="00F42070" w:rsidP="00F42070">
      <w:pPr>
        <w:pStyle w:val="PL"/>
        <w:rPr>
          <w:lang w:val="en-US"/>
        </w:rPr>
      </w:pPr>
      <w:r w:rsidRPr="00867FDE">
        <w:rPr>
          <w:lang w:val="en-US"/>
        </w:rPr>
        <w:t xml:space="preserve"># Data Types related to 5G Trace as defined in </w:t>
      </w:r>
      <w:r w:rsidR="00A06A4D" w:rsidRPr="00867FDE">
        <w:rPr>
          <w:lang w:val="en-US"/>
        </w:rPr>
        <w:t>clause</w:t>
      </w:r>
      <w:r w:rsidRPr="00867FDE">
        <w:rPr>
          <w:lang w:val="en-US"/>
        </w:rPr>
        <w:t xml:space="preserve"> 5.6</w:t>
      </w:r>
    </w:p>
    <w:p w:rsidR="00F42070" w:rsidRPr="00867FDE" w:rsidRDefault="00F42070" w:rsidP="00F42070">
      <w:pPr>
        <w:pStyle w:val="PL"/>
        <w:rPr>
          <w:lang w:val="en-US"/>
        </w:rPr>
      </w:pPr>
      <w:r w:rsidRPr="00867FDE">
        <w:rPr>
          <w:lang w:val="en-US"/>
        </w:rPr>
        <w:t>#</w:t>
      </w:r>
    </w:p>
    <w:p w:rsidR="00406532" w:rsidRPr="00867FDE" w:rsidRDefault="00406532" w:rsidP="00F42070">
      <w:pPr>
        <w:pStyle w:val="PL"/>
        <w:rPr>
          <w:lang w:val="en-US"/>
        </w:rPr>
      </w:pPr>
    </w:p>
    <w:p w:rsidR="00F42070" w:rsidRPr="00867FDE" w:rsidRDefault="00F42070" w:rsidP="00F42070">
      <w:pPr>
        <w:pStyle w:val="PL"/>
        <w:rPr>
          <w:lang w:val="en-US"/>
        </w:rPr>
      </w:pPr>
      <w:r w:rsidRPr="00867FDE">
        <w:rPr>
          <w:lang w:val="en-US"/>
        </w:rPr>
        <w:t>#</w:t>
      </w:r>
    </w:p>
    <w:p w:rsidR="00F42070" w:rsidRPr="00867FDE" w:rsidRDefault="00F42070" w:rsidP="00F42070">
      <w:pPr>
        <w:pStyle w:val="PL"/>
        <w:rPr>
          <w:lang w:val="en-US"/>
        </w:rPr>
      </w:pPr>
      <w:r w:rsidRPr="00867FDE">
        <w:rPr>
          <w:lang w:val="en-US"/>
        </w:rPr>
        <w:t># SIMPLE DATA TYPES</w:t>
      </w:r>
    </w:p>
    <w:p w:rsidR="00F42070" w:rsidRPr="00867FDE" w:rsidRDefault="00F42070" w:rsidP="00F42070">
      <w:pPr>
        <w:pStyle w:val="PL"/>
        <w:rPr>
          <w:lang w:val="en-US"/>
        </w:rPr>
      </w:pPr>
      <w:r w:rsidRPr="00867FDE">
        <w:rPr>
          <w:lang w:val="en-US"/>
        </w:rPr>
        <w:t>#</w:t>
      </w:r>
    </w:p>
    <w:p w:rsidR="00F42070" w:rsidRPr="00867FDE" w:rsidRDefault="00F42070" w:rsidP="00F42070">
      <w:pPr>
        <w:pStyle w:val="PL"/>
      </w:pPr>
      <w:r w:rsidRPr="00867FDE">
        <w:t>#</w:t>
      </w:r>
    </w:p>
    <w:p w:rsidR="00F42070" w:rsidRPr="00867FDE" w:rsidRDefault="00F42070" w:rsidP="00F42070">
      <w:pPr>
        <w:pStyle w:val="PL"/>
      </w:pPr>
      <w:r w:rsidRPr="00867FDE">
        <w:t>#</w:t>
      </w:r>
    </w:p>
    <w:p w:rsidR="00F42070" w:rsidRPr="00867FDE" w:rsidRDefault="00F42070" w:rsidP="00F42070">
      <w:pPr>
        <w:pStyle w:val="PL"/>
        <w:rPr>
          <w:lang w:val="en-US"/>
        </w:rPr>
      </w:pPr>
      <w:r w:rsidRPr="00867FDE">
        <w:rPr>
          <w:lang w:val="en-US"/>
        </w:rPr>
        <w:t># Enumerations</w:t>
      </w:r>
    </w:p>
    <w:p w:rsidR="00F42070" w:rsidRPr="00867FDE" w:rsidRDefault="00F42070" w:rsidP="00F42070">
      <w:pPr>
        <w:pStyle w:val="PL"/>
        <w:rPr>
          <w:lang w:val="en-US"/>
        </w:rPr>
      </w:pPr>
      <w:r w:rsidRPr="00867FDE">
        <w:rPr>
          <w:lang w:val="en-US"/>
        </w:rPr>
        <w:t>#</w:t>
      </w:r>
    </w:p>
    <w:p w:rsidR="00F42070" w:rsidRPr="00867FDE" w:rsidRDefault="00F42070" w:rsidP="00F42070">
      <w:pPr>
        <w:pStyle w:val="PL"/>
      </w:pPr>
      <w:r w:rsidRPr="00867FDE">
        <w:t xml:space="preserve">    TraceDepth:</w:t>
      </w:r>
    </w:p>
    <w:p w:rsidR="00F42070" w:rsidRPr="00867FDE" w:rsidRDefault="00F42070" w:rsidP="00F42070">
      <w:pPr>
        <w:pStyle w:val="PL"/>
      </w:pPr>
      <w:r w:rsidRPr="00867FDE">
        <w:t xml:space="preserve">      anyOf:</w:t>
      </w:r>
    </w:p>
    <w:p w:rsidR="00F42070" w:rsidRPr="00867FDE" w:rsidRDefault="00F42070" w:rsidP="00F42070">
      <w:pPr>
        <w:pStyle w:val="PL"/>
      </w:pPr>
      <w:r w:rsidRPr="00867FDE">
        <w:t xml:space="preserve">      </w:t>
      </w:r>
      <w:r w:rsidR="00406532" w:rsidRPr="00867FDE">
        <w:t xml:space="preserve">  </w:t>
      </w:r>
      <w:r w:rsidRPr="00867FDE">
        <w:t>- type: string</w:t>
      </w:r>
    </w:p>
    <w:p w:rsidR="00F42070" w:rsidRPr="00867FDE" w:rsidRDefault="00F42070" w:rsidP="00F42070">
      <w:pPr>
        <w:pStyle w:val="PL"/>
      </w:pPr>
      <w:r w:rsidRPr="00867FDE">
        <w:t xml:space="preserve">        </w:t>
      </w:r>
      <w:r w:rsidR="00406532" w:rsidRPr="00867FDE">
        <w:t xml:space="preserve">  </w:t>
      </w:r>
      <w:r w:rsidRPr="00867FDE">
        <w:t>enum:</w:t>
      </w:r>
    </w:p>
    <w:p w:rsidR="00F42070" w:rsidRPr="00867FDE" w:rsidRDefault="00F42070" w:rsidP="00F42070">
      <w:pPr>
        <w:pStyle w:val="PL"/>
      </w:pPr>
      <w:r w:rsidRPr="00867FDE">
        <w:t xml:space="preserve">          </w:t>
      </w:r>
      <w:r w:rsidR="00406532" w:rsidRPr="00867FDE">
        <w:t xml:space="preserve">  </w:t>
      </w:r>
      <w:r w:rsidRPr="00867FDE">
        <w:t>- MINIMUM</w:t>
      </w:r>
    </w:p>
    <w:p w:rsidR="00F42070" w:rsidRPr="00867FDE" w:rsidRDefault="00F42070" w:rsidP="00F42070">
      <w:pPr>
        <w:pStyle w:val="PL"/>
      </w:pPr>
      <w:r w:rsidRPr="00867FDE">
        <w:t xml:space="preserve">          </w:t>
      </w:r>
      <w:r w:rsidR="00406532" w:rsidRPr="00867FDE">
        <w:t xml:space="preserve">  </w:t>
      </w:r>
      <w:r w:rsidRPr="00867FDE">
        <w:t>- MEDIUM</w:t>
      </w:r>
    </w:p>
    <w:p w:rsidR="00F42070" w:rsidRPr="00867FDE" w:rsidRDefault="00F42070" w:rsidP="00F42070">
      <w:pPr>
        <w:pStyle w:val="PL"/>
      </w:pPr>
      <w:r w:rsidRPr="00867FDE">
        <w:t xml:space="preserve">          </w:t>
      </w:r>
      <w:r w:rsidR="00406532" w:rsidRPr="00867FDE">
        <w:t xml:space="preserve">  </w:t>
      </w:r>
      <w:r w:rsidRPr="00867FDE">
        <w:t>- MAXIMUM</w:t>
      </w:r>
    </w:p>
    <w:p w:rsidR="00F42070" w:rsidRPr="00867FDE" w:rsidRDefault="00F42070" w:rsidP="00F42070">
      <w:pPr>
        <w:pStyle w:val="PL"/>
      </w:pPr>
      <w:r w:rsidRPr="00867FDE">
        <w:t xml:space="preserve">          </w:t>
      </w:r>
      <w:r w:rsidR="00406532" w:rsidRPr="00867FDE">
        <w:t xml:space="preserve">  </w:t>
      </w:r>
      <w:r w:rsidRPr="00867FDE">
        <w:t>- MINIMUM_WO_VENDOR_EXTENSION</w:t>
      </w:r>
    </w:p>
    <w:p w:rsidR="00F42070" w:rsidRPr="00867FDE" w:rsidRDefault="00F42070" w:rsidP="00F42070">
      <w:pPr>
        <w:pStyle w:val="PL"/>
      </w:pPr>
      <w:r w:rsidRPr="00867FDE">
        <w:t xml:space="preserve">          </w:t>
      </w:r>
      <w:r w:rsidR="00406532" w:rsidRPr="00867FDE">
        <w:t xml:space="preserve">  </w:t>
      </w:r>
      <w:r w:rsidRPr="00867FDE">
        <w:t>- MEDIUM_WO_VENDOR_EXTENSION</w:t>
      </w:r>
    </w:p>
    <w:p w:rsidR="00F42070" w:rsidRPr="00867FDE" w:rsidRDefault="00F42070" w:rsidP="00F42070">
      <w:pPr>
        <w:pStyle w:val="PL"/>
      </w:pPr>
      <w:r w:rsidRPr="00867FDE">
        <w:t xml:space="preserve">          </w:t>
      </w:r>
      <w:r w:rsidR="00406532" w:rsidRPr="00867FDE">
        <w:t xml:space="preserve">  </w:t>
      </w:r>
      <w:r w:rsidRPr="00867FDE">
        <w:t>- MAXIMUM_WO_VENDOR_EXTENSION</w:t>
      </w:r>
    </w:p>
    <w:p w:rsidR="00F42070" w:rsidRPr="00867FDE" w:rsidRDefault="00F42070" w:rsidP="00F42070">
      <w:pPr>
        <w:pStyle w:val="PL"/>
        <w:rPr>
          <w:lang w:val="en-US"/>
        </w:rPr>
      </w:pPr>
      <w:r w:rsidRPr="00867FDE">
        <w:rPr>
          <w:lang w:val="en-US"/>
        </w:rPr>
        <w:t xml:space="preserve">      </w:t>
      </w:r>
      <w:r w:rsidR="00406532" w:rsidRPr="00867FDE">
        <w:rPr>
          <w:lang w:val="en-US"/>
        </w:rPr>
        <w:t xml:space="preserve">  </w:t>
      </w:r>
      <w:r w:rsidRPr="00867FDE">
        <w:rPr>
          <w:lang w:val="en-US"/>
        </w:rPr>
        <w:t>- type: string</w:t>
      </w:r>
    </w:p>
    <w:p w:rsidR="00C46535" w:rsidRPr="00867FDE" w:rsidRDefault="00C46535" w:rsidP="00C46535">
      <w:pPr>
        <w:pStyle w:val="PL"/>
      </w:pPr>
      <w:r w:rsidRPr="00867FDE">
        <w:t xml:space="preserve">    TraceDepthRm:</w:t>
      </w:r>
    </w:p>
    <w:p w:rsidR="00C46535" w:rsidRPr="00867FDE" w:rsidRDefault="00C46535" w:rsidP="00C46535">
      <w:pPr>
        <w:pStyle w:val="PL"/>
      </w:pPr>
      <w:r w:rsidRPr="00867FDE">
        <w:t xml:space="preserve">      anyOf:</w:t>
      </w:r>
    </w:p>
    <w:p w:rsidR="00C46535" w:rsidRPr="00867FDE" w:rsidRDefault="00C46535" w:rsidP="00C46535">
      <w:pPr>
        <w:pStyle w:val="PL"/>
      </w:pPr>
      <w:r w:rsidRPr="00867FDE">
        <w:t xml:space="preserve">        - type: string</w:t>
      </w:r>
    </w:p>
    <w:p w:rsidR="00C46535" w:rsidRPr="00867FDE" w:rsidRDefault="00C46535" w:rsidP="00C46535">
      <w:pPr>
        <w:pStyle w:val="PL"/>
      </w:pPr>
      <w:r w:rsidRPr="00867FDE">
        <w:t xml:space="preserve">          enum:</w:t>
      </w:r>
    </w:p>
    <w:p w:rsidR="00C46535" w:rsidRPr="00867FDE" w:rsidRDefault="00C46535" w:rsidP="00B543D1">
      <w:pPr>
        <w:pStyle w:val="PL"/>
      </w:pPr>
      <w:r w:rsidRPr="00867FDE">
        <w:lastRenderedPageBreak/>
        <w:t xml:space="preserve">            - MINIMUM</w:t>
      </w:r>
    </w:p>
    <w:p w:rsidR="00C46535" w:rsidRPr="00867FDE" w:rsidRDefault="00C46535" w:rsidP="003A6EA8">
      <w:pPr>
        <w:pStyle w:val="PL"/>
      </w:pPr>
      <w:r w:rsidRPr="00867FDE">
        <w:t xml:space="preserve">            - MEDIUM</w:t>
      </w:r>
    </w:p>
    <w:p w:rsidR="00C46535" w:rsidRPr="00867FDE" w:rsidRDefault="00C46535" w:rsidP="00953FDC">
      <w:pPr>
        <w:pStyle w:val="PL"/>
      </w:pPr>
      <w:r w:rsidRPr="00867FDE">
        <w:t xml:space="preserve">            - MAXIMUM</w:t>
      </w:r>
    </w:p>
    <w:p w:rsidR="00C46535" w:rsidRPr="00867FDE" w:rsidRDefault="00C46535" w:rsidP="00953FDC">
      <w:pPr>
        <w:pStyle w:val="PL"/>
      </w:pPr>
      <w:r w:rsidRPr="00867FDE">
        <w:t xml:space="preserve">            - MINIMUM_WO_VENDOR_EXTENSION</w:t>
      </w:r>
    </w:p>
    <w:p w:rsidR="00C46535" w:rsidRPr="00867FDE" w:rsidRDefault="00C46535" w:rsidP="00953FDC">
      <w:pPr>
        <w:pStyle w:val="PL"/>
      </w:pPr>
      <w:r w:rsidRPr="00867FDE">
        <w:t xml:space="preserve">            - MEDIUM_WO_VENDOR_EXTENSION</w:t>
      </w:r>
    </w:p>
    <w:p w:rsidR="00C46535" w:rsidRPr="00867FDE" w:rsidRDefault="00C46535" w:rsidP="00953FDC">
      <w:pPr>
        <w:pStyle w:val="PL"/>
      </w:pPr>
      <w:r w:rsidRPr="00867FDE">
        <w:t xml:space="preserve">            - MAXIMUM_WO_VENDOR_EXTENSION</w:t>
      </w:r>
    </w:p>
    <w:p w:rsidR="00C46535" w:rsidRPr="00867FDE" w:rsidRDefault="00C46535" w:rsidP="00C46535">
      <w:pPr>
        <w:pStyle w:val="PL"/>
        <w:rPr>
          <w:lang w:val="en-US"/>
        </w:rPr>
      </w:pPr>
      <w:r w:rsidRPr="00867FDE">
        <w:rPr>
          <w:lang w:val="en-US"/>
        </w:rPr>
        <w:t xml:space="preserve">        - type: string</w:t>
      </w:r>
    </w:p>
    <w:p w:rsidR="00C46535" w:rsidRPr="00867FDE" w:rsidRDefault="00C46535" w:rsidP="00C46535">
      <w:pPr>
        <w:pStyle w:val="PL"/>
        <w:rPr>
          <w:lang w:val="en-US"/>
        </w:rPr>
      </w:pPr>
      <w:r w:rsidRPr="00867FDE">
        <w:rPr>
          <w:lang w:val="en-US"/>
        </w:rPr>
        <w:t xml:space="preserve">      nullable: true</w:t>
      </w:r>
    </w:p>
    <w:p w:rsidR="00F42070" w:rsidRPr="00867FDE" w:rsidRDefault="00F42070" w:rsidP="00F42070">
      <w:pPr>
        <w:pStyle w:val="PL"/>
        <w:rPr>
          <w:lang w:val="en-US"/>
        </w:rPr>
      </w:pPr>
      <w:r w:rsidRPr="00867FDE">
        <w:rPr>
          <w:lang w:val="en-US"/>
        </w:rPr>
        <w:t>#</w:t>
      </w:r>
    </w:p>
    <w:p w:rsidR="00F42070" w:rsidRPr="00867FDE" w:rsidRDefault="00F42070" w:rsidP="00F42070">
      <w:pPr>
        <w:pStyle w:val="PL"/>
        <w:rPr>
          <w:lang w:val="en-US"/>
        </w:rPr>
      </w:pPr>
      <w:r w:rsidRPr="00867FDE">
        <w:rPr>
          <w:lang w:val="en-US"/>
        </w:rPr>
        <w:t># S</w:t>
      </w:r>
      <w:r w:rsidR="00406532" w:rsidRPr="00867FDE">
        <w:rPr>
          <w:lang w:val="en-US"/>
        </w:rPr>
        <w:t>TRUCTURED</w:t>
      </w:r>
      <w:r w:rsidRPr="00867FDE">
        <w:rPr>
          <w:lang w:val="en-US"/>
        </w:rPr>
        <w:t xml:space="preserve"> D</w:t>
      </w:r>
      <w:r w:rsidR="00406532" w:rsidRPr="00867FDE">
        <w:rPr>
          <w:lang w:val="en-US"/>
        </w:rPr>
        <w:t>ATA</w:t>
      </w:r>
      <w:r w:rsidRPr="00867FDE">
        <w:rPr>
          <w:lang w:val="en-US"/>
        </w:rPr>
        <w:t xml:space="preserve"> T</w:t>
      </w:r>
      <w:r w:rsidR="00406532" w:rsidRPr="00867FDE">
        <w:rPr>
          <w:lang w:val="en-US"/>
        </w:rPr>
        <w:t>YPES</w:t>
      </w:r>
    </w:p>
    <w:p w:rsidR="00F42070" w:rsidRPr="00867FDE" w:rsidRDefault="00F42070" w:rsidP="00F42070">
      <w:pPr>
        <w:pStyle w:val="PL"/>
        <w:rPr>
          <w:lang w:val="en-US"/>
        </w:rPr>
      </w:pPr>
      <w:r w:rsidRPr="00867FDE">
        <w:rPr>
          <w:lang w:val="en-US"/>
        </w:rPr>
        <w:t>#</w:t>
      </w:r>
    </w:p>
    <w:p w:rsidR="00F42070" w:rsidRPr="00867FDE" w:rsidRDefault="00F42070" w:rsidP="00F42070">
      <w:pPr>
        <w:pStyle w:val="PL"/>
        <w:rPr>
          <w:lang w:val="en-US"/>
        </w:rPr>
      </w:pPr>
      <w:r w:rsidRPr="00867FDE">
        <w:rPr>
          <w:lang w:val="en-US"/>
        </w:rPr>
        <w:t xml:space="preserve">    TraceData:</w:t>
      </w:r>
    </w:p>
    <w:p w:rsidR="00F42070" w:rsidRPr="00867FDE" w:rsidRDefault="00F42070" w:rsidP="00F42070">
      <w:pPr>
        <w:pStyle w:val="PL"/>
        <w:rPr>
          <w:lang w:val="en-US"/>
        </w:rPr>
      </w:pPr>
      <w:r w:rsidRPr="00867FDE">
        <w:rPr>
          <w:lang w:val="en-US"/>
        </w:rPr>
        <w:t xml:space="preserve">      type: object</w:t>
      </w:r>
    </w:p>
    <w:p w:rsidR="00F42070" w:rsidRPr="00867FDE" w:rsidRDefault="00F42070" w:rsidP="00F42070">
      <w:pPr>
        <w:pStyle w:val="PL"/>
        <w:rPr>
          <w:lang w:val="en-US"/>
        </w:rPr>
      </w:pPr>
      <w:r w:rsidRPr="00867FDE">
        <w:rPr>
          <w:lang w:val="en-US"/>
        </w:rPr>
        <w:t xml:space="preserve">      nullable: true</w:t>
      </w:r>
    </w:p>
    <w:p w:rsidR="00F42070" w:rsidRPr="00867FDE" w:rsidRDefault="00F42070" w:rsidP="00F42070">
      <w:pPr>
        <w:pStyle w:val="PL"/>
        <w:rPr>
          <w:lang w:val="en-US"/>
        </w:rPr>
      </w:pPr>
      <w:r w:rsidRPr="00867FDE">
        <w:rPr>
          <w:lang w:val="en-US"/>
        </w:rPr>
        <w:t xml:space="preserve">      properties:</w:t>
      </w:r>
    </w:p>
    <w:p w:rsidR="00F42070" w:rsidRPr="00867FDE" w:rsidRDefault="00F42070" w:rsidP="00F42070">
      <w:pPr>
        <w:pStyle w:val="PL"/>
        <w:rPr>
          <w:lang w:val="en-US"/>
        </w:rPr>
      </w:pPr>
      <w:r w:rsidRPr="00867FDE">
        <w:rPr>
          <w:lang w:val="en-US"/>
        </w:rPr>
        <w:t xml:space="preserve">        traceRef:</w:t>
      </w:r>
    </w:p>
    <w:p w:rsidR="00F42070" w:rsidRPr="00867FDE" w:rsidRDefault="00F42070" w:rsidP="00F42070">
      <w:pPr>
        <w:pStyle w:val="PL"/>
      </w:pPr>
      <w:r w:rsidRPr="00867FDE">
        <w:t xml:space="preserve">          type: string</w:t>
      </w:r>
    </w:p>
    <w:p w:rsidR="00F42070" w:rsidRPr="00867FDE" w:rsidRDefault="00F42070" w:rsidP="00F42070">
      <w:pPr>
        <w:pStyle w:val="PL"/>
      </w:pPr>
      <w:r w:rsidRPr="00867FDE">
        <w:t xml:space="preserve">          pattern: '</w:t>
      </w:r>
      <w:r w:rsidRPr="00867FDE">
        <w:rPr>
          <w:rFonts w:cs="Arial"/>
          <w:szCs w:val="18"/>
        </w:rPr>
        <w:t>^[0-9]{3}[0-9]{2,3}-[A-Fa-f0-9]{6}$</w:t>
      </w:r>
      <w:r w:rsidRPr="00867FDE">
        <w:t>'</w:t>
      </w:r>
    </w:p>
    <w:p w:rsidR="00F42070" w:rsidRPr="00867FDE" w:rsidRDefault="00F42070" w:rsidP="00F42070">
      <w:pPr>
        <w:pStyle w:val="PL"/>
        <w:rPr>
          <w:lang w:val="en-US"/>
        </w:rPr>
      </w:pPr>
      <w:r w:rsidRPr="00867FDE">
        <w:rPr>
          <w:lang w:val="en-US"/>
        </w:rPr>
        <w:t xml:space="preserve">        traceDepth:</w:t>
      </w:r>
    </w:p>
    <w:p w:rsidR="00F42070" w:rsidRPr="00867FDE" w:rsidRDefault="00F42070" w:rsidP="00F42070">
      <w:pPr>
        <w:pStyle w:val="PL"/>
        <w:rPr>
          <w:lang w:val="en-US"/>
        </w:rPr>
      </w:pPr>
      <w:r w:rsidRPr="00867FDE">
        <w:rPr>
          <w:lang w:val="en-US"/>
        </w:rPr>
        <w:t xml:space="preserve">          $ref: '#/components/schemas/TraceDepth'</w:t>
      </w:r>
    </w:p>
    <w:p w:rsidR="00F42070" w:rsidRPr="00867FDE" w:rsidRDefault="00F42070" w:rsidP="00F42070">
      <w:pPr>
        <w:pStyle w:val="PL"/>
        <w:rPr>
          <w:lang w:val="en-US"/>
        </w:rPr>
      </w:pPr>
      <w:r w:rsidRPr="00867FDE">
        <w:rPr>
          <w:lang w:val="en-US"/>
        </w:rPr>
        <w:t xml:space="preserve">        neTypeList:</w:t>
      </w:r>
    </w:p>
    <w:p w:rsidR="00F42070" w:rsidRPr="00867FDE" w:rsidRDefault="00F42070" w:rsidP="00F42070">
      <w:pPr>
        <w:pStyle w:val="PL"/>
      </w:pPr>
      <w:r w:rsidRPr="00867FDE">
        <w:rPr>
          <w:lang w:val="en-US"/>
        </w:rPr>
        <w:t xml:space="preserve">          </w:t>
      </w:r>
      <w:r w:rsidRPr="00867FDE">
        <w:t>type: string</w:t>
      </w:r>
    </w:p>
    <w:p w:rsidR="00F42070" w:rsidRPr="00867FDE" w:rsidRDefault="00F42070" w:rsidP="00F42070">
      <w:pPr>
        <w:pStyle w:val="PL"/>
      </w:pPr>
      <w:r w:rsidRPr="00867FDE">
        <w:rPr>
          <w:lang w:val="en-US"/>
        </w:rPr>
        <w:t xml:space="preserve">          </w:t>
      </w:r>
      <w:r w:rsidRPr="00867FDE">
        <w:t>pattern: '</w:t>
      </w:r>
      <w:r w:rsidRPr="00867FDE">
        <w:rPr>
          <w:rFonts w:cs="Arial"/>
          <w:szCs w:val="18"/>
        </w:rPr>
        <w:t>^[A-Fa-f0-9]+$</w:t>
      </w:r>
      <w:r w:rsidRPr="00867FDE">
        <w:t>'</w:t>
      </w:r>
    </w:p>
    <w:p w:rsidR="00F42070" w:rsidRPr="00867FDE" w:rsidRDefault="00F42070" w:rsidP="00F42070">
      <w:pPr>
        <w:pStyle w:val="PL"/>
        <w:rPr>
          <w:lang w:val="en-US"/>
        </w:rPr>
      </w:pPr>
      <w:r w:rsidRPr="00867FDE">
        <w:rPr>
          <w:lang w:val="en-US"/>
        </w:rPr>
        <w:t xml:space="preserve">        eventList:</w:t>
      </w:r>
    </w:p>
    <w:p w:rsidR="00F42070" w:rsidRPr="00867FDE" w:rsidRDefault="00F42070" w:rsidP="00F42070">
      <w:pPr>
        <w:pStyle w:val="PL"/>
      </w:pPr>
      <w:r w:rsidRPr="00867FDE">
        <w:rPr>
          <w:lang w:val="en-US"/>
        </w:rPr>
        <w:t xml:space="preserve">          </w:t>
      </w:r>
      <w:r w:rsidRPr="00867FDE">
        <w:t>type: string</w:t>
      </w:r>
    </w:p>
    <w:p w:rsidR="00F42070" w:rsidRPr="00867FDE" w:rsidRDefault="00F42070" w:rsidP="00F42070">
      <w:pPr>
        <w:pStyle w:val="PL"/>
      </w:pPr>
      <w:r w:rsidRPr="00867FDE">
        <w:rPr>
          <w:lang w:val="en-US"/>
        </w:rPr>
        <w:t xml:space="preserve">          </w:t>
      </w:r>
      <w:r w:rsidRPr="00867FDE">
        <w:t>pattern: '</w:t>
      </w:r>
      <w:r w:rsidRPr="00867FDE">
        <w:rPr>
          <w:rFonts w:cs="Arial"/>
          <w:szCs w:val="18"/>
        </w:rPr>
        <w:t>^[A-Fa-f0-9]+$</w:t>
      </w:r>
      <w:r w:rsidRPr="00867FDE">
        <w:t>'</w:t>
      </w:r>
    </w:p>
    <w:p w:rsidR="00F42070" w:rsidRPr="00867FDE" w:rsidRDefault="00F42070" w:rsidP="00F42070">
      <w:pPr>
        <w:pStyle w:val="PL"/>
        <w:rPr>
          <w:lang w:val="en-US"/>
        </w:rPr>
      </w:pPr>
      <w:r w:rsidRPr="00867FDE">
        <w:rPr>
          <w:lang w:val="en-US"/>
        </w:rPr>
        <w:t xml:space="preserve">        collectionEntityIpv4Addr:</w:t>
      </w:r>
    </w:p>
    <w:p w:rsidR="00F42070" w:rsidRPr="00867FDE" w:rsidRDefault="00F42070" w:rsidP="00F42070">
      <w:pPr>
        <w:pStyle w:val="PL"/>
        <w:rPr>
          <w:lang w:val="en-US"/>
        </w:rPr>
      </w:pPr>
      <w:r w:rsidRPr="00867FDE">
        <w:rPr>
          <w:lang w:val="en-US"/>
        </w:rPr>
        <w:t xml:space="preserve">          $ref: '#/components/schemas/Ipv4Addr'</w:t>
      </w:r>
    </w:p>
    <w:p w:rsidR="00F42070" w:rsidRPr="00867FDE" w:rsidRDefault="00F42070" w:rsidP="00F42070">
      <w:pPr>
        <w:pStyle w:val="PL"/>
        <w:rPr>
          <w:lang w:val="en-US"/>
        </w:rPr>
      </w:pPr>
      <w:r w:rsidRPr="00867FDE">
        <w:rPr>
          <w:lang w:val="en-US"/>
        </w:rPr>
        <w:t xml:space="preserve">        collectionEntityIpv6Addr:</w:t>
      </w:r>
    </w:p>
    <w:p w:rsidR="00F42070" w:rsidRPr="00867FDE" w:rsidRDefault="00F42070" w:rsidP="00F42070">
      <w:pPr>
        <w:pStyle w:val="PL"/>
        <w:rPr>
          <w:lang w:val="en-US"/>
        </w:rPr>
      </w:pPr>
      <w:r w:rsidRPr="00867FDE">
        <w:rPr>
          <w:lang w:val="en-US"/>
        </w:rPr>
        <w:t xml:space="preserve">          $ref: '#/components/schemas/Ipv6Addr'</w:t>
      </w:r>
    </w:p>
    <w:p w:rsidR="00F42070" w:rsidRPr="00867FDE" w:rsidRDefault="00F42070" w:rsidP="00F42070">
      <w:pPr>
        <w:pStyle w:val="PL"/>
        <w:rPr>
          <w:lang w:val="en-US"/>
        </w:rPr>
      </w:pPr>
      <w:r w:rsidRPr="00867FDE">
        <w:rPr>
          <w:lang w:val="en-US"/>
        </w:rPr>
        <w:t xml:space="preserve">        interfaceList:</w:t>
      </w:r>
    </w:p>
    <w:p w:rsidR="00F42070" w:rsidRPr="00867FDE" w:rsidRDefault="00F42070" w:rsidP="00F42070">
      <w:pPr>
        <w:pStyle w:val="PL"/>
      </w:pPr>
      <w:r w:rsidRPr="00867FDE">
        <w:rPr>
          <w:lang w:val="en-US"/>
        </w:rPr>
        <w:t xml:space="preserve">          </w:t>
      </w:r>
      <w:r w:rsidRPr="00867FDE">
        <w:t>type: string</w:t>
      </w:r>
    </w:p>
    <w:p w:rsidR="00F42070" w:rsidRPr="00867FDE" w:rsidRDefault="00F42070" w:rsidP="00F42070">
      <w:pPr>
        <w:pStyle w:val="PL"/>
      </w:pPr>
      <w:r w:rsidRPr="00867FDE">
        <w:rPr>
          <w:lang w:val="en-US"/>
        </w:rPr>
        <w:t xml:space="preserve">          </w:t>
      </w:r>
      <w:r w:rsidRPr="00867FDE">
        <w:t>pattern: '</w:t>
      </w:r>
      <w:r w:rsidRPr="00867FDE">
        <w:rPr>
          <w:rFonts w:cs="Arial"/>
          <w:szCs w:val="18"/>
        </w:rPr>
        <w:t>^[A-Fa-f0-9]+$</w:t>
      </w:r>
      <w:r w:rsidRPr="00867FDE">
        <w:t>'</w:t>
      </w:r>
    </w:p>
    <w:p w:rsidR="00F42070" w:rsidRPr="00867FDE" w:rsidRDefault="00F42070" w:rsidP="00F42070">
      <w:pPr>
        <w:pStyle w:val="PL"/>
        <w:rPr>
          <w:lang w:val="en-US"/>
        </w:rPr>
      </w:pPr>
      <w:r w:rsidRPr="00867FDE">
        <w:rPr>
          <w:lang w:val="en-US"/>
        </w:rPr>
        <w:t xml:space="preserve">      required:</w:t>
      </w:r>
    </w:p>
    <w:p w:rsidR="00F42070" w:rsidRPr="00867FDE" w:rsidRDefault="00F42070" w:rsidP="00F42070">
      <w:pPr>
        <w:pStyle w:val="PL"/>
        <w:rPr>
          <w:lang w:val="en-US"/>
        </w:rPr>
      </w:pPr>
      <w:r w:rsidRPr="00867FDE">
        <w:rPr>
          <w:lang w:val="en-US"/>
        </w:rPr>
        <w:t xml:space="preserve">        - traceRef</w:t>
      </w:r>
    </w:p>
    <w:p w:rsidR="00F42070" w:rsidRPr="00867FDE" w:rsidRDefault="00F42070" w:rsidP="00F42070">
      <w:pPr>
        <w:pStyle w:val="PL"/>
        <w:rPr>
          <w:lang w:val="en-US"/>
        </w:rPr>
      </w:pPr>
      <w:r w:rsidRPr="00867FDE">
        <w:rPr>
          <w:lang w:val="en-US"/>
        </w:rPr>
        <w:t xml:space="preserve">        - traceDepth</w:t>
      </w:r>
    </w:p>
    <w:p w:rsidR="00F42070" w:rsidRPr="00867FDE" w:rsidRDefault="00F42070" w:rsidP="00F42070">
      <w:pPr>
        <w:pStyle w:val="PL"/>
        <w:rPr>
          <w:lang w:val="en-US"/>
        </w:rPr>
      </w:pPr>
      <w:r w:rsidRPr="00867FDE">
        <w:rPr>
          <w:lang w:val="en-US"/>
        </w:rPr>
        <w:t xml:space="preserve">        - neTypeList</w:t>
      </w:r>
    </w:p>
    <w:p w:rsidR="00F42070" w:rsidRPr="00867FDE" w:rsidRDefault="00F42070" w:rsidP="00F42070">
      <w:pPr>
        <w:pStyle w:val="PL"/>
        <w:rPr>
          <w:lang w:val="en-US"/>
        </w:rPr>
      </w:pPr>
      <w:r w:rsidRPr="00867FDE">
        <w:rPr>
          <w:lang w:val="en-US"/>
        </w:rPr>
        <w:t xml:space="preserve">        - eventList</w:t>
      </w:r>
    </w:p>
    <w:p w:rsidR="0089532A" w:rsidRPr="00867FDE" w:rsidRDefault="0089532A" w:rsidP="0089532A">
      <w:pPr>
        <w:pStyle w:val="PL"/>
        <w:rPr>
          <w:lang w:val="en-US"/>
        </w:rPr>
      </w:pPr>
    </w:p>
    <w:p w:rsidR="0089532A" w:rsidRPr="00867FDE" w:rsidRDefault="0089532A" w:rsidP="0089532A">
      <w:pPr>
        <w:pStyle w:val="PL"/>
        <w:rPr>
          <w:lang w:val="en-US"/>
        </w:rPr>
      </w:pPr>
    </w:p>
    <w:p w:rsidR="0089532A" w:rsidRPr="00867FDE" w:rsidRDefault="0089532A" w:rsidP="0089532A">
      <w:pPr>
        <w:pStyle w:val="PL"/>
        <w:rPr>
          <w:lang w:val="en-US"/>
        </w:rPr>
      </w:pPr>
      <w:r w:rsidRPr="00867FDE">
        <w:rPr>
          <w:lang w:val="en-US"/>
        </w:rPr>
        <w:t xml:space="preserve"># Data Types related to 5G ODB as defined in </w:t>
      </w:r>
      <w:r w:rsidR="00A06A4D" w:rsidRPr="00867FDE">
        <w:rPr>
          <w:lang w:val="en-US"/>
        </w:rPr>
        <w:t>clause</w:t>
      </w:r>
      <w:r w:rsidRPr="00867FDE">
        <w:rPr>
          <w:lang w:val="en-US"/>
        </w:rPr>
        <w:t xml:space="preserve"> 5.7</w:t>
      </w:r>
    </w:p>
    <w:p w:rsidR="0089532A" w:rsidRPr="00867FDE" w:rsidRDefault="0089532A" w:rsidP="0089532A">
      <w:pPr>
        <w:pStyle w:val="PL"/>
        <w:rPr>
          <w:lang w:val="en-US"/>
        </w:rPr>
      </w:pPr>
    </w:p>
    <w:p w:rsidR="0089532A" w:rsidRPr="00867FDE" w:rsidRDefault="0089532A" w:rsidP="0089532A">
      <w:pPr>
        <w:pStyle w:val="PL"/>
        <w:rPr>
          <w:lang w:val="en-US"/>
        </w:rPr>
      </w:pPr>
      <w:r w:rsidRPr="00867FDE">
        <w:rPr>
          <w:lang w:val="en-US"/>
        </w:rPr>
        <w:t>#</w:t>
      </w:r>
    </w:p>
    <w:p w:rsidR="0089532A" w:rsidRPr="00867FDE" w:rsidRDefault="0089532A" w:rsidP="0089532A">
      <w:pPr>
        <w:pStyle w:val="PL"/>
        <w:rPr>
          <w:lang w:val="en-US"/>
        </w:rPr>
      </w:pPr>
      <w:r w:rsidRPr="00867FDE">
        <w:rPr>
          <w:lang w:val="en-US"/>
        </w:rPr>
        <w:t># SIMPLE DATA TYPES</w:t>
      </w:r>
    </w:p>
    <w:p w:rsidR="0089532A" w:rsidRPr="00867FDE" w:rsidRDefault="0089532A" w:rsidP="0089532A">
      <w:pPr>
        <w:pStyle w:val="PL"/>
        <w:rPr>
          <w:lang w:val="en-US"/>
        </w:rPr>
      </w:pPr>
      <w:r w:rsidRPr="00867FDE">
        <w:rPr>
          <w:lang w:val="en-US"/>
        </w:rPr>
        <w:t>#</w:t>
      </w:r>
    </w:p>
    <w:p w:rsidR="0089532A" w:rsidRPr="00867FDE" w:rsidRDefault="0089532A" w:rsidP="0089532A">
      <w:pPr>
        <w:pStyle w:val="PL"/>
      </w:pPr>
      <w:r w:rsidRPr="00867FDE">
        <w:t>#</w:t>
      </w:r>
    </w:p>
    <w:p w:rsidR="0089532A" w:rsidRPr="00867FDE" w:rsidRDefault="0089532A" w:rsidP="0089532A">
      <w:pPr>
        <w:pStyle w:val="PL"/>
      </w:pPr>
      <w:r w:rsidRPr="00867FDE">
        <w:t>#</w:t>
      </w:r>
    </w:p>
    <w:p w:rsidR="0089532A" w:rsidRPr="00867FDE" w:rsidRDefault="0089532A" w:rsidP="0089532A">
      <w:pPr>
        <w:pStyle w:val="PL"/>
        <w:rPr>
          <w:lang w:val="en-US"/>
        </w:rPr>
      </w:pPr>
      <w:r w:rsidRPr="00867FDE">
        <w:rPr>
          <w:lang w:val="en-US"/>
        </w:rPr>
        <w:t># Enumerations</w:t>
      </w:r>
    </w:p>
    <w:p w:rsidR="0089532A" w:rsidRPr="00867FDE" w:rsidRDefault="0089532A" w:rsidP="0089532A">
      <w:pPr>
        <w:pStyle w:val="PL"/>
        <w:rPr>
          <w:lang w:val="en-US"/>
        </w:rPr>
      </w:pPr>
      <w:r w:rsidRPr="00867FDE">
        <w:rPr>
          <w:lang w:val="en-US"/>
        </w:rPr>
        <w:t>#</w:t>
      </w:r>
    </w:p>
    <w:p w:rsidR="0089532A" w:rsidRPr="00867FDE" w:rsidRDefault="0089532A" w:rsidP="0089532A">
      <w:pPr>
        <w:pStyle w:val="PL"/>
      </w:pPr>
      <w:r w:rsidRPr="00867FDE">
        <w:t xml:space="preserve">    </w:t>
      </w:r>
      <w:r w:rsidRPr="00867FDE">
        <w:rPr>
          <w:lang w:val="en-US"/>
        </w:rPr>
        <w:t>RoamingOdb</w:t>
      </w:r>
      <w:r w:rsidRPr="00867FDE">
        <w:t>:</w:t>
      </w:r>
    </w:p>
    <w:p w:rsidR="0089532A" w:rsidRPr="00867FDE" w:rsidRDefault="0089532A" w:rsidP="0089532A">
      <w:pPr>
        <w:pStyle w:val="PL"/>
      </w:pPr>
      <w:r w:rsidRPr="00867FDE">
        <w:t xml:space="preserve">      anyOf:</w:t>
      </w:r>
    </w:p>
    <w:p w:rsidR="0089532A" w:rsidRPr="00867FDE" w:rsidRDefault="0089532A" w:rsidP="0089532A">
      <w:pPr>
        <w:pStyle w:val="PL"/>
      </w:pPr>
      <w:r w:rsidRPr="00867FDE">
        <w:t xml:space="preserve">        - type: string</w:t>
      </w:r>
    </w:p>
    <w:p w:rsidR="0089532A" w:rsidRPr="00867FDE" w:rsidRDefault="0089532A" w:rsidP="0089532A">
      <w:pPr>
        <w:pStyle w:val="PL"/>
      </w:pPr>
      <w:r w:rsidRPr="00867FDE">
        <w:t xml:space="preserve">          enum:</w:t>
      </w:r>
    </w:p>
    <w:p w:rsidR="0089532A" w:rsidRPr="00867FDE" w:rsidRDefault="0089532A" w:rsidP="0089532A">
      <w:pPr>
        <w:pStyle w:val="PL"/>
      </w:pPr>
      <w:r w:rsidRPr="00867FDE">
        <w:t xml:space="preserve">            - OUTSIDE_HOME_PLMN</w:t>
      </w:r>
    </w:p>
    <w:p w:rsidR="0089532A" w:rsidRPr="00867FDE" w:rsidRDefault="0089532A" w:rsidP="0089532A">
      <w:pPr>
        <w:pStyle w:val="PL"/>
      </w:pPr>
      <w:r w:rsidRPr="00867FDE">
        <w:t xml:space="preserve">            - OUTSIDE_HOME_PLMN_COUNTRY</w:t>
      </w:r>
    </w:p>
    <w:p w:rsidR="0089532A" w:rsidRPr="00867FDE" w:rsidRDefault="0089532A" w:rsidP="0089532A">
      <w:pPr>
        <w:pStyle w:val="PL"/>
        <w:rPr>
          <w:lang w:val="en-US"/>
        </w:rPr>
      </w:pPr>
      <w:r w:rsidRPr="00867FDE">
        <w:rPr>
          <w:lang w:val="en-US"/>
        </w:rPr>
        <w:t xml:space="preserve">        - type: string</w:t>
      </w:r>
    </w:p>
    <w:p w:rsidR="00FA6A0B" w:rsidRPr="00867FDE" w:rsidRDefault="00FA6A0B" w:rsidP="00FA6A0B">
      <w:pPr>
        <w:pStyle w:val="PL"/>
      </w:pPr>
    </w:p>
    <w:p w:rsidR="00FA6A0B" w:rsidRPr="00867FDE" w:rsidRDefault="00FA6A0B" w:rsidP="00FA6A0B">
      <w:pPr>
        <w:pStyle w:val="PL"/>
      </w:pPr>
      <w:r w:rsidRPr="00867FDE">
        <w:t xml:space="preserve">    </w:t>
      </w:r>
      <w:r w:rsidRPr="00867FDE">
        <w:rPr>
          <w:lang w:val="en-US"/>
        </w:rPr>
        <w:t>OdbPacketServices</w:t>
      </w:r>
      <w:r w:rsidRPr="00867FDE">
        <w:t>:</w:t>
      </w:r>
    </w:p>
    <w:p w:rsidR="00FA6A0B" w:rsidRPr="00867FDE" w:rsidRDefault="00FA6A0B" w:rsidP="00FA6A0B">
      <w:pPr>
        <w:pStyle w:val="PL"/>
      </w:pPr>
      <w:r w:rsidRPr="00867FDE">
        <w:t xml:space="preserve">      anyOf:</w:t>
      </w:r>
    </w:p>
    <w:p w:rsidR="00FA6A0B" w:rsidRPr="00867FDE" w:rsidRDefault="00FA6A0B" w:rsidP="00FA6A0B">
      <w:pPr>
        <w:pStyle w:val="PL"/>
      </w:pPr>
      <w:r w:rsidRPr="00867FDE">
        <w:t xml:space="preserve">        - type: string</w:t>
      </w:r>
    </w:p>
    <w:p w:rsidR="00FA6A0B" w:rsidRPr="00867FDE" w:rsidRDefault="00FA6A0B" w:rsidP="00FA6A0B">
      <w:pPr>
        <w:pStyle w:val="PL"/>
      </w:pPr>
      <w:r w:rsidRPr="00867FDE">
        <w:t xml:space="preserve">          enum:</w:t>
      </w:r>
    </w:p>
    <w:p w:rsidR="00FA6A0B" w:rsidRPr="00867FDE" w:rsidRDefault="00FA6A0B" w:rsidP="00FA6A0B">
      <w:pPr>
        <w:pStyle w:val="PL"/>
      </w:pPr>
      <w:r w:rsidRPr="00867FDE">
        <w:t xml:space="preserve">            - ALL_PACKET_SERVICES</w:t>
      </w:r>
    </w:p>
    <w:p w:rsidR="00FA6A0B" w:rsidRPr="00867FDE" w:rsidRDefault="00FA6A0B" w:rsidP="00FA6A0B">
      <w:pPr>
        <w:pStyle w:val="PL"/>
      </w:pPr>
      <w:r w:rsidRPr="00867FDE">
        <w:t xml:space="preserve">            - ROAMER_ACCESS_HPLMN_AP</w:t>
      </w:r>
    </w:p>
    <w:p w:rsidR="00FA6A0B" w:rsidRPr="00867FDE" w:rsidRDefault="00FA6A0B" w:rsidP="00FA6A0B">
      <w:pPr>
        <w:pStyle w:val="PL"/>
      </w:pPr>
      <w:r w:rsidRPr="00867FDE">
        <w:t xml:space="preserve">            - ROAMER_ACCESS_VPLMN_AP</w:t>
      </w:r>
    </w:p>
    <w:p w:rsidR="00FA6A0B" w:rsidRPr="00867FDE" w:rsidRDefault="00FA6A0B" w:rsidP="00FA6A0B">
      <w:pPr>
        <w:pStyle w:val="PL"/>
        <w:rPr>
          <w:lang w:val="en-US"/>
        </w:rPr>
      </w:pPr>
      <w:r w:rsidRPr="00867FDE">
        <w:rPr>
          <w:lang w:val="en-US"/>
        </w:rPr>
        <w:t xml:space="preserve">        - type: string</w:t>
      </w:r>
    </w:p>
    <w:p w:rsidR="00FA6A0B" w:rsidRPr="00867FDE" w:rsidRDefault="00FA6A0B" w:rsidP="00FA6A0B">
      <w:pPr>
        <w:pStyle w:val="PL"/>
        <w:rPr>
          <w:lang w:val="en-US"/>
        </w:rPr>
      </w:pPr>
      <w:r w:rsidRPr="00867FDE">
        <w:rPr>
          <w:lang w:val="en-US"/>
        </w:rPr>
        <w:t xml:space="preserve">      nullable: true</w:t>
      </w:r>
    </w:p>
    <w:p w:rsidR="0089532A" w:rsidRPr="00867FDE" w:rsidRDefault="0089532A" w:rsidP="0089532A">
      <w:pPr>
        <w:pStyle w:val="PL"/>
        <w:rPr>
          <w:lang w:val="en-US"/>
        </w:rPr>
      </w:pPr>
    </w:p>
    <w:p w:rsidR="0089532A" w:rsidRPr="00867FDE" w:rsidRDefault="0089532A" w:rsidP="0089532A">
      <w:pPr>
        <w:pStyle w:val="PL"/>
        <w:rPr>
          <w:lang w:val="en-US"/>
        </w:rPr>
      </w:pPr>
      <w:r w:rsidRPr="00867FDE">
        <w:rPr>
          <w:lang w:val="en-US"/>
        </w:rPr>
        <w:t>#</w:t>
      </w:r>
    </w:p>
    <w:p w:rsidR="0089532A" w:rsidRPr="00867FDE" w:rsidRDefault="0089532A" w:rsidP="0089532A">
      <w:pPr>
        <w:pStyle w:val="PL"/>
        <w:rPr>
          <w:lang w:val="en-US"/>
        </w:rPr>
      </w:pPr>
      <w:r w:rsidRPr="00867FDE">
        <w:rPr>
          <w:lang w:val="en-US"/>
        </w:rPr>
        <w:t># STRUCTURED DATA TYPES</w:t>
      </w:r>
    </w:p>
    <w:p w:rsidR="0089532A" w:rsidRPr="00867FDE" w:rsidRDefault="0089532A" w:rsidP="0089532A">
      <w:pPr>
        <w:pStyle w:val="PL"/>
        <w:rPr>
          <w:lang w:val="en-US"/>
        </w:rPr>
      </w:pPr>
      <w:r w:rsidRPr="00867FDE">
        <w:rPr>
          <w:lang w:val="en-US"/>
        </w:rPr>
        <w:t>#</w:t>
      </w:r>
    </w:p>
    <w:p w:rsidR="0089532A" w:rsidRPr="00867FDE" w:rsidRDefault="0089532A" w:rsidP="0089532A">
      <w:pPr>
        <w:pStyle w:val="PL"/>
        <w:rPr>
          <w:lang w:val="en-US"/>
        </w:rPr>
      </w:pPr>
    </w:p>
    <w:p w:rsidR="0089532A" w:rsidRPr="00867FDE" w:rsidRDefault="0089532A" w:rsidP="0089532A">
      <w:pPr>
        <w:pStyle w:val="PL"/>
        <w:rPr>
          <w:lang w:val="en-US"/>
        </w:rPr>
      </w:pPr>
      <w:r w:rsidRPr="00867FDE">
        <w:rPr>
          <w:lang w:val="en-US"/>
        </w:rPr>
        <w:t xml:space="preserve">    OdbData:</w:t>
      </w:r>
    </w:p>
    <w:p w:rsidR="0089532A" w:rsidRPr="00867FDE" w:rsidRDefault="0089532A" w:rsidP="0089532A">
      <w:pPr>
        <w:pStyle w:val="PL"/>
        <w:rPr>
          <w:lang w:val="en-US"/>
        </w:rPr>
      </w:pPr>
      <w:r w:rsidRPr="00867FDE">
        <w:rPr>
          <w:lang w:val="en-US"/>
        </w:rPr>
        <w:t xml:space="preserve">      type: object</w:t>
      </w:r>
    </w:p>
    <w:p w:rsidR="0089532A" w:rsidRPr="00867FDE" w:rsidRDefault="0089532A" w:rsidP="0089532A">
      <w:pPr>
        <w:pStyle w:val="PL"/>
        <w:rPr>
          <w:lang w:val="en-US"/>
        </w:rPr>
      </w:pPr>
      <w:r w:rsidRPr="00867FDE">
        <w:rPr>
          <w:lang w:val="en-US"/>
        </w:rPr>
        <w:t xml:space="preserve">      properties:</w:t>
      </w:r>
    </w:p>
    <w:p w:rsidR="0089532A" w:rsidRPr="00867FDE" w:rsidRDefault="0089532A" w:rsidP="0089532A">
      <w:pPr>
        <w:pStyle w:val="PL"/>
        <w:rPr>
          <w:lang w:val="en-US"/>
        </w:rPr>
      </w:pPr>
      <w:r w:rsidRPr="00867FDE">
        <w:rPr>
          <w:lang w:val="en-US"/>
        </w:rPr>
        <w:t xml:space="preserve">        roamingOdb:</w:t>
      </w:r>
    </w:p>
    <w:p w:rsidR="0089532A" w:rsidRPr="00867FDE" w:rsidRDefault="0089532A" w:rsidP="0089532A">
      <w:pPr>
        <w:pStyle w:val="PL"/>
        <w:rPr>
          <w:lang w:val="en-US"/>
        </w:rPr>
      </w:pPr>
      <w:r w:rsidRPr="00867FDE">
        <w:rPr>
          <w:lang w:val="en-US"/>
        </w:rPr>
        <w:t xml:space="preserve">          $ref: '#/components/schemas/RoamingOdb'</w:t>
      </w:r>
    </w:p>
    <w:p w:rsidR="0089532A" w:rsidRPr="00867FDE" w:rsidRDefault="0089532A" w:rsidP="0089532A">
      <w:pPr>
        <w:pStyle w:val="PL"/>
        <w:rPr>
          <w:lang w:val="en-US"/>
        </w:rPr>
      </w:pPr>
    </w:p>
    <w:p w:rsidR="00296CD9" w:rsidRPr="00867FDE" w:rsidRDefault="00296CD9" w:rsidP="00296CD9">
      <w:pPr>
        <w:pStyle w:val="PL"/>
        <w:rPr>
          <w:lang w:val="en-US"/>
        </w:rPr>
      </w:pPr>
      <w:r w:rsidRPr="00867FDE">
        <w:rPr>
          <w:lang w:val="en-US"/>
        </w:rPr>
        <w:t>#</w:t>
      </w:r>
    </w:p>
    <w:p w:rsidR="00296CD9" w:rsidRPr="00867FDE" w:rsidRDefault="00296CD9" w:rsidP="00296CD9">
      <w:pPr>
        <w:pStyle w:val="PL"/>
        <w:rPr>
          <w:lang w:val="en-US"/>
        </w:rPr>
      </w:pPr>
      <w:r w:rsidRPr="00867FDE">
        <w:rPr>
          <w:lang w:val="en-US"/>
        </w:rPr>
        <w:lastRenderedPageBreak/>
        <w:t xml:space="preserve"># Data Types related to Charging as defined in </w:t>
      </w:r>
      <w:r w:rsidR="00A06A4D" w:rsidRPr="00867FDE">
        <w:rPr>
          <w:lang w:val="en-US"/>
        </w:rPr>
        <w:t>clause</w:t>
      </w:r>
      <w:r w:rsidRPr="00867FDE">
        <w:rPr>
          <w:lang w:val="en-US"/>
        </w:rPr>
        <w:t xml:space="preserve"> 5.</w:t>
      </w:r>
      <w:r w:rsidR="000B5D45" w:rsidRPr="00867FDE">
        <w:rPr>
          <w:lang w:val="en-US"/>
        </w:rPr>
        <w:t>8</w:t>
      </w:r>
    </w:p>
    <w:p w:rsidR="00296CD9" w:rsidRPr="00867FDE" w:rsidRDefault="00296CD9" w:rsidP="00296CD9">
      <w:pPr>
        <w:pStyle w:val="PL"/>
        <w:rPr>
          <w:lang w:val="en-US"/>
        </w:rPr>
      </w:pPr>
      <w:r w:rsidRPr="00867FDE">
        <w:rPr>
          <w:lang w:val="en-US"/>
        </w:rPr>
        <w:t>#</w:t>
      </w:r>
    </w:p>
    <w:p w:rsidR="00296CD9" w:rsidRPr="00867FDE" w:rsidRDefault="00296CD9" w:rsidP="00296CD9">
      <w:pPr>
        <w:pStyle w:val="PL"/>
        <w:rPr>
          <w:lang w:val="en-US"/>
        </w:rPr>
      </w:pPr>
    </w:p>
    <w:p w:rsidR="00296CD9" w:rsidRPr="00867FDE" w:rsidRDefault="00296CD9" w:rsidP="00296CD9">
      <w:pPr>
        <w:pStyle w:val="PL"/>
        <w:rPr>
          <w:lang w:val="en-US"/>
        </w:rPr>
      </w:pPr>
      <w:r w:rsidRPr="00867FDE">
        <w:rPr>
          <w:lang w:val="en-US"/>
        </w:rPr>
        <w:t>#</w:t>
      </w:r>
    </w:p>
    <w:p w:rsidR="00296CD9" w:rsidRPr="00867FDE" w:rsidRDefault="00296CD9" w:rsidP="00296CD9">
      <w:pPr>
        <w:pStyle w:val="PL"/>
        <w:rPr>
          <w:lang w:val="en-US"/>
        </w:rPr>
      </w:pPr>
      <w:r w:rsidRPr="00867FDE">
        <w:rPr>
          <w:lang w:val="en-US"/>
        </w:rPr>
        <w:t># SIMPLE DATA TYPES</w:t>
      </w:r>
    </w:p>
    <w:p w:rsidR="00296CD9" w:rsidRPr="00867FDE" w:rsidRDefault="00296CD9" w:rsidP="00296CD9">
      <w:pPr>
        <w:pStyle w:val="PL"/>
        <w:rPr>
          <w:lang w:val="en-US"/>
        </w:rPr>
      </w:pPr>
      <w:r w:rsidRPr="00867FDE">
        <w:rPr>
          <w:lang w:val="en-US"/>
        </w:rPr>
        <w:t>#</w:t>
      </w:r>
    </w:p>
    <w:p w:rsidR="00296CD9" w:rsidRPr="00867FDE" w:rsidRDefault="00296CD9" w:rsidP="00296CD9">
      <w:pPr>
        <w:pStyle w:val="PL"/>
      </w:pPr>
      <w:r w:rsidRPr="00867FDE">
        <w:t>#</w:t>
      </w:r>
    </w:p>
    <w:p w:rsidR="000B5D45" w:rsidRPr="00867FDE" w:rsidRDefault="000B5D45" w:rsidP="000B5D45">
      <w:pPr>
        <w:pStyle w:val="PL"/>
        <w:rPr>
          <w:lang w:val="en-US"/>
        </w:rPr>
      </w:pPr>
      <w:r w:rsidRPr="00867FDE">
        <w:rPr>
          <w:lang w:val="en-US"/>
        </w:rPr>
        <w:t xml:space="preserve">    ChargingId:</w:t>
      </w:r>
    </w:p>
    <w:p w:rsidR="000B5D45" w:rsidRPr="00867FDE" w:rsidRDefault="000B5D45" w:rsidP="000B5D45">
      <w:pPr>
        <w:pStyle w:val="PL"/>
      </w:pPr>
      <w:r w:rsidRPr="00867FDE">
        <w:t xml:space="preserve">      $ref: '#/components/schemas/Uint32'</w:t>
      </w:r>
    </w:p>
    <w:p w:rsidR="000B5D45" w:rsidRPr="00867FDE" w:rsidRDefault="000B5D45" w:rsidP="000B5D45">
      <w:pPr>
        <w:pStyle w:val="PL"/>
        <w:rPr>
          <w:lang w:val="en-US"/>
        </w:rPr>
      </w:pPr>
    </w:p>
    <w:p w:rsidR="003A7EB9" w:rsidRPr="00867FDE" w:rsidRDefault="003A7EB9" w:rsidP="003A7EB9">
      <w:pPr>
        <w:pStyle w:val="PL"/>
        <w:rPr>
          <w:lang w:val="en-US"/>
        </w:rPr>
      </w:pPr>
      <w:r w:rsidRPr="00867FDE">
        <w:rPr>
          <w:lang w:val="en-US"/>
        </w:rPr>
        <w:t xml:space="preserve">    ApplicationChargingId:</w:t>
      </w:r>
    </w:p>
    <w:p w:rsidR="003A7EB9" w:rsidRPr="00867FDE" w:rsidRDefault="003A7EB9" w:rsidP="003A7EB9">
      <w:pPr>
        <w:pStyle w:val="PL"/>
      </w:pPr>
      <w:r w:rsidRPr="00867FDE">
        <w:t xml:space="preserve">      type: string</w:t>
      </w:r>
    </w:p>
    <w:p w:rsidR="003A7EB9" w:rsidRPr="00867FDE" w:rsidRDefault="003A7EB9" w:rsidP="003A7EB9">
      <w:pPr>
        <w:pStyle w:val="PL"/>
      </w:pPr>
    </w:p>
    <w:p w:rsidR="000B5D45" w:rsidRPr="00867FDE" w:rsidRDefault="000B5D45" w:rsidP="000B5D45">
      <w:pPr>
        <w:pStyle w:val="PL"/>
        <w:rPr>
          <w:lang w:val="en-US"/>
        </w:rPr>
      </w:pPr>
      <w:r w:rsidRPr="00867FDE">
        <w:rPr>
          <w:lang w:val="en-US"/>
        </w:rPr>
        <w:t xml:space="preserve">    RatingGroup:</w:t>
      </w:r>
    </w:p>
    <w:p w:rsidR="000B5D45" w:rsidRPr="00867FDE" w:rsidRDefault="000B5D45" w:rsidP="000B5D45">
      <w:pPr>
        <w:pStyle w:val="PL"/>
      </w:pPr>
      <w:r w:rsidRPr="00867FDE">
        <w:t xml:space="preserve">      $ref: '#/components/schemas/Uint32'</w:t>
      </w:r>
    </w:p>
    <w:p w:rsidR="000B5D45" w:rsidRPr="00867FDE" w:rsidRDefault="000B5D45" w:rsidP="000B5D45">
      <w:pPr>
        <w:pStyle w:val="PL"/>
        <w:rPr>
          <w:lang w:val="en-US"/>
        </w:rPr>
      </w:pPr>
    </w:p>
    <w:p w:rsidR="000B5D45" w:rsidRPr="00867FDE" w:rsidRDefault="000B5D45" w:rsidP="000B5D45">
      <w:pPr>
        <w:pStyle w:val="PL"/>
        <w:rPr>
          <w:lang w:val="en-US"/>
        </w:rPr>
      </w:pPr>
      <w:r w:rsidRPr="00867FDE">
        <w:rPr>
          <w:lang w:val="en-US"/>
        </w:rPr>
        <w:t xml:space="preserve">    ServiceId:</w:t>
      </w:r>
    </w:p>
    <w:p w:rsidR="000B5D45" w:rsidRPr="00867FDE" w:rsidRDefault="000B5D45" w:rsidP="000B5D45">
      <w:pPr>
        <w:pStyle w:val="PL"/>
      </w:pPr>
      <w:r w:rsidRPr="00867FDE">
        <w:t xml:space="preserve">      $ref: '#/components/schemas/Uint32'</w:t>
      </w:r>
    </w:p>
    <w:p w:rsidR="000B5D45" w:rsidRPr="00867FDE" w:rsidRDefault="000B5D45" w:rsidP="000B5D45">
      <w:pPr>
        <w:pStyle w:val="PL"/>
        <w:rPr>
          <w:lang w:val="en-US"/>
        </w:rPr>
      </w:pPr>
    </w:p>
    <w:p w:rsidR="00296CD9" w:rsidRPr="00867FDE" w:rsidRDefault="00296CD9" w:rsidP="00296CD9">
      <w:pPr>
        <w:pStyle w:val="PL"/>
      </w:pPr>
    </w:p>
    <w:p w:rsidR="00296CD9" w:rsidRPr="00867FDE" w:rsidRDefault="00296CD9" w:rsidP="00296CD9">
      <w:pPr>
        <w:pStyle w:val="PL"/>
      </w:pPr>
      <w:r w:rsidRPr="00867FDE">
        <w:t>#</w:t>
      </w:r>
    </w:p>
    <w:p w:rsidR="00296CD9" w:rsidRPr="00867FDE" w:rsidRDefault="00296CD9" w:rsidP="00296CD9">
      <w:pPr>
        <w:pStyle w:val="PL"/>
        <w:rPr>
          <w:lang w:val="en-US"/>
        </w:rPr>
      </w:pPr>
      <w:r w:rsidRPr="00867FDE">
        <w:rPr>
          <w:lang w:val="en-US"/>
        </w:rPr>
        <w:t># Enumerations</w:t>
      </w:r>
    </w:p>
    <w:p w:rsidR="00296CD9" w:rsidRPr="00867FDE" w:rsidRDefault="00296CD9" w:rsidP="00296CD9">
      <w:pPr>
        <w:pStyle w:val="PL"/>
        <w:rPr>
          <w:lang w:val="en-US"/>
        </w:rPr>
      </w:pPr>
      <w:r w:rsidRPr="00867FDE">
        <w:rPr>
          <w:lang w:val="en-US"/>
        </w:rPr>
        <w:t>#</w:t>
      </w:r>
    </w:p>
    <w:p w:rsidR="00296CD9" w:rsidRPr="00867FDE" w:rsidRDefault="00296CD9" w:rsidP="00296CD9">
      <w:pPr>
        <w:pStyle w:val="PL"/>
      </w:pPr>
    </w:p>
    <w:p w:rsidR="00296CD9" w:rsidRPr="00867FDE" w:rsidRDefault="00296CD9" w:rsidP="00296CD9">
      <w:pPr>
        <w:pStyle w:val="PL"/>
        <w:rPr>
          <w:lang w:val="en-US"/>
        </w:rPr>
      </w:pPr>
      <w:r w:rsidRPr="00867FDE">
        <w:rPr>
          <w:lang w:val="en-US"/>
        </w:rPr>
        <w:t>#</w:t>
      </w:r>
    </w:p>
    <w:p w:rsidR="00296CD9" w:rsidRPr="00867FDE" w:rsidRDefault="00296CD9" w:rsidP="00296CD9">
      <w:pPr>
        <w:pStyle w:val="PL"/>
        <w:rPr>
          <w:lang w:val="en-US"/>
        </w:rPr>
      </w:pPr>
      <w:r w:rsidRPr="00867FDE">
        <w:rPr>
          <w:lang w:val="en-US"/>
        </w:rPr>
        <w:t># STRUCTURED DATA TYPES</w:t>
      </w:r>
    </w:p>
    <w:p w:rsidR="00296CD9" w:rsidRPr="00867FDE" w:rsidRDefault="00296CD9" w:rsidP="00296CD9">
      <w:pPr>
        <w:pStyle w:val="PL"/>
        <w:rPr>
          <w:lang w:val="en-US"/>
        </w:rPr>
      </w:pPr>
      <w:r w:rsidRPr="00867FDE">
        <w:rPr>
          <w:lang w:val="en-US"/>
        </w:rPr>
        <w:t>#</w:t>
      </w:r>
    </w:p>
    <w:p w:rsidR="00296CD9" w:rsidRPr="00867FDE" w:rsidRDefault="00296CD9" w:rsidP="00296CD9">
      <w:pPr>
        <w:pStyle w:val="PL"/>
        <w:rPr>
          <w:lang w:val="en-US"/>
        </w:rPr>
      </w:pPr>
      <w:r w:rsidRPr="00867FDE">
        <w:rPr>
          <w:lang w:val="en-US"/>
        </w:rPr>
        <w:t xml:space="preserve">    SecondaryRatUsageReport:</w:t>
      </w:r>
    </w:p>
    <w:p w:rsidR="00296CD9" w:rsidRPr="00867FDE" w:rsidRDefault="00296CD9" w:rsidP="00296CD9">
      <w:pPr>
        <w:pStyle w:val="PL"/>
        <w:rPr>
          <w:lang w:val="en-US"/>
        </w:rPr>
      </w:pPr>
      <w:r w:rsidRPr="00867FDE">
        <w:rPr>
          <w:lang w:val="en-US"/>
        </w:rPr>
        <w:t xml:space="preserve">      type: object</w:t>
      </w:r>
    </w:p>
    <w:p w:rsidR="00296CD9" w:rsidRPr="00867FDE" w:rsidRDefault="00296CD9" w:rsidP="00296CD9">
      <w:pPr>
        <w:pStyle w:val="PL"/>
        <w:rPr>
          <w:lang w:val="en-US"/>
        </w:rPr>
      </w:pPr>
      <w:r w:rsidRPr="00867FDE">
        <w:rPr>
          <w:lang w:val="en-US"/>
        </w:rPr>
        <w:t xml:space="preserve">      properties:</w:t>
      </w:r>
    </w:p>
    <w:p w:rsidR="00296CD9" w:rsidRPr="00867FDE" w:rsidRDefault="00296CD9" w:rsidP="00296CD9">
      <w:pPr>
        <w:pStyle w:val="PL"/>
        <w:rPr>
          <w:lang w:val="en-US"/>
        </w:rPr>
      </w:pPr>
      <w:r w:rsidRPr="00867FDE">
        <w:rPr>
          <w:lang w:val="en-US"/>
        </w:rPr>
        <w:t xml:space="preserve">        </w:t>
      </w:r>
      <w:r w:rsidRPr="00867FDE">
        <w:t>secondaryRatType</w:t>
      </w:r>
      <w:r w:rsidRPr="00867FDE">
        <w:rPr>
          <w:lang w:val="en-US"/>
        </w:rPr>
        <w:t>:</w:t>
      </w:r>
    </w:p>
    <w:p w:rsidR="00296CD9" w:rsidRPr="00867FDE" w:rsidRDefault="00296CD9" w:rsidP="00296CD9">
      <w:pPr>
        <w:pStyle w:val="PL"/>
        <w:rPr>
          <w:lang w:val="en-US"/>
        </w:rPr>
      </w:pPr>
      <w:r w:rsidRPr="00867FDE">
        <w:rPr>
          <w:lang w:val="en-US"/>
        </w:rPr>
        <w:t xml:space="preserve">          $ref: </w:t>
      </w:r>
      <w:r w:rsidR="00EC3E80" w:rsidRPr="00867FDE">
        <w:rPr>
          <w:lang w:val="en-US"/>
        </w:rPr>
        <w:t>'</w:t>
      </w:r>
      <w:r w:rsidRPr="00867FDE">
        <w:rPr>
          <w:lang w:val="en-US"/>
        </w:rPr>
        <w:t>#/components/schemas/RatType'</w:t>
      </w:r>
    </w:p>
    <w:p w:rsidR="00296CD9" w:rsidRPr="00867FDE" w:rsidRDefault="00296CD9" w:rsidP="00296CD9">
      <w:pPr>
        <w:pStyle w:val="PL"/>
        <w:rPr>
          <w:lang w:val="en-US"/>
        </w:rPr>
      </w:pPr>
      <w:r w:rsidRPr="00867FDE">
        <w:rPr>
          <w:lang w:val="en-US"/>
        </w:rPr>
        <w:t xml:space="preserve">        </w:t>
      </w:r>
      <w:r w:rsidRPr="00867FDE">
        <w:t>qosFlowsUsageData</w:t>
      </w:r>
      <w:r w:rsidRPr="00867FDE">
        <w:rPr>
          <w:lang w:val="en-US"/>
        </w:rPr>
        <w:t>:</w:t>
      </w:r>
    </w:p>
    <w:p w:rsidR="00296CD9" w:rsidRPr="00867FDE" w:rsidRDefault="00296CD9" w:rsidP="00296CD9">
      <w:pPr>
        <w:pStyle w:val="PL"/>
        <w:rPr>
          <w:lang w:val="en-US"/>
        </w:rPr>
      </w:pPr>
      <w:r w:rsidRPr="00867FDE">
        <w:rPr>
          <w:lang w:val="en-US"/>
        </w:rPr>
        <w:t xml:space="preserve">          type: array</w:t>
      </w:r>
    </w:p>
    <w:p w:rsidR="00296CD9" w:rsidRPr="00867FDE" w:rsidRDefault="00296CD9" w:rsidP="00296CD9">
      <w:pPr>
        <w:pStyle w:val="PL"/>
        <w:rPr>
          <w:lang w:val="en-US"/>
        </w:rPr>
      </w:pPr>
      <w:r w:rsidRPr="00867FDE">
        <w:rPr>
          <w:lang w:val="en-US"/>
        </w:rPr>
        <w:t xml:space="preserve">          items:</w:t>
      </w:r>
    </w:p>
    <w:p w:rsidR="00296CD9" w:rsidRPr="00867FDE" w:rsidRDefault="00296CD9" w:rsidP="00296CD9">
      <w:pPr>
        <w:pStyle w:val="PL"/>
        <w:rPr>
          <w:lang w:val="en-US"/>
        </w:rPr>
      </w:pPr>
      <w:r w:rsidRPr="00867FDE">
        <w:rPr>
          <w:lang w:val="en-US"/>
        </w:rPr>
        <w:t xml:space="preserve">            $ref: '#/components/schemas/</w:t>
      </w:r>
      <w:r w:rsidRPr="00867FDE">
        <w:t>QosFlowUsageReport</w:t>
      </w:r>
      <w:r w:rsidRPr="00867FDE">
        <w:rPr>
          <w:lang w:val="en-US"/>
        </w:rPr>
        <w:t>'</w:t>
      </w:r>
    </w:p>
    <w:p w:rsidR="00296CD9" w:rsidRPr="00867FDE" w:rsidRDefault="00296CD9" w:rsidP="00296CD9">
      <w:pPr>
        <w:pStyle w:val="PL"/>
        <w:rPr>
          <w:lang w:val="en-US"/>
        </w:rPr>
      </w:pPr>
      <w:r w:rsidRPr="00867FDE">
        <w:rPr>
          <w:lang w:val="en-US"/>
        </w:rPr>
        <w:t xml:space="preserve">          minItems: 1</w:t>
      </w:r>
    </w:p>
    <w:p w:rsidR="00296CD9" w:rsidRPr="00867FDE" w:rsidRDefault="00296CD9" w:rsidP="00296CD9">
      <w:pPr>
        <w:pStyle w:val="PL"/>
        <w:rPr>
          <w:lang w:val="en-US"/>
        </w:rPr>
      </w:pPr>
      <w:r w:rsidRPr="00867FDE">
        <w:rPr>
          <w:lang w:val="en-US"/>
        </w:rPr>
        <w:t xml:space="preserve">      required:</w:t>
      </w:r>
    </w:p>
    <w:p w:rsidR="00296CD9" w:rsidRPr="00867FDE" w:rsidRDefault="00296CD9" w:rsidP="00296CD9">
      <w:pPr>
        <w:pStyle w:val="PL"/>
        <w:rPr>
          <w:lang w:val="en-US"/>
        </w:rPr>
      </w:pPr>
      <w:r w:rsidRPr="00867FDE">
        <w:rPr>
          <w:lang w:val="en-US"/>
        </w:rPr>
        <w:t xml:space="preserve">        - </w:t>
      </w:r>
      <w:r w:rsidRPr="00867FDE">
        <w:t>secondaryRatType</w:t>
      </w:r>
    </w:p>
    <w:p w:rsidR="00296CD9" w:rsidRPr="00867FDE" w:rsidRDefault="00296CD9" w:rsidP="00296CD9">
      <w:pPr>
        <w:pStyle w:val="PL"/>
        <w:rPr>
          <w:lang w:val="en-US"/>
        </w:rPr>
      </w:pPr>
      <w:r w:rsidRPr="00867FDE">
        <w:rPr>
          <w:lang w:val="en-US"/>
        </w:rPr>
        <w:t xml:space="preserve">        - </w:t>
      </w:r>
      <w:r w:rsidRPr="00867FDE">
        <w:t>qosFlowsUsageData</w:t>
      </w:r>
    </w:p>
    <w:p w:rsidR="00296CD9" w:rsidRPr="00867FDE" w:rsidRDefault="00296CD9" w:rsidP="00296CD9">
      <w:pPr>
        <w:pStyle w:val="PL"/>
        <w:rPr>
          <w:lang w:val="en-US"/>
        </w:rPr>
      </w:pPr>
    </w:p>
    <w:p w:rsidR="00296CD9" w:rsidRPr="00867FDE" w:rsidRDefault="00296CD9" w:rsidP="00296CD9">
      <w:pPr>
        <w:pStyle w:val="PL"/>
        <w:rPr>
          <w:lang w:val="en-US"/>
        </w:rPr>
      </w:pPr>
      <w:r w:rsidRPr="00867FDE">
        <w:rPr>
          <w:lang w:val="en-US"/>
        </w:rPr>
        <w:t xml:space="preserve">    </w:t>
      </w:r>
      <w:r w:rsidRPr="00867FDE">
        <w:t>QosFlowUsageReport</w:t>
      </w:r>
      <w:r w:rsidRPr="00867FDE">
        <w:rPr>
          <w:lang w:val="en-US"/>
        </w:rPr>
        <w:t>:</w:t>
      </w:r>
    </w:p>
    <w:p w:rsidR="00296CD9" w:rsidRPr="00867FDE" w:rsidRDefault="00296CD9" w:rsidP="00296CD9">
      <w:pPr>
        <w:pStyle w:val="PL"/>
        <w:rPr>
          <w:lang w:val="en-US"/>
        </w:rPr>
      </w:pPr>
      <w:r w:rsidRPr="00867FDE">
        <w:rPr>
          <w:lang w:val="en-US"/>
        </w:rPr>
        <w:t xml:space="preserve">      type: object</w:t>
      </w:r>
    </w:p>
    <w:p w:rsidR="00296CD9" w:rsidRPr="00867FDE" w:rsidRDefault="00296CD9" w:rsidP="00296CD9">
      <w:pPr>
        <w:pStyle w:val="PL"/>
        <w:rPr>
          <w:lang w:val="en-US"/>
        </w:rPr>
      </w:pPr>
      <w:r w:rsidRPr="00867FDE">
        <w:rPr>
          <w:lang w:val="en-US"/>
        </w:rPr>
        <w:t xml:space="preserve">      properties:</w:t>
      </w:r>
    </w:p>
    <w:p w:rsidR="00296CD9" w:rsidRPr="00867FDE" w:rsidRDefault="00296CD9" w:rsidP="00296CD9">
      <w:pPr>
        <w:pStyle w:val="PL"/>
        <w:rPr>
          <w:lang w:val="en-US"/>
        </w:rPr>
      </w:pPr>
      <w:r w:rsidRPr="00867FDE">
        <w:rPr>
          <w:lang w:val="en-US"/>
        </w:rPr>
        <w:t xml:space="preserve">        </w:t>
      </w:r>
      <w:r w:rsidRPr="00867FDE">
        <w:t>qfi</w:t>
      </w:r>
      <w:r w:rsidRPr="00867FDE">
        <w:rPr>
          <w:lang w:val="en-US"/>
        </w:rPr>
        <w:t>:</w:t>
      </w:r>
    </w:p>
    <w:p w:rsidR="00296CD9" w:rsidRPr="00867FDE" w:rsidRDefault="00296CD9" w:rsidP="00296CD9">
      <w:pPr>
        <w:pStyle w:val="PL"/>
        <w:rPr>
          <w:lang w:val="en-US"/>
        </w:rPr>
      </w:pPr>
      <w:r w:rsidRPr="00867FDE">
        <w:rPr>
          <w:lang w:val="en-US"/>
        </w:rPr>
        <w:t xml:space="preserve">          </w:t>
      </w:r>
      <w:r w:rsidR="000F0FA5" w:rsidRPr="00867FDE">
        <w:rPr>
          <w:lang w:val="en-US"/>
        </w:rPr>
        <w:t>$</w:t>
      </w:r>
      <w:r w:rsidR="000F0FA5" w:rsidRPr="00867FDE">
        <w:rPr>
          <w:rFonts w:ascii="Consolas" w:hAnsi="Consolas"/>
        </w:rPr>
        <w:t>ref: '#/components/schemas/Qfi'</w:t>
      </w:r>
    </w:p>
    <w:p w:rsidR="00296CD9" w:rsidRPr="00867FDE" w:rsidRDefault="00296CD9" w:rsidP="00296CD9">
      <w:pPr>
        <w:pStyle w:val="PL"/>
        <w:rPr>
          <w:lang w:val="en-US"/>
        </w:rPr>
      </w:pPr>
      <w:r w:rsidRPr="00867FDE">
        <w:rPr>
          <w:lang w:val="en-US"/>
        </w:rPr>
        <w:t xml:space="preserve">        </w:t>
      </w:r>
      <w:r w:rsidRPr="00867FDE">
        <w:t>startTimeStamp</w:t>
      </w:r>
      <w:r w:rsidRPr="00867FDE">
        <w:rPr>
          <w:lang w:val="en-US"/>
        </w:rPr>
        <w:t>:</w:t>
      </w:r>
    </w:p>
    <w:p w:rsidR="00296CD9" w:rsidRPr="00867FDE" w:rsidRDefault="00296CD9" w:rsidP="00296CD9">
      <w:pPr>
        <w:pStyle w:val="PL"/>
        <w:rPr>
          <w:lang w:val="en-US"/>
        </w:rPr>
      </w:pPr>
      <w:r w:rsidRPr="00867FDE">
        <w:rPr>
          <w:lang w:val="en-US"/>
        </w:rPr>
        <w:t xml:space="preserve">          $ref: '#/components/schemas/DateTime'</w:t>
      </w:r>
    </w:p>
    <w:p w:rsidR="00296CD9" w:rsidRPr="00867FDE" w:rsidRDefault="00296CD9" w:rsidP="00296CD9">
      <w:pPr>
        <w:pStyle w:val="PL"/>
        <w:rPr>
          <w:lang w:val="en-US"/>
        </w:rPr>
      </w:pPr>
      <w:r w:rsidRPr="00867FDE">
        <w:rPr>
          <w:lang w:val="en-US"/>
        </w:rPr>
        <w:t xml:space="preserve">        </w:t>
      </w:r>
      <w:r w:rsidRPr="00867FDE">
        <w:t>endTimeStamp</w:t>
      </w:r>
      <w:r w:rsidRPr="00867FDE">
        <w:rPr>
          <w:lang w:val="en-US"/>
        </w:rPr>
        <w:t>:</w:t>
      </w:r>
    </w:p>
    <w:p w:rsidR="00296CD9" w:rsidRPr="00867FDE" w:rsidRDefault="00296CD9" w:rsidP="00296CD9">
      <w:pPr>
        <w:pStyle w:val="PL"/>
        <w:rPr>
          <w:lang w:val="en-US"/>
        </w:rPr>
      </w:pPr>
      <w:r w:rsidRPr="00867FDE">
        <w:rPr>
          <w:lang w:val="en-US"/>
        </w:rPr>
        <w:t xml:space="preserve">          $ref: '#/components/schemas/DateTime'</w:t>
      </w:r>
    </w:p>
    <w:p w:rsidR="00296CD9" w:rsidRPr="00867FDE" w:rsidRDefault="00296CD9" w:rsidP="00296CD9">
      <w:pPr>
        <w:pStyle w:val="PL"/>
        <w:rPr>
          <w:lang w:val="en-US"/>
        </w:rPr>
      </w:pPr>
      <w:r w:rsidRPr="00867FDE">
        <w:rPr>
          <w:lang w:val="en-US"/>
        </w:rPr>
        <w:t xml:space="preserve">        </w:t>
      </w:r>
      <w:r w:rsidRPr="00867FDE">
        <w:t>downlinkVolume</w:t>
      </w:r>
      <w:r w:rsidRPr="00867FDE">
        <w:rPr>
          <w:lang w:val="en-US"/>
        </w:rPr>
        <w:t>:</w:t>
      </w:r>
    </w:p>
    <w:p w:rsidR="00296CD9" w:rsidRPr="00867FDE" w:rsidRDefault="00296CD9" w:rsidP="00296CD9">
      <w:pPr>
        <w:pStyle w:val="PL"/>
        <w:rPr>
          <w:lang w:val="en-US"/>
        </w:rPr>
      </w:pPr>
      <w:r w:rsidRPr="00867FDE">
        <w:rPr>
          <w:lang w:val="en-US"/>
        </w:rPr>
        <w:t xml:space="preserve">          $ref: '#/components/schemas/Int64'</w:t>
      </w:r>
    </w:p>
    <w:p w:rsidR="00296CD9" w:rsidRPr="00867FDE" w:rsidRDefault="00296CD9" w:rsidP="00296CD9">
      <w:pPr>
        <w:pStyle w:val="PL"/>
        <w:rPr>
          <w:lang w:val="en-US"/>
        </w:rPr>
      </w:pPr>
      <w:r w:rsidRPr="00867FDE">
        <w:rPr>
          <w:lang w:val="en-US"/>
        </w:rPr>
        <w:t xml:space="preserve">        </w:t>
      </w:r>
      <w:r w:rsidRPr="00867FDE">
        <w:t>uplinkVolume</w:t>
      </w:r>
      <w:r w:rsidRPr="00867FDE">
        <w:rPr>
          <w:lang w:val="en-US"/>
        </w:rPr>
        <w:t>:</w:t>
      </w:r>
    </w:p>
    <w:p w:rsidR="00296CD9" w:rsidRPr="00867FDE" w:rsidRDefault="00296CD9" w:rsidP="00296CD9">
      <w:pPr>
        <w:pStyle w:val="PL"/>
        <w:rPr>
          <w:lang w:val="en-US"/>
        </w:rPr>
      </w:pPr>
      <w:r w:rsidRPr="00867FDE">
        <w:rPr>
          <w:lang w:val="en-US"/>
        </w:rPr>
        <w:t xml:space="preserve">          $ref: '#/components/schemas/Int64'</w:t>
      </w:r>
    </w:p>
    <w:p w:rsidR="00296CD9" w:rsidRPr="00867FDE" w:rsidRDefault="00296CD9" w:rsidP="00296CD9">
      <w:pPr>
        <w:pStyle w:val="PL"/>
        <w:rPr>
          <w:lang w:val="en-US"/>
        </w:rPr>
      </w:pPr>
      <w:r w:rsidRPr="00867FDE">
        <w:rPr>
          <w:lang w:val="en-US"/>
        </w:rPr>
        <w:t xml:space="preserve">      required:</w:t>
      </w:r>
    </w:p>
    <w:p w:rsidR="00296CD9" w:rsidRPr="00867FDE" w:rsidRDefault="00296CD9" w:rsidP="00296CD9">
      <w:pPr>
        <w:pStyle w:val="PL"/>
        <w:rPr>
          <w:lang w:val="en-US"/>
        </w:rPr>
      </w:pPr>
      <w:r w:rsidRPr="00867FDE">
        <w:rPr>
          <w:lang w:val="en-US"/>
        </w:rPr>
        <w:t xml:space="preserve">        - </w:t>
      </w:r>
      <w:r w:rsidRPr="00867FDE">
        <w:t>qfi</w:t>
      </w:r>
    </w:p>
    <w:p w:rsidR="00296CD9" w:rsidRPr="00867FDE" w:rsidRDefault="00296CD9" w:rsidP="00296CD9">
      <w:pPr>
        <w:pStyle w:val="PL"/>
      </w:pPr>
      <w:r w:rsidRPr="00867FDE">
        <w:rPr>
          <w:lang w:val="en-US"/>
        </w:rPr>
        <w:t xml:space="preserve">        - </w:t>
      </w:r>
      <w:r w:rsidRPr="00867FDE">
        <w:t>startTimeStamp</w:t>
      </w:r>
    </w:p>
    <w:p w:rsidR="00296CD9" w:rsidRPr="00867FDE" w:rsidRDefault="00296CD9" w:rsidP="00296CD9">
      <w:pPr>
        <w:pStyle w:val="PL"/>
      </w:pPr>
      <w:r w:rsidRPr="00867FDE">
        <w:rPr>
          <w:lang w:val="en-US"/>
        </w:rPr>
        <w:t xml:space="preserve">        - </w:t>
      </w:r>
      <w:r w:rsidRPr="00867FDE">
        <w:t>endTimeStamp</w:t>
      </w:r>
    </w:p>
    <w:p w:rsidR="00296CD9" w:rsidRPr="00867FDE" w:rsidRDefault="00296CD9" w:rsidP="00296CD9">
      <w:pPr>
        <w:pStyle w:val="PL"/>
      </w:pPr>
      <w:r w:rsidRPr="00867FDE">
        <w:rPr>
          <w:lang w:val="en-US"/>
        </w:rPr>
        <w:t xml:space="preserve">        - </w:t>
      </w:r>
      <w:r w:rsidR="00EC3E80" w:rsidRPr="00867FDE">
        <w:t>downlinkVolume</w:t>
      </w:r>
    </w:p>
    <w:p w:rsidR="00296CD9" w:rsidRPr="00867FDE" w:rsidRDefault="00296CD9" w:rsidP="00296CD9">
      <w:pPr>
        <w:pStyle w:val="PL"/>
        <w:rPr>
          <w:lang w:val="en-US"/>
        </w:rPr>
      </w:pPr>
      <w:r w:rsidRPr="00867FDE">
        <w:rPr>
          <w:lang w:val="en-US"/>
        </w:rPr>
        <w:t xml:space="preserve">        - </w:t>
      </w:r>
      <w:r w:rsidR="00EC3E80" w:rsidRPr="00867FDE">
        <w:t>uplinkVolume</w:t>
      </w:r>
    </w:p>
    <w:p w:rsidR="00C37436" w:rsidRPr="00867FDE" w:rsidRDefault="00C37436" w:rsidP="00C37436">
      <w:pPr>
        <w:pStyle w:val="PL"/>
        <w:rPr>
          <w:lang w:val="en-US"/>
        </w:rPr>
      </w:pPr>
    </w:p>
    <w:p w:rsidR="00C37436" w:rsidRPr="00867FDE" w:rsidRDefault="00C37436" w:rsidP="00C37436">
      <w:pPr>
        <w:pStyle w:val="PL"/>
        <w:rPr>
          <w:lang w:val="en-US"/>
        </w:rPr>
      </w:pPr>
      <w:r w:rsidRPr="00867FDE">
        <w:rPr>
          <w:lang w:val="en-US"/>
        </w:rPr>
        <w:t xml:space="preserve">    SecondaryRatUsageInfo:</w:t>
      </w:r>
    </w:p>
    <w:p w:rsidR="00C37436" w:rsidRPr="00867FDE" w:rsidRDefault="00C37436" w:rsidP="00C37436">
      <w:pPr>
        <w:pStyle w:val="PL"/>
        <w:rPr>
          <w:lang w:val="en-US"/>
        </w:rPr>
      </w:pPr>
      <w:r w:rsidRPr="00867FDE">
        <w:rPr>
          <w:lang w:val="en-US"/>
        </w:rPr>
        <w:t xml:space="preserve">      type: object</w:t>
      </w:r>
    </w:p>
    <w:p w:rsidR="00C37436" w:rsidRPr="00867FDE" w:rsidRDefault="00C37436" w:rsidP="00C37436">
      <w:pPr>
        <w:pStyle w:val="PL"/>
        <w:rPr>
          <w:lang w:val="en-US"/>
        </w:rPr>
      </w:pPr>
      <w:r w:rsidRPr="00867FDE">
        <w:rPr>
          <w:lang w:val="en-US"/>
        </w:rPr>
        <w:t xml:space="preserve">      properties:</w:t>
      </w:r>
    </w:p>
    <w:p w:rsidR="00C37436" w:rsidRPr="00867FDE" w:rsidRDefault="00C37436" w:rsidP="00C37436">
      <w:pPr>
        <w:pStyle w:val="PL"/>
        <w:rPr>
          <w:lang w:val="en-US"/>
        </w:rPr>
      </w:pPr>
      <w:r w:rsidRPr="00867FDE">
        <w:rPr>
          <w:lang w:val="en-US"/>
        </w:rPr>
        <w:t xml:space="preserve">        </w:t>
      </w:r>
      <w:r w:rsidRPr="00867FDE">
        <w:t>secondaryRatType</w:t>
      </w:r>
      <w:r w:rsidRPr="00867FDE">
        <w:rPr>
          <w:lang w:val="en-US"/>
        </w:rPr>
        <w:t>:</w:t>
      </w:r>
    </w:p>
    <w:p w:rsidR="00C37436" w:rsidRPr="00867FDE" w:rsidRDefault="00C37436" w:rsidP="00C37436">
      <w:pPr>
        <w:pStyle w:val="PL"/>
        <w:rPr>
          <w:lang w:val="en-US"/>
        </w:rPr>
      </w:pPr>
      <w:r w:rsidRPr="00867FDE">
        <w:rPr>
          <w:lang w:val="en-US"/>
        </w:rPr>
        <w:t xml:space="preserve">          $ref: '#/components/schemas/RatType'</w:t>
      </w:r>
    </w:p>
    <w:p w:rsidR="00C37436" w:rsidRPr="00867FDE" w:rsidRDefault="00C37436" w:rsidP="00C37436">
      <w:pPr>
        <w:pStyle w:val="PL"/>
        <w:rPr>
          <w:lang w:val="en-US"/>
        </w:rPr>
      </w:pPr>
      <w:r w:rsidRPr="00867FDE">
        <w:rPr>
          <w:lang w:val="en-US"/>
        </w:rPr>
        <w:t xml:space="preserve">        </w:t>
      </w:r>
      <w:r w:rsidRPr="00867FDE">
        <w:t>qosFlowsUsageData</w:t>
      </w:r>
      <w:r w:rsidRPr="00867FDE">
        <w:rPr>
          <w:lang w:val="en-US"/>
        </w:rPr>
        <w:t>:</w:t>
      </w:r>
    </w:p>
    <w:p w:rsidR="00C37436" w:rsidRPr="00867FDE" w:rsidRDefault="00C37436" w:rsidP="00C37436">
      <w:pPr>
        <w:pStyle w:val="PL"/>
        <w:rPr>
          <w:lang w:val="en-US"/>
        </w:rPr>
      </w:pPr>
      <w:r w:rsidRPr="00867FDE">
        <w:rPr>
          <w:lang w:val="en-US"/>
        </w:rPr>
        <w:t xml:space="preserve">          type: array</w:t>
      </w:r>
    </w:p>
    <w:p w:rsidR="00C37436" w:rsidRPr="00867FDE" w:rsidRDefault="00C37436" w:rsidP="00C37436">
      <w:pPr>
        <w:pStyle w:val="PL"/>
        <w:rPr>
          <w:lang w:val="en-US"/>
        </w:rPr>
      </w:pPr>
      <w:r w:rsidRPr="00867FDE">
        <w:rPr>
          <w:lang w:val="en-US"/>
        </w:rPr>
        <w:t xml:space="preserve">          items:</w:t>
      </w:r>
    </w:p>
    <w:p w:rsidR="00C37436" w:rsidRPr="00867FDE" w:rsidRDefault="00C37436" w:rsidP="00C37436">
      <w:pPr>
        <w:pStyle w:val="PL"/>
        <w:rPr>
          <w:lang w:val="en-US"/>
        </w:rPr>
      </w:pPr>
      <w:r w:rsidRPr="00867FDE">
        <w:rPr>
          <w:lang w:val="en-US"/>
        </w:rPr>
        <w:t xml:space="preserve">            $ref: '#/components/schemas/</w:t>
      </w:r>
      <w:r w:rsidRPr="00867FDE">
        <w:t>QosFlowUsageReport</w:t>
      </w:r>
      <w:r w:rsidRPr="00867FDE">
        <w:rPr>
          <w:lang w:val="en-US"/>
        </w:rPr>
        <w:t>'</w:t>
      </w:r>
    </w:p>
    <w:p w:rsidR="00C37436" w:rsidRPr="00867FDE" w:rsidRDefault="00C37436" w:rsidP="00C37436">
      <w:pPr>
        <w:pStyle w:val="PL"/>
        <w:rPr>
          <w:lang w:val="en-US"/>
        </w:rPr>
      </w:pPr>
      <w:r w:rsidRPr="00867FDE">
        <w:rPr>
          <w:lang w:val="en-US"/>
        </w:rPr>
        <w:t xml:space="preserve">          minItems: 1</w:t>
      </w:r>
    </w:p>
    <w:p w:rsidR="00C37436" w:rsidRPr="00867FDE" w:rsidRDefault="00C37436" w:rsidP="00C37436">
      <w:pPr>
        <w:pStyle w:val="PL"/>
        <w:rPr>
          <w:lang w:val="en-US"/>
        </w:rPr>
      </w:pPr>
      <w:r w:rsidRPr="00867FDE">
        <w:rPr>
          <w:lang w:val="en-US"/>
        </w:rPr>
        <w:t xml:space="preserve">        </w:t>
      </w:r>
      <w:r w:rsidRPr="00867FDE">
        <w:t>pduSessionUsageData</w:t>
      </w:r>
      <w:r w:rsidRPr="00867FDE">
        <w:rPr>
          <w:lang w:val="en-US"/>
        </w:rPr>
        <w:t>:</w:t>
      </w:r>
    </w:p>
    <w:p w:rsidR="00C37436" w:rsidRPr="00867FDE" w:rsidRDefault="00C37436" w:rsidP="00C37436">
      <w:pPr>
        <w:pStyle w:val="PL"/>
        <w:rPr>
          <w:lang w:val="en-US"/>
        </w:rPr>
      </w:pPr>
      <w:r w:rsidRPr="00867FDE">
        <w:rPr>
          <w:lang w:val="en-US"/>
        </w:rPr>
        <w:t xml:space="preserve">          type: array</w:t>
      </w:r>
    </w:p>
    <w:p w:rsidR="00C37436" w:rsidRPr="00867FDE" w:rsidRDefault="00C37436" w:rsidP="00C37436">
      <w:pPr>
        <w:pStyle w:val="PL"/>
        <w:rPr>
          <w:lang w:val="en-US"/>
        </w:rPr>
      </w:pPr>
      <w:r w:rsidRPr="00867FDE">
        <w:rPr>
          <w:lang w:val="en-US"/>
        </w:rPr>
        <w:t xml:space="preserve">          items:</w:t>
      </w:r>
    </w:p>
    <w:p w:rsidR="00C37436" w:rsidRPr="00867FDE" w:rsidRDefault="00C37436" w:rsidP="00C37436">
      <w:pPr>
        <w:pStyle w:val="PL"/>
        <w:rPr>
          <w:lang w:val="en-US"/>
        </w:rPr>
      </w:pPr>
      <w:r w:rsidRPr="00867FDE">
        <w:rPr>
          <w:lang w:val="en-US"/>
        </w:rPr>
        <w:t xml:space="preserve">            $ref: '#/components/schemas/</w:t>
      </w:r>
      <w:r w:rsidRPr="00867FDE">
        <w:t>VolumeTimedReport</w:t>
      </w:r>
      <w:r w:rsidRPr="00867FDE">
        <w:rPr>
          <w:lang w:val="en-US"/>
        </w:rPr>
        <w:t>'</w:t>
      </w:r>
    </w:p>
    <w:p w:rsidR="00C37436" w:rsidRPr="00867FDE" w:rsidRDefault="00C37436" w:rsidP="00C37436">
      <w:pPr>
        <w:pStyle w:val="PL"/>
        <w:rPr>
          <w:lang w:val="en-US"/>
        </w:rPr>
      </w:pPr>
      <w:r w:rsidRPr="00867FDE">
        <w:rPr>
          <w:lang w:val="en-US"/>
        </w:rPr>
        <w:t xml:space="preserve">          minItems: 1</w:t>
      </w:r>
    </w:p>
    <w:p w:rsidR="00C37436" w:rsidRPr="00867FDE" w:rsidRDefault="00C37436" w:rsidP="00C37436">
      <w:pPr>
        <w:pStyle w:val="PL"/>
        <w:rPr>
          <w:lang w:val="en-US"/>
        </w:rPr>
      </w:pPr>
      <w:r w:rsidRPr="00867FDE">
        <w:rPr>
          <w:lang w:val="en-US"/>
        </w:rPr>
        <w:t xml:space="preserve">      required:</w:t>
      </w:r>
    </w:p>
    <w:p w:rsidR="00C37436" w:rsidRPr="00867FDE" w:rsidRDefault="00C37436" w:rsidP="00C37436">
      <w:pPr>
        <w:pStyle w:val="PL"/>
      </w:pPr>
      <w:r w:rsidRPr="00867FDE">
        <w:rPr>
          <w:lang w:val="en-US"/>
        </w:rPr>
        <w:t xml:space="preserve">        - </w:t>
      </w:r>
      <w:r w:rsidRPr="00867FDE">
        <w:t>secondaryRatType</w:t>
      </w:r>
    </w:p>
    <w:p w:rsidR="00C37436" w:rsidRPr="00867FDE" w:rsidRDefault="00C37436" w:rsidP="00C37436">
      <w:pPr>
        <w:pStyle w:val="PL"/>
        <w:rPr>
          <w:lang w:val="en-US"/>
        </w:rPr>
      </w:pPr>
    </w:p>
    <w:p w:rsidR="00C37436" w:rsidRPr="00867FDE" w:rsidRDefault="00C37436" w:rsidP="00C37436">
      <w:pPr>
        <w:pStyle w:val="PL"/>
        <w:rPr>
          <w:lang w:val="en-US"/>
        </w:rPr>
      </w:pPr>
      <w:r w:rsidRPr="00867FDE">
        <w:rPr>
          <w:lang w:val="en-US"/>
        </w:rPr>
        <w:t xml:space="preserve">    </w:t>
      </w:r>
      <w:r w:rsidRPr="00867FDE">
        <w:t>VolumeTimedReport</w:t>
      </w:r>
      <w:r w:rsidRPr="00867FDE">
        <w:rPr>
          <w:lang w:val="en-US"/>
        </w:rPr>
        <w:t>:</w:t>
      </w:r>
    </w:p>
    <w:p w:rsidR="00C37436" w:rsidRPr="00867FDE" w:rsidRDefault="00C37436" w:rsidP="00C37436">
      <w:pPr>
        <w:pStyle w:val="PL"/>
        <w:rPr>
          <w:lang w:val="en-US"/>
        </w:rPr>
      </w:pPr>
      <w:r w:rsidRPr="00867FDE">
        <w:rPr>
          <w:lang w:val="en-US"/>
        </w:rPr>
        <w:t xml:space="preserve">      type: object</w:t>
      </w:r>
    </w:p>
    <w:p w:rsidR="00C37436" w:rsidRPr="00867FDE" w:rsidRDefault="00C37436" w:rsidP="00C37436">
      <w:pPr>
        <w:pStyle w:val="PL"/>
        <w:rPr>
          <w:lang w:val="en-US"/>
        </w:rPr>
      </w:pPr>
      <w:r w:rsidRPr="00867FDE">
        <w:rPr>
          <w:lang w:val="en-US"/>
        </w:rPr>
        <w:t xml:space="preserve">      properties:</w:t>
      </w:r>
    </w:p>
    <w:p w:rsidR="00C37436" w:rsidRPr="00867FDE" w:rsidRDefault="00C37436" w:rsidP="00C37436">
      <w:pPr>
        <w:pStyle w:val="PL"/>
        <w:rPr>
          <w:lang w:val="en-US"/>
        </w:rPr>
      </w:pPr>
      <w:r w:rsidRPr="00867FDE">
        <w:rPr>
          <w:lang w:val="en-US"/>
        </w:rPr>
        <w:t xml:space="preserve">        </w:t>
      </w:r>
      <w:r w:rsidRPr="00867FDE">
        <w:t>startTimeStamp</w:t>
      </w:r>
      <w:r w:rsidRPr="00867FDE">
        <w:rPr>
          <w:lang w:val="en-US"/>
        </w:rPr>
        <w:t>:</w:t>
      </w:r>
    </w:p>
    <w:p w:rsidR="00C37436" w:rsidRPr="00867FDE" w:rsidRDefault="00C37436" w:rsidP="00C37436">
      <w:pPr>
        <w:pStyle w:val="PL"/>
        <w:rPr>
          <w:lang w:val="en-US"/>
        </w:rPr>
      </w:pPr>
      <w:r w:rsidRPr="00867FDE">
        <w:rPr>
          <w:lang w:val="en-US"/>
        </w:rPr>
        <w:t xml:space="preserve">          $ref: '#/components/schemas/DateTime'</w:t>
      </w:r>
    </w:p>
    <w:p w:rsidR="00C37436" w:rsidRPr="00867FDE" w:rsidRDefault="00C37436" w:rsidP="00C37436">
      <w:pPr>
        <w:pStyle w:val="PL"/>
        <w:rPr>
          <w:lang w:val="en-US"/>
        </w:rPr>
      </w:pPr>
      <w:r w:rsidRPr="00867FDE">
        <w:rPr>
          <w:lang w:val="en-US"/>
        </w:rPr>
        <w:t xml:space="preserve">        </w:t>
      </w:r>
      <w:r w:rsidRPr="00867FDE">
        <w:t>endTimeStamp</w:t>
      </w:r>
      <w:r w:rsidRPr="00867FDE">
        <w:rPr>
          <w:lang w:val="en-US"/>
        </w:rPr>
        <w:t>:</w:t>
      </w:r>
    </w:p>
    <w:p w:rsidR="00C37436" w:rsidRPr="00867FDE" w:rsidRDefault="00C37436" w:rsidP="00C37436">
      <w:pPr>
        <w:pStyle w:val="PL"/>
        <w:rPr>
          <w:lang w:val="en-US"/>
        </w:rPr>
      </w:pPr>
      <w:r w:rsidRPr="00867FDE">
        <w:rPr>
          <w:lang w:val="en-US"/>
        </w:rPr>
        <w:t xml:space="preserve">          $ref: '#/components/schemas/DateTime'</w:t>
      </w:r>
    </w:p>
    <w:p w:rsidR="00C37436" w:rsidRPr="00867FDE" w:rsidRDefault="00C37436" w:rsidP="00C37436">
      <w:pPr>
        <w:pStyle w:val="PL"/>
        <w:rPr>
          <w:lang w:val="en-US"/>
        </w:rPr>
      </w:pPr>
      <w:r w:rsidRPr="00867FDE">
        <w:rPr>
          <w:lang w:val="en-US"/>
        </w:rPr>
        <w:t xml:space="preserve">        </w:t>
      </w:r>
      <w:r w:rsidRPr="00867FDE">
        <w:t>downlinkVolume</w:t>
      </w:r>
      <w:r w:rsidRPr="00867FDE">
        <w:rPr>
          <w:lang w:val="en-US"/>
        </w:rPr>
        <w:t>:</w:t>
      </w:r>
    </w:p>
    <w:p w:rsidR="00C37436" w:rsidRPr="00867FDE" w:rsidRDefault="00C37436" w:rsidP="00C37436">
      <w:pPr>
        <w:pStyle w:val="PL"/>
        <w:rPr>
          <w:lang w:val="en-US"/>
        </w:rPr>
      </w:pPr>
      <w:r w:rsidRPr="00867FDE">
        <w:rPr>
          <w:lang w:val="en-US"/>
        </w:rPr>
        <w:t xml:space="preserve">          $ref: '#/components/schemas/Int64'</w:t>
      </w:r>
    </w:p>
    <w:p w:rsidR="00C37436" w:rsidRPr="00867FDE" w:rsidRDefault="00C37436" w:rsidP="00C37436">
      <w:pPr>
        <w:pStyle w:val="PL"/>
        <w:rPr>
          <w:lang w:val="en-US"/>
        </w:rPr>
      </w:pPr>
      <w:r w:rsidRPr="00867FDE">
        <w:rPr>
          <w:lang w:val="en-US"/>
        </w:rPr>
        <w:t xml:space="preserve">        </w:t>
      </w:r>
      <w:r w:rsidRPr="00867FDE">
        <w:t>uplinkVolume</w:t>
      </w:r>
      <w:r w:rsidRPr="00867FDE">
        <w:rPr>
          <w:lang w:val="en-US"/>
        </w:rPr>
        <w:t>:</w:t>
      </w:r>
    </w:p>
    <w:p w:rsidR="00C37436" w:rsidRPr="00867FDE" w:rsidRDefault="00C37436" w:rsidP="00C37436">
      <w:pPr>
        <w:pStyle w:val="PL"/>
        <w:rPr>
          <w:lang w:val="en-US"/>
        </w:rPr>
      </w:pPr>
      <w:r w:rsidRPr="00867FDE">
        <w:rPr>
          <w:lang w:val="en-US"/>
        </w:rPr>
        <w:t xml:space="preserve">          $ref: '#/components/schemas/Int64'</w:t>
      </w:r>
    </w:p>
    <w:p w:rsidR="00C37436" w:rsidRPr="00867FDE" w:rsidRDefault="00C37436" w:rsidP="00C37436">
      <w:pPr>
        <w:pStyle w:val="PL"/>
        <w:rPr>
          <w:lang w:val="en-US"/>
        </w:rPr>
      </w:pPr>
      <w:r w:rsidRPr="00867FDE">
        <w:rPr>
          <w:lang w:val="en-US"/>
        </w:rPr>
        <w:t xml:space="preserve">      required:</w:t>
      </w:r>
    </w:p>
    <w:p w:rsidR="00C37436" w:rsidRPr="00867FDE" w:rsidRDefault="00C37436" w:rsidP="00C37436">
      <w:pPr>
        <w:pStyle w:val="PL"/>
      </w:pPr>
      <w:r w:rsidRPr="00867FDE">
        <w:rPr>
          <w:lang w:val="en-US"/>
        </w:rPr>
        <w:t xml:space="preserve">        - </w:t>
      </w:r>
      <w:r w:rsidRPr="00867FDE">
        <w:t>startTimeStamp</w:t>
      </w:r>
    </w:p>
    <w:p w:rsidR="00C37436" w:rsidRPr="00867FDE" w:rsidRDefault="00C37436" w:rsidP="00C37436">
      <w:pPr>
        <w:pStyle w:val="PL"/>
      </w:pPr>
      <w:r w:rsidRPr="00867FDE">
        <w:rPr>
          <w:lang w:val="en-US"/>
        </w:rPr>
        <w:t xml:space="preserve">        - </w:t>
      </w:r>
      <w:r w:rsidRPr="00867FDE">
        <w:t>endTimeStamp</w:t>
      </w:r>
    </w:p>
    <w:p w:rsidR="00C37436" w:rsidRPr="00867FDE" w:rsidRDefault="00C37436" w:rsidP="00C37436">
      <w:pPr>
        <w:pStyle w:val="PL"/>
      </w:pPr>
      <w:r w:rsidRPr="00867FDE">
        <w:rPr>
          <w:lang w:val="en-US"/>
        </w:rPr>
        <w:t xml:space="preserve">        - </w:t>
      </w:r>
      <w:r w:rsidRPr="00867FDE">
        <w:t>downlinkVolume</w:t>
      </w:r>
    </w:p>
    <w:p w:rsidR="00C37436" w:rsidRPr="00867FDE" w:rsidRDefault="00C37436" w:rsidP="00C37436">
      <w:pPr>
        <w:pStyle w:val="PL"/>
      </w:pPr>
      <w:r w:rsidRPr="00867FDE">
        <w:rPr>
          <w:lang w:val="en-US"/>
        </w:rPr>
        <w:t xml:space="preserve">        - </w:t>
      </w:r>
      <w:r w:rsidRPr="00867FDE">
        <w:t>uplinkVolume</w:t>
      </w:r>
    </w:p>
    <w:p w:rsidR="00296CD9" w:rsidRPr="00867FDE" w:rsidRDefault="00296CD9" w:rsidP="00296CD9">
      <w:pPr>
        <w:pStyle w:val="PL"/>
        <w:rPr>
          <w:lang w:val="en-US"/>
        </w:rPr>
      </w:pPr>
    </w:p>
    <w:p w:rsidR="00F42070" w:rsidRPr="00867FDE" w:rsidRDefault="00F42070" w:rsidP="00F42070">
      <w:pPr>
        <w:pStyle w:val="PL"/>
        <w:rPr>
          <w:lang w:val="en-US"/>
        </w:rPr>
      </w:pPr>
    </w:p>
    <w:p w:rsidR="006D16A2" w:rsidRPr="00867FDE" w:rsidRDefault="006D16A2" w:rsidP="006D16A2">
      <w:pPr>
        <w:pStyle w:val="PL"/>
        <w:rPr>
          <w:lang w:val="en-US"/>
        </w:rPr>
      </w:pPr>
      <w:r w:rsidRPr="00867FDE">
        <w:rPr>
          <w:lang w:val="en-US"/>
        </w:rPr>
        <w:t>#</w:t>
      </w:r>
    </w:p>
    <w:p w:rsidR="006D16A2" w:rsidRPr="00867FDE" w:rsidRDefault="006D16A2" w:rsidP="006D16A2">
      <w:pPr>
        <w:pStyle w:val="PL"/>
        <w:rPr>
          <w:lang w:val="en-US"/>
        </w:rPr>
      </w:pPr>
      <w:r w:rsidRPr="00867FDE">
        <w:rPr>
          <w:lang w:val="en-US"/>
        </w:rPr>
        <w:t># HTTP responses</w:t>
      </w:r>
    </w:p>
    <w:p w:rsidR="006D16A2" w:rsidRPr="00867FDE" w:rsidRDefault="006D16A2" w:rsidP="006D16A2">
      <w:pPr>
        <w:pStyle w:val="PL"/>
        <w:rPr>
          <w:lang w:val="en-US"/>
        </w:rPr>
      </w:pPr>
      <w:r w:rsidRPr="00867FDE">
        <w:rPr>
          <w:lang w:val="en-US"/>
        </w:rPr>
        <w:t>#</w:t>
      </w:r>
    </w:p>
    <w:p w:rsidR="00406532" w:rsidRPr="00867FDE" w:rsidRDefault="00406532" w:rsidP="006D16A2">
      <w:pPr>
        <w:pStyle w:val="PL"/>
        <w:rPr>
          <w:lang w:val="en-US"/>
        </w:rPr>
      </w:pPr>
    </w:p>
    <w:p w:rsidR="006D16A2" w:rsidRPr="00867FDE" w:rsidRDefault="006D16A2" w:rsidP="006D16A2">
      <w:pPr>
        <w:pStyle w:val="PL"/>
        <w:rPr>
          <w:lang w:val="en-US"/>
        </w:rPr>
      </w:pPr>
      <w:r w:rsidRPr="00867FDE">
        <w:rPr>
          <w:lang w:val="en-US"/>
        </w:rPr>
        <w:t xml:space="preserve">  responses:</w:t>
      </w:r>
    </w:p>
    <w:p w:rsidR="006D16A2" w:rsidRPr="00867FDE" w:rsidRDefault="006D16A2" w:rsidP="006D16A2">
      <w:pPr>
        <w:pStyle w:val="PL"/>
        <w:rPr>
          <w:lang w:val="en-US"/>
        </w:rPr>
      </w:pPr>
      <w:r w:rsidRPr="00867FDE">
        <w:rPr>
          <w:lang w:val="en-US"/>
        </w:rPr>
        <w:t xml:space="preserve">    '400':</w:t>
      </w:r>
    </w:p>
    <w:p w:rsidR="006D16A2" w:rsidRPr="00867FDE" w:rsidRDefault="006D16A2" w:rsidP="006D16A2">
      <w:pPr>
        <w:pStyle w:val="PL"/>
        <w:rPr>
          <w:lang w:val="en-US"/>
        </w:rPr>
      </w:pPr>
      <w:r w:rsidRPr="00867FDE">
        <w:rPr>
          <w:lang w:val="en-US"/>
        </w:rPr>
        <w:t xml:space="preserve">      description: Bad request</w:t>
      </w:r>
    </w:p>
    <w:p w:rsidR="006D16A2" w:rsidRPr="00867FDE" w:rsidRDefault="006D16A2" w:rsidP="006D16A2">
      <w:pPr>
        <w:pStyle w:val="PL"/>
        <w:rPr>
          <w:lang w:val="en-US"/>
        </w:rPr>
      </w:pPr>
      <w:r w:rsidRPr="00867FDE">
        <w:rPr>
          <w:lang w:val="en-US"/>
        </w:rPr>
        <w:t xml:space="preserve">      content:</w:t>
      </w:r>
    </w:p>
    <w:p w:rsidR="006D16A2" w:rsidRPr="00867FDE" w:rsidRDefault="006D16A2" w:rsidP="006D16A2">
      <w:pPr>
        <w:pStyle w:val="PL"/>
        <w:rPr>
          <w:lang w:val="en-US"/>
        </w:rPr>
      </w:pPr>
      <w:r w:rsidRPr="00867FDE">
        <w:rPr>
          <w:lang w:val="en-US"/>
        </w:rPr>
        <w:t xml:space="preserve">        application/problem+json:</w:t>
      </w:r>
    </w:p>
    <w:p w:rsidR="006D16A2" w:rsidRPr="00867FDE" w:rsidRDefault="006D16A2" w:rsidP="006D16A2">
      <w:pPr>
        <w:pStyle w:val="PL"/>
        <w:rPr>
          <w:lang w:val="en-US"/>
        </w:rPr>
      </w:pPr>
      <w:r w:rsidRPr="00867FDE">
        <w:rPr>
          <w:lang w:val="en-US"/>
        </w:rPr>
        <w:t xml:space="preserve">          schema:</w:t>
      </w:r>
    </w:p>
    <w:p w:rsidR="006D16A2" w:rsidRPr="00867FDE" w:rsidRDefault="006D16A2" w:rsidP="006D16A2">
      <w:pPr>
        <w:pStyle w:val="PL"/>
        <w:rPr>
          <w:lang w:val="en-US"/>
        </w:rPr>
      </w:pPr>
      <w:r w:rsidRPr="00867FDE">
        <w:rPr>
          <w:lang w:val="en-US"/>
        </w:rPr>
        <w:t xml:space="preserve">            $ref: '#/components/schemas/ProblemDetails'</w:t>
      </w:r>
    </w:p>
    <w:p w:rsidR="006D16A2" w:rsidRPr="00867FDE" w:rsidRDefault="006D16A2" w:rsidP="006D16A2">
      <w:pPr>
        <w:pStyle w:val="PL"/>
        <w:rPr>
          <w:lang w:val="en-US"/>
        </w:rPr>
      </w:pPr>
      <w:r w:rsidRPr="00867FDE">
        <w:rPr>
          <w:lang w:val="en-US"/>
        </w:rPr>
        <w:t xml:space="preserve">    '401':</w:t>
      </w:r>
    </w:p>
    <w:p w:rsidR="006D16A2" w:rsidRPr="00867FDE" w:rsidRDefault="006D16A2" w:rsidP="006D16A2">
      <w:pPr>
        <w:pStyle w:val="PL"/>
        <w:rPr>
          <w:lang w:val="en-US"/>
        </w:rPr>
      </w:pPr>
      <w:r w:rsidRPr="00867FDE">
        <w:rPr>
          <w:lang w:val="en-US"/>
        </w:rPr>
        <w:t xml:space="preserve">      description: Unauthorized</w:t>
      </w:r>
    </w:p>
    <w:p w:rsidR="006D16A2" w:rsidRPr="00867FDE" w:rsidRDefault="006D16A2" w:rsidP="006D16A2">
      <w:pPr>
        <w:pStyle w:val="PL"/>
        <w:rPr>
          <w:lang w:val="en-US"/>
        </w:rPr>
      </w:pPr>
      <w:r w:rsidRPr="00867FDE">
        <w:rPr>
          <w:lang w:val="en-US"/>
        </w:rPr>
        <w:t xml:space="preserve">      content:</w:t>
      </w:r>
    </w:p>
    <w:p w:rsidR="006D16A2" w:rsidRPr="00867FDE" w:rsidRDefault="006D16A2" w:rsidP="006D16A2">
      <w:pPr>
        <w:pStyle w:val="PL"/>
        <w:rPr>
          <w:lang w:val="en-US"/>
        </w:rPr>
      </w:pPr>
      <w:r w:rsidRPr="00867FDE">
        <w:rPr>
          <w:lang w:val="en-US"/>
        </w:rPr>
        <w:t xml:space="preserve">        application/problem+json:</w:t>
      </w:r>
    </w:p>
    <w:p w:rsidR="006D16A2" w:rsidRPr="00867FDE" w:rsidRDefault="006D16A2" w:rsidP="006D16A2">
      <w:pPr>
        <w:pStyle w:val="PL"/>
        <w:rPr>
          <w:lang w:val="en-US"/>
        </w:rPr>
      </w:pPr>
      <w:r w:rsidRPr="00867FDE">
        <w:rPr>
          <w:lang w:val="en-US"/>
        </w:rPr>
        <w:t xml:space="preserve">          schema:</w:t>
      </w:r>
    </w:p>
    <w:p w:rsidR="006D16A2" w:rsidRPr="00867FDE" w:rsidRDefault="006D16A2" w:rsidP="006D16A2">
      <w:pPr>
        <w:pStyle w:val="PL"/>
        <w:rPr>
          <w:lang w:val="en-US"/>
        </w:rPr>
      </w:pPr>
      <w:r w:rsidRPr="00867FDE">
        <w:rPr>
          <w:lang w:val="en-US"/>
        </w:rPr>
        <w:t xml:space="preserve">            $ref: '#/components/schemas/ProblemDetails'</w:t>
      </w:r>
    </w:p>
    <w:p w:rsidR="00BB2294" w:rsidRPr="00867FDE" w:rsidRDefault="00BB2294" w:rsidP="00BB2294">
      <w:pPr>
        <w:pStyle w:val="PL"/>
      </w:pPr>
      <w:r w:rsidRPr="00867FDE">
        <w:t xml:space="preserve">    '403':</w:t>
      </w:r>
    </w:p>
    <w:p w:rsidR="00BB2294" w:rsidRPr="00867FDE" w:rsidRDefault="00BB2294" w:rsidP="00BB2294">
      <w:pPr>
        <w:pStyle w:val="PL"/>
      </w:pPr>
      <w:r w:rsidRPr="00867FDE">
        <w:t xml:space="preserve">      description: Forbidden</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'404':</w:t>
      </w:r>
    </w:p>
    <w:p w:rsidR="00BB2294" w:rsidRPr="00867FDE" w:rsidRDefault="00BB2294" w:rsidP="00BB2294">
      <w:pPr>
        <w:pStyle w:val="PL"/>
      </w:pPr>
      <w:r w:rsidRPr="00867FDE">
        <w:t xml:space="preserve">      description: Not Found</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'405':</w:t>
      </w:r>
    </w:p>
    <w:p w:rsidR="00BB2294" w:rsidRPr="00867FDE" w:rsidRDefault="00BB2294" w:rsidP="00BB2294">
      <w:pPr>
        <w:pStyle w:val="PL"/>
      </w:pPr>
      <w:r w:rsidRPr="00867FDE">
        <w:t xml:space="preserve">      description: Method Not Allowed</w:t>
      </w:r>
    </w:p>
    <w:p w:rsidR="00BB2294" w:rsidRPr="00867FDE" w:rsidRDefault="00BB2294" w:rsidP="00BB2294">
      <w:pPr>
        <w:pStyle w:val="PL"/>
      </w:pPr>
      <w:r w:rsidRPr="00867FDE">
        <w:t xml:space="preserve">    '408':</w:t>
      </w:r>
    </w:p>
    <w:p w:rsidR="00BB2294" w:rsidRPr="00867FDE" w:rsidRDefault="00BB2294" w:rsidP="00BB2294">
      <w:pPr>
        <w:pStyle w:val="PL"/>
      </w:pPr>
      <w:r w:rsidRPr="00867FDE">
        <w:t xml:space="preserve">      description: Request Timeout</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01359F" w:rsidRPr="00867FDE" w:rsidRDefault="0001359F" w:rsidP="0001359F">
      <w:pPr>
        <w:pStyle w:val="PL"/>
      </w:pPr>
      <w:r w:rsidRPr="00867FDE">
        <w:t xml:space="preserve">    '406':</w:t>
      </w:r>
    </w:p>
    <w:p w:rsidR="0001359F" w:rsidRPr="00867FDE" w:rsidRDefault="0001359F" w:rsidP="0001359F">
      <w:pPr>
        <w:pStyle w:val="PL"/>
      </w:pPr>
      <w:r w:rsidRPr="00867FDE">
        <w:t xml:space="preserve">      description: 406 Not Acceptable</w:t>
      </w:r>
    </w:p>
    <w:p w:rsidR="00BB2294" w:rsidRPr="00867FDE" w:rsidRDefault="00BB2294" w:rsidP="00BB2294">
      <w:pPr>
        <w:pStyle w:val="PL"/>
      </w:pPr>
      <w:r w:rsidRPr="00867FDE">
        <w:t xml:space="preserve">    '409':</w:t>
      </w:r>
    </w:p>
    <w:p w:rsidR="00BB2294" w:rsidRPr="00867FDE" w:rsidRDefault="00BB2294" w:rsidP="00BB2294">
      <w:pPr>
        <w:pStyle w:val="PL"/>
      </w:pPr>
      <w:r w:rsidRPr="00867FDE">
        <w:t xml:space="preserve">      description: Conflict</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'410':</w:t>
      </w:r>
    </w:p>
    <w:p w:rsidR="00BB2294" w:rsidRPr="00867FDE" w:rsidRDefault="00BB2294" w:rsidP="00BB2294">
      <w:pPr>
        <w:pStyle w:val="PL"/>
      </w:pPr>
      <w:r w:rsidRPr="00867FDE">
        <w:t xml:space="preserve">      description: Gone</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'411':</w:t>
      </w:r>
    </w:p>
    <w:p w:rsidR="00BB2294" w:rsidRPr="00867FDE" w:rsidRDefault="00BB2294" w:rsidP="00BB2294">
      <w:pPr>
        <w:pStyle w:val="PL"/>
      </w:pPr>
      <w:r w:rsidRPr="00867FDE">
        <w:t xml:space="preserve">      description: Length Required</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FC2EBE" w:rsidRPr="00867FDE" w:rsidRDefault="00FC2EBE" w:rsidP="00FC2EBE">
      <w:pPr>
        <w:pStyle w:val="PL"/>
      </w:pPr>
      <w:r w:rsidRPr="00867FDE">
        <w:t xml:space="preserve">    '412':</w:t>
      </w:r>
    </w:p>
    <w:p w:rsidR="00FC2EBE" w:rsidRPr="00867FDE" w:rsidRDefault="00FC2EBE" w:rsidP="00FC2EBE">
      <w:pPr>
        <w:pStyle w:val="PL"/>
      </w:pPr>
      <w:r w:rsidRPr="00867FDE">
        <w:t xml:space="preserve">      description: Precondition Failed</w:t>
      </w:r>
    </w:p>
    <w:p w:rsidR="00FC2EBE" w:rsidRPr="00867FDE" w:rsidRDefault="00FC2EBE" w:rsidP="00FC2EBE">
      <w:pPr>
        <w:pStyle w:val="PL"/>
      </w:pPr>
      <w:r w:rsidRPr="00867FDE">
        <w:lastRenderedPageBreak/>
        <w:t xml:space="preserve">      content:</w:t>
      </w:r>
    </w:p>
    <w:p w:rsidR="00FC2EBE" w:rsidRPr="00867FDE" w:rsidRDefault="00FC2EBE" w:rsidP="00FC2EBE">
      <w:pPr>
        <w:pStyle w:val="PL"/>
      </w:pPr>
      <w:r w:rsidRPr="00867FDE">
        <w:t xml:space="preserve">        application/problem+json:</w:t>
      </w:r>
    </w:p>
    <w:p w:rsidR="00FC2EBE" w:rsidRPr="00867FDE" w:rsidRDefault="00FC2EBE" w:rsidP="00FC2EBE">
      <w:pPr>
        <w:pStyle w:val="PL"/>
      </w:pPr>
      <w:r w:rsidRPr="00867FDE">
        <w:t xml:space="preserve">          schema:</w:t>
      </w:r>
    </w:p>
    <w:p w:rsidR="00FC2EBE" w:rsidRPr="00867FDE" w:rsidRDefault="00FC2EBE" w:rsidP="00FC2EBE">
      <w:pPr>
        <w:pStyle w:val="PL"/>
      </w:pPr>
      <w:r w:rsidRPr="00867FDE">
        <w:t xml:space="preserve">            $ref: '#/components/schemas/ProblemDetails'</w:t>
      </w:r>
    </w:p>
    <w:p w:rsidR="00BB2294" w:rsidRPr="00867FDE" w:rsidRDefault="00BB2294" w:rsidP="00BB2294">
      <w:pPr>
        <w:pStyle w:val="PL"/>
      </w:pPr>
      <w:r w:rsidRPr="00867FDE">
        <w:t xml:space="preserve">    '413':</w:t>
      </w:r>
    </w:p>
    <w:p w:rsidR="00BB2294" w:rsidRPr="00867FDE" w:rsidRDefault="00BB2294" w:rsidP="00BB2294">
      <w:pPr>
        <w:pStyle w:val="PL"/>
      </w:pPr>
      <w:r w:rsidRPr="00867FDE">
        <w:t xml:space="preserve">      description: Payload Too Large</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'414':</w:t>
      </w:r>
    </w:p>
    <w:p w:rsidR="00BB2294" w:rsidRPr="00867FDE" w:rsidRDefault="00BB2294" w:rsidP="00BB2294">
      <w:pPr>
        <w:pStyle w:val="PL"/>
      </w:pPr>
      <w:r w:rsidRPr="00867FDE">
        <w:t xml:space="preserve">      description: URI Too Long</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'415':</w:t>
      </w:r>
    </w:p>
    <w:p w:rsidR="00BB2294" w:rsidRPr="00867FDE" w:rsidRDefault="00BB2294" w:rsidP="00BB2294">
      <w:pPr>
        <w:pStyle w:val="PL"/>
      </w:pPr>
      <w:r w:rsidRPr="00867FDE">
        <w:t xml:space="preserve">      description: Unsupported Media Type</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6A4ED3" w:rsidRPr="00867FDE" w:rsidRDefault="006A4ED3" w:rsidP="006A4ED3">
      <w:pPr>
        <w:pStyle w:val="PL"/>
      </w:pPr>
      <w:r w:rsidRPr="00867FDE">
        <w:t xml:space="preserve">    '429':</w:t>
      </w:r>
    </w:p>
    <w:p w:rsidR="006A4ED3" w:rsidRPr="00867FDE" w:rsidRDefault="006A4ED3" w:rsidP="006A4ED3">
      <w:pPr>
        <w:pStyle w:val="PL"/>
      </w:pPr>
      <w:r w:rsidRPr="00867FDE">
        <w:t xml:space="preserve">      description: Too Many Requests</w:t>
      </w:r>
    </w:p>
    <w:p w:rsidR="006A4ED3" w:rsidRPr="00867FDE" w:rsidRDefault="006A4ED3" w:rsidP="006A4ED3">
      <w:pPr>
        <w:pStyle w:val="PL"/>
      </w:pPr>
      <w:r w:rsidRPr="00867FDE">
        <w:t xml:space="preserve">      content:</w:t>
      </w:r>
    </w:p>
    <w:p w:rsidR="006A4ED3" w:rsidRPr="00867FDE" w:rsidRDefault="006A4ED3" w:rsidP="006A4ED3">
      <w:pPr>
        <w:pStyle w:val="PL"/>
      </w:pPr>
      <w:r w:rsidRPr="00867FDE">
        <w:t xml:space="preserve">        application/problem+json:</w:t>
      </w:r>
    </w:p>
    <w:p w:rsidR="006A4ED3" w:rsidRPr="00867FDE" w:rsidRDefault="006A4ED3" w:rsidP="006A4ED3">
      <w:pPr>
        <w:pStyle w:val="PL"/>
      </w:pPr>
      <w:r w:rsidRPr="00867FDE">
        <w:t xml:space="preserve">          schema:</w:t>
      </w:r>
    </w:p>
    <w:p w:rsidR="006A4ED3" w:rsidRPr="00867FDE" w:rsidRDefault="006A4ED3" w:rsidP="006A4ED3">
      <w:pPr>
        <w:pStyle w:val="PL"/>
      </w:pPr>
      <w:r w:rsidRPr="00867FDE">
        <w:t xml:space="preserve">            $ref: '#/components/schemas/ProblemDetails'</w:t>
      </w:r>
    </w:p>
    <w:p w:rsidR="006D16A2" w:rsidRPr="00867FDE" w:rsidRDefault="006D16A2" w:rsidP="006D16A2">
      <w:pPr>
        <w:pStyle w:val="PL"/>
        <w:rPr>
          <w:lang w:val="en-US"/>
        </w:rPr>
      </w:pPr>
      <w:r w:rsidRPr="00867FDE">
        <w:rPr>
          <w:lang w:val="en-US"/>
        </w:rPr>
        <w:t xml:space="preserve">    '500':</w:t>
      </w:r>
    </w:p>
    <w:p w:rsidR="006D16A2" w:rsidRPr="00867FDE" w:rsidRDefault="006D16A2" w:rsidP="006D16A2">
      <w:pPr>
        <w:pStyle w:val="PL"/>
        <w:rPr>
          <w:lang w:val="en-US"/>
        </w:rPr>
      </w:pPr>
      <w:r w:rsidRPr="00867FDE">
        <w:rPr>
          <w:lang w:val="en-US"/>
        </w:rPr>
        <w:t xml:space="preserve">      description: Internal Server Error</w:t>
      </w:r>
    </w:p>
    <w:p w:rsidR="006D16A2" w:rsidRPr="00867FDE" w:rsidRDefault="006D16A2" w:rsidP="006D16A2">
      <w:pPr>
        <w:pStyle w:val="PL"/>
        <w:rPr>
          <w:lang w:val="en-US"/>
        </w:rPr>
      </w:pPr>
      <w:r w:rsidRPr="00867FDE">
        <w:rPr>
          <w:lang w:val="en-US"/>
        </w:rPr>
        <w:t xml:space="preserve">      content:</w:t>
      </w:r>
    </w:p>
    <w:p w:rsidR="006D16A2" w:rsidRPr="00867FDE" w:rsidRDefault="006D16A2" w:rsidP="006D16A2">
      <w:pPr>
        <w:pStyle w:val="PL"/>
        <w:rPr>
          <w:lang w:val="en-US"/>
        </w:rPr>
      </w:pPr>
      <w:r w:rsidRPr="00867FDE">
        <w:rPr>
          <w:lang w:val="en-US"/>
        </w:rPr>
        <w:t xml:space="preserve">        application/problem+json:</w:t>
      </w:r>
    </w:p>
    <w:p w:rsidR="006D16A2" w:rsidRPr="00867FDE" w:rsidRDefault="006D16A2" w:rsidP="006D16A2">
      <w:pPr>
        <w:pStyle w:val="PL"/>
        <w:rPr>
          <w:lang w:val="en-US"/>
        </w:rPr>
      </w:pPr>
      <w:r w:rsidRPr="00867FDE">
        <w:rPr>
          <w:lang w:val="en-US"/>
        </w:rPr>
        <w:t xml:space="preserve">          schema:</w:t>
      </w:r>
    </w:p>
    <w:p w:rsidR="006D16A2" w:rsidRPr="00867FDE" w:rsidRDefault="006D16A2" w:rsidP="006D16A2">
      <w:pPr>
        <w:pStyle w:val="PL"/>
        <w:rPr>
          <w:lang w:val="en-US"/>
        </w:rPr>
      </w:pPr>
      <w:r w:rsidRPr="00867FDE">
        <w:rPr>
          <w:lang w:val="en-US"/>
        </w:rPr>
        <w:t xml:space="preserve">            $ref: '#/components/schemas/ProblemDetails'</w:t>
      </w:r>
    </w:p>
    <w:p w:rsidR="00BB2294" w:rsidRPr="00867FDE" w:rsidRDefault="00BB2294" w:rsidP="00BB2294">
      <w:pPr>
        <w:pStyle w:val="PL"/>
      </w:pPr>
      <w:r w:rsidRPr="00867FDE">
        <w:t xml:space="preserve">    '501':</w:t>
      </w:r>
    </w:p>
    <w:p w:rsidR="00BB2294" w:rsidRPr="00867FDE" w:rsidRDefault="00BB2294" w:rsidP="00BB2294">
      <w:pPr>
        <w:pStyle w:val="PL"/>
      </w:pPr>
      <w:r w:rsidRPr="00867FDE">
        <w:t xml:space="preserve">      description: Not Implemented</w:t>
      </w:r>
    </w:p>
    <w:p w:rsidR="00B727F3" w:rsidRPr="00867FDE" w:rsidRDefault="00B727F3" w:rsidP="00B727F3">
      <w:pPr>
        <w:pStyle w:val="PL"/>
      </w:pPr>
      <w:r w:rsidRPr="00867FDE">
        <w:t xml:space="preserve">      content:</w:t>
      </w:r>
    </w:p>
    <w:p w:rsidR="00B727F3" w:rsidRPr="00867FDE" w:rsidRDefault="00B727F3" w:rsidP="00B727F3">
      <w:pPr>
        <w:pStyle w:val="PL"/>
      </w:pPr>
      <w:r w:rsidRPr="00867FDE">
        <w:t xml:space="preserve">        application/problem+json:</w:t>
      </w:r>
    </w:p>
    <w:p w:rsidR="00B727F3" w:rsidRPr="00867FDE" w:rsidRDefault="00B727F3" w:rsidP="00B727F3">
      <w:pPr>
        <w:pStyle w:val="PL"/>
      </w:pPr>
      <w:r w:rsidRPr="00867FDE">
        <w:t xml:space="preserve">          schema:</w:t>
      </w:r>
    </w:p>
    <w:p w:rsidR="00B727F3" w:rsidRPr="00867FDE" w:rsidRDefault="00B727F3" w:rsidP="00B727F3">
      <w:pPr>
        <w:pStyle w:val="PL"/>
      </w:pPr>
      <w:r w:rsidRPr="00867FDE">
        <w:t xml:space="preserve">            $ref: '#/components/schemas/ProblemDetails'</w:t>
      </w:r>
    </w:p>
    <w:p w:rsidR="00BB2294" w:rsidRPr="00867FDE" w:rsidRDefault="00BB2294" w:rsidP="00BB2294">
      <w:pPr>
        <w:pStyle w:val="PL"/>
      </w:pPr>
      <w:r w:rsidRPr="00867FDE">
        <w:t xml:space="preserve">    '503':</w:t>
      </w:r>
    </w:p>
    <w:p w:rsidR="00BB2294" w:rsidRPr="00867FDE" w:rsidRDefault="00BB2294" w:rsidP="00BB2294">
      <w:pPr>
        <w:pStyle w:val="PL"/>
      </w:pPr>
      <w:r w:rsidRPr="00867FDE">
        <w:t xml:space="preserve">      description: Service Unavailable</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'504':</w:t>
      </w:r>
    </w:p>
    <w:p w:rsidR="00BB2294" w:rsidRPr="00867FDE" w:rsidRDefault="00BB2294" w:rsidP="00BB2294">
      <w:pPr>
        <w:pStyle w:val="PL"/>
      </w:pPr>
      <w:r w:rsidRPr="00867FDE">
        <w:t xml:space="preserve">      description: Gateway Timeout</w:t>
      </w:r>
    </w:p>
    <w:p w:rsidR="00BB2294" w:rsidRPr="00867FDE" w:rsidRDefault="00BB2294" w:rsidP="00BB2294">
      <w:pPr>
        <w:pStyle w:val="PL"/>
      </w:pPr>
      <w:r w:rsidRPr="00867FDE">
        <w:t xml:space="preserve">      content:</w:t>
      </w:r>
    </w:p>
    <w:p w:rsidR="00BB2294" w:rsidRPr="00867FDE" w:rsidRDefault="00BB2294" w:rsidP="00BB2294">
      <w:pPr>
        <w:pStyle w:val="PL"/>
      </w:pPr>
      <w:r w:rsidRPr="00867FDE">
        <w:t xml:space="preserve">        application/problem+json:</w:t>
      </w:r>
    </w:p>
    <w:p w:rsidR="00BB2294" w:rsidRPr="00867FDE" w:rsidRDefault="00BB2294" w:rsidP="00BB2294">
      <w:pPr>
        <w:pStyle w:val="PL"/>
      </w:pPr>
      <w:r w:rsidRPr="00867FDE">
        <w:t xml:space="preserve">          schema:</w:t>
      </w:r>
    </w:p>
    <w:p w:rsidR="00BB2294" w:rsidRPr="00867FDE" w:rsidRDefault="00BB2294" w:rsidP="00BB2294">
      <w:pPr>
        <w:pStyle w:val="PL"/>
      </w:pPr>
      <w:r w:rsidRPr="00867FDE">
        <w:t xml:space="preserve">            $ref: '#/components/schemas/ProblemDetails'</w:t>
      </w:r>
    </w:p>
    <w:p w:rsidR="00BB2294" w:rsidRPr="00867FDE" w:rsidRDefault="00BB2294" w:rsidP="00BB2294">
      <w:pPr>
        <w:pStyle w:val="PL"/>
      </w:pPr>
      <w:r w:rsidRPr="00867FDE">
        <w:t xml:space="preserve">    default:</w:t>
      </w:r>
    </w:p>
    <w:p w:rsidR="00BB2294" w:rsidRPr="00867FDE" w:rsidRDefault="00BB2294" w:rsidP="00BB2294">
      <w:pPr>
        <w:pStyle w:val="PL"/>
      </w:pPr>
      <w:r w:rsidRPr="00867FDE">
        <w:t xml:space="preserve">      description: Generic Error</w:t>
      </w:r>
    </w:p>
    <w:p w:rsidR="00BB2294" w:rsidRPr="00867FDE" w:rsidRDefault="00BB2294" w:rsidP="006D16A2">
      <w:pPr>
        <w:pStyle w:val="PL"/>
        <w:rPr>
          <w:lang w:val="en-US"/>
        </w:rPr>
      </w:pPr>
    </w:p>
    <w:p w:rsidR="00080512" w:rsidRPr="00867FDE" w:rsidRDefault="00D9134D">
      <w:pPr>
        <w:pStyle w:val="Heading8"/>
      </w:pPr>
      <w:r w:rsidRPr="00867FDE">
        <w:br w:type="page"/>
      </w:r>
      <w:bookmarkStart w:id="717" w:name="historyclause"/>
      <w:bookmarkStart w:id="718" w:name="_Toc27592930"/>
      <w:r w:rsidR="00080512" w:rsidRPr="00867FDE">
        <w:lastRenderedPageBreak/>
        <w:t xml:space="preserve">Annex </w:t>
      </w:r>
      <w:r w:rsidR="00D83283" w:rsidRPr="00867FDE">
        <w:t>B</w:t>
      </w:r>
      <w:r w:rsidR="00080512" w:rsidRPr="00867FDE">
        <w:t xml:space="preserve"> (informative):</w:t>
      </w:r>
      <w:r w:rsidR="00080512" w:rsidRPr="00867FDE">
        <w:br/>
        <w:t>Change history</w:t>
      </w:r>
      <w:bookmarkEnd w:id="718"/>
    </w:p>
    <w:bookmarkEnd w:id="717"/>
    <w:p w:rsidR="00054A22" w:rsidRPr="00867FDE"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867FDE" w:rsidTr="004C4659">
        <w:trPr>
          <w:cantSplit/>
        </w:trPr>
        <w:tc>
          <w:tcPr>
            <w:tcW w:w="9639" w:type="dxa"/>
            <w:gridSpan w:val="8"/>
            <w:tcBorders>
              <w:bottom w:val="nil"/>
            </w:tcBorders>
            <w:shd w:val="solid" w:color="FFFFFF" w:fill="auto"/>
          </w:tcPr>
          <w:p w:rsidR="003C3971" w:rsidRPr="00867FDE" w:rsidRDefault="003C3971" w:rsidP="00C72833">
            <w:pPr>
              <w:pStyle w:val="TAL"/>
              <w:jc w:val="center"/>
              <w:rPr>
                <w:b/>
                <w:sz w:val="16"/>
              </w:rPr>
            </w:pPr>
            <w:r w:rsidRPr="00867FDE">
              <w:rPr>
                <w:b/>
              </w:rPr>
              <w:lastRenderedPageBreak/>
              <w:t>Change history</w:t>
            </w:r>
          </w:p>
        </w:tc>
      </w:tr>
      <w:tr w:rsidR="003C3971" w:rsidRPr="00867FDE" w:rsidTr="004C4659">
        <w:tc>
          <w:tcPr>
            <w:tcW w:w="800" w:type="dxa"/>
            <w:shd w:val="pct10" w:color="auto" w:fill="FFFFFF"/>
          </w:tcPr>
          <w:p w:rsidR="003C3971" w:rsidRPr="00867FDE" w:rsidRDefault="003C3971" w:rsidP="00C72833">
            <w:pPr>
              <w:pStyle w:val="TAL"/>
              <w:rPr>
                <w:b/>
                <w:sz w:val="16"/>
              </w:rPr>
            </w:pPr>
            <w:r w:rsidRPr="00867FDE">
              <w:rPr>
                <w:b/>
                <w:sz w:val="16"/>
              </w:rPr>
              <w:t>Date</w:t>
            </w:r>
          </w:p>
        </w:tc>
        <w:tc>
          <w:tcPr>
            <w:tcW w:w="800" w:type="dxa"/>
            <w:shd w:val="pct10" w:color="auto" w:fill="FFFFFF"/>
          </w:tcPr>
          <w:p w:rsidR="003C3971" w:rsidRPr="00867FDE" w:rsidRDefault="00DF2B1F" w:rsidP="00C72833">
            <w:pPr>
              <w:pStyle w:val="TAL"/>
              <w:rPr>
                <w:b/>
                <w:sz w:val="16"/>
              </w:rPr>
            </w:pPr>
            <w:r w:rsidRPr="00867FDE">
              <w:rPr>
                <w:b/>
                <w:sz w:val="16"/>
              </w:rPr>
              <w:t>Meeting</w:t>
            </w:r>
          </w:p>
        </w:tc>
        <w:tc>
          <w:tcPr>
            <w:tcW w:w="1094" w:type="dxa"/>
            <w:shd w:val="pct10" w:color="auto" w:fill="FFFFFF"/>
          </w:tcPr>
          <w:p w:rsidR="003C3971" w:rsidRPr="00867FDE" w:rsidRDefault="003C3971" w:rsidP="00DF2B1F">
            <w:pPr>
              <w:pStyle w:val="TAL"/>
              <w:rPr>
                <w:b/>
                <w:sz w:val="16"/>
              </w:rPr>
            </w:pPr>
            <w:r w:rsidRPr="00867FDE">
              <w:rPr>
                <w:b/>
                <w:sz w:val="16"/>
              </w:rPr>
              <w:t>TDoc</w:t>
            </w:r>
          </w:p>
        </w:tc>
        <w:tc>
          <w:tcPr>
            <w:tcW w:w="567" w:type="dxa"/>
            <w:shd w:val="pct10" w:color="auto" w:fill="FFFFFF"/>
          </w:tcPr>
          <w:p w:rsidR="003C3971" w:rsidRPr="00867FDE" w:rsidRDefault="003C3971" w:rsidP="00C72833">
            <w:pPr>
              <w:pStyle w:val="TAL"/>
              <w:rPr>
                <w:b/>
                <w:sz w:val="16"/>
              </w:rPr>
            </w:pPr>
            <w:r w:rsidRPr="00867FDE">
              <w:rPr>
                <w:b/>
                <w:sz w:val="16"/>
              </w:rPr>
              <w:t>CR</w:t>
            </w:r>
          </w:p>
        </w:tc>
        <w:tc>
          <w:tcPr>
            <w:tcW w:w="425" w:type="dxa"/>
            <w:shd w:val="pct10" w:color="auto" w:fill="FFFFFF"/>
          </w:tcPr>
          <w:p w:rsidR="003C3971" w:rsidRPr="00867FDE" w:rsidRDefault="003C3971" w:rsidP="00C72833">
            <w:pPr>
              <w:pStyle w:val="TAL"/>
              <w:rPr>
                <w:b/>
                <w:sz w:val="16"/>
              </w:rPr>
            </w:pPr>
            <w:r w:rsidRPr="00867FDE">
              <w:rPr>
                <w:b/>
                <w:sz w:val="16"/>
              </w:rPr>
              <w:t>Rev</w:t>
            </w:r>
          </w:p>
        </w:tc>
        <w:tc>
          <w:tcPr>
            <w:tcW w:w="425" w:type="dxa"/>
            <w:shd w:val="pct10" w:color="auto" w:fill="FFFFFF"/>
          </w:tcPr>
          <w:p w:rsidR="003C3971" w:rsidRPr="00867FDE" w:rsidRDefault="003C3971" w:rsidP="00C72833">
            <w:pPr>
              <w:pStyle w:val="TAL"/>
              <w:rPr>
                <w:b/>
                <w:sz w:val="16"/>
              </w:rPr>
            </w:pPr>
            <w:r w:rsidRPr="00867FDE">
              <w:rPr>
                <w:b/>
                <w:sz w:val="16"/>
              </w:rPr>
              <w:t>Cat</w:t>
            </w:r>
          </w:p>
        </w:tc>
        <w:tc>
          <w:tcPr>
            <w:tcW w:w="4820" w:type="dxa"/>
            <w:shd w:val="pct10" w:color="auto" w:fill="FFFFFF"/>
          </w:tcPr>
          <w:p w:rsidR="003C3971" w:rsidRPr="00867FDE" w:rsidRDefault="003C3971" w:rsidP="00C72833">
            <w:pPr>
              <w:pStyle w:val="TAL"/>
              <w:rPr>
                <w:b/>
                <w:sz w:val="16"/>
              </w:rPr>
            </w:pPr>
            <w:r w:rsidRPr="00867FDE">
              <w:rPr>
                <w:b/>
                <w:sz w:val="16"/>
              </w:rPr>
              <w:t>Subject/Comment</w:t>
            </w:r>
          </w:p>
        </w:tc>
        <w:tc>
          <w:tcPr>
            <w:tcW w:w="708" w:type="dxa"/>
            <w:shd w:val="pct10" w:color="auto" w:fill="FFFFFF"/>
          </w:tcPr>
          <w:p w:rsidR="003C3971" w:rsidRPr="00867FDE" w:rsidRDefault="003C3971" w:rsidP="00C72833">
            <w:pPr>
              <w:pStyle w:val="TAL"/>
              <w:rPr>
                <w:b/>
                <w:sz w:val="16"/>
              </w:rPr>
            </w:pPr>
            <w:r w:rsidRPr="00867FDE">
              <w:rPr>
                <w:b/>
                <w:sz w:val="16"/>
              </w:rPr>
              <w:t>New vers</w:t>
            </w:r>
            <w:r w:rsidR="00DF2B1F" w:rsidRPr="00867FDE">
              <w:rPr>
                <w:b/>
                <w:sz w:val="16"/>
              </w:rPr>
              <w:t>ion</w:t>
            </w:r>
          </w:p>
        </w:tc>
      </w:tr>
      <w:tr w:rsidR="00D56B97" w:rsidRPr="00867FDE" w:rsidTr="004C4659">
        <w:tc>
          <w:tcPr>
            <w:tcW w:w="800" w:type="dxa"/>
            <w:shd w:val="solid" w:color="FFFFFF" w:fill="auto"/>
          </w:tcPr>
          <w:p w:rsidR="00D56B97" w:rsidRPr="00867FDE" w:rsidRDefault="006A1E40" w:rsidP="00D56B97">
            <w:pPr>
              <w:pStyle w:val="TAC"/>
              <w:rPr>
                <w:sz w:val="16"/>
                <w:szCs w:val="16"/>
              </w:rPr>
            </w:pPr>
            <w:r w:rsidRPr="00867FDE">
              <w:rPr>
                <w:sz w:val="16"/>
                <w:szCs w:val="16"/>
              </w:rPr>
              <w:t>2017-10</w:t>
            </w:r>
          </w:p>
        </w:tc>
        <w:tc>
          <w:tcPr>
            <w:tcW w:w="800" w:type="dxa"/>
            <w:shd w:val="solid" w:color="FFFFFF" w:fill="auto"/>
          </w:tcPr>
          <w:p w:rsidR="00D56B97" w:rsidRPr="00867FDE" w:rsidRDefault="00D56B97" w:rsidP="00D56B97">
            <w:pPr>
              <w:pStyle w:val="TAC"/>
              <w:rPr>
                <w:sz w:val="16"/>
                <w:szCs w:val="16"/>
              </w:rPr>
            </w:pPr>
            <w:r w:rsidRPr="00867FDE">
              <w:rPr>
                <w:sz w:val="16"/>
                <w:szCs w:val="16"/>
              </w:rPr>
              <w:t>CT4#80</w:t>
            </w:r>
          </w:p>
        </w:tc>
        <w:tc>
          <w:tcPr>
            <w:tcW w:w="1094" w:type="dxa"/>
            <w:shd w:val="solid" w:color="FFFFFF" w:fill="auto"/>
          </w:tcPr>
          <w:p w:rsidR="00D56B97" w:rsidRPr="00867FDE" w:rsidRDefault="00D56B97" w:rsidP="00383C6A">
            <w:pPr>
              <w:pStyle w:val="TAC"/>
              <w:rPr>
                <w:sz w:val="16"/>
                <w:szCs w:val="16"/>
              </w:rPr>
            </w:pPr>
            <w:r w:rsidRPr="00867FDE">
              <w:rPr>
                <w:sz w:val="16"/>
                <w:szCs w:val="16"/>
              </w:rPr>
              <w:t>C4-</w:t>
            </w:r>
            <w:r w:rsidR="00383C6A" w:rsidRPr="00867FDE">
              <w:rPr>
                <w:sz w:val="16"/>
                <w:szCs w:val="16"/>
              </w:rPr>
              <w:t>175048</w:t>
            </w:r>
          </w:p>
        </w:tc>
        <w:tc>
          <w:tcPr>
            <w:tcW w:w="567" w:type="dxa"/>
            <w:shd w:val="solid" w:color="FFFFFF" w:fill="auto"/>
          </w:tcPr>
          <w:p w:rsidR="00D56B97" w:rsidRPr="00867FDE" w:rsidRDefault="00D56B97" w:rsidP="00D56B97">
            <w:pPr>
              <w:pStyle w:val="TAL"/>
              <w:rPr>
                <w:sz w:val="16"/>
                <w:szCs w:val="16"/>
              </w:rPr>
            </w:pPr>
          </w:p>
        </w:tc>
        <w:tc>
          <w:tcPr>
            <w:tcW w:w="425" w:type="dxa"/>
            <w:shd w:val="solid" w:color="FFFFFF" w:fill="auto"/>
          </w:tcPr>
          <w:p w:rsidR="00D56B97" w:rsidRPr="00867FDE" w:rsidRDefault="00D56B97" w:rsidP="00D56B97">
            <w:pPr>
              <w:pStyle w:val="TAR"/>
              <w:rPr>
                <w:sz w:val="16"/>
                <w:szCs w:val="16"/>
              </w:rPr>
            </w:pPr>
          </w:p>
        </w:tc>
        <w:tc>
          <w:tcPr>
            <w:tcW w:w="425" w:type="dxa"/>
            <w:shd w:val="solid" w:color="FFFFFF" w:fill="auto"/>
          </w:tcPr>
          <w:p w:rsidR="00D56B97" w:rsidRPr="00867FDE" w:rsidRDefault="00D56B97" w:rsidP="00D56B97">
            <w:pPr>
              <w:pStyle w:val="TAC"/>
              <w:rPr>
                <w:sz w:val="16"/>
                <w:szCs w:val="16"/>
              </w:rPr>
            </w:pPr>
          </w:p>
        </w:tc>
        <w:tc>
          <w:tcPr>
            <w:tcW w:w="4820" w:type="dxa"/>
            <w:shd w:val="solid" w:color="FFFFFF" w:fill="auto"/>
          </w:tcPr>
          <w:p w:rsidR="00D56B97" w:rsidRPr="00867FDE" w:rsidRDefault="00D56B97" w:rsidP="00D56B97">
            <w:pPr>
              <w:pStyle w:val="TAL"/>
              <w:rPr>
                <w:sz w:val="16"/>
                <w:szCs w:val="16"/>
              </w:rPr>
            </w:pPr>
            <w:r w:rsidRPr="00867FDE">
              <w:rPr>
                <w:sz w:val="16"/>
                <w:szCs w:val="16"/>
              </w:rPr>
              <w:t>Initial Draft.</w:t>
            </w:r>
          </w:p>
        </w:tc>
        <w:tc>
          <w:tcPr>
            <w:tcW w:w="708" w:type="dxa"/>
            <w:shd w:val="solid" w:color="FFFFFF" w:fill="auto"/>
          </w:tcPr>
          <w:p w:rsidR="00D56B97" w:rsidRPr="00867FDE" w:rsidRDefault="00D56B97" w:rsidP="00D56B97">
            <w:pPr>
              <w:pStyle w:val="TAC"/>
              <w:rPr>
                <w:sz w:val="16"/>
                <w:szCs w:val="16"/>
              </w:rPr>
            </w:pPr>
            <w:r w:rsidRPr="00867FDE">
              <w:rPr>
                <w:sz w:val="16"/>
                <w:szCs w:val="16"/>
              </w:rPr>
              <w:t>0.1.0</w:t>
            </w:r>
          </w:p>
        </w:tc>
      </w:tr>
      <w:tr w:rsidR="00383C6A" w:rsidRPr="00867FDE" w:rsidTr="004C4659">
        <w:tc>
          <w:tcPr>
            <w:tcW w:w="800" w:type="dxa"/>
            <w:shd w:val="solid" w:color="FFFFFF" w:fill="auto"/>
          </w:tcPr>
          <w:p w:rsidR="00383C6A" w:rsidRPr="00867FDE" w:rsidRDefault="006A1E40" w:rsidP="00D56B97">
            <w:pPr>
              <w:pStyle w:val="TAC"/>
              <w:rPr>
                <w:sz w:val="16"/>
                <w:szCs w:val="16"/>
              </w:rPr>
            </w:pPr>
            <w:r w:rsidRPr="00867FDE">
              <w:rPr>
                <w:sz w:val="16"/>
                <w:szCs w:val="16"/>
              </w:rPr>
              <w:t>2017-10</w:t>
            </w:r>
          </w:p>
        </w:tc>
        <w:tc>
          <w:tcPr>
            <w:tcW w:w="800" w:type="dxa"/>
            <w:shd w:val="solid" w:color="FFFFFF" w:fill="auto"/>
          </w:tcPr>
          <w:p w:rsidR="00383C6A" w:rsidRPr="00867FDE" w:rsidRDefault="00383C6A" w:rsidP="00D56B97">
            <w:pPr>
              <w:pStyle w:val="TAC"/>
              <w:rPr>
                <w:sz w:val="16"/>
                <w:szCs w:val="16"/>
              </w:rPr>
            </w:pPr>
            <w:r w:rsidRPr="00867FDE">
              <w:rPr>
                <w:sz w:val="16"/>
                <w:szCs w:val="16"/>
              </w:rPr>
              <w:t>CT4#80</w:t>
            </w:r>
          </w:p>
        </w:tc>
        <w:tc>
          <w:tcPr>
            <w:tcW w:w="1094" w:type="dxa"/>
            <w:shd w:val="solid" w:color="FFFFFF" w:fill="auto"/>
          </w:tcPr>
          <w:p w:rsidR="00383C6A" w:rsidRPr="00867FDE" w:rsidRDefault="00383C6A" w:rsidP="00383C6A">
            <w:pPr>
              <w:pStyle w:val="TAC"/>
              <w:rPr>
                <w:sz w:val="16"/>
                <w:szCs w:val="16"/>
              </w:rPr>
            </w:pPr>
            <w:r w:rsidRPr="00867FDE">
              <w:rPr>
                <w:sz w:val="16"/>
                <w:szCs w:val="16"/>
              </w:rPr>
              <w:t>C4-175400</w:t>
            </w:r>
          </w:p>
        </w:tc>
        <w:tc>
          <w:tcPr>
            <w:tcW w:w="567" w:type="dxa"/>
            <w:shd w:val="solid" w:color="FFFFFF" w:fill="auto"/>
          </w:tcPr>
          <w:p w:rsidR="00383C6A" w:rsidRPr="00867FDE" w:rsidRDefault="00383C6A" w:rsidP="00D56B97">
            <w:pPr>
              <w:pStyle w:val="TAL"/>
              <w:rPr>
                <w:sz w:val="16"/>
                <w:szCs w:val="16"/>
              </w:rPr>
            </w:pPr>
          </w:p>
        </w:tc>
        <w:tc>
          <w:tcPr>
            <w:tcW w:w="425" w:type="dxa"/>
            <w:shd w:val="solid" w:color="FFFFFF" w:fill="auto"/>
          </w:tcPr>
          <w:p w:rsidR="00383C6A" w:rsidRPr="00867FDE" w:rsidRDefault="00383C6A" w:rsidP="00D56B97">
            <w:pPr>
              <w:pStyle w:val="TAR"/>
              <w:rPr>
                <w:sz w:val="16"/>
                <w:szCs w:val="16"/>
              </w:rPr>
            </w:pPr>
          </w:p>
        </w:tc>
        <w:tc>
          <w:tcPr>
            <w:tcW w:w="425" w:type="dxa"/>
            <w:shd w:val="solid" w:color="FFFFFF" w:fill="auto"/>
          </w:tcPr>
          <w:p w:rsidR="00383C6A" w:rsidRPr="00867FDE" w:rsidRDefault="00383C6A" w:rsidP="00D56B97">
            <w:pPr>
              <w:pStyle w:val="TAC"/>
              <w:rPr>
                <w:sz w:val="16"/>
                <w:szCs w:val="16"/>
              </w:rPr>
            </w:pPr>
          </w:p>
        </w:tc>
        <w:tc>
          <w:tcPr>
            <w:tcW w:w="4820" w:type="dxa"/>
            <w:shd w:val="solid" w:color="FFFFFF" w:fill="auto"/>
          </w:tcPr>
          <w:p w:rsidR="00383C6A" w:rsidRPr="00867FDE" w:rsidRDefault="00383C6A" w:rsidP="00D56B97">
            <w:pPr>
              <w:pStyle w:val="TAL"/>
              <w:rPr>
                <w:sz w:val="16"/>
                <w:szCs w:val="16"/>
              </w:rPr>
            </w:pPr>
            <w:r w:rsidRPr="00867FDE">
              <w:rPr>
                <w:sz w:val="16"/>
                <w:szCs w:val="16"/>
              </w:rPr>
              <w:t>Skeleton and scope</w:t>
            </w:r>
          </w:p>
        </w:tc>
        <w:tc>
          <w:tcPr>
            <w:tcW w:w="708" w:type="dxa"/>
            <w:shd w:val="solid" w:color="FFFFFF" w:fill="auto"/>
          </w:tcPr>
          <w:p w:rsidR="00383C6A" w:rsidRPr="00867FDE" w:rsidRDefault="00383C6A" w:rsidP="00D56B97">
            <w:pPr>
              <w:pStyle w:val="TAC"/>
              <w:rPr>
                <w:sz w:val="16"/>
                <w:szCs w:val="16"/>
              </w:rPr>
            </w:pPr>
            <w:r w:rsidRPr="00867FDE">
              <w:rPr>
                <w:sz w:val="16"/>
                <w:szCs w:val="16"/>
              </w:rPr>
              <w:t>0.2.0</w:t>
            </w:r>
          </w:p>
        </w:tc>
      </w:tr>
      <w:tr w:rsidR="00721DD2" w:rsidRPr="00867FDE" w:rsidTr="004C4659">
        <w:tc>
          <w:tcPr>
            <w:tcW w:w="800" w:type="dxa"/>
            <w:shd w:val="solid" w:color="FFFFFF" w:fill="auto"/>
          </w:tcPr>
          <w:p w:rsidR="00721DD2" w:rsidRPr="00867FDE" w:rsidRDefault="00721DD2" w:rsidP="00D56B97">
            <w:pPr>
              <w:pStyle w:val="TAC"/>
              <w:rPr>
                <w:sz w:val="16"/>
                <w:szCs w:val="16"/>
              </w:rPr>
            </w:pPr>
            <w:r w:rsidRPr="00867FDE">
              <w:rPr>
                <w:sz w:val="16"/>
                <w:szCs w:val="16"/>
              </w:rPr>
              <w:t>2017-12</w:t>
            </w:r>
          </w:p>
        </w:tc>
        <w:tc>
          <w:tcPr>
            <w:tcW w:w="800" w:type="dxa"/>
            <w:shd w:val="solid" w:color="FFFFFF" w:fill="auto"/>
          </w:tcPr>
          <w:p w:rsidR="00721DD2" w:rsidRPr="00867FDE" w:rsidRDefault="00721DD2" w:rsidP="00D56B97">
            <w:pPr>
              <w:pStyle w:val="TAC"/>
              <w:rPr>
                <w:sz w:val="16"/>
                <w:szCs w:val="16"/>
              </w:rPr>
            </w:pPr>
            <w:r w:rsidRPr="00867FDE">
              <w:rPr>
                <w:sz w:val="16"/>
                <w:szCs w:val="16"/>
              </w:rPr>
              <w:t>CT4#81</w:t>
            </w:r>
          </w:p>
        </w:tc>
        <w:tc>
          <w:tcPr>
            <w:tcW w:w="1094" w:type="dxa"/>
            <w:shd w:val="solid" w:color="FFFFFF" w:fill="auto"/>
          </w:tcPr>
          <w:p w:rsidR="00721DD2" w:rsidRPr="00867FDE" w:rsidRDefault="00721DD2" w:rsidP="00383C6A">
            <w:pPr>
              <w:pStyle w:val="TAC"/>
              <w:rPr>
                <w:sz w:val="16"/>
                <w:szCs w:val="16"/>
              </w:rPr>
            </w:pPr>
            <w:r w:rsidRPr="00867FDE">
              <w:rPr>
                <w:sz w:val="16"/>
                <w:szCs w:val="16"/>
              </w:rPr>
              <w:t>C4-176442</w:t>
            </w:r>
          </w:p>
        </w:tc>
        <w:tc>
          <w:tcPr>
            <w:tcW w:w="567" w:type="dxa"/>
            <w:shd w:val="solid" w:color="FFFFFF" w:fill="auto"/>
          </w:tcPr>
          <w:p w:rsidR="00721DD2" w:rsidRPr="00867FDE" w:rsidRDefault="00721DD2" w:rsidP="00D56B97">
            <w:pPr>
              <w:pStyle w:val="TAL"/>
              <w:rPr>
                <w:sz w:val="16"/>
                <w:szCs w:val="16"/>
              </w:rPr>
            </w:pPr>
          </w:p>
        </w:tc>
        <w:tc>
          <w:tcPr>
            <w:tcW w:w="425" w:type="dxa"/>
            <w:shd w:val="solid" w:color="FFFFFF" w:fill="auto"/>
          </w:tcPr>
          <w:p w:rsidR="00721DD2" w:rsidRPr="00867FDE" w:rsidRDefault="00721DD2" w:rsidP="00D56B97">
            <w:pPr>
              <w:pStyle w:val="TAR"/>
              <w:rPr>
                <w:sz w:val="16"/>
                <w:szCs w:val="16"/>
              </w:rPr>
            </w:pPr>
          </w:p>
        </w:tc>
        <w:tc>
          <w:tcPr>
            <w:tcW w:w="425" w:type="dxa"/>
            <w:shd w:val="solid" w:color="FFFFFF" w:fill="auto"/>
          </w:tcPr>
          <w:p w:rsidR="00721DD2" w:rsidRPr="00867FDE" w:rsidRDefault="00721DD2" w:rsidP="00D56B97">
            <w:pPr>
              <w:pStyle w:val="TAC"/>
              <w:rPr>
                <w:sz w:val="16"/>
                <w:szCs w:val="16"/>
              </w:rPr>
            </w:pPr>
          </w:p>
        </w:tc>
        <w:tc>
          <w:tcPr>
            <w:tcW w:w="4820" w:type="dxa"/>
            <w:shd w:val="solid" w:color="FFFFFF" w:fill="auto"/>
          </w:tcPr>
          <w:p w:rsidR="00721DD2" w:rsidRPr="00867FDE" w:rsidRDefault="00721DD2" w:rsidP="00D56B97">
            <w:pPr>
              <w:pStyle w:val="TAL"/>
              <w:rPr>
                <w:sz w:val="16"/>
                <w:szCs w:val="16"/>
              </w:rPr>
            </w:pPr>
            <w:r w:rsidRPr="00867FDE">
              <w:rPr>
                <w:sz w:val="16"/>
                <w:szCs w:val="16"/>
              </w:rPr>
              <w:t>After CT4#81</w:t>
            </w:r>
          </w:p>
        </w:tc>
        <w:tc>
          <w:tcPr>
            <w:tcW w:w="708" w:type="dxa"/>
            <w:shd w:val="solid" w:color="FFFFFF" w:fill="auto"/>
          </w:tcPr>
          <w:p w:rsidR="00721DD2" w:rsidRPr="00867FDE" w:rsidRDefault="00721DD2" w:rsidP="00721DD2">
            <w:pPr>
              <w:pStyle w:val="TAC"/>
              <w:rPr>
                <w:sz w:val="16"/>
                <w:szCs w:val="16"/>
              </w:rPr>
            </w:pPr>
            <w:r w:rsidRPr="00867FDE">
              <w:rPr>
                <w:sz w:val="16"/>
                <w:szCs w:val="16"/>
              </w:rPr>
              <w:t>0.3.0</w:t>
            </w:r>
          </w:p>
        </w:tc>
      </w:tr>
      <w:tr w:rsidR="008852DA" w:rsidRPr="00867FDE" w:rsidTr="004C4659">
        <w:tc>
          <w:tcPr>
            <w:tcW w:w="800" w:type="dxa"/>
            <w:shd w:val="solid" w:color="FFFFFF" w:fill="auto"/>
          </w:tcPr>
          <w:p w:rsidR="008852DA" w:rsidRPr="00867FDE" w:rsidRDefault="008852DA" w:rsidP="00626C9E">
            <w:pPr>
              <w:pStyle w:val="TAC"/>
              <w:rPr>
                <w:sz w:val="16"/>
                <w:szCs w:val="16"/>
              </w:rPr>
            </w:pPr>
            <w:r w:rsidRPr="00867FDE">
              <w:rPr>
                <w:sz w:val="16"/>
                <w:szCs w:val="16"/>
              </w:rPr>
              <w:t>2018-01</w:t>
            </w:r>
          </w:p>
        </w:tc>
        <w:tc>
          <w:tcPr>
            <w:tcW w:w="800" w:type="dxa"/>
            <w:shd w:val="solid" w:color="FFFFFF" w:fill="auto"/>
          </w:tcPr>
          <w:p w:rsidR="008852DA" w:rsidRPr="00867FDE" w:rsidRDefault="008852DA" w:rsidP="00626C9E">
            <w:pPr>
              <w:pStyle w:val="TAC"/>
              <w:rPr>
                <w:sz w:val="16"/>
                <w:szCs w:val="16"/>
              </w:rPr>
            </w:pPr>
            <w:r w:rsidRPr="00867FDE">
              <w:rPr>
                <w:sz w:val="16"/>
                <w:szCs w:val="16"/>
              </w:rPr>
              <w:t>CT4#82</w:t>
            </w:r>
          </w:p>
        </w:tc>
        <w:tc>
          <w:tcPr>
            <w:tcW w:w="1094" w:type="dxa"/>
            <w:shd w:val="solid" w:color="FFFFFF" w:fill="auto"/>
          </w:tcPr>
          <w:p w:rsidR="008852DA" w:rsidRPr="00867FDE" w:rsidRDefault="008852DA" w:rsidP="00626C9E">
            <w:pPr>
              <w:pStyle w:val="TAC"/>
              <w:rPr>
                <w:sz w:val="16"/>
                <w:szCs w:val="16"/>
              </w:rPr>
            </w:pPr>
            <w:r w:rsidRPr="00867FDE">
              <w:rPr>
                <w:sz w:val="16"/>
                <w:szCs w:val="16"/>
              </w:rPr>
              <w:t>C4-1</w:t>
            </w:r>
            <w:r w:rsidR="001464FC" w:rsidRPr="00867FDE">
              <w:rPr>
                <w:sz w:val="16"/>
                <w:szCs w:val="16"/>
              </w:rPr>
              <w:t>8</w:t>
            </w:r>
            <w:r w:rsidRPr="00867FDE">
              <w:rPr>
                <w:sz w:val="16"/>
                <w:szCs w:val="16"/>
              </w:rPr>
              <w:t>1395</w:t>
            </w:r>
          </w:p>
        </w:tc>
        <w:tc>
          <w:tcPr>
            <w:tcW w:w="567" w:type="dxa"/>
            <w:shd w:val="solid" w:color="FFFFFF" w:fill="auto"/>
          </w:tcPr>
          <w:p w:rsidR="008852DA" w:rsidRPr="00867FDE" w:rsidRDefault="008852DA" w:rsidP="00626C9E">
            <w:pPr>
              <w:pStyle w:val="TAL"/>
              <w:rPr>
                <w:sz w:val="16"/>
                <w:szCs w:val="16"/>
              </w:rPr>
            </w:pPr>
          </w:p>
        </w:tc>
        <w:tc>
          <w:tcPr>
            <w:tcW w:w="425" w:type="dxa"/>
            <w:shd w:val="solid" w:color="FFFFFF" w:fill="auto"/>
          </w:tcPr>
          <w:p w:rsidR="008852DA" w:rsidRPr="00867FDE" w:rsidRDefault="008852DA" w:rsidP="00626C9E">
            <w:pPr>
              <w:pStyle w:val="TAR"/>
              <w:rPr>
                <w:sz w:val="16"/>
                <w:szCs w:val="16"/>
              </w:rPr>
            </w:pPr>
          </w:p>
        </w:tc>
        <w:tc>
          <w:tcPr>
            <w:tcW w:w="425" w:type="dxa"/>
            <w:shd w:val="solid" w:color="FFFFFF" w:fill="auto"/>
          </w:tcPr>
          <w:p w:rsidR="008852DA" w:rsidRPr="00867FDE" w:rsidRDefault="008852DA" w:rsidP="00626C9E">
            <w:pPr>
              <w:pStyle w:val="TAC"/>
              <w:rPr>
                <w:sz w:val="16"/>
                <w:szCs w:val="16"/>
              </w:rPr>
            </w:pPr>
          </w:p>
        </w:tc>
        <w:tc>
          <w:tcPr>
            <w:tcW w:w="4820" w:type="dxa"/>
            <w:shd w:val="solid" w:color="FFFFFF" w:fill="auto"/>
          </w:tcPr>
          <w:p w:rsidR="008852DA" w:rsidRPr="00867FDE" w:rsidRDefault="008852DA" w:rsidP="00626C9E">
            <w:pPr>
              <w:pStyle w:val="TAL"/>
              <w:rPr>
                <w:sz w:val="16"/>
                <w:szCs w:val="16"/>
              </w:rPr>
            </w:pPr>
            <w:r w:rsidRPr="00867FDE">
              <w:rPr>
                <w:sz w:val="16"/>
                <w:szCs w:val="16"/>
              </w:rPr>
              <w:t>After CT4#82</w:t>
            </w:r>
          </w:p>
        </w:tc>
        <w:tc>
          <w:tcPr>
            <w:tcW w:w="708" w:type="dxa"/>
            <w:shd w:val="solid" w:color="FFFFFF" w:fill="auto"/>
          </w:tcPr>
          <w:p w:rsidR="008852DA" w:rsidRPr="00867FDE" w:rsidRDefault="008852DA" w:rsidP="00626C9E">
            <w:pPr>
              <w:pStyle w:val="TAC"/>
              <w:rPr>
                <w:sz w:val="16"/>
                <w:szCs w:val="16"/>
              </w:rPr>
            </w:pPr>
            <w:r w:rsidRPr="00867FDE">
              <w:rPr>
                <w:sz w:val="16"/>
                <w:szCs w:val="16"/>
              </w:rPr>
              <w:t>0.4.0</w:t>
            </w:r>
          </w:p>
        </w:tc>
      </w:tr>
      <w:tr w:rsidR="001464FC" w:rsidRPr="00867FDE" w:rsidTr="004C4659">
        <w:tc>
          <w:tcPr>
            <w:tcW w:w="800" w:type="dxa"/>
            <w:shd w:val="solid" w:color="FFFFFF" w:fill="auto"/>
          </w:tcPr>
          <w:p w:rsidR="001464FC" w:rsidRPr="00867FDE" w:rsidRDefault="001464FC" w:rsidP="00626C9E">
            <w:pPr>
              <w:pStyle w:val="TAC"/>
              <w:rPr>
                <w:sz w:val="16"/>
                <w:szCs w:val="16"/>
              </w:rPr>
            </w:pPr>
            <w:r w:rsidRPr="00867FDE">
              <w:rPr>
                <w:sz w:val="16"/>
                <w:szCs w:val="16"/>
              </w:rPr>
              <w:t>2018-03</w:t>
            </w:r>
          </w:p>
        </w:tc>
        <w:tc>
          <w:tcPr>
            <w:tcW w:w="800" w:type="dxa"/>
            <w:shd w:val="solid" w:color="FFFFFF" w:fill="auto"/>
          </w:tcPr>
          <w:p w:rsidR="001464FC" w:rsidRPr="00867FDE" w:rsidRDefault="001464FC" w:rsidP="00626C9E">
            <w:pPr>
              <w:pStyle w:val="TAC"/>
              <w:rPr>
                <w:sz w:val="16"/>
                <w:szCs w:val="16"/>
              </w:rPr>
            </w:pPr>
            <w:r w:rsidRPr="00867FDE">
              <w:rPr>
                <w:sz w:val="16"/>
                <w:szCs w:val="16"/>
              </w:rPr>
              <w:t>CT4#83</w:t>
            </w:r>
          </w:p>
        </w:tc>
        <w:tc>
          <w:tcPr>
            <w:tcW w:w="1094" w:type="dxa"/>
            <w:shd w:val="solid" w:color="FFFFFF" w:fill="auto"/>
          </w:tcPr>
          <w:p w:rsidR="001464FC" w:rsidRPr="00867FDE" w:rsidRDefault="001464FC" w:rsidP="00626C9E">
            <w:pPr>
              <w:pStyle w:val="TAC"/>
              <w:rPr>
                <w:sz w:val="16"/>
                <w:szCs w:val="16"/>
              </w:rPr>
            </w:pPr>
            <w:r w:rsidRPr="00867FDE">
              <w:rPr>
                <w:sz w:val="16"/>
                <w:szCs w:val="16"/>
              </w:rPr>
              <w:t>C4-1</w:t>
            </w:r>
            <w:r w:rsidR="0060166C" w:rsidRPr="00867FDE">
              <w:rPr>
                <w:sz w:val="16"/>
                <w:szCs w:val="16"/>
              </w:rPr>
              <w:t>8</w:t>
            </w:r>
            <w:r w:rsidR="00FD3907" w:rsidRPr="00867FDE">
              <w:rPr>
                <w:sz w:val="16"/>
                <w:szCs w:val="16"/>
              </w:rPr>
              <w:t>2440</w:t>
            </w:r>
          </w:p>
        </w:tc>
        <w:tc>
          <w:tcPr>
            <w:tcW w:w="567" w:type="dxa"/>
            <w:shd w:val="solid" w:color="FFFFFF" w:fill="auto"/>
          </w:tcPr>
          <w:p w:rsidR="001464FC" w:rsidRPr="00867FDE" w:rsidRDefault="001464FC" w:rsidP="00626C9E">
            <w:pPr>
              <w:pStyle w:val="TAL"/>
              <w:rPr>
                <w:sz w:val="16"/>
                <w:szCs w:val="16"/>
              </w:rPr>
            </w:pPr>
          </w:p>
        </w:tc>
        <w:tc>
          <w:tcPr>
            <w:tcW w:w="425" w:type="dxa"/>
            <w:shd w:val="solid" w:color="FFFFFF" w:fill="auto"/>
          </w:tcPr>
          <w:p w:rsidR="001464FC" w:rsidRPr="00867FDE" w:rsidRDefault="001464FC" w:rsidP="00626C9E">
            <w:pPr>
              <w:pStyle w:val="TAR"/>
              <w:rPr>
                <w:sz w:val="16"/>
                <w:szCs w:val="16"/>
              </w:rPr>
            </w:pPr>
          </w:p>
        </w:tc>
        <w:tc>
          <w:tcPr>
            <w:tcW w:w="425" w:type="dxa"/>
            <w:shd w:val="solid" w:color="FFFFFF" w:fill="auto"/>
          </w:tcPr>
          <w:p w:rsidR="001464FC" w:rsidRPr="00867FDE" w:rsidRDefault="001464FC" w:rsidP="00626C9E">
            <w:pPr>
              <w:pStyle w:val="TAC"/>
              <w:rPr>
                <w:sz w:val="16"/>
                <w:szCs w:val="16"/>
              </w:rPr>
            </w:pPr>
          </w:p>
        </w:tc>
        <w:tc>
          <w:tcPr>
            <w:tcW w:w="4820" w:type="dxa"/>
            <w:shd w:val="solid" w:color="FFFFFF" w:fill="auto"/>
          </w:tcPr>
          <w:p w:rsidR="001464FC" w:rsidRPr="00867FDE" w:rsidRDefault="001464FC" w:rsidP="00626C9E">
            <w:pPr>
              <w:pStyle w:val="TAL"/>
              <w:rPr>
                <w:sz w:val="16"/>
                <w:szCs w:val="16"/>
              </w:rPr>
            </w:pPr>
            <w:r w:rsidRPr="00867FDE">
              <w:rPr>
                <w:sz w:val="16"/>
                <w:szCs w:val="16"/>
              </w:rPr>
              <w:t>After CT4#83</w:t>
            </w:r>
          </w:p>
        </w:tc>
        <w:tc>
          <w:tcPr>
            <w:tcW w:w="708" w:type="dxa"/>
            <w:shd w:val="solid" w:color="FFFFFF" w:fill="auto"/>
          </w:tcPr>
          <w:p w:rsidR="001464FC" w:rsidRPr="00867FDE" w:rsidRDefault="001464FC" w:rsidP="00626C9E">
            <w:pPr>
              <w:pStyle w:val="TAC"/>
              <w:rPr>
                <w:sz w:val="16"/>
                <w:szCs w:val="16"/>
              </w:rPr>
            </w:pPr>
            <w:r w:rsidRPr="00867FDE">
              <w:rPr>
                <w:sz w:val="16"/>
                <w:szCs w:val="16"/>
              </w:rPr>
              <w:t>0.5.0</w:t>
            </w:r>
          </w:p>
        </w:tc>
      </w:tr>
      <w:tr w:rsidR="006D16A2" w:rsidRPr="00867FDE" w:rsidTr="004C4659">
        <w:tc>
          <w:tcPr>
            <w:tcW w:w="800" w:type="dxa"/>
            <w:shd w:val="solid" w:color="FFFFFF" w:fill="auto"/>
          </w:tcPr>
          <w:p w:rsidR="006D16A2" w:rsidRPr="00867FDE" w:rsidRDefault="006D16A2" w:rsidP="006D16A2">
            <w:pPr>
              <w:pStyle w:val="TAC"/>
              <w:rPr>
                <w:sz w:val="16"/>
                <w:szCs w:val="16"/>
              </w:rPr>
            </w:pPr>
            <w:r w:rsidRPr="00867FDE">
              <w:rPr>
                <w:sz w:val="16"/>
                <w:szCs w:val="16"/>
              </w:rPr>
              <w:t>2018-04</w:t>
            </w:r>
          </w:p>
        </w:tc>
        <w:tc>
          <w:tcPr>
            <w:tcW w:w="800" w:type="dxa"/>
            <w:shd w:val="solid" w:color="FFFFFF" w:fill="auto"/>
          </w:tcPr>
          <w:p w:rsidR="006D16A2" w:rsidRPr="00867FDE" w:rsidRDefault="006D16A2" w:rsidP="006D16A2">
            <w:pPr>
              <w:pStyle w:val="TAC"/>
              <w:rPr>
                <w:sz w:val="16"/>
                <w:szCs w:val="16"/>
              </w:rPr>
            </w:pPr>
            <w:r w:rsidRPr="00867FDE">
              <w:rPr>
                <w:sz w:val="16"/>
                <w:szCs w:val="16"/>
              </w:rPr>
              <w:t>CT4#84</w:t>
            </w:r>
          </w:p>
        </w:tc>
        <w:tc>
          <w:tcPr>
            <w:tcW w:w="1094" w:type="dxa"/>
            <w:shd w:val="solid" w:color="FFFFFF" w:fill="auto"/>
          </w:tcPr>
          <w:p w:rsidR="006D16A2" w:rsidRPr="00867FDE" w:rsidRDefault="006D16A2" w:rsidP="006D16A2">
            <w:pPr>
              <w:pStyle w:val="TAC"/>
              <w:rPr>
                <w:sz w:val="16"/>
                <w:szCs w:val="16"/>
              </w:rPr>
            </w:pPr>
            <w:r w:rsidRPr="00867FDE">
              <w:rPr>
                <w:sz w:val="16"/>
                <w:szCs w:val="16"/>
              </w:rPr>
              <w:t>C4-183521</w:t>
            </w:r>
          </w:p>
        </w:tc>
        <w:tc>
          <w:tcPr>
            <w:tcW w:w="567" w:type="dxa"/>
            <w:shd w:val="solid" w:color="FFFFFF" w:fill="auto"/>
          </w:tcPr>
          <w:p w:rsidR="006D16A2" w:rsidRPr="00867FDE" w:rsidRDefault="006D16A2" w:rsidP="006D16A2">
            <w:pPr>
              <w:pStyle w:val="TAL"/>
              <w:rPr>
                <w:sz w:val="16"/>
                <w:szCs w:val="16"/>
              </w:rPr>
            </w:pPr>
          </w:p>
        </w:tc>
        <w:tc>
          <w:tcPr>
            <w:tcW w:w="425" w:type="dxa"/>
            <w:shd w:val="solid" w:color="FFFFFF" w:fill="auto"/>
          </w:tcPr>
          <w:p w:rsidR="006D16A2" w:rsidRPr="00867FDE" w:rsidRDefault="006D16A2" w:rsidP="006D16A2">
            <w:pPr>
              <w:pStyle w:val="TAR"/>
              <w:rPr>
                <w:sz w:val="16"/>
                <w:szCs w:val="16"/>
              </w:rPr>
            </w:pPr>
          </w:p>
        </w:tc>
        <w:tc>
          <w:tcPr>
            <w:tcW w:w="425" w:type="dxa"/>
            <w:shd w:val="solid" w:color="FFFFFF" w:fill="auto"/>
          </w:tcPr>
          <w:p w:rsidR="006D16A2" w:rsidRPr="00867FDE" w:rsidRDefault="006D16A2" w:rsidP="006D16A2">
            <w:pPr>
              <w:pStyle w:val="TAC"/>
              <w:rPr>
                <w:sz w:val="16"/>
                <w:szCs w:val="16"/>
              </w:rPr>
            </w:pPr>
          </w:p>
        </w:tc>
        <w:tc>
          <w:tcPr>
            <w:tcW w:w="4820" w:type="dxa"/>
            <w:shd w:val="solid" w:color="FFFFFF" w:fill="auto"/>
          </w:tcPr>
          <w:p w:rsidR="006D16A2" w:rsidRPr="00867FDE" w:rsidRDefault="006D16A2" w:rsidP="006D16A2">
            <w:pPr>
              <w:pStyle w:val="TAL"/>
              <w:rPr>
                <w:sz w:val="16"/>
                <w:szCs w:val="16"/>
              </w:rPr>
            </w:pPr>
            <w:r w:rsidRPr="00867FDE">
              <w:rPr>
                <w:sz w:val="16"/>
                <w:szCs w:val="16"/>
              </w:rPr>
              <w:t>After CT4#84</w:t>
            </w:r>
          </w:p>
        </w:tc>
        <w:tc>
          <w:tcPr>
            <w:tcW w:w="708" w:type="dxa"/>
            <w:shd w:val="solid" w:color="FFFFFF" w:fill="auto"/>
          </w:tcPr>
          <w:p w:rsidR="006D16A2" w:rsidRPr="00867FDE" w:rsidRDefault="006D16A2" w:rsidP="006D16A2">
            <w:pPr>
              <w:pStyle w:val="TAC"/>
              <w:rPr>
                <w:sz w:val="16"/>
                <w:szCs w:val="16"/>
              </w:rPr>
            </w:pPr>
            <w:r w:rsidRPr="00867FDE">
              <w:rPr>
                <w:sz w:val="16"/>
                <w:szCs w:val="16"/>
              </w:rPr>
              <w:t>0.6.0</w:t>
            </w:r>
          </w:p>
        </w:tc>
      </w:tr>
      <w:tr w:rsidR="0061117A" w:rsidRPr="00867FDE" w:rsidTr="004C4659">
        <w:tc>
          <w:tcPr>
            <w:tcW w:w="800" w:type="dxa"/>
            <w:shd w:val="solid" w:color="FFFFFF" w:fill="auto"/>
          </w:tcPr>
          <w:p w:rsidR="0061117A" w:rsidRPr="00867FDE" w:rsidRDefault="0061117A" w:rsidP="0061117A">
            <w:pPr>
              <w:pStyle w:val="TAC"/>
              <w:rPr>
                <w:sz w:val="16"/>
                <w:szCs w:val="16"/>
              </w:rPr>
            </w:pPr>
            <w:r w:rsidRPr="00867FDE">
              <w:rPr>
                <w:sz w:val="16"/>
                <w:szCs w:val="16"/>
              </w:rPr>
              <w:t>2018-05</w:t>
            </w:r>
          </w:p>
        </w:tc>
        <w:tc>
          <w:tcPr>
            <w:tcW w:w="800" w:type="dxa"/>
            <w:shd w:val="solid" w:color="FFFFFF" w:fill="auto"/>
          </w:tcPr>
          <w:p w:rsidR="0061117A" w:rsidRPr="00867FDE" w:rsidRDefault="0061117A" w:rsidP="0061117A">
            <w:pPr>
              <w:pStyle w:val="TAC"/>
              <w:rPr>
                <w:sz w:val="16"/>
                <w:szCs w:val="16"/>
              </w:rPr>
            </w:pPr>
            <w:r w:rsidRPr="00867FDE">
              <w:rPr>
                <w:sz w:val="16"/>
                <w:szCs w:val="16"/>
              </w:rPr>
              <w:t>CT4#85</w:t>
            </w:r>
          </w:p>
        </w:tc>
        <w:tc>
          <w:tcPr>
            <w:tcW w:w="1094" w:type="dxa"/>
            <w:shd w:val="solid" w:color="FFFFFF" w:fill="auto"/>
          </w:tcPr>
          <w:p w:rsidR="0061117A" w:rsidRPr="00867FDE" w:rsidRDefault="0061117A" w:rsidP="0061117A">
            <w:pPr>
              <w:pStyle w:val="TAC"/>
              <w:rPr>
                <w:sz w:val="16"/>
                <w:szCs w:val="16"/>
              </w:rPr>
            </w:pPr>
            <w:r w:rsidRPr="00867FDE">
              <w:rPr>
                <w:sz w:val="16"/>
                <w:szCs w:val="16"/>
              </w:rPr>
              <w:t>C4-184635</w:t>
            </w:r>
          </w:p>
        </w:tc>
        <w:tc>
          <w:tcPr>
            <w:tcW w:w="567" w:type="dxa"/>
            <w:shd w:val="solid" w:color="FFFFFF" w:fill="auto"/>
          </w:tcPr>
          <w:p w:rsidR="0061117A" w:rsidRPr="00867FDE" w:rsidRDefault="0061117A" w:rsidP="0061117A">
            <w:pPr>
              <w:pStyle w:val="TAL"/>
              <w:rPr>
                <w:sz w:val="16"/>
                <w:szCs w:val="16"/>
              </w:rPr>
            </w:pPr>
          </w:p>
        </w:tc>
        <w:tc>
          <w:tcPr>
            <w:tcW w:w="425" w:type="dxa"/>
            <w:shd w:val="solid" w:color="FFFFFF" w:fill="auto"/>
          </w:tcPr>
          <w:p w:rsidR="0061117A" w:rsidRPr="00867FDE" w:rsidRDefault="0061117A" w:rsidP="0061117A">
            <w:pPr>
              <w:pStyle w:val="TAR"/>
              <w:rPr>
                <w:sz w:val="16"/>
                <w:szCs w:val="16"/>
              </w:rPr>
            </w:pPr>
          </w:p>
        </w:tc>
        <w:tc>
          <w:tcPr>
            <w:tcW w:w="425" w:type="dxa"/>
            <w:shd w:val="solid" w:color="FFFFFF" w:fill="auto"/>
          </w:tcPr>
          <w:p w:rsidR="0061117A" w:rsidRPr="00867FDE" w:rsidRDefault="0061117A" w:rsidP="0061117A">
            <w:pPr>
              <w:pStyle w:val="TAC"/>
              <w:rPr>
                <w:sz w:val="16"/>
                <w:szCs w:val="16"/>
              </w:rPr>
            </w:pPr>
          </w:p>
        </w:tc>
        <w:tc>
          <w:tcPr>
            <w:tcW w:w="4820" w:type="dxa"/>
            <w:shd w:val="solid" w:color="FFFFFF" w:fill="auto"/>
          </w:tcPr>
          <w:p w:rsidR="0061117A" w:rsidRPr="00867FDE" w:rsidRDefault="0061117A" w:rsidP="0061117A">
            <w:pPr>
              <w:pStyle w:val="TAL"/>
              <w:rPr>
                <w:sz w:val="16"/>
                <w:szCs w:val="16"/>
              </w:rPr>
            </w:pPr>
            <w:r w:rsidRPr="00867FDE">
              <w:rPr>
                <w:sz w:val="16"/>
                <w:szCs w:val="16"/>
              </w:rPr>
              <w:t>After CT4#85</w:t>
            </w:r>
          </w:p>
        </w:tc>
        <w:tc>
          <w:tcPr>
            <w:tcW w:w="708" w:type="dxa"/>
            <w:shd w:val="solid" w:color="FFFFFF" w:fill="auto"/>
          </w:tcPr>
          <w:p w:rsidR="0061117A" w:rsidRPr="00867FDE" w:rsidRDefault="0061117A" w:rsidP="0061117A">
            <w:pPr>
              <w:pStyle w:val="TAC"/>
              <w:rPr>
                <w:sz w:val="16"/>
                <w:szCs w:val="16"/>
              </w:rPr>
            </w:pPr>
            <w:r w:rsidRPr="00867FDE">
              <w:rPr>
                <w:sz w:val="16"/>
                <w:szCs w:val="16"/>
              </w:rPr>
              <w:t>0.7.0</w:t>
            </w:r>
          </w:p>
        </w:tc>
      </w:tr>
      <w:tr w:rsidR="00044042" w:rsidRPr="00867FDE" w:rsidTr="004C4659">
        <w:tc>
          <w:tcPr>
            <w:tcW w:w="800" w:type="dxa"/>
            <w:shd w:val="solid" w:color="FFFFFF" w:fill="auto"/>
          </w:tcPr>
          <w:p w:rsidR="00044042" w:rsidRPr="00867FDE" w:rsidRDefault="00044042" w:rsidP="0061117A">
            <w:pPr>
              <w:pStyle w:val="TAC"/>
              <w:rPr>
                <w:sz w:val="16"/>
                <w:szCs w:val="16"/>
              </w:rPr>
            </w:pPr>
            <w:r w:rsidRPr="00867FDE">
              <w:rPr>
                <w:sz w:val="16"/>
                <w:szCs w:val="16"/>
              </w:rPr>
              <w:t>2018-06</w:t>
            </w:r>
          </w:p>
        </w:tc>
        <w:tc>
          <w:tcPr>
            <w:tcW w:w="800" w:type="dxa"/>
            <w:shd w:val="solid" w:color="FFFFFF" w:fill="auto"/>
          </w:tcPr>
          <w:p w:rsidR="00044042" w:rsidRPr="00867FDE" w:rsidRDefault="00044042" w:rsidP="0061117A">
            <w:pPr>
              <w:pStyle w:val="TAC"/>
              <w:rPr>
                <w:sz w:val="16"/>
                <w:szCs w:val="16"/>
              </w:rPr>
            </w:pPr>
            <w:r w:rsidRPr="00867FDE">
              <w:rPr>
                <w:sz w:val="16"/>
                <w:szCs w:val="16"/>
              </w:rPr>
              <w:t>CT#80</w:t>
            </w:r>
          </w:p>
        </w:tc>
        <w:tc>
          <w:tcPr>
            <w:tcW w:w="1094" w:type="dxa"/>
            <w:shd w:val="solid" w:color="FFFFFF" w:fill="auto"/>
          </w:tcPr>
          <w:p w:rsidR="00044042" w:rsidRPr="00867FDE" w:rsidRDefault="00044042" w:rsidP="0061117A">
            <w:pPr>
              <w:pStyle w:val="TAC"/>
              <w:rPr>
                <w:sz w:val="16"/>
                <w:szCs w:val="16"/>
              </w:rPr>
            </w:pPr>
            <w:r w:rsidRPr="00867FDE">
              <w:rPr>
                <w:sz w:val="16"/>
                <w:szCs w:val="16"/>
              </w:rPr>
              <w:t>CP-181110</w:t>
            </w:r>
          </w:p>
        </w:tc>
        <w:tc>
          <w:tcPr>
            <w:tcW w:w="567" w:type="dxa"/>
            <w:shd w:val="solid" w:color="FFFFFF" w:fill="auto"/>
          </w:tcPr>
          <w:p w:rsidR="00044042" w:rsidRPr="00867FDE" w:rsidRDefault="00044042" w:rsidP="0061117A">
            <w:pPr>
              <w:pStyle w:val="TAL"/>
              <w:rPr>
                <w:sz w:val="16"/>
                <w:szCs w:val="16"/>
              </w:rPr>
            </w:pPr>
          </w:p>
        </w:tc>
        <w:tc>
          <w:tcPr>
            <w:tcW w:w="425" w:type="dxa"/>
            <w:shd w:val="solid" w:color="FFFFFF" w:fill="auto"/>
          </w:tcPr>
          <w:p w:rsidR="00044042" w:rsidRPr="00867FDE" w:rsidRDefault="00044042" w:rsidP="0061117A">
            <w:pPr>
              <w:pStyle w:val="TAR"/>
              <w:rPr>
                <w:sz w:val="16"/>
                <w:szCs w:val="16"/>
              </w:rPr>
            </w:pPr>
          </w:p>
        </w:tc>
        <w:tc>
          <w:tcPr>
            <w:tcW w:w="425" w:type="dxa"/>
            <w:shd w:val="solid" w:color="FFFFFF" w:fill="auto"/>
          </w:tcPr>
          <w:p w:rsidR="00044042" w:rsidRPr="00867FDE" w:rsidRDefault="00044042" w:rsidP="0061117A">
            <w:pPr>
              <w:pStyle w:val="TAC"/>
              <w:rPr>
                <w:sz w:val="16"/>
                <w:szCs w:val="16"/>
              </w:rPr>
            </w:pPr>
          </w:p>
        </w:tc>
        <w:tc>
          <w:tcPr>
            <w:tcW w:w="4820" w:type="dxa"/>
            <w:shd w:val="solid" w:color="FFFFFF" w:fill="auto"/>
          </w:tcPr>
          <w:p w:rsidR="00044042" w:rsidRPr="00867FDE" w:rsidRDefault="00044042" w:rsidP="0061117A">
            <w:pPr>
              <w:pStyle w:val="TAL"/>
              <w:rPr>
                <w:sz w:val="16"/>
                <w:szCs w:val="16"/>
              </w:rPr>
            </w:pPr>
            <w:r w:rsidRPr="00867FDE">
              <w:rPr>
                <w:sz w:val="16"/>
                <w:szCs w:val="16"/>
              </w:rPr>
              <w:t>Presented for informa</w:t>
            </w:r>
            <w:r w:rsidR="00571002" w:rsidRPr="00867FDE">
              <w:rPr>
                <w:sz w:val="16"/>
                <w:szCs w:val="16"/>
              </w:rPr>
              <w:t>t</w:t>
            </w:r>
            <w:r w:rsidRPr="00867FDE">
              <w:rPr>
                <w:sz w:val="16"/>
                <w:szCs w:val="16"/>
              </w:rPr>
              <w:t>ion and approval</w:t>
            </w:r>
          </w:p>
        </w:tc>
        <w:tc>
          <w:tcPr>
            <w:tcW w:w="708" w:type="dxa"/>
            <w:shd w:val="solid" w:color="FFFFFF" w:fill="auto"/>
          </w:tcPr>
          <w:p w:rsidR="00044042" w:rsidRPr="00867FDE" w:rsidRDefault="00044042" w:rsidP="0061117A">
            <w:pPr>
              <w:pStyle w:val="TAC"/>
              <w:rPr>
                <w:sz w:val="16"/>
                <w:szCs w:val="16"/>
              </w:rPr>
            </w:pPr>
            <w:r w:rsidRPr="00867FDE">
              <w:rPr>
                <w:sz w:val="16"/>
                <w:szCs w:val="16"/>
              </w:rPr>
              <w:t>1.0.0</w:t>
            </w:r>
          </w:p>
        </w:tc>
      </w:tr>
      <w:tr w:rsidR="00F31705" w:rsidRPr="00867FDE" w:rsidTr="004C4659">
        <w:tc>
          <w:tcPr>
            <w:tcW w:w="800" w:type="dxa"/>
            <w:shd w:val="solid" w:color="FFFFFF" w:fill="auto"/>
          </w:tcPr>
          <w:p w:rsidR="00F31705" w:rsidRPr="00867FDE" w:rsidRDefault="00F31705" w:rsidP="0061117A">
            <w:pPr>
              <w:pStyle w:val="TAC"/>
              <w:rPr>
                <w:sz w:val="16"/>
                <w:szCs w:val="16"/>
              </w:rPr>
            </w:pPr>
            <w:r w:rsidRPr="00867FDE">
              <w:rPr>
                <w:sz w:val="16"/>
                <w:szCs w:val="16"/>
              </w:rPr>
              <w:t>2018-06</w:t>
            </w:r>
          </w:p>
        </w:tc>
        <w:tc>
          <w:tcPr>
            <w:tcW w:w="800" w:type="dxa"/>
            <w:shd w:val="solid" w:color="FFFFFF" w:fill="auto"/>
          </w:tcPr>
          <w:p w:rsidR="00F31705" w:rsidRPr="00867FDE" w:rsidRDefault="00F31705" w:rsidP="0061117A">
            <w:pPr>
              <w:pStyle w:val="TAC"/>
              <w:rPr>
                <w:sz w:val="16"/>
                <w:szCs w:val="16"/>
              </w:rPr>
            </w:pPr>
            <w:r w:rsidRPr="00867FDE">
              <w:rPr>
                <w:sz w:val="16"/>
                <w:szCs w:val="16"/>
              </w:rPr>
              <w:t>CT#80</w:t>
            </w:r>
          </w:p>
        </w:tc>
        <w:tc>
          <w:tcPr>
            <w:tcW w:w="1094" w:type="dxa"/>
            <w:shd w:val="solid" w:color="FFFFFF" w:fill="auto"/>
          </w:tcPr>
          <w:p w:rsidR="00F31705" w:rsidRPr="00867FDE" w:rsidRDefault="00F31705" w:rsidP="0061117A">
            <w:pPr>
              <w:pStyle w:val="TAC"/>
              <w:rPr>
                <w:sz w:val="16"/>
                <w:szCs w:val="16"/>
              </w:rPr>
            </w:pPr>
          </w:p>
        </w:tc>
        <w:tc>
          <w:tcPr>
            <w:tcW w:w="567" w:type="dxa"/>
            <w:shd w:val="solid" w:color="FFFFFF" w:fill="auto"/>
          </w:tcPr>
          <w:p w:rsidR="00F31705" w:rsidRPr="00867FDE" w:rsidRDefault="00F31705" w:rsidP="0061117A">
            <w:pPr>
              <w:pStyle w:val="TAL"/>
              <w:rPr>
                <w:sz w:val="16"/>
                <w:szCs w:val="16"/>
              </w:rPr>
            </w:pPr>
          </w:p>
        </w:tc>
        <w:tc>
          <w:tcPr>
            <w:tcW w:w="425" w:type="dxa"/>
            <w:shd w:val="solid" w:color="FFFFFF" w:fill="auto"/>
          </w:tcPr>
          <w:p w:rsidR="00F31705" w:rsidRPr="00867FDE" w:rsidRDefault="00F31705" w:rsidP="0061117A">
            <w:pPr>
              <w:pStyle w:val="TAR"/>
              <w:rPr>
                <w:sz w:val="16"/>
                <w:szCs w:val="16"/>
              </w:rPr>
            </w:pPr>
          </w:p>
        </w:tc>
        <w:tc>
          <w:tcPr>
            <w:tcW w:w="425" w:type="dxa"/>
            <w:shd w:val="solid" w:color="FFFFFF" w:fill="auto"/>
          </w:tcPr>
          <w:p w:rsidR="00F31705" w:rsidRPr="00867FDE" w:rsidRDefault="00F31705" w:rsidP="0061117A">
            <w:pPr>
              <w:pStyle w:val="TAC"/>
              <w:rPr>
                <w:sz w:val="16"/>
                <w:szCs w:val="16"/>
              </w:rPr>
            </w:pPr>
          </w:p>
        </w:tc>
        <w:tc>
          <w:tcPr>
            <w:tcW w:w="4820" w:type="dxa"/>
            <w:shd w:val="solid" w:color="FFFFFF" w:fill="auto"/>
          </w:tcPr>
          <w:p w:rsidR="00F31705" w:rsidRPr="00867FDE" w:rsidRDefault="00F31705" w:rsidP="0061117A">
            <w:pPr>
              <w:pStyle w:val="TAL"/>
              <w:rPr>
                <w:sz w:val="16"/>
                <w:szCs w:val="16"/>
              </w:rPr>
            </w:pPr>
            <w:r w:rsidRPr="00867FDE">
              <w:rPr>
                <w:sz w:val="16"/>
                <w:szCs w:val="16"/>
              </w:rPr>
              <w:t>Approved in CT#80</w:t>
            </w:r>
          </w:p>
        </w:tc>
        <w:tc>
          <w:tcPr>
            <w:tcW w:w="708" w:type="dxa"/>
            <w:shd w:val="solid" w:color="FFFFFF" w:fill="auto"/>
          </w:tcPr>
          <w:p w:rsidR="00F31705" w:rsidRPr="00867FDE" w:rsidRDefault="00F31705" w:rsidP="0061117A">
            <w:pPr>
              <w:pStyle w:val="TAC"/>
              <w:rPr>
                <w:sz w:val="16"/>
                <w:szCs w:val="16"/>
              </w:rPr>
            </w:pPr>
            <w:r w:rsidRPr="00867FDE">
              <w:rPr>
                <w:sz w:val="16"/>
                <w:szCs w:val="16"/>
              </w:rPr>
              <w:t>15.0.0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w:t>
            </w:r>
            <w:r w:rsidR="00ED5087" w:rsidRPr="00867FDE">
              <w:rPr>
                <w:sz w:val="16"/>
                <w:szCs w:val="16"/>
              </w:rPr>
              <w:t>182065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0001</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ProblemDetails</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0002</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Structure of AmfId</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0012</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DNAI change notification type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0015</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RatType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0017</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Definition of DNAI</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2068</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0008</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Add support for 5G Trace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0010</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OpenAPI Corrections</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0013</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Structure of ECGI and NCGI</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0007</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Averaging Window</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0020</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sd pattern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0021</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Correction of the title of clauses 5.2.4.4 _LinksValueSchema and 5.2.4.5 _ SelfLink</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0023</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NAI format in 5G System</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0031</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GroupId Definition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0009</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Removal of systematic references to the "format" keyword in data type definitions</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0033</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Naming Conventions</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0027</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5GMMCause and NGAP Cause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w:t>
            </w:r>
            <w:r w:rsidR="00ED5087" w:rsidRPr="00867FDE">
              <w:rPr>
                <w:sz w:val="16"/>
                <w:szCs w:val="16"/>
              </w:rPr>
              <w:t>182173</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0006</w:t>
            </w:r>
          </w:p>
        </w:tc>
        <w:tc>
          <w:tcPr>
            <w:tcW w:w="425" w:type="dxa"/>
            <w:shd w:val="solid" w:color="FFFFFF" w:fill="auto"/>
          </w:tcPr>
          <w:p w:rsidR="00F45B4B" w:rsidRPr="00867FDE" w:rsidRDefault="00ED5087" w:rsidP="00F45B4B">
            <w:pPr>
              <w:pStyle w:val="TAR"/>
              <w:rPr>
                <w:sz w:val="16"/>
                <w:szCs w:val="16"/>
              </w:rPr>
            </w:pPr>
            <w:r w:rsidRPr="00867FDE">
              <w:rPr>
                <w:rFonts w:cs="Arial"/>
                <w:sz w:val="16"/>
                <w:szCs w:val="16"/>
              </w:rPr>
              <w:t>3</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BackUp AMF Info</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0035</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 </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URI Scheme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0024</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2</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Cleanup of the specification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0025</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Correction to Regular Expression Pattern of GPSI</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0005</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4</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Common data types: NonDynamic5qi and Dynamic5qi</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0028</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Common data type used in both TS 29.505 and TS 29.519</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0029</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n6 Traffic Routing Information data type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0019</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4</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DefaultQosInformation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0034</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Update of N3gaLocation data type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0016</w:t>
            </w:r>
          </w:p>
        </w:tc>
        <w:tc>
          <w:tcPr>
            <w:tcW w:w="425" w:type="dxa"/>
            <w:shd w:val="solid" w:color="FFFFFF" w:fill="auto"/>
          </w:tcPr>
          <w:p w:rsidR="00F45B4B" w:rsidRPr="00867FDE" w:rsidRDefault="00F45B4B" w:rsidP="00F45B4B">
            <w:pPr>
              <w:pStyle w:val="TAR"/>
              <w:rPr>
                <w:sz w:val="16"/>
                <w:szCs w:val="16"/>
              </w:rPr>
            </w:pPr>
            <w:r w:rsidRPr="00867FDE">
              <w:rPr>
                <w:rFonts w:cs="Arial"/>
                <w:sz w:val="16"/>
                <w:szCs w:val="16"/>
              </w:rPr>
              <w:t>3</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Mobility Restriction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w:t>
            </w:r>
            <w:r w:rsidR="00ED5087" w:rsidRPr="00867FDE">
              <w:rPr>
                <w:sz w:val="16"/>
                <w:szCs w:val="16"/>
              </w:rPr>
              <w:t>182042</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0030</w:t>
            </w:r>
          </w:p>
        </w:tc>
        <w:tc>
          <w:tcPr>
            <w:tcW w:w="425" w:type="dxa"/>
            <w:shd w:val="solid" w:color="FFFFFF" w:fill="auto"/>
          </w:tcPr>
          <w:p w:rsidR="00F45B4B" w:rsidRPr="00867FDE" w:rsidRDefault="00ED5087" w:rsidP="00F45B4B">
            <w:pPr>
              <w:pStyle w:val="TAR"/>
              <w:rPr>
                <w:sz w:val="16"/>
                <w:szCs w:val="16"/>
              </w:rPr>
            </w:pPr>
            <w:r w:rsidRPr="00867FDE">
              <w:rPr>
                <w:rFonts w:cs="Arial"/>
                <w:sz w:val="16"/>
                <w:szCs w:val="16"/>
              </w:rPr>
              <w:t>3</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Adding "nullable" property to OpenAPI definitions of data types</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w:t>
            </w:r>
            <w:r w:rsidR="00ED5087" w:rsidRPr="00867FDE">
              <w:rPr>
                <w:sz w:val="16"/>
                <w:szCs w:val="16"/>
              </w:rPr>
              <w:t>182174</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0026</w:t>
            </w:r>
          </w:p>
        </w:tc>
        <w:tc>
          <w:tcPr>
            <w:tcW w:w="425" w:type="dxa"/>
            <w:shd w:val="solid" w:color="FFFFFF" w:fill="auto"/>
          </w:tcPr>
          <w:p w:rsidR="00F45B4B" w:rsidRPr="00867FDE" w:rsidRDefault="00ED5087" w:rsidP="00F45B4B">
            <w:pPr>
              <w:pStyle w:val="TAR"/>
              <w:rPr>
                <w:sz w:val="16"/>
                <w:szCs w:val="16"/>
              </w:rPr>
            </w:pPr>
            <w:r w:rsidRPr="00867FDE">
              <w:rPr>
                <w:rFonts w:cs="Arial"/>
                <w:sz w:val="16"/>
                <w:szCs w:val="16"/>
              </w:rPr>
              <w:t>3</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Presence Reporting Area</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w:t>
            </w:r>
            <w:r w:rsidR="00ED5087" w:rsidRPr="00867FDE">
              <w:rPr>
                <w:sz w:val="16"/>
                <w:szCs w:val="16"/>
              </w:rPr>
              <w:t>182011</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0032</w:t>
            </w:r>
          </w:p>
        </w:tc>
        <w:tc>
          <w:tcPr>
            <w:tcW w:w="425" w:type="dxa"/>
            <w:shd w:val="solid" w:color="FFFFFF" w:fill="auto"/>
          </w:tcPr>
          <w:p w:rsidR="00F45B4B" w:rsidRPr="00867FDE" w:rsidRDefault="00ED5087" w:rsidP="00F45B4B">
            <w:pPr>
              <w:pStyle w:val="TAR"/>
              <w:rPr>
                <w:sz w:val="16"/>
                <w:szCs w:val="16"/>
              </w:rPr>
            </w:pPr>
            <w:r w:rsidRPr="00867FDE">
              <w:rPr>
                <w:rFonts w:cs="Arial"/>
                <w:sz w:val="16"/>
                <w:szCs w:val="16"/>
              </w:rPr>
              <w:t>4</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Adding age of location, geographic information and other missing ones in the UserLocation type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ED5087" w:rsidRPr="00867FDE">
              <w:rPr>
                <w:sz w:val="16"/>
                <w:szCs w:val="16"/>
              </w:rPr>
              <w:t>2183</w:t>
            </w:r>
          </w:p>
        </w:tc>
        <w:tc>
          <w:tcPr>
            <w:tcW w:w="567" w:type="dxa"/>
            <w:shd w:val="solid" w:color="FFFFFF" w:fill="auto"/>
          </w:tcPr>
          <w:p w:rsidR="00F45B4B" w:rsidRPr="00867FDE" w:rsidRDefault="00F45B4B" w:rsidP="00F45B4B">
            <w:pPr>
              <w:pStyle w:val="TAL"/>
              <w:rPr>
                <w:sz w:val="16"/>
                <w:szCs w:val="16"/>
              </w:rPr>
            </w:pPr>
            <w:r w:rsidRPr="00867FDE">
              <w:rPr>
                <w:rFonts w:cs="Arial"/>
                <w:sz w:val="16"/>
                <w:szCs w:val="16"/>
              </w:rPr>
              <w:t>0036</w:t>
            </w:r>
          </w:p>
        </w:tc>
        <w:tc>
          <w:tcPr>
            <w:tcW w:w="425" w:type="dxa"/>
            <w:shd w:val="solid" w:color="FFFFFF" w:fill="auto"/>
          </w:tcPr>
          <w:p w:rsidR="00F45B4B" w:rsidRPr="00867FDE" w:rsidRDefault="00ED5087" w:rsidP="00F45B4B">
            <w:pPr>
              <w:pStyle w:val="TAR"/>
              <w:rPr>
                <w:sz w:val="16"/>
                <w:szCs w:val="16"/>
              </w:rPr>
            </w:pPr>
            <w:r w:rsidRPr="00867FDE">
              <w:rPr>
                <w:rFonts w:cs="Arial"/>
                <w:sz w:val="16"/>
                <w:szCs w:val="16"/>
              </w:rPr>
              <w:t>1</w:t>
            </w:r>
          </w:p>
        </w:tc>
        <w:tc>
          <w:tcPr>
            <w:tcW w:w="425" w:type="dxa"/>
            <w:shd w:val="solid" w:color="FFFFFF" w:fill="auto"/>
          </w:tcPr>
          <w:p w:rsidR="00F45B4B" w:rsidRPr="00867FDE" w:rsidRDefault="00F45B4B" w:rsidP="00F45B4B">
            <w:pPr>
              <w:pStyle w:val="TAC"/>
              <w:rPr>
                <w:sz w:val="16"/>
                <w:szCs w:val="16"/>
              </w:rPr>
            </w:pPr>
            <w:r w:rsidRPr="00867FDE">
              <w:rPr>
                <w:rFonts w:cs="Arial"/>
                <w:sz w:val="16"/>
                <w:szCs w:val="16"/>
              </w:rPr>
              <w:t>B</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Common data type for data change notification</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F45B4B" w:rsidRPr="00867FDE" w:rsidTr="004C4659">
        <w:tc>
          <w:tcPr>
            <w:tcW w:w="800" w:type="dxa"/>
            <w:shd w:val="solid" w:color="FFFFFF" w:fill="auto"/>
          </w:tcPr>
          <w:p w:rsidR="00F45B4B" w:rsidRPr="00867FDE" w:rsidRDefault="00F45B4B" w:rsidP="00F45B4B">
            <w:pPr>
              <w:pStyle w:val="TAC"/>
              <w:rPr>
                <w:sz w:val="16"/>
                <w:szCs w:val="16"/>
              </w:rPr>
            </w:pPr>
            <w:r w:rsidRPr="00867FDE">
              <w:rPr>
                <w:sz w:val="16"/>
                <w:szCs w:val="16"/>
              </w:rPr>
              <w:t>2018-09</w:t>
            </w:r>
          </w:p>
        </w:tc>
        <w:tc>
          <w:tcPr>
            <w:tcW w:w="800" w:type="dxa"/>
            <w:shd w:val="solid" w:color="FFFFFF" w:fill="auto"/>
          </w:tcPr>
          <w:p w:rsidR="00F45B4B" w:rsidRPr="00867FDE" w:rsidRDefault="00F45B4B" w:rsidP="00F45B4B">
            <w:pPr>
              <w:pStyle w:val="TAC"/>
              <w:rPr>
                <w:sz w:val="16"/>
                <w:szCs w:val="16"/>
              </w:rPr>
            </w:pPr>
            <w:r w:rsidRPr="00867FDE">
              <w:rPr>
                <w:sz w:val="16"/>
                <w:szCs w:val="16"/>
              </w:rPr>
              <w:t>CT#81</w:t>
            </w:r>
          </w:p>
        </w:tc>
        <w:tc>
          <w:tcPr>
            <w:tcW w:w="1094" w:type="dxa"/>
            <w:shd w:val="solid" w:color="FFFFFF" w:fill="auto"/>
          </w:tcPr>
          <w:p w:rsidR="00F45B4B" w:rsidRPr="00867FDE" w:rsidRDefault="00F45B4B" w:rsidP="00F45B4B">
            <w:pPr>
              <w:pStyle w:val="TAC"/>
              <w:rPr>
                <w:sz w:val="16"/>
                <w:szCs w:val="16"/>
              </w:rPr>
            </w:pPr>
            <w:r w:rsidRPr="00867FDE">
              <w:rPr>
                <w:sz w:val="16"/>
                <w:szCs w:val="16"/>
              </w:rPr>
              <w:t>CP-18</w:t>
            </w:r>
            <w:r w:rsidR="00CB606B" w:rsidRPr="00867FDE">
              <w:rPr>
                <w:sz w:val="16"/>
                <w:szCs w:val="16"/>
              </w:rPr>
              <w:t>2065</w:t>
            </w:r>
          </w:p>
        </w:tc>
        <w:tc>
          <w:tcPr>
            <w:tcW w:w="567" w:type="dxa"/>
            <w:shd w:val="solid" w:color="FFFFFF" w:fill="auto"/>
          </w:tcPr>
          <w:p w:rsidR="00F45B4B" w:rsidRPr="00867FDE" w:rsidRDefault="00F45B4B" w:rsidP="00F45B4B">
            <w:pPr>
              <w:pStyle w:val="TAL"/>
              <w:rPr>
                <w:rFonts w:cs="Arial"/>
                <w:sz w:val="16"/>
                <w:szCs w:val="16"/>
              </w:rPr>
            </w:pPr>
            <w:r w:rsidRPr="00867FDE">
              <w:rPr>
                <w:rFonts w:cs="Arial"/>
                <w:sz w:val="16"/>
                <w:szCs w:val="16"/>
              </w:rPr>
              <w:t>0037</w:t>
            </w:r>
          </w:p>
        </w:tc>
        <w:tc>
          <w:tcPr>
            <w:tcW w:w="425" w:type="dxa"/>
            <w:shd w:val="solid" w:color="FFFFFF" w:fill="auto"/>
          </w:tcPr>
          <w:p w:rsidR="00F45B4B" w:rsidRPr="00867FDE" w:rsidRDefault="00F45B4B" w:rsidP="00F45B4B">
            <w:pPr>
              <w:pStyle w:val="TAR"/>
              <w:rPr>
                <w:rFonts w:cs="Arial"/>
                <w:sz w:val="16"/>
                <w:szCs w:val="16"/>
              </w:rPr>
            </w:pPr>
          </w:p>
        </w:tc>
        <w:tc>
          <w:tcPr>
            <w:tcW w:w="425" w:type="dxa"/>
            <w:shd w:val="solid" w:color="FFFFFF" w:fill="auto"/>
          </w:tcPr>
          <w:p w:rsidR="00F45B4B" w:rsidRPr="00867FDE" w:rsidRDefault="00F45B4B" w:rsidP="00F45B4B">
            <w:pPr>
              <w:pStyle w:val="TAC"/>
              <w:rPr>
                <w:rFonts w:cs="Arial"/>
                <w:sz w:val="16"/>
                <w:szCs w:val="16"/>
              </w:rPr>
            </w:pPr>
            <w:r w:rsidRPr="00867FDE">
              <w:rPr>
                <w:rFonts w:cs="Arial"/>
                <w:sz w:val="16"/>
                <w:szCs w:val="16"/>
              </w:rPr>
              <w:t>F</w:t>
            </w:r>
          </w:p>
        </w:tc>
        <w:tc>
          <w:tcPr>
            <w:tcW w:w="4820" w:type="dxa"/>
            <w:shd w:val="solid" w:color="FFFFFF" w:fill="auto"/>
          </w:tcPr>
          <w:p w:rsidR="00F45B4B" w:rsidRPr="00867FDE" w:rsidRDefault="00F45B4B" w:rsidP="00F45B4B">
            <w:pPr>
              <w:pStyle w:val="TAL"/>
              <w:rPr>
                <w:sz w:val="16"/>
                <w:szCs w:val="16"/>
              </w:rPr>
            </w:pPr>
            <w:r w:rsidRPr="00867FDE">
              <w:rPr>
                <w:rFonts w:cs="Arial"/>
                <w:sz w:val="16"/>
                <w:szCs w:val="16"/>
              </w:rPr>
              <w:t>API version number update</w:t>
            </w:r>
          </w:p>
        </w:tc>
        <w:tc>
          <w:tcPr>
            <w:tcW w:w="708" w:type="dxa"/>
            <w:shd w:val="solid" w:color="FFFFFF" w:fill="auto"/>
          </w:tcPr>
          <w:p w:rsidR="00F45B4B" w:rsidRPr="00867FDE" w:rsidRDefault="00F45B4B" w:rsidP="00F45B4B">
            <w:pPr>
              <w:pStyle w:val="TAC"/>
              <w:rPr>
                <w:sz w:val="16"/>
                <w:szCs w:val="16"/>
              </w:rPr>
            </w:pPr>
            <w:r w:rsidRPr="00867FDE">
              <w:rPr>
                <w:sz w:val="16"/>
                <w:szCs w:val="16"/>
              </w:rPr>
              <w:t>15.1.0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0040</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Application ID</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0049</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Corrections to PDU Session Id, PDU Session Type and SupportedFeatures</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0038</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Area definition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0047</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DNN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0044</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Update of missing status code 429 in TS 29.571</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0057</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29571 CR cardinality</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0045</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2</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The ARP in Default QoS</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0058</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Snssai pattern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0039</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GroupId pattern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0059</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Adding of HTTP status code "406 Not Acceptable"</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0041</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VarUeId definition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0061</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ProblemDetails for 501</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0063</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ChangeItem alignment</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0046</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2</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Regular Expression Patterns</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0048</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3</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Alignments with NGAP</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B55156" w:rsidP="004C4659">
            <w:pPr>
              <w:pStyle w:val="TAC"/>
              <w:rPr>
                <w:sz w:val="16"/>
                <w:szCs w:val="16"/>
              </w:rPr>
            </w:pPr>
            <w:r w:rsidRPr="00867FDE">
              <w:rPr>
                <w:sz w:val="16"/>
                <w:szCs w:val="16"/>
              </w:rPr>
              <w:t>CP-183168</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0065</w:t>
            </w:r>
          </w:p>
        </w:tc>
        <w:tc>
          <w:tcPr>
            <w:tcW w:w="425" w:type="dxa"/>
            <w:shd w:val="solid" w:color="FFFFFF" w:fill="auto"/>
          </w:tcPr>
          <w:p w:rsidR="004C4659" w:rsidRPr="00867FDE" w:rsidRDefault="00B55156"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Secondary RAT usage data reporting</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0060</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Data types associated with Subscribed and Authorized Default QoS for Default QoS Flow</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0042</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3</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Alignment of pattern for data types with "nullable" property</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0062</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NF Group Id</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0053</w:t>
            </w:r>
          </w:p>
        </w:tc>
        <w:tc>
          <w:tcPr>
            <w:tcW w:w="425" w:type="dxa"/>
            <w:shd w:val="solid" w:color="FFFFFF" w:fill="auto"/>
          </w:tcPr>
          <w:p w:rsidR="004C4659" w:rsidRPr="00867FDE" w:rsidRDefault="004C4659" w:rsidP="004C4659">
            <w:pPr>
              <w:pStyle w:val="TAR"/>
              <w:rPr>
                <w:rFonts w:cs="Arial"/>
                <w:sz w:val="16"/>
                <w:szCs w:val="16"/>
              </w:rPr>
            </w:pPr>
            <w:r w:rsidRPr="00867FDE">
              <w:rPr>
                <w:rFonts w:eastAsia="Times New Roman" w:cs="Arial"/>
                <w:sz w:val="16"/>
                <w:szCs w:val="16"/>
                <w:lang w:eastAsia="en-GB"/>
              </w:rPr>
              <w:t>2</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data type for complex query expression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B55156" w:rsidP="004C4659">
            <w:pPr>
              <w:pStyle w:val="TAC"/>
              <w:rPr>
                <w:sz w:val="16"/>
                <w:szCs w:val="16"/>
              </w:rPr>
            </w:pPr>
            <w:r w:rsidRPr="00867FDE">
              <w:rPr>
                <w:sz w:val="16"/>
                <w:szCs w:val="16"/>
              </w:rPr>
              <w:t>CP-183161</w:t>
            </w:r>
          </w:p>
        </w:tc>
        <w:tc>
          <w:tcPr>
            <w:tcW w:w="567"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0064</w:t>
            </w:r>
          </w:p>
        </w:tc>
        <w:tc>
          <w:tcPr>
            <w:tcW w:w="425" w:type="dxa"/>
            <w:shd w:val="solid" w:color="FFFFFF" w:fill="auto"/>
          </w:tcPr>
          <w:p w:rsidR="004C4659" w:rsidRPr="00867FDE" w:rsidRDefault="00B55156" w:rsidP="004C4659">
            <w:pPr>
              <w:pStyle w:val="TAR"/>
              <w:rPr>
                <w:rFonts w:cs="Arial"/>
                <w:sz w:val="16"/>
                <w:szCs w:val="16"/>
              </w:rPr>
            </w:pPr>
            <w:r w:rsidRPr="00867FDE">
              <w:rPr>
                <w:rFonts w:eastAsia="Times New Roman" w:cs="Arial"/>
                <w:sz w:val="16"/>
                <w:szCs w:val="16"/>
                <w:lang w:eastAsia="en-GB"/>
              </w:rPr>
              <w:t>2</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NgRanIdentifier and PresenceInfo</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0068</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Addition of HTTP status code "412 Precondition Failed"</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0051</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Introduction of Barring of Roaming in 5GC</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0066</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Service Area Restriction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lastRenderedPageBreak/>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0067</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Charging related types</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0070</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Correction of the reference for the SupportedFeatures Data Type</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0072</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Update open API version</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4C4659" w:rsidRPr="00867FDE" w:rsidTr="004C4659">
        <w:tc>
          <w:tcPr>
            <w:tcW w:w="800" w:type="dxa"/>
            <w:shd w:val="solid" w:color="FFFFFF" w:fill="auto"/>
          </w:tcPr>
          <w:p w:rsidR="004C4659" w:rsidRPr="00867FDE" w:rsidRDefault="004C4659" w:rsidP="004C4659">
            <w:pPr>
              <w:pStyle w:val="TAC"/>
              <w:rPr>
                <w:sz w:val="16"/>
                <w:szCs w:val="16"/>
              </w:rPr>
            </w:pPr>
            <w:r w:rsidRPr="00867FDE">
              <w:rPr>
                <w:sz w:val="16"/>
                <w:szCs w:val="16"/>
              </w:rPr>
              <w:t>2018-12</w:t>
            </w:r>
          </w:p>
        </w:tc>
        <w:tc>
          <w:tcPr>
            <w:tcW w:w="800" w:type="dxa"/>
            <w:shd w:val="solid" w:color="FFFFFF" w:fill="auto"/>
          </w:tcPr>
          <w:p w:rsidR="004C4659" w:rsidRPr="00867FDE" w:rsidRDefault="004C4659" w:rsidP="004C4659">
            <w:pPr>
              <w:pStyle w:val="TAC"/>
              <w:rPr>
                <w:sz w:val="16"/>
                <w:szCs w:val="16"/>
              </w:rPr>
            </w:pPr>
            <w:r w:rsidRPr="00867FDE">
              <w:rPr>
                <w:sz w:val="16"/>
                <w:szCs w:val="16"/>
              </w:rPr>
              <w:t>CT#82</w:t>
            </w:r>
          </w:p>
        </w:tc>
        <w:tc>
          <w:tcPr>
            <w:tcW w:w="1094" w:type="dxa"/>
            <w:shd w:val="solid" w:color="FFFFFF" w:fill="auto"/>
          </w:tcPr>
          <w:p w:rsidR="004C4659" w:rsidRPr="00867FDE" w:rsidRDefault="004C4659" w:rsidP="004C4659">
            <w:pPr>
              <w:pStyle w:val="TAC"/>
              <w:rPr>
                <w:sz w:val="16"/>
                <w:szCs w:val="16"/>
              </w:rPr>
            </w:pPr>
            <w:r w:rsidRPr="00867FDE">
              <w:rPr>
                <w:sz w:val="16"/>
                <w:szCs w:val="16"/>
              </w:rPr>
              <w:t>CP-183024</w:t>
            </w:r>
          </w:p>
        </w:tc>
        <w:tc>
          <w:tcPr>
            <w:tcW w:w="567" w:type="dxa"/>
            <w:shd w:val="solid" w:color="FFFFFF" w:fill="auto"/>
          </w:tcPr>
          <w:p w:rsidR="004C4659" w:rsidRPr="00867FDE" w:rsidRDefault="004C4659" w:rsidP="004C4659">
            <w:pPr>
              <w:pStyle w:val="TAL"/>
              <w:rPr>
                <w:rFonts w:eastAsia="Times New Roman" w:cs="Arial"/>
                <w:sz w:val="16"/>
                <w:szCs w:val="16"/>
                <w:lang w:eastAsia="en-GB"/>
              </w:rPr>
            </w:pPr>
            <w:r w:rsidRPr="00867FDE">
              <w:rPr>
                <w:rFonts w:eastAsia="Times New Roman" w:cs="Arial"/>
                <w:sz w:val="16"/>
                <w:szCs w:val="16"/>
                <w:lang w:eastAsia="en-GB"/>
              </w:rPr>
              <w:t>0073</w:t>
            </w:r>
          </w:p>
        </w:tc>
        <w:tc>
          <w:tcPr>
            <w:tcW w:w="425" w:type="dxa"/>
            <w:shd w:val="solid" w:color="FFFFFF" w:fill="auto"/>
          </w:tcPr>
          <w:p w:rsidR="004C4659" w:rsidRPr="00867FDE" w:rsidRDefault="004C4659" w:rsidP="004C4659">
            <w:pPr>
              <w:pStyle w:val="TAR"/>
              <w:rPr>
                <w:rFonts w:eastAsia="Times New Roman" w:cs="Arial"/>
                <w:sz w:val="16"/>
                <w:szCs w:val="16"/>
                <w:lang w:eastAsia="en-GB"/>
              </w:rPr>
            </w:pPr>
            <w:r w:rsidRPr="00867FDE">
              <w:rPr>
                <w:rFonts w:eastAsia="Times New Roman" w:cs="Arial"/>
                <w:sz w:val="16"/>
                <w:szCs w:val="16"/>
                <w:lang w:eastAsia="en-GB"/>
              </w:rPr>
              <w:t> </w:t>
            </w:r>
          </w:p>
        </w:tc>
        <w:tc>
          <w:tcPr>
            <w:tcW w:w="425" w:type="dxa"/>
            <w:shd w:val="solid" w:color="FFFFFF" w:fill="auto"/>
          </w:tcPr>
          <w:p w:rsidR="004C4659" w:rsidRPr="00867FDE" w:rsidRDefault="004C4659" w:rsidP="004C4659">
            <w:pPr>
              <w:pStyle w:val="TAC"/>
              <w:rPr>
                <w:rFonts w:cs="Arial"/>
                <w:sz w:val="16"/>
                <w:szCs w:val="16"/>
              </w:rPr>
            </w:pPr>
            <w:r w:rsidRPr="00867FDE">
              <w:rPr>
                <w:rFonts w:cs="Arial"/>
                <w:sz w:val="16"/>
                <w:szCs w:val="16"/>
              </w:rPr>
              <w:t>F</w:t>
            </w:r>
          </w:p>
        </w:tc>
        <w:tc>
          <w:tcPr>
            <w:tcW w:w="4820" w:type="dxa"/>
            <w:shd w:val="solid" w:color="FFFFFF" w:fill="auto"/>
          </w:tcPr>
          <w:p w:rsidR="004C4659" w:rsidRPr="00867FDE" w:rsidRDefault="004C4659" w:rsidP="004C4659">
            <w:pPr>
              <w:pStyle w:val="TAL"/>
              <w:rPr>
                <w:rFonts w:cs="Arial"/>
                <w:sz w:val="16"/>
                <w:szCs w:val="16"/>
              </w:rPr>
            </w:pPr>
            <w:r w:rsidRPr="00867FDE">
              <w:rPr>
                <w:rFonts w:eastAsia="Times New Roman" w:cs="Arial"/>
                <w:sz w:val="16"/>
                <w:szCs w:val="16"/>
                <w:lang w:eastAsia="en-GB"/>
              </w:rPr>
              <w:t>ExternalDoc update</w:t>
            </w:r>
          </w:p>
        </w:tc>
        <w:tc>
          <w:tcPr>
            <w:tcW w:w="708" w:type="dxa"/>
            <w:shd w:val="solid" w:color="FFFFFF" w:fill="auto"/>
          </w:tcPr>
          <w:p w:rsidR="004C4659" w:rsidRPr="00867FDE" w:rsidRDefault="004C4659" w:rsidP="004C4659">
            <w:pPr>
              <w:pStyle w:val="TAC"/>
              <w:rPr>
                <w:sz w:val="16"/>
                <w:szCs w:val="16"/>
              </w:rPr>
            </w:pPr>
            <w:r w:rsidRPr="00867FDE">
              <w:rPr>
                <w:sz w:val="16"/>
                <w:szCs w:val="16"/>
              </w:rPr>
              <w:t>15.2.0</w:t>
            </w:r>
          </w:p>
        </w:tc>
      </w:tr>
      <w:tr w:rsidR="0026018A" w:rsidRPr="00867FDE" w:rsidTr="004C4659">
        <w:tc>
          <w:tcPr>
            <w:tcW w:w="800" w:type="dxa"/>
            <w:shd w:val="solid" w:color="FFFFFF" w:fill="auto"/>
          </w:tcPr>
          <w:p w:rsidR="0026018A" w:rsidRPr="00867FDE" w:rsidRDefault="0026018A" w:rsidP="004C4659">
            <w:pPr>
              <w:pStyle w:val="TAC"/>
              <w:rPr>
                <w:sz w:val="16"/>
                <w:szCs w:val="16"/>
              </w:rPr>
            </w:pPr>
            <w:r w:rsidRPr="00867FDE">
              <w:rPr>
                <w:sz w:val="16"/>
                <w:szCs w:val="16"/>
              </w:rPr>
              <w:t>2019-03</w:t>
            </w:r>
          </w:p>
        </w:tc>
        <w:tc>
          <w:tcPr>
            <w:tcW w:w="800" w:type="dxa"/>
            <w:shd w:val="solid" w:color="FFFFFF" w:fill="auto"/>
          </w:tcPr>
          <w:p w:rsidR="0026018A" w:rsidRPr="00867FDE" w:rsidRDefault="0026018A" w:rsidP="004C4659">
            <w:pPr>
              <w:pStyle w:val="TAC"/>
              <w:rPr>
                <w:sz w:val="16"/>
                <w:szCs w:val="16"/>
              </w:rPr>
            </w:pPr>
            <w:r w:rsidRPr="00867FDE">
              <w:rPr>
                <w:sz w:val="16"/>
                <w:szCs w:val="16"/>
              </w:rPr>
              <w:t>CT#83</w:t>
            </w:r>
          </w:p>
        </w:tc>
        <w:tc>
          <w:tcPr>
            <w:tcW w:w="1094" w:type="dxa"/>
            <w:shd w:val="solid" w:color="FFFFFF" w:fill="auto"/>
          </w:tcPr>
          <w:p w:rsidR="0026018A" w:rsidRPr="00867FDE" w:rsidRDefault="0026018A" w:rsidP="004C4659">
            <w:pPr>
              <w:pStyle w:val="TAC"/>
              <w:rPr>
                <w:sz w:val="16"/>
                <w:szCs w:val="16"/>
              </w:rPr>
            </w:pPr>
            <w:r w:rsidRPr="00867FDE">
              <w:rPr>
                <w:sz w:val="16"/>
                <w:szCs w:val="16"/>
              </w:rPr>
              <w:t>CP-190029</w:t>
            </w:r>
          </w:p>
        </w:tc>
        <w:tc>
          <w:tcPr>
            <w:tcW w:w="567" w:type="dxa"/>
            <w:shd w:val="solid" w:color="FFFFFF" w:fill="auto"/>
          </w:tcPr>
          <w:p w:rsidR="0026018A" w:rsidRPr="00867FDE" w:rsidRDefault="0026018A" w:rsidP="004C4659">
            <w:pPr>
              <w:pStyle w:val="TAL"/>
              <w:rPr>
                <w:rFonts w:eastAsia="Times New Roman" w:cs="Arial"/>
                <w:sz w:val="16"/>
                <w:szCs w:val="16"/>
                <w:lang w:eastAsia="en-GB"/>
              </w:rPr>
            </w:pPr>
            <w:r w:rsidRPr="00867FDE">
              <w:rPr>
                <w:rFonts w:eastAsia="Times New Roman" w:cs="Arial"/>
                <w:sz w:val="16"/>
                <w:szCs w:val="16"/>
                <w:lang w:eastAsia="en-GB"/>
              </w:rPr>
              <w:t>0075</w:t>
            </w:r>
          </w:p>
        </w:tc>
        <w:tc>
          <w:tcPr>
            <w:tcW w:w="425" w:type="dxa"/>
            <w:shd w:val="solid" w:color="FFFFFF" w:fill="auto"/>
          </w:tcPr>
          <w:p w:rsidR="0026018A" w:rsidRPr="00867FDE" w:rsidRDefault="00326CB7" w:rsidP="004C4659">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26018A" w:rsidRPr="00867FDE" w:rsidRDefault="0026018A" w:rsidP="004C4659">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4C4659">
            <w:pPr>
              <w:pStyle w:val="TAL"/>
              <w:rPr>
                <w:rFonts w:eastAsia="Times New Roman" w:cs="Arial"/>
                <w:sz w:val="16"/>
                <w:szCs w:val="16"/>
                <w:lang w:eastAsia="en-GB"/>
              </w:rPr>
            </w:pPr>
            <w:r w:rsidRPr="00867FDE">
              <w:t>Corrections on subscribed Priority</w:t>
            </w:r>
          </w:p>
        </w:tc>
        <w:tc>
          <w:tcPr>
            <w:tcW w:w="708" w:type="dxa"/>
            <w:shd w:val="solid" w:color="FFFFFF" w:fill="auto"/>
          </w:tcPr>
          <w:p w:rsidR="0026018A" w:rsidRPr="00867FDE" w:rsidRDefault="0026018A" w:rsidP="004C4659">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0076</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AmfRegionId and AmfSetId</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0077</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Supported features</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0078</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Corrections on n3iwf Id</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0079</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Corrections on the encoding of bit string</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0081</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Corrections on Type RouteToLocation</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0082</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ODB correction</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26018A" w:rsidRPr="00867FDE" w:rsidTr="004C4659">
        <w:tc>
          <w:tcPr>
            <w:tcW w:w="800" w:type="dxa"/>
            <w:shd w:val="solid" w:color="FFFFFF" w:fill="auto"/>
          </w:tcPr>
          <w:p w:rsidR="0026018A" w:rsidRPr="00867FDE" w:rsidRDefault="0026018A" w:rsidP="0026018A">
            <w:pPr>
              <w:pStyle w:val="TAC"/>
              <w:rPr>
                <w:sz w:val="16"/>
                <w:szCs w:val="16"/>
              </w:rPr>
            </w:pPr>
            <w:r w:rsidRPr="00867FDE">
              <w:rPr>
                <w:sz w:val="16"/>
                <w:szCs w:val="16"/>
              </w:rPr>
              <w:t>2019-03</w:t>
            </w:r>
          </w:p>
        </w:tc>
        <w:tc>
          <w:tcPr>
            <w:tcW w:w="800" w:type="dxa"/>
            <w:shd w:val="solid" w:color="FFFFFF" w:fill="auto"/>
          </w:tcPr>
          <w:p w:rsidR="0026018A" w:rsidRPr="00867FDE" w:rsidRDefault="0026018A" w:rsidP="0026018A">
            <w:pPr>
              <w:pStyle w:val="TAC"/>
              <w:rPr>
                <w:sz w:val="16"/>
                <w:szCs w:val="16"/>
              </w:rPr>
            </w:pPr>
            <w:r w:rsidRPr="00867FDE">
              <w:rPr>
                <w:sz w:val="16"/>
                <w:szCs w:val="16"/>
              </w:rPr>
              <w:t>CT#83</w:t>
            </w:r>
          </w:p>
        </w:tc>
        <w:tc>
          <w:tcPr>
            <w:tcW w:w="1094" w:type="dxa"/>
            <w:shd w:val="solid" w:color="FFFFFF" w:fill="auto"/>
          </w:tcPr>
          <w:p w:rsidR="0026018A" w:rsidRPr="00867FDE" w:rsidRDefault="0026018A" w:rsidP="0026018A">
            <w:pPr>
              <w:pStyle w:val="TAC"/>
              <w:rPr>
                <w:sz w:val="16"/>
                <w:szCs w:val="16"/>
              </w:rPr>
            </w:pPr>
            <w:r w:rsidRPr="00867FDE">
              <w:rPr>
                <w:sz w:val="16"/>
                <w:szCs w:val="16"/>
              </w:rPr>
              <w:t>CP-190029</w:t>
            </w:r>
          </w:p>
        </w:tc>
        <w:tc>
          <w:tcPr>
            <w:tcW w:w="567" w:type="dxa"/>
            <w:shd w:val="solid" w:color="FFFFFF" w:fill="auto"/>
          </w:tcPr>
          <w:p w:rsidR="0026018A" w:rsidRPr="00867FDE" w:rsidRDefault="0026018A" w:rsidP="0026018A">
            <w:pPr>
              <w:pStyle w:val="TAL"/>
              <w:rPr>
                <w:rFonts w:eastAsia="Times New Roman" w:cs="Arial"/>
                <w:sz w:val="16"/>
                <w:szCs w:val="16"/>
                <w:lang w:eastAsia="en-GB"/>
              </w:rPr>
            </w:pPr>
            <w:r w:rsidRPr="00867FDE">
              <w:rPr>
                <w:rFonts w:eastAsia="Times New Roman" w:cs="Arial"/>
                <w:sz w:val="16"/>
                <w:szCs w:val="16"/>
                <w:lang w:eastAsia="en-GB"/>
              </w:rPr>
              <w:t>0083</w:t>
            </w:r>
          </w:p>
        </w:tc>
        <w:tc>
          <w:tcPr>
            <w:tcW w:w="425" w:type="dxa"/>
            <w:shd w:val="solid" w:color="FFFFFF" w:fill="auto"/>
          </w:tcPr>
          <w:p w:rsidR="0026018A" w:rsidRPr="00867FDE" w:rsidRDefault="0026018A" w:rsidP="0026018A">
            <w:pPr>
              <w:pStyle w:val="TAR"/>
              <w:rPr>
                <w:rFonts w:eastAsia="Times New Roman" w:cs="Arial"/>
                <w:sz w:val="16"/>
                <w:szCs w:val="16"/>
                <w:lang w:eastAsia="en-GB"/>
              </w:rPr>
            </w:pPr>
          </w:p>
        </w:tc>
        <w:tc>
          <w:tcPr>
            <w:tcW w:w="425" w:type="dxa"/>
            <w:shd w:val="solid" w:color="FFFFFF" w:fill="auto"/>
          </w:tcPr>
          <w:p w:rsidR="0026018A" w:rsidRPr="00867FDE" w:rsidRDefault="0026018A" w:rsidP="0026018A">
            <w:pPr>
              <w:pStyle w:val="TAC"/>
              <w:rPr>
                <w:rFonts w:cs="Arial"/>
                <w:sz w:val="16"/>
                <w:szCs w:val="16"/>
              </w:rPr>
            </w:pPr>
            <w:r w:rsidRPr="00867FDE">
              <w:rPr>
                <w:rFonts w:cs="Arial"/>
                <w:sz w:val="16"/>
                <w:szCs w:val="16"/>
              </w:rPr>
              <w:t>F</w:t>
            </w:r>
          </w:p>
        </w:tc>
        <w:tc>
          <w:tcPr>
            <w:tcW w:w="4820" w:type="dxa"/>
            <w:shd w:val="solid" w:color="FFFFFF" w:fill="auto"/>
          </w:tcPr>
          <w:p w:rsidR="0026018A" w:rsidRPr="00867FDE" w:rsidRDefault="0026018A" w:rsidP="0026018A">
            <w:pPr>
              <w:pStyle w:val="TAL"/>
              <w:rPr>
                <w:rFonts w:eastAsia="Times New Roman" w:cs="Arial"/>
                <w:sz w:val="16"/>
                <w:szCs w:val="16"/>
                <w:lang w:eastAsia="en-GB"/>
              </w:rPr>
            </w:pPr>
            <w:r w:rsidRPr="00867FDE">
              <w:t>3GPP TS 29.571 API version update</w:t>
            </w:r>
          </w:p>
        </w:tc>
        <w:tc>
          <w:tcPr>
            <w:tcW w:w="708" w:type="dxa"/>
            <w:shd w:val="solid" w:color="FFFFFF" w:fill="auto"/>
          </w:tcPr>
          <w:p w:rsidR="0026018A" w:rsidRPr="00867FDE" w:rsidRDefault="0026018A" w:rsidP="0026018A">
            <w:pPr>
              <w:pStyle w:val="TAC"/>
              <w:rPr>
                <w:sz w:val="16"/>
                <w:szCs w:val="16"/>
              </w:rPr>
            </w:pPr>
            <w:r w:rsidRPr="00867FDE">
              <w:rPr>
                <w:sz w:val="16"/>
                <w:szCs w:val="16"/>
              </w:rPr>
              <w:t>15.3.0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0077</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t>CR not implemented – Supported Features</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0084</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rPr>
                <w:noProof/>
              </w:rPr>
              <w:t>Service Area Restriction</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0087</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t>ChangeItem Indicating Complete Resource Creation or Removal</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0089</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762B65" w:rsidP="00E32345">
            <w:pPr>
              <w:pStyle w:val="TAL"/>
            </w:pPr>
            <w:fldSimple w:instr=" DOCPROPERTY  CrTitle  \* MERGEFORMAT ">
              <w:r w:rsidR="00E32345" w:rsidRPr="00867FDE">
                <w:t>Storage of OpenAPI specification files</w:t>
              </w:r>
            </w:fldSimple>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0090</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rPr>
                <w:rFonts w:hint="eastAsia"/>
                <w:noProof/>
                <w:lang w:eastAsia="zh-CN"/>
              </w:rPr>
              <w:t>Clarificaiton on Universal Matching Pattern Schema</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C4659">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0086</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rPr>
                <w:rFonts w:cs="Arial"/>
                <w:color w:val="000000"/>
                <w:lang w:eastAsia="zh-CN"/>
              </w:rPr>
              <w:t>Correct the discription of 5qi in SubscribedDefaultQos</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CB4067">
        <w:tc>
          <w:tcPr>
            <w:tcW w:w="800" w:type="dxa"/>
            <w:shd w:val="solid" w:color="FFFFFF" w:fill="auto"/>
          </w:tcPr>
          <w:p w:rsidR="00E32345" w:rsidRPr="00867FDE" w:rsidRDefault="00E32345" w:rsidP="00CB4067">
            <w:pPr>
              <w:pStyle w:val="TAC"/>
              <w:rPr>
                <w:sz w:val="16"/>
                <w:szCs w:val="16"/>
              </w:rPr>
            </w:pPr>
            <w:r w:rsidRPr="00867FDE">
              <w:rPr>
                <w:sz w:val="16"/>
                <w:szCs w:val="16"/>
              </w:rPr>
              <w:t>2019-06</w:t>
            </w:r>
          </w:p>
        </w:tc>
        <w:tc>
          <w:tcPr>
            <w:tcW w:w="800" w:type="dxa"/>
            <w:shd w:val="solid" w:color="FFFFFF" w:fill="auto"/>
          </w:tcPr>
          <w:p w:rsidR="00E32345" w:rsidRPr="00867FDE" w:rsidRDefault="00E32345" w:rsidP="00CB4067">
            <w:pPr>
              <w:pStyle w:val="TAC"/>
              <w:rPr>
                <w:sz w:val="16"/>
                <w:szCs w:val="16"/>
              </w:rPr>
            </w:pPr>
            <w:r w:rsidRPr="00867FDE">
              <w:rPr>
                <w:sz w:val="16"/>
                <w:szCs w:val="16"/>
              </w:rPr>
              <w:t>CT#84</w:t>
            </w:r>
          </w:p>
        </w:tc>
        <w:tc>
          <w:tcPr>
            <w:tcW w:w="1094" w:type="dxa"/>
            <w:shd w:val="solid" w:color="FFFFFF" w:fill="auto"/>
          </w:tcPr>
          <w:p w:rsidR="00E32345" w:rsidRPr="00867FDE" w:rsidRDefault="00E32345" w:rsidP="00CB4067">
            <w:pPr>
              <w:pStyle w:val="TAC"/>
              <w:rPr>
                <w:sz w:val="16"/>
                <w:szCs w:val="16"/>
              </w:rPr>
            </w:pPr>
            <w:r w:rsidRPr="00867FDE">
              <w:rPr>
                <w:sz w:val="16"/>
                <w:szCs w:val="16"/>
              </w:rPr>
              <w:t>CP-191041</w:t>
            </w:r>
          </w:p>
        </w:tc>
        <w:tc>
          <w:tcPr>
            <w:tcW w:w="567" w:type="dxa"/>
            <w:shd w:val="solid" w:color="FFFFFF" w:fill="auto"/>
          </w:tcPr>
          <w:p w:rsidR="00E32345" w:rsidRPr="00867FDE" w:rsidRDefault="00E32345" w:rsidP="00CB4067">
            <w:pPr>
              <w:pStyle w:val="TAL"/>
              <w:rPr>
                <w:rFonts w:eastAsia="Times New Roman" w:cs="Arial"/>
                <w:sz w:val="16"/>
                <w:szCs w:val="16"/>
                <w:lang w:eastAsia="en-GB"/>
              </w:rPr>
            </w:pPr>
            <w:r w:rsidRPr="00867FDE">
              <w:rPr>
                <w:rFonts w:eastAsia="Times New Roman" w:cs="Arial"/>
                <w:sz w:val="16"/>
                <w:szCs w:val="16"/>
                <w:lang w:eastAsia="en-GB"/>
              </w:rPr>
              <w:t>0097</w:t>
            </w:r>
          </w:p>
        </w:tc>
        <w:tc>
          <w:tcPr>
            <w:tcW w:w="425" w:type="dxa"/>
            <w:shd w:val="solid" w:color="FFFFFF" w:fill="auto"/>
          </w:tcPr>
          <w:p w:rsidR="00E32345" w:rsidRPr="00867FDE" w:rsidRDefault="00E32345" w:rsidP="00CB4067">
            <w:pPr>
              <w:pStyle w:val="TAR"/>
              <w:rPr>
                <w:rFonts w:eastAsia="Times New Roman" w:cs="Arial"/>
                <w:sz w:val="16"/>
                <w:szCs w:val="16"/>
                <w:lang w:eastAsia="en-GB"/>
              </w:rPr>
            </w:pPr>
          </w:p>
        </w:tc>
        <w:tc>
          <w:tcPr>
            <w:tcW w:w="425" w:type="dxa"/>
            <w:shd w:val="solid" w:color="FFFFFF" w:fill="auto"/>
          </w:tcPr>
          <w:p w:rsidR="00E32345" w:rsidRPr="00867FDE" w:rsidRDefault="00E32345" w:rsidP="00CB4067">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CB4067">
            <w:pPr>
              <w:pStyle w:val="TAL"/>
              <w:rPr>
                <w:rFonts w:cs="Arial"/>
                <w:color w:val="000000"/>
                <w:lang w:eastAsia="zh-CN"/>
              </w:rPr>
            </w:pPr>
            <w:r w:rsidRPr="00867FDE">
              <w:rPr>
                <w:noProof/>
              </w:rPr>
              <w:t>AreaCode</w:t>
            </w:r>
          </w:p>
        </w:tc>
        <w:tc>
          <w:tcPr>
            <w:tcW w:w="708" w:type="dxa"/>
            <w:shd w:val="solid" w:color="FFFFFF" w:fill="auto"/>
          </w:tcPr>
          <w:p w:rsidR="00E32345" w:rsidRPr="00867FDE" w:rsidRDefault="00E32345" w:rsidP="00CB4067">
            <w:pPr>
              <w:pStyle w:val="TAC"/>
              <w:rPr>
                <w:sz w:val="16"/>
                <w:szCs w:val="16"/>
              </w:rPr>
            </w:pPr>
            <w:r w:rsidRPr="00867FDE">
              <w:rPr>
                <w:sz w:val="16"/>
                <w:szCs w:val="16"/>
              </w:rPr>
              <w:t>15.4.0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0094</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rPr>
                <w:noProof/>
              </w:rPr>
            </w:pPr>
            <w:r w:rsidRPr="00867FDE">
              <w:t>Required attributes in NotifyItem</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0095</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rPr>
                <w:noProof/>
              </w:rPr>
            </w:pPr>
            <w:r w:rsidRPr="00867FDE">
              <w:t>Regular Expression Pattern of DiameterIdentity</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0096</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pPr>
            <w:r w:rsidRPr="00867FDE">
              <w:rPr>
                <w:rFonts w:cs="Arial"/>
                <w:szCs w:val="18"/>
              </w:rPr>
              <w:t>Secondary RAT Usage reporting at PDU session level</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0099</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F</w:t>
            </w:r>
          </w:p>
        </w:tc>
        <w:tc>
          <w:tcPr>
            <w:tcW w:w="4820" w:type="dxa"/>
            <w:shd w:val="solid" w:color="FFFFFF" w:fill="auto"/>
          </w:tcPr>
          <w:p w:rsidR="00E32345" w:rsidRPr="00867FDE" w:rsidRDefault="00E32345" w:rsidP="00E32345">
            <w:pPr>
              <w:pStyle w:val="TAL"/>
              <w:rPr>
                <w:rFonts w:cs="Arial"/>
                <w:szCs w:val="18"/>
              </w:rPr>
            </w:pPr>
            <w:r w:rsidRPr="00867FDE">
              <w:t>Copyright Note in YAML file</w:t>
            </w:r>
          </w:p>
        </w:tc>
        <w:tc>
          <w:tcPr>
            <w:tcW w:w="708" w:type="dxa"/>
            <w:shd w:val="solid" w:color="FFFFFF" w:fill="auto"/>
          </w:tcPr>
          <w:p w:rsidR="00E32345" w:rsidRPr="00867FDE" w:rsidRDefault="00E32345" w:rsidP="00E32345">
            <w:pPr>
              <w:pStyle w:val="TAC"/>
              <w:rPr>
                <w:sz w:val="16"/>
                <w:szCs w:val="16"/>
              </w:rPr>
            </w:pPr>
            <w:r w:rsidRPr="00867FDE">
              <w:rPr>
                <w:sz w:val="16"/>
                <w:szCs w:val="16"/>
              </w:rPr>
              <w:t>15.4.0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CP-191048</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0100</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E32345">
            <w:pPr>
              <w:pStyle w:val="TAL"/>
            </w:pPr>
            <w:r w:rsidRPr="00867FDE">
              <w:t>3GPP TS 29.571 API version update</w:t>
            </w:r>
          </w:p>
        </w:tc>
        <w:tc>
          <w:tcPr>
            <w:tcW w:w="708" w:type="dxa"/>
            <w:shd w:val="solid" w:color="FFFFFF" w:fill="auto"/>
          </w:tcPr>
          <w:p w:rsidR="00E32345" w:rsidRPr="00867FDE" w:rsidRDefault="00E32345" w:rsidP="00E32345">
            <w:pPr>
              <w:pStyle w:val="TAC"/>
              <w:rPr>
                <w:sz w:val="16"/>
                <w:szCs w:val="16"/>
              </w:rPr>
            </w:pPr>
            <w:r w:rsidRPr="00867FDE">
              <w:rPr>
                <w:sz w:val="16"/>
                <w:szCs w:val="16"/>
              </w:rPr>
              <w:t>16.0.0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CP-191050</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0093</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E32345">
            <w:pPr>
              <w:pStyle w:val="TAL"/>
              <w:rPr>
                <w:noProof/>
                <w:lang w:eastAsia="zh-CN"/>
              </w:rPr>
            </w:pPr>
            <w:r w:rsidRPr="00867FDE">
              <w:t>Definition of MTC provider Information</w:t>
            </w:r>
          </w:p>
        </w:tc>
        <w:tc>
          <w:tcPr>
            <w:tcW w:w="708" w:type="dxa"/>
            <w:shd w:val="solid" w:color="FFFFFF" w:fill="auto"/>
          </w:tcPr>
          <w:p w:rsidR="00E32345" w:rsidRPr="00867FDE" w:rsidRDefault="00E32345" w:rsidP="00E32345">
            <w:pPr>
              <w:pStyle w:val="TAC"/>
              <w:rPr>
                <w:sz w:val="16"/>
                <w:szCs w:val="16"/>
              </w:rPr>
            </w:pPr>
            <w:r w:rsidRPr="00867FDE">
              <w:rPr>
                <w:sz w:val="16"/>
                <w:szCs w:val="16"/>
              </w:rPr>
              <w:t>16.0.0</w:t>
            </w:r>
          </w:p>
        </w:tc>
      </w:tr>
      <w:tr w:rsidR="00E32345" w:rsidRPr="00867FDE" w:rsidTr="00CB4067">
        <w:tc>
          <w:tcPr>
            <w:tcW w:w="800" w:type="dxa"/>
            <w:shd w:val="solid" w:color="FFFFFF" w:fill="auto"/>
          </w:tcPr>
          <w:p w:rsidR="00E32345" w:rsidRPr="00867FDE" w:rsidRDefault="00E32345" w:rsidP="00CB4067">
            <w:pPr>
              <w:pStyle w:val="TAC"/>
              <w:rPr>
                <w:sz w:val="16"/>
                <w:szCs w:val="16"/>
              </w:rPr>
            </w:pPr>
            <w:r w:rsidRPr="00867FDE">
              <w:rPr>
                <w:sz w:val="16"/>
                <w:szCs w:val="16"/>
              </w:rPr>
              <w:t>2019-06</w:t>
            </w:r>
          </w:p>
        </w:tc>
        <w:tc>
          <w:tcPr>
            <w:tcW w:w="800" w:type="dxa"/>
            <w:shd w:val="solid" w:color="FFFFFF" w:fill="auto"/>
          </w:tcPr>
          <w:p w:rsidR="00E32345" w:rsidRPr="00867FDE" w:rsidRDefault="00E32345" w:rsidP="00CB4067">
            <w:pPr>
              <w:pStyle w:val="TAC"/>
              <w:rPr>
                <w:sz w:val="16"/>
                <w:szCs w:val="16"/>
              </w:rPr>
            </w:pPr>
            <w:r w:rsidRPr="00867FDE">
              <w:rPr>
                <w:sz w:val="16"/>
                <w:szCs w:val="16"/>
              </w:rPr>
              <w:t>CT#84</w:t>
            </w:r>
          </w:p>
        </w:tc>
        <w:tc>
          <w:tcPr>
            <w:tcW w:w="1094" w:type="dxa"/>
            <w:shd w:val="solid" w:color="FFFFFF" w:fill="auto"/>
          </w:tcPr>
          <w:p w:rsidR="00E32345" w:rsidRPr="00867FDE" w:rsidRDefault="00E32345" w:rsidP="00CB4067">
            <w:pPr>
              <w:pStyle w:val="TAC"/>
              <w:rPr>
                <w:sz w:val="16"/>
                <w:szCs w:val="16"/>
              </w:rPr>
            </w:pPr>
            <w:r w:rsidRPr="00867FDE">
              <w:rPr>
                <w:sz w:val="16"/>
                <w:szCs w:val="16"/>
              </w:rPr>
              <w:t>CP-191050</w:t>
            </w:r>
          </w:p>
        </w:tc>
        <w:tc>
          <w:tcPr>
            <w:tcW w:w="567" w:type="dxa"/>
            <w:shd w:val="solid" w:color="FFFFFF" w:fill="auto"/>
          </w:tcPr>
          <w:p w:rsidR="00E32345" w:rsidRPr="00867FDE" w:rsidRDefault="00E32345" w:rsidP="00CB4067">
            <w:pPr>
              <w:pStyle w:val="TAL"/>
              <w:rPr>
                <w:rFonts w:eastAsia="Times New Roman" w:cs="Arial"/>
                <w:sz w:val="16"/>
                <w:szCs w:val="16"/>
                <w:lang w:eastAsia="en-GB"/>
              </w:rPr>
            </w:pPr>
            <w:r w:rsidRPr="00867FDE">
              <w:rPr>
                <w:rFonts w:eastAsia="Times New Roman" w:cs="Arial"/>
                <w:sz w:val="16"/>
                <w:szCs w:val="16"/>
                <w:lang w:eastAsia="en-GB"/>
              </w:rPr>
              <w:t>0098</w:t>
            </w:r>
          </w:p>
        </w:tc>
        <w:tc>
          <w:tcPr>
            <w:tcW w:w="425" w:type="dxa"/>
            <w:shd w:val="solid" w:color="FFFFFF" w:fill="auto"/>
          </w:tcPr>
          <w:p w:rsidR="00E32345" w:rsidRPr="00867FDE" w:rsidRDefault="00E32345" w:rsidP="00CB4067">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CB4067">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CB4067">
            <w:pPr>
              <w:pStyle w:val="TAL"/>
              <w:rPr>
                <w:noProof/>
                <w:lang w:eastAsia="zh-CN"/>
              </w:rPr>
            </w:pPr>
            <w:r w:rsidRPr="00867FDE">
              <w:rPr>
                <w:rFonts w:hint="eastAsia"/>
                <w:lang w:eastAsia="zh-CN"/>
              </w:rPr>
              <w:t xml:space="preserve">Extend </w:t>
            </w:r>
            <w:r w:rsidRPr="00867FDE">
              <w:rPr>
                <w:lang w:eastAsia="zh-CN"/>
              </w:rPr>
              <w:t xml:space="preserve"> </w:t>
            </w:r>
            <w:r w:rsidRPr="00867FDE">
              <w:rPr>
                <w:rFonts w:hint="eastAsia"/>
                <w:lang w:eastAsia="zh-CN"/>
              </w:rPr>
              <w:t xml:space="preserve">value of </w:t>
            </w:r>
            <w:r w:rsidRPr="00867FDE">
              <w:rPr>
                <w:lang w:eastAsia="zh-CN"/>
              </w:rPr>
              <w:t>RAT Type</w:t>
            </w:r>
            <w:r w:rsidRPr="00867FDE">
              <w:rPr>
                <w:rFonts w:hint="eastAsia"/>
                <w:lang w:eastAsia="zh-CN"/>
              </w:rPr>
              <w:t xml:space="preserve"> to add NBIOT</w:t>
            </w:r>
          </w:p>
        </w:tc>
        <w:tc>
          <w:tcPr>
            <w:tcW w:w="708" w:type="dxa"/>
            <w:shd w:val="solid" w:color="FFFFFF" w:fill="auto"/>
          </w:tcPr>
          <w:p w:rsidR="00E32345" w:rsidRPr="00867FDE" w:rsidRDefault="00E32345" w:rsidP="00CB4067">
            <w:pPr>
              <w:pStyle w:val="TAC"/>
              <w:rPr>
                <w:sz w:val="16"/>
                <w:szCs w:val="16"/>
              </w:rPr>
            </w:pPr>
            <w:r w:rsidRPr="00867FDE">
              <w:rPr>
                <w:sz w:val="16"/>
                <w:szCs w:val="16"/>
              </w:rPr>
              <w:t>16.0.0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CP-191051</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0088</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E32345">
            <w:pPr>
              <w:pStyle w:val="TAL"/>
            </w:pPr>
            <w:r w:rsidRPr="00867FDE">
              <w:rPr>
                <w:rFonts w:hint="eastAsia"/>
                <w:noProof/>
                <w:lang w:eastAsia="zh-CN"/>
              </w:rPr>
              <w:t>Common Data Type for ATSSS Capability</w:t>
            </w:r>
          </w:p>
        </w:tc>
        <w:tc>
          <w:tcPr>
            <w:tcW w:w="708" w:type="dxa"/>
            <w:shd w:val="solid" w:color="FFFFFF" w:fill="auto"/>
          </w:tcPr>
          <w:p w:rsidR="00E32345" w:rsidRPr="00867FDE" w:rsidRDefault="00E32345" w:rsidP="00E32345">
            <w:pPr>
              <w:pStyle w:val="TAC"/>
              <w:rPr>
                <w:sz w:val="16"/>
                <w:szCs w:val="16"/>
              </w:rPr>
            </w:pPr>
            <w:r w:rsidRPr="00867FDE">
              <w:rPr>
                <w:sz w:val="16"/>
                <w:szCs w:val="16"/>
              </w:rPr>
              <w:t>16.0.0</w:t>
            </w:r>
          </w:p>
        </w:tc>
      </w:tr>
      <w:tr w:rsidR="00E32345" w:rsidRPr="00867FDE" w:rsidTr="00CB4067">
        <w:tc>
          <w:tcPr>
            <w:tcW w:w="800" w:type="dxa"/>
            <w:shd w:val="solid" w:color="FFFFFF" w:fill="auto"/>
          </w:tcPr>
          <w:p w:rsidR="00E32345" w:rsidRPr="00867FDE" w:rsidRDefault="00E32345" w:rsidP="00CB4067">
            <w:pPr>
              <w:pStyle w:val="TAC"/>
              <w:rPr>
                <w:sz w:val="16"/>
                <w:szCs w:val="16"/>
              </w:rPr>
            </w:pPr>
            <w:r w:rsidRPr="00867FDE">
              <w:rPr>
                <w:sz w:val="16"/>
                <w:szCs w:val="16"/>
              </w:rPr>
              <w:t>2019-06</w:t>
            </w:r>
          </w:p>
        </w:tc>
        <w:tc>
          <w:tcPr>
            <w:tcW w:w="800" w:type="dxa"/>
            <w:shd w:val="solid" w:color="FFFFFF" w:fill="auto"/>
          </w:tcPr>
          <w:p w:rsidR="00E32345" w:rsidRPr="00867FDE" w:rsidRDefault="00E32345" w:rsidP="00CB4067">
            <w:pPr>
              <w:pStyle w:val="TAC"/>
              <w:rPr>
                <w:sz w:val="16"/>
                <w:szCs w:val="16"/>
              </w:rPr>
            </w:pPr>
            <w:r w:rsidRPr="00867FDE">
              <w:rPr>
                <w:sz w:val="16"/>
                <w:szCs w:val="16"/>
              </w:rPr>
              <w:t>CT#84</w:t>
            </w:r>
          </w:p>
        </w:tc>
        <w:tc>
          <w:tcPr>
            <w:tcW w:w="1094" w:type="dxa"/>
            <w:shd w:val="solid" w:color="FFFFFF" w:fill="auto"/>
          </w:tcPr>
          <w:p w:rsidR="00E32345" w:rsidRPr="00867FDE" w:rsidRDefault="00E32345" w:rsidP="00CB4067">
            <w:pPr>
              <w:pStyle w:val="TAC"/>
              <w:rPr>
                <w:sz w:val="16"/>
                <w:szCs w:val="16"/>
              </w:rPr>
            </w:pPr>
            <w:r w:rsidRPr="00867FDE">
              <w:rPr>
                <w:sz w:val="16"/>
                <w:szCs w:val="16"/>
              </w:rPr>
              <w:t>CP-191052</w:t>
            </w:r>
          </w:p>
        </w:tc>
        <w:tc>
          <w:tcPr>
            <w:tcW w:w="567" w:type="dxa"/>
            <w:shd w:val="solid" w:color="FFFFFF" w:fill="auto"/>
          </w:tcPr>
          <w:p w:rsidR="00E32345" w:rsidRPr="00867FDE" w:rsidRDefault="00E32345" w:rsidP="00CB4067">
            <w:pPr>
              <w:pStyle w:val="TAL"/>
              <w:rPr>
                <w:rFonts w:eastAsia="Times New Roman" w:cs="Arial"/>
                <w:sz w:val="16"/>
                <w:szCs w:val="16"/>
                <w:lang w:eastAsia="en-GB"/>
              </w:rPr>
            </w:pPr>
            <w:r w:rsidRPr="00867FDE">
              <w:rPr>
                <w:rFonts w:eastAsia="Times New Roman" w:cs="Arial"/>
                <w:sz w:val="16"/>
                <w:szCs w:val="16"/>
                <w:lang w:eastAsia="en-GB"/>
              </w:rPr>
              <w:t>0085</w:t>
            </w:r>
          </w:p>
        </w:tc>
        <w:tc>
          <w:tcPr>
            <w:tcW w:w="425" w:type="dxa"/>
            <w:shd w:val="solid" w:color="FFFFFF" w:fill="auto"/>
          </w:tcPr>
          <w:p w:rsidR="00E32345" w:rsidRPr="00867FDE" w:rsidRDefault="00E32345" w:rsidP="00CB4067">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E32345" w:rsidRPr="00867FDE" w:rsidRDefault="00E32345" w:rsidP="00CB4067">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CB4067">
            <w:pPr>
              <w:pStyle w:val="TAL"/>
            </w:pPr>
            <w:r w:rsidRPr="00867FDE">
              <w:t>Addition of Event Reporting Information Parameters for network data analytics</w:t>
            </w:r>
          </w:p>
        </w:tc>
        <w:tc>
          <w:tcPr>
            <w:tcW w:w="708" w:type="dxa"/>
            <w:shd w:val="solid" w:color="FFFFFF" w:fill="auto"/>
          </w:tcPr>
          <w:p w:rsidR="00E32345" w:rsidRPr="00867FDE" w:rsidRDefault="00E32345" w:rsidP="00CB4067">
            <w:pPr>
              <w:pStyle w:val="TAC"/>
              <w:rPr>
                <w:sz w:val="16"/>
                <w:szCs w:val="16"/>
              </w:rPr>
            </w:pPr>
            <w:r w:rsidRPr="00867FDE">
              <w:rPr>
                <w:sz w:val="16"/>
                <w:szCs w:val="16"/>
              </w:rPr>
              <w:t>16.0.0</w:t>
            </w:r>
          </w:p>
        </w:tc>
      </w:tr>
      <w:tr w:rsidR="00E32345" w:rsidRPr="00867FDE" w:rsidTr="004F0C2E">
        <w:tc>
          <w:tcPr>
            <w:tcW w:w="800" w:type="dxa"/>
            <w:shd w:val="solid" w:color="FFFFFF" w:fill="auto"/>
          </w:tcPr>
          <w:p w:rsidR="00E32345" w:rsidRPr="00867FDE" w:rsidRDefault="00E32345" w:rsidP="00E32345">
            <w:pPr>
              <w:pStyle w:val="TAC"/>
              <w:rPr>
                <w:sz w:val="16"/>
                <w:szCs w:val="16"/>
              </w:rPr>
            </w:pPr>
            <w:r w:rsidRPr="00867FDE">
              <w:rPr>
                <w:sz w:val="16"/>
                <w:szCs w:val="16"/>
              </w:rPr>
              <w:t>2019-06</w:t>
            </w:r>
          </w:p>
        </w:tc>
        <w:tc>
          <w:tcPr>
            <w:tcW w:w="800" w:type="dxa"/>
            <w:shd w:val="solid" w:color="FFFFFF" w:fill="auto"/>
          </w:tcPr>
          <w:p w:rsidR="00E32345" w:rsidRPr="00867FDE" w:rsidRDefault="00E32345" w:rsidP="00E32345">
            <w:pPr>
              <w:pStyle w:val="TAC"/>
              <w:rPr>
                <w:sz w:val="16"/>
                <w:szCs w:val="16"/>
              </w:rPr>
            </w:pPr>
            <w:r w:rsidRPr="00867FDE">
              <w:rPr>
                <w:sz w:val="16"/>
                <w:szCs w:val="16"/>
              </w:rPr>
              <w:t>CT#84</w:t>
            </w:r>
          </w:p>
        </w:tc>
        <w:tc>
          <w:tcPr>
            <w:tcW w:w="1094" w:type="dxa"/>
            <w:shd w:val="solid" w:color="FFFFFF" w:fill="auto"/>
          </w:tcPr>
          <w:p w:rsidR="00E32345" w:rsidRPr="00867FDE" w:rsidRDefault="00E32345" w:rsidP="00E32345">
            <w:pPr>
              <w:pStyle w:val="TAC"/>
              <w:rPr>
                <w:sz w:val="16"/>
                <w:szCs w:val="16"/>
              </w:rPr>
            </w:pPr>
            <w:r w:rsidRPr="00867FDE">
              <w:rPr>
                <w:sz w:val="16"/>
                <w:szCs w:val="16"/>
              </w:rPr>
              <w:t>CP-191055</w:t>
            </w:r>
          </w:p>
        </w:tc>
        <w:tc>
          <w:tcPr>
            <w:tcW w:w="567" w:type="dxa"/>
            <w:shd w:val="solid" w:color="FFFFFF" w:fill="auto"/>
          </w:tcPr>
          <w:p w:rsidR="00E32345" w:rsidRPr="00867FDE" w:rsidRDefault="00E32345" w:rsidP="00E32345">
            <w:pPr>
              <w:pStyle w:val="TAL"/>
              <w:rPr>
                <w:rFonts w:eastAsia="Times New Roman" w:cs="Arial"/>
                <w:sz w:val="16"/>
                <w:szCs w:val="16"/>
                <w:lang w:eastAsia="en-GB"/>
              </w:rPr>
            </w:pPr>
            <w:r w:rsidRPr="00867FDE">
              <w:rPr>
                <w:rFonts w:eastAsia="Times New Roman" w:cs="Arial"/>
                <w:sz w:val="16"/>
                <w:szCs w:val="16"/>
                <w:lang w:eastAsia="en-GB"/>
              </w:rPr>
              <w:t>0091</w:t>
            </w:r>
          </w:p>
        </w:tc>
        <w:tc>
          <w:tcPr>
            <w:tcW w:w="425" w:type="dxa"/>
            <w:shd w:val="solid" w:color="FFFFFF" w:fill="auto"/>
          </w:tcPr>
          <w:p w:rsidR="00E32345" w:rsidRPr="00867FDE" w:rsidRDefault="00E32345" w:rsidP="00E3234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E32345" w:rsidRPr="00867FDE" w:rsidRDefault="00E32345" w:rsidP="00E32345">
            <w:pPr>
              <w:pStyle w:val="TAC"/>
              <w:rPr>
                <w:rFonts w:cs="Arial"/>
                <w:sz w:val="16"/>
                <w:szCs w:val="16"/>
              </w:rPr>
            </w:pPr>
            <w:r w:rsidRPr="00867FDE">
              <w:rPr>
                <w:rFonts w:cs="Arial"/>
                <w:sz w:val="16"/>
                <w:szCs w:val="16"/>
              </w:rPr>
              <w:t>B</w:t>
            </w:r>
          </w:p>
        </w:tc>
        <w:tc>
          <w:tcPr>
            <w:tcW w:w="4820" w:type="dxa"/>
            <w:shd w:val="solid" w:color="FFFFFF" w:fill="auto"/>
          </w:tcPr>
          <w:p w:rsidR="00E32345" w:rsidRPr="00867FDE" w:rsidRDefault="00E32345" w:rsidP="00E32345">
            <w:pPr>
              <w:pStyle w:val="TAL"/>
              <w:rPr>
                <w:noProof/>
                <w:lang w:eastAsia="zh-CN"/>
              </w:rPr>
            </w:pPr>
            <w:r w:rsidRPr="00867FDE">
              <w:rPr>
                <w:rFonts w:hint="eastAsia"/>
                <w:noProof/>
                <w:lang w:eastAsia="zh-CN"/>
              </w:rPr>
              <w:t>NF discovery factors</w:t>
            </w:r>
          </w:p>
        </w:tc>
        <w:tc>
          <w:tcPr>
            <w:tcW w:w="708" w:type="dxa"/>
            <w:shd w:val="solid" w:color="FFFFFF" w:fill="auto"/>
          </w:tcPr>
          <w:p w:rsidR="00E32345" w:rsidRPr="00867FDE" w:rsidRDefault="00E32345" w:rsidP="00E32345">
            <w:pPr>
              <w:pStyle w:val="TAC"/>
              <w:rPr>
                <w:sz w:val="16"/>
                <w:szCs w:val="16"/>
              </w:rPr>
            </w:pPr>
            <w:r w:rsidRPr="00867FDE">
              <w:rPr>
                <w:sz w:val="16"/>
                <w:szCs w:val="16"/>
              </w:rPr>
              <w:t>16.0.0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2F52D5">
            <w:pPr>
              <w:pStyle w:val="TAC"/>
              <w:rPr>
                <w:sz w:val="16"/>
                <w:szCs w:val="16"/>
              </w:rPr>
            </w:pPr>
            <w:r w:rsidRPr="00867FDE">
              <w:rPr>
                <w:sz w:val="16"/>
                <w:szCs w:val="16"/>
              </w:rPr>
              <w:t>CP-192194</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0102</w:t>
            </w:r>
          </w:p>
        </w:tc>
        <w:tc>
          <w:tcPr>
            <w:tcW w:w="425" w:type="dxa"/>
            <w:shd w:val="solid" w:color="FFFFFF" w:fill="auto"/>
          </w:tcPr>
          <w:p w:rsidR="002F52D5" w:rsidRPr="00867FDE" w:rsidRDefault="002F52D5" w:rsidP="002F52D5">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B</w:t>
            </w:r>
          </w:p>
        </w:tc>
        <w:tc>
          <w:tcPr>
            <w:tcW w:w="4820" w:type="dxa"/>
            <w:shd w:val="solid" w:color="FFFFFF" w:fill="auto"/>
          </w:tcPr>
          <w:p w:rsidR="002F52D5" w:rsidRPr="00867FDE" w:rsidRDefault="00762B65" w:rsidP="002F52D5">
            <w:pPr>
              <w:pStyle w:val="TAL"/>
            </w:pPr>
            <w:fldSimple w:instr=" DOCPROPERTY  CrTitle  \* MERGEFORMAT ">
              <w:r w:rsidR="002F52D5" w:rsidRPr="00867FDE">
                <w:t>NF Set and NF Service Set</w:t>
              </w:r>
            </w:fldSimple>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6370A1" w:rsidRPr="00867FDE" w:rsidTr="004F0C2E">
        <w:tc>
          <w:tcPr>
            <w:tcW w:w="800" w:type="dxa"/>
            <w:shd w:val="solid" w:color="FFFFFF" w:fill="auto"/>
          </w:tcPr>
          <w:p w:rsidR="006370A1" w:rsidRPr="00867FDE" w:rsidRDefault="006370A1" w:rsidP="00E32345">
            <w:pPr>
              <w:pStyle w:val="TAC"/>
              <w:rPr>
                <w:sz w:val="16"/>
                <w:szCs w:val="16"/>
              </w:rPr>
            </w:pPr>
            <w:r w:rsidRPr="00867FDE">
              <w:rPr>
                <w:sz w:val="16"/>
                <w:szCs w:val="16"/>
              </w:rPr>
              <w:t>2019-09</w:t>
            </w:r>
          </w:p>
        </w:tc>
        <w:tc>
          <w:tcPr>
            <w:tcW w:w="800" w:type="dxa"/>
            <w:shd w:val="solid" w:color="FFFFFF" w:fill="auto"/>
          </w:tcPr>
          <w:p w:rsidR="006370A1" w:rsidRPr="00867FDE" w:rsidRDefault="006370A1" w:rsidP="00E32345">
            <w:pPr>
              <w:pStyle w:val="TAC"/>
              <w:rPr>
                <w:sz w:val="16"/>
                <w:szCs w:val="16"/>
              </w:rPr>
            </w:pPr>
            <w:r w:rsidRPr="00867FDE">
              <w:rPr>
                <w:sz w:val="16"/>
                <w:szCs w:val="16"/>
              </w:rPr>
              <w:t>CT#85</w:t>
            </w:r>
          </w:p>
        </w:tc>
        <w:tc>
          <w:tcPr>
            <w:tcW w:w="1094" w:type="dxa"/>
            <w:shd w:val="solid" w:color="FFFFFF" w:fill="auto"/>
          </w:tcPr>
          <w:p w:rsidR="006370A1" w:rsidRPr="00867FDE" w:rsidRDefault="006370A1" w:rsidP="00D41D78">
            <w:pPr>
              <w:pStyle w:val="TAC"/>
              <w:rPr>
                <w:sz w:val="16"/>
                <w:szCs w:val="16"/>
              </w:rPr>
            </w:pPr>
            <w:r w:rsidRPr="00867FDE">
              <w:rPr>
                <w:sz w:val="16"/>
                <w:szCs w:val="16"/>
              </w:rPr>
              <w:t>CP-192</w:t>
            </w:r>
            <w:r w:rsidR="00D41D78" w:rsidRPr="00867FDE">
              <w:rPr>
                <w:sz w:val="16"/>
                <w:szCs w:val="16"/>
              </w:rPr>
              <w:t>133</w:t>
            </w:r>
          </w:p>
        </w:tc>
        <w:tc>
          <w:tcPr>
            <w:tcW w:w="567" w:type="dxa"/>
            <w:shd w:val="solid" w:color="FFFFFF" w:fill="auto"/>
          </w:tcPr>
          <w:p w:rsidR="006370A1" w:rsidRPr="00867FDE" w:rsidRDefault="006370A1" w:rsidP="00E32345">
            <w:pPr>
              <w:pStyle w:val="TAL"/>
              <w:rPr>
                <w:rFonts w:eastAsia="Times New Roman" w:cs="Arial"/>
                <w:sz w:val="16"/>
                <w:szCs w:val="16"/>
                <w:lang w:eastAsia="en-GB"/>
              </w:rPr>
            </w:pPr>
            <w:r w:rsidRPr="00867FDE">
              <w:rPr>
                <w:rFonts w:eastAsia="Times New Roman" w:cs="Arial"/>
                <w:sz w:val="16"/>
                <w:szCs w:val="16"/>
                <w:lang w:eastAsia="en-GB"/>
              </w:rPr>
              <w:t>0103</w:t>
            </w:r>
          </w:p>
        </w:tc>
        <w:tc>
          <w:tcPr>
            <w:tcW w:w="425" w:type="dxa"/>
            <w:shd w:val="solid" w:color="FFFFFF" w:fill="auto"/>
          </w:tcPr>
          <w:p w:rsidR="006370A1" w:rsidRPr="00867FDE" w:rsidRDefault="006370A1" w:rsidP="00E32345">
            <w:pPr>
              <w:pStyle w:val="TAR"/>
              <w:rPr>
                <w:rFonts w:eastAsia="Times New Roman" w:cs="Arial"/>
                <w:sz w:val="16"/>
                <w:szCs w:val="16"/>
                <w:lang w:eastAsia="en-GB"/>
              </w:rPr>
            </w:pPr>
          </w:p>
        </w:tc>
        <w:tc>
          <w:tcPr>
            <w:tcW w:w="425" w:type="dxa"/>
            <w:shd w:val="solid" w:color="FFFFFF" w:fill="auto"/>
          </w:tcPr>
          <w:p w:rsidR="006370A1" w:rsidRPr="00867FDE" w:rsidRDefault="006370A1" w:rsidP="00E32345">
            <w:pPr>
              <w:pStyle w:val="TAC"/>
              <w:rPr>
                <w:rFonts w:cs="Arial"/>
                <w:sz w:val="16"/>
                <w:szCs w:val="16"/>
              </w:rPr>
            </w:pPr>
            <w:r w:rsidRPr="00867FDE">
              <w:rPr>
                <w:rFonts w:cs="Arial"/>
                <w:sz w:val="16"/>
                <w:szCs w:val="16"/>
              </w:rPr>
              <w:t>B</w:t>
            </w:r>
          </w:p>
        </w:tc>
        <w:tc>
          <w:tcPr>
            <w:tcW w:w="4820" w:type="dxa"/>
            <w:shd w:val="solid" w:color="FFFFFF" w:fill="auto"/>
          </w:tcPr>
          <w:p w:rsidR="006370A1" w:rsidRPr="00867FDE" w:rsidRDefault="006370A1" w:rsidP="00E32345">
            <w:pPr>
              <w:pStyle w:val="TAL"/>
              <w:rPr>
                <w:noProof/>
                <w:lang w:eastAsia="zh-CN"/>
              </w:rPr>
            </w:pPr>
            <w:r w:rsidRPr="00867FDE">
              <w:t>PlmnId</w:t>
            </w:r>
          </w:p>
        </w:tc>
        <w:tc>
          <w:tcPr>
            <w:tcW w:w="708" w:type="dxa"/>
            <w:shd w:val="solid" w:color="FFFFFF" w:fill="auto"/>
          </w:tcPr>
          <w:p w:rsidR="006370A1" w:rsidRPr="00867FDE" w:rsidRDefault="006370A1" w:rsidP="00E32345">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2F52D5">
            <w:pPr>
              <w:pStyle w:val="TAC"/>
              <w:rPr>
                <w:sz w:val="16"/>
                <w:szCs w:val="16"/>
              </w:rPr>
            </w:pPr>
            <w:r w:rsidRPr="00867FDE">
              <w:rPr>
                <w:sz w:val="16"/>
                <w:szCs w:val="16"/>
              </w:rPr>
              <w:t>CP-192133</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0104</w:t>
            </w:r>
          </w:p>
        </w:tc>
        <w:tc>
          <w:tcPr>
            <w:tcW w:w="425" w:type="dxa"/>
            <w:shd w:val="solid" w:color="FFFFFF" w:fill="auto"/>
          </w:tcPr>
          <w:p w:rsidR="002F52D5" w:rsidRPr="00867FDE" w:rsidRDefault="002F52D5" w:rsidP="002F52D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B</w:t>
            </w:r>
          </w:p>
        </w:tc>
        <w:tc>
          <w:tcPr>
            <w:tcW w:w="4820" w:type="dxa"/>
            <w:shd w:val="solid" w:color="FFFFFF" w:fill="auto"/>
          </w:tcPr>
          <w:p w:rsidR="002F52D5" w:rsidRPr="00867FDE" w:rsidRDefault="002F52D5" w:rsidP="002F52D5">
            <w:pPr>
              <w:pStyle w:val="TAL"/>
              <w:rPr>
                <w:noProof/>
                <w:lang w:eastAsia="zh-CN"/>
              </w:rPr>
            </w:pPr>
            <w:r w:rsidRPr="00867FDE">
              <w:t>Closed Access Group</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875CC7">
            <w:pPr>
              <w:pStyle w:val="TAC"/>
              <w:rPr>
                <w:sz w:val="16"/>
                <w:szCs w:val="16"/>
              </w:rPr>
            </w:pPr>
            <w:r w:rsidRPr="00867FDE">
              <w:rPr>
                <w:sz w:val="16"/>
                <w:szCs w:val="16"/>
              </w:rPr>
              <w:t>CP-192</w:t>
            </w:r>
            <w:r w:rsidR="00875CC7" w:rsidRPr="00867FDE">
              <w:rPr>
                <w:sz w:val="16"/>
                <w:szCs w:val="16"/>
              </w:rPr>
              <w:t>028</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0113</w:t>
            </w:r>
          </w:p>
        </w:tc>
        <w:tc>
          <w:tcPr>
            <w:tcW w:w="425" w:type="dxa"/>
            <w:shd w:val="solid" w:color="FFFFFF" w:fill="auto"/>
          </w:tcPr>
          <w:p w:rsidR="002F52D5" w:rsidRPr="00867FDE" w:rsidRDefault="00875CC7" w:rsidP="002F52D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B</w:t>
            </w:r>
          </w:p>
        </w:tc>
        <w:tc>
          <w:tcPr>
            <w:tcW w:w="4820" w:type="dxa"/>
            <w:shd w:val="solid" w:color="FFFFFF" w:fill="auto"/>
          </w:tcPr>
          <w:p w:rsidR="002F52D5" w:rsidRPr="00867FDE" w:rsidRDefault="002F52D5" w:rsidP="002F52D5">
            <w:pPr>
              <w:pStyle w:val="TAL"/>
            </w:pPr>
            <w:r w:rsidRPr="00867FDE">
              <w:t>Network Identifier for SNPN</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2F52D5">
            <w:pPr>
              <w:pStyle w:val="TAC"/>
              <w:rPr>
                <w:sz w:val="16"/>
                <w:szCs w:val="16"/>
              </w:rPr>
            </w:pPr>
            <w:r w:rsidRPr="00867FDE">
              <w:rPr>
                <w:sz w:val="16"/>
                <w:szCs w:val="16"/>
              </w:rPr>
              <w:t>CP-192211</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0105</w:t>
            </w:r>
          </w:p>
        </w:tc>
        <w:tc>
          <w:tcPr>
            <w:tcW w:w="425" w:type="dxa"/>
            <w:shd w:val="solid" w:color="FFFFFF" w:fill="auto"/>
          </w:tcPr>
          <w:p w:rsidR="002F52D5" w:rsidRPr="00867FDE" w:rsidRDefault="002F52D5" w:rsidP="002F52D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B</w:t>
            </w:r>
          </w:p>
        </w:tc>
        <w:tc>
          <w:tcPr>
            <w:tcW w:w="4820" w:type="dxa"/>
            <w:shd w:val="solid" w:color="FFFFFF" w:fill="auto"/>
          </w:tcPr>
          <w:p w:rsidR="002F52D5" w:rsidRPr="00867FDE" w:rsidRDefault="002F52D5" w:rsidP="002F52D5">
            <w:pPr>
              <w:pStyle w:val="TAL"/>
            </w:pPr>
            <w:r w:rsidRPr="00867FDE">
              <w:rPr>
                <w:rFonts w:hint="eastAsia"/>
                <w:lang w:val="en-US" w:eastAsia="zh-CN"/>
              </w:rPr>
              <w:t>Common Data Type for 5G SRVCC</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2F52D5">
            <w:pPr>
              <w:pStyle w:val="TAC"/>
              <w:rPr>
                <w:sz w:val="16"/>
                <w:szCs w:val="16"/>
              </w:rPr>
            </w:pPr>
            <w:r w:rsidRPr="00867FDE">
              <w:rPr>
                <w:sz w:val="16"/>
                <w:szCs w:val="16"/>
              </w:rPr>
              <w:t>CP-192115</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0107</w:t>
            </w:r>
          </w:p>
        </w:tc>
        <w:tc>
          <w:tcPr>
            <w:tcW w:w="425" w:type="dxa"/>
            <w:shd w:val="solid" w:color="FFFFFF" w:fill="auto"/>
          </w:tcPr>
          <w:p w:rsidR="002F52D5" w:rsidRPr="00867FDE" w:rsidRDefault="002F52D5" w:rsidP="002F52D5">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A</w:t>
            </w:r>
          </w:p>
        </w:tc>
        <w:tc>
          <w:tcPr>
            <w:tcW w:w="4820" w:type="dxa"/>
            <w:shd w:val="solid" w:color="FFFFFF" w:fill="auto"/>
          </w:tcPr>
          <w:p w:rsidR="002F52D5" w:rsidRPr="00867FDE" w:rsidRDefault="002F52D5" w:rsidP="002F52D5">
            <w:pPr>
              <w:pStyle w:val="TAL"/>
            </w:pPr>
            <w:r w:rsidRPr="00867FDE">
              <w:t>PRA ID encoding</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846DF8" w:rsidRPr="00867FDE" w:rsidTr="004F0C2E">
        <w:tc>
          <w:tcPr>
            <w:tcW w:w="800" w:type="dxa"/>
            <w:shd w:val="solid" w:color="FFFFFF" w:fill="auto"/>
          </w:tcPr>
          <w:p w:rsidR="00846DF8" w:rsidRPr="00867FDE" w:rsidRDefault="00846DF8" w:rsidP="00846DF8">
            <w:pPr>
              <w:pStyle w:val="TAC"/>
              <w:rPr>
                <w:sz w:val="16"/>
                <w:szCs w:val="16"/>
              </w:rPr>
            </w:pPr>
            <w:r w:rsidRPr="00867FDE">
              <w:rPr>
                <w:sz w:val="16"/>
                <w:szCs w:val="16"/>
              </w:rPr>
              <w:t>2019-09</w:t>
            </w:r>
          </w:p>
        </w:tc>
        <w:tc>
          <w:tcPr>
            <w:tcW w:w="800" w:type="dxa"/>
            <w:shd w:val="solid" w:color="FFFFFF" w:fill="auto"/>
          </w:tcPr>
          <w:p w:rsidR="00846DF8" w:rsidRPr="00867FDE" w:rsidRDefault="00846DF8" w:rsidP="00846DF8">
            <w:pPr>
              <w:pStyle w:val="TAC"/>
              <w:rPr>
                <w:sz w:val="16"/>
                <w:szCs w:val="16"/>
              </w:rPr>
            </w:pPr>
            <w:r w:rsidRPr="00867FDE">
              <w:rPr>
                <w:sz w:val="16"/>
                <w:szCs w:val="16"/>
              </w:rPr>
              <w:t>CT#85</w:t>
            </w:r>
          </w:p>
        </w:tc>
        <w:tc>
          <w:tcPr>
            <w:tcW w:w="1094" w:type="dxa"/>
            <w:shd w:val="solid" w:color="FFFFFF" w:fill="auto"/>
          </w:tcPr>
          <w:p w:rsidR="00846DF8" w:rsidRPr="00867FDE" w:rsidRDefault="00846DF8" w:rsidP="00D41D78">
            <w:pPr>
              <w:pStyle w:val="TAC"/>
              <w:rPr>
                <w:sz w:val="16"/>
                <w:szCs w:val="16"/>
              </w:rPr>
            </w:pPr>
            <w:r w:rsidRPr="00867FDE">
              <w:rPr>
                <w:sz w:val="16"/>
                <w:szCs w:val="16"/>
              </w:rPr>
              <w:t>CP-192</w:t>
            </w:r>
            <w:r w:rsidR="00D41D78" w:rsidRPr="00867FDE">
              <w:rPr>
                <w:sz w:val="16"/>
                <w:szCs w:val="16"/>
              </w:rPr>
              <w:t>123</w:t>
            </w:r>
          </w:p>
        </w:tc>
        <w:tc>
          <w:tcPr>
            <w:tcW w:w="567" w:type="dxa"/>
            <w:shd w:val="solid" w:color="FFFFFF" w:fill="auto"/>
          </w:tcPr>
          <w:p w:rsidR="00846DF8" w:rsidRPr="00867FDE" w:rsidRDefault="00846DF8" w:rsidP="00846DF8">
            <w:pPr>
              <w:pStyle w:val="TAL"/>
              <w:rPr>
                <w:rFonts w:eastAsia="Times New Roman" w:cs="Arial"/>
                <w:sz w:val="16"/>
                <w:szCs w:val="16"/>
                <w:lang w:eastAsia="en-GB"/>
              </w:rPr>
            </w:pPr>
            <w:r w:rsidRPr="00867FDE">
              <w:rPr>
                <w:rFonts w:eastAsia="Times New Roman" w:cs="Arial"/>
                <w:sz w:val="16"/>
                <w:szCs w:val="16"/>
                <w:lang w:eastAsia="en-GB"/>
              </w:rPr>
              <w:t>0108</w:t>
            </w:r>
          </w:p>
        </w:tc>
        <w:tc>
          <w:tcPr>
            <w:tcW w:w="425" w:type="dxa"/>
            <w:shd w:val="solid" w:color="FFFFFF" w:fill="auto"/>
          </w:tcPr>
          <w:p w:rsidR="00846DF8" w:rsidRPr="00867FDE" w:rsidRDefault="00846DF8" w:rsidP="00846DF8">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846DF8" w:rsidRPr="00867FDE" w:rsidRDefault="002E6586" w:rsidP="00846DF8">
            <w:pPr>
              <w:pStyle w:val="TAC"/>
              <w:rPr>
                <w:rFonts w:cs="Arial"/>
                <w:sz w:val="16"/>
                <w:szCs w:val="16"/>
              </w:rPr>
            </w:pPr>
            <w:r w:rsidRPr="00867FDE">
              <w:rPr>
                <w:rFonts w:cs="Arial"/>
                <w:sz w:val="16"/>
                <w:szCs w:val="16"/>
              </w:rPr>
              <w:t>F</w:t>
            </w:r>
          </w:p>
        </w:tc>
        <w:tc>
          <w:tcPr>
            <w:tcW w:w="4820" w:type="dxa"/>
            <w:shd w:val="solid" w:color="FFFFFF" w:fill="auto"/>
          </w:tcPr>
          <w:p w:rsidR="00846DF8" w:rsidRPr="00867FDE" w:rsidRDefault="00846DF8" w:rsidP="00846DF8">
            <w:pPr>
              <w:pStyle w:val="TAL"/>
            </w:pPr>
            <w:r w:rsidRPr="00867FDE">
              <w:t>DNN Format correction</w:t>
            </w:r>
          </w:p>
        </w:tc>
        <w:tc>
          <w:tcPr>
            <w:tcW w:w="708" w:type="dxa"/>
            <w:shd w:val="solid" w:color="FFFFFF" w:fill="auto"/>
          </w:tcPr>
          <w:p w:rsidR="00846DF8" w:rsidRPr="00867FDE" w:rsidRDefault="00846DF8" w:rsidP="00846DF8">
            <w:pPr>
              <w:pStyle w:val="TAC"/>
              <w:rPr>
                <w:sz w:val="16"/>
                <w:szCs w:val="16"/>
              </w:rPr>
            </w:pPr>
            <w:r w:rsidRPr="00867FDE">
              <w:rPr>
                <w:sz w:val="16"/>
                <w:szCs w:val="16"/>
              </w:rPr>
              <w:t>16.1.0</w:t>
            </w:r>
          </w:p>
        </w:tc>
      </w:tr>
      <w:tr w:rsidR="00D5647E" w:rsidRPr="00867FDE" w:rsidTr="004F0C2E">
        <w:tc>
          <w:tcPr>
            <w:tcW w:w="800" w:type="dxa"/>
            <w:shd w:val="solid" w:color="FFFFFF" w:fill="auto"/>
          </w:tcPr>
          <w:p w:rsidR="00D5647E" w:rsidRPr="00867FDE" w:rsidRDefault="00D5647E" w:rsidP="00D5647E">
            <w:pPr>
              <w:pStyle w:val="TAC"/>
              <w:rPr>
                <w:sz w:val="16"/>
                <w:szCs w:val="16"/>
              </w:rPr>
            </w:pPr>
            <w:r w:rsidRPr="00867FDE">
              <w:rPr>
                <w:sz w:val="16"/>
                <w:szCs w:val="16"/>
              </w:rPr>
              <w:t>2019-09</w:t>
            </w:r>
          </w:p>
        </w:tc>
        <w:tc>
          <w:tcPr>
            <w:tcW w:w="800" w:type="dxa"/>
            <w:shd w:val="solid" w:color="FFFFFF" w:fill="auto"/>
          </w:tcPr>
          <w:p w:rsidR="00D5647E" w:rsidRPr="00867FDE" w:rsidRDefault="00D5647E" w:rsidP="00D5647E">
            <w:pPr>
              <w:pStyle w:val="TAC"/>
              <w:rPr>
                <w:sz w:val="16"/>
                <w:szCs w:val="16"/>
              </w:rPr>
            </w:pPr>
            <w:r w:rsidRPr="00867FDE">
              <w:rPr>
                <w:sz w:val="16"/>
                <w:szCs w:val="16"/>
              </w:rPr>
              <w:t>CT#85</w:t>
            </w:r>
          </w:p>
        </w:tc>
        <w:tc>
          <w:tcPr>
            <w:tcW w:w="1094" w:type="dxa"/>
            <w:shd w:val="solid" w:color="FFFFFF" w:fill="auto"/>
          </w:tcPr>
          <w:p w:rsidR="00D5647E" w:rsidRPr="00867FDE" w:rsidRDefault="00D5647E" w:rsidP="00D41D78">
            <w:pPr>
              <w:pStyle w:val="TAC"/>
              <w:rPr>
                <w:sz w:val="16"/>
                <w:szCs w:val="16"/>
              </w:rPr>
            </w:pPr>
            <w:r w:rsidRPr="00867FDE">
              <w:rPr>
                <w:sz w:val="16"/>
                <w:szCs w:val="16"/>
              </w:rPr>
              <w:t>CP-192</w:t>
            </w:r>
            <w:r w:rsidR="00D41D78" w:rsidRPr="00867FDE">
              <w:rPr>
                <w:sz w:val="16"/>
                <w:szCs w:val="16"/>
              </w:rPr>
              <w:t>123</w:t>
            </w:r>
          </w:p>
        </w:tc>
        <w:tc>
          <w:tcPr>
            <w:tcW w:w="567" w:type="dxa"/>
            <w:shd w:val="solid" w:color="FFFFFF" w:fill="auto"/>
          </w:tcPr>
          <w:p w:rsidR="00D5647E" w:rsidRPr="00867FDE" w:rsidRDefault="00D5647E" w:rsidP="00D5647E">
            <w:pPr>
              <w:pStyle w:val="TAL"/>
              <w:rPr>
                <w:rFonts w:eastAsia="Times New Roman" w:cs="Arial"/>
                <w:sz w:val="16"/>
                <w:szCs w:val="16"/>
                <w:lang w:eastAsia="en-GB"/>
              </w:rPr>
            </w:pPr>
            <w:r w:rsidRPr="00867FDE">
              <w:rPr>
                <w:rFonts w:eastAsia="Times New Roman" w:cs="Arial"/>
                <w:sz w:val="16"/>
                <w:szCs w:val="16"/>
                <w:lang w:eastAsia="en-GB"/>
              </w:rPr>
              <w:t>0111</w:t>
            </w:r>
          </w:p>
        </w:tc>
        <w:tc>
          <w:tcPr>
            <w:tcW w:w="425" w:type="dxa"/>
            <w:shd w:val="solid" w:color="FFFFFF" w:fill="auto"/>
          </w:tcPr>
          <w:p w:rsidR="00D5647E" w:rsidRPr="00867FDE" w:rsidRDefault="00D5647E" w:rsidP="00D5647E">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D5647E" w:rsidRPr="00867FDE" w:rsidRDefault="00D5647E" w:rsidP="00D5647E">
            <w:pPr>
              <w:pStyle w:val="TAC"/>
              <w:rPr>
                <w:rFonts w:cs="Arial"/>
                <w:sz w:val="16"/>
                <w:szCs w:val="16"/>
              </w:rPr>
            </w:pPr>
            <w:r w:rsidRPr="00867FDE">
              <w:rPr>
                <w:rFonts w:cs="Arial"/>
                <w:sz w:val="16"/>
                <w:szCs w:val="16"/>
              </w:rPr>
              <w:t>B</w:t>
            </w:r>
          </w:p>
        </w:tc>
        <w:tc>
          <w:tcPr>
            <w:tcW w:w="4820" w:type="dxa"/>
            <w:shd w:val="solid" w:color="FFFFFF" w:fill="auto"/>
          </w:tcPr>
          <w:p w:rsidR="00D5647E" w:rsidRPr="00867FDE" w:rsidRDefault="00D5647E" w:rsidP="00D5647E">
            <w:pPr>
              <w:pStyle w:val="TAL"/>
            </w:pPr>
            <w:r w:rsidRPr="00867FDE">
              <w:rPr>
                <w:rFonts w:hint="eastAsia"/>
                <w:noProof/>
                <w:lang w:eastAsia="zh-CN"/>
              </w:rPr>
              <w:t>PatchResult data type</w:t>
            </w:r>
          </w:p>
        </w:tc>
        <w:tc>
          <w:tcPr>
            <w:tcW w:w="708" w:type="dxa"/>
            <w:shd w:val="solid" w:color="FFFFFF" w:fill="auto"/>
          </w:tcPr>
          <w:p w:rsidR="00D5647E" w:rsidRPr="00867FDE" w:rsidRDefault="00D5647E" w:rsidP="00D5647E">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2F52D5">
            <w:pPr>
              <w:pStyle w:val="TAC"/>
              <w:rPr>
                <w:sz w:val="16"/>
                <w:szCs w:val="16"/>
              </w:rPr>
            </w:pPr>
            <w:r w:rsidRPr="00867FDE">
              <w:rPr>
                <w:sz w:val="16"/>
                <w:szCs w:val="16"/>
              </w:rPr>
              <w:t>CP-192120</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0116</w:t>
            </w:r>
          </w:p>
        </w:tc>
        <w:tc>
          <w:tcPr>
            <w:tcW w:w="425" w:type="dxa"/>
            <w:shd w:val="solid" w:color="FFFFFF" w:fill="auto"/>
          </w:tcPr>
          <w:p w:rsidR="002F52D5" w:rsidRPr="00867FDE" w:rsidRDefault="002F52D5" w:rsidP="002F52D5">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F</w:t>
            </w:r>
          </w:p>
        </w:tc>
        <w:tc>
          <w:tcPr>
            <w:tcW w:w="4820" w:type="dxa"/>
            <w:shd w:val="solid" w:color="FFFFFF" w:fill="auto"/>
          </w:tcPr>
          <w:p w:rsidR="002F52D5" w:rsidRPr="00867FDE" w:rsidRDefault="002F52D5" w:rsidP="002F52D5">
            <w:pPr>
              <w:pStyle w:val="TAL"/>
            </w:pPr>
            <w:r w:rsidRPr="00867FDE">
              <w:rPr>
                <w:noProof/>
                <w:lang w:eastAsia="zh-CN"/>
              </w:rPr>
              <w:t>Extended PDU Session ID used in Core Network</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2F52D5" w:rsidRPr="00867FDE" w:rsidTr="002F52D5">
        <w:tc>
          <w:tcPr>
            <w:tcW w:w="800" w:type="dxa"/>
            <w:shd w:val="solid" w:color="FFFFFF" w:fill="auto"/>
          </w:tcPr>
          <w:p w:rsidR="002F52D5" w:rsidRPr="00867FDE" w:rsidRDefault="002F52D5" w:rsidP="002F52D5">
            <w:pPr>
              <w:pStyle w:val="TAC"/>
              <w:rPr>
                <w:sz w:val="16"/>
                <w:szCs w:val="16"/>
              </w:rPr>
            </w:pPr>
            <w:r w:rsidRPr="00867FDE">
              <w:rPr>
                <w:sz w:val="16"/>
                <w:szCs w:val="16"/>
              </w:rPr>
              <w:t>2019-09</w:t>
            </w:r>
          </w:p>
        </w:tc>
        <w:tc>
          <w:tcPr>
            <w:tcW w:w="800" w:type="dxa"/>
            <w:shd w:val="solid" w:color="FFFFFF" w:fill="auto"/>
          </w:tcPr>
          <w:p w:rsidR="002F52D5" w:rsidRPr="00867FDE" w:rsidRDefault="002F52D5" w:rsidP="002F52D5">
            <w:pPr>
              <w:pStyle w:val="TAC"/>
              <w:rPr>
                <w:sz w:val="16"/>
                <w:szCs w:val="16"/>
              </w:rPr>
            </w:pPr>
            <w:r w:rsidRPr="00867FDE">
              <w:rPr>
                <w:sz w:val="16"/>
                <w:szCs w:val="16"/>
              </w:rPr>
              <w:t>CT#85</w:t>
            </w:r>
          </w:p>
        </w:tc>
        <w:tc>
          <w:tcPr>
            <w:tcW w:w="1094" w:type="dxa"/>
            <w:shd w:val="solid" w:color="FFFFFF" w:fill="auto"/>
          </w:tcPr>
          <w:p w:rsidR="002F52D5" w:rsidRPr="00867FDE" w:rsidRDefault="002F52D5" w:rsidP="00875CC7">
            <w:pPr>
              <w:pStyle w:val="TAC"/>
              <w:rPr>
                <w:sz w:val="16"/>
                <w:szCs w:val="16"/>
              </w:rPr>
            </w:pPr>
            <w:r w:rsidRPr="00867FDE">
              <w:rPr>
                <w:sz w:val="16"/>
                <w:szCs w:val="16"/>
              </w:rPr>
              <w:t>CP-1921</w:t>
            </w:r>
            <w:r w:rsidR="00875CC7" w:rsidRPr="00867FDE">
              <w:rPr>
                <w:sz w:val="16"/>
                <w:szCs w:val="16"/>
              </w:rPr>
              <w:t>95</w:t>
            </w:r>
          </w:p>
        </w:tc>
        <w:tc>
          <w:tcPr>
            <w:tcW w:w="567" w:type="dxa"/>
            <w:shd w:val="solid" w:color="FFFFFF" w:fill="auto"/>
          </w:tcPr>
          <w:p w:rsidR="002F52D5" w:rsidRPr="00867FDE" w:rsidRDefault="002F52D5" w:rsidP="002F52D5">
            <w:pPr>
              <w:pStyle w:val="TAL"/>
              <w:rPr>
                <w:rFonts w:eastAsia="Times New Roman" w:cs="Arial"/>
                <w:sz w:val="16"/>
                <w:szCs w:val="16"/>
                <w:lang w:eastAsia="en-GB"/>
              </w:rPr>
            </w:pPr>
            <w:r w:rsidRPr="00867FDE">
              <w:rPr>
                <w:rFonts w:eastAsia="Times New Roman" w:cs="Arial"/>
                <w:sz w:val="16"/>
                <w:szCs w:val="16"/>
                <w:lang w:eastAsia="en-GB"/>
              </w:rPr>
              <w:t>0121</w:t>
            </w:r>
          </w:p>
        </w:tc>
        <w:tc>
          <w:tcPr>
            <w:tcW w:w="425" w:type="dxa"/>
            <w:shd w:val="solid" w:color="FFFFFF" w:fill="auto"/>
          </w:tcPr>
          <w:p w:rsidR="002F52D5" w:rsidRPr="00867FDE" w:rsidRDefault="00875CC7" w:rsidP="002F52D5">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2F52D5" w:rsidRPr="00867FDE" w:rsidRDefault="002F52D5" w:rsidP="002F52D5">
            <w:pPr>
              <w:pStyle w:val="TAC"/>
              <w:rPr>
                <w:rFonts w:cs="Arial"/>
                <w:sz w:val="16"/>
                <w:szCs w:val="16"/>
              </w:rPr>
            </w:pPr>
            <w:r w:rsidRPr="00867FDE">
              <w:rPr>
                <w:rFonts w:cs="Arial"/>
                <w:sz w:val="16"/>
                <w:szCs w:val="16"/>
              </w:rPr>
              <w:t>B</w:t>
            </w:r>
          </w:p>
        </w:tc>
        <w:tc>
          <w:tcPr>
            <w:tcW w:w="4820" w:type="dxa"/>
            <w:shd w:val="solid" w:color="FFFFFF" w:fill="auto"/>
          </w:tcPr>
          <w:p w:rsidR="002F52D5" w:rsidRPr="00867FDE" w:rsidRDefault="002F52D5" w:rsidP="002F52D5">
            <w:pPr>
              <w:pStyle w:val="TAL"/>
              <w:rPr>
                <w:lang w:val="en-US" w:eastAsia="zh-CN"/>
              </w:rPr>
            </w:pPr>
            <w:r w:rsidRPr="00867FDE">
              <w:rPr>
                <w:noProof/>
                <w:lang w:eastAsia="zh-CN"/>
              </w:rPr>
              <w:t>Small Data Rate Control Status</w:t>
            </w:r>
          </w:p>
        </w:tc>
        <w:tc>
          <w:tcPr>
            <w:tcW w:w="708" w:type="dxa"/>
            <w:shd w:val="solid" w:color="FFFFFF" w:fill="auto"/>
          </w:tcPr>
          <w:p w:rsidR="002F52D5" w:rsidRPr="00867FDE" w:rsidRDefault="002F52D5" w:rsidP="002F52D5">
            <w:pPr>
              <w:pStyle w:val="TAC"/>
              <w:rPr>
                <w:sz w:val="16"/>
                <w:szCs w:val="16"/>
              </w:rPr>
            </w:pPr>
            <w:r w:rsidRPr="00867FDE">
              <w:rPr>
                <w:sz w:val="16"/>
                <w:szCs w:val="16"/>
              </w:rPr>
              <w:t>16.1.0</w:t>
            </w:r>
          </w:p>
        </w:tc>
      </w:tr>
      <w:tr w:rsidR="00AF6FD4" w:rsidRPr="00867FDE" w:rsidTr="004F0C2E">
        <w:tc>
          <w:tcPr>
            <w:tcW w:w="800" w:type="dxa"/>
            <w:shd w:val="solid" w:color="FFFFFF" w:fill="auto"/>
          </w:tcPr>
          <w:p w:rsidR="00AF6FD4" w:rsidRPr="00867FDE" w:rsidRDefault="00AF6FD4" w:rsidP="00AF6FD4">
            <w:pPr>
              <w:pStyle w:val="TAC"/>
              <w:rPr>
                <w:sz w:val="16"/>
                <w:szCs w:val="16"/>
              </w:rPr>
            </w:pPr>
            <w:r w:rsidRPr="00867FDE">
              <w:rPr>
                <w:sz w:val="16"/>
                <w:szCs w:val="16"/>
              </w:rPr>
              <w:t>2019-09</w:t>
            </w:r>
          </w:p>
        </w:tc>
        <w:tc>
          <w:tcPr>
            <w:tcW w:w="800" w:type="dxa"/>
            <w:shd w:val="solid" w:color="FFFFFF" w:fill="auto"/>
          </w:tcPr>
          <w:p w:rsidR="00AF6FD4" w:rsidRPr="00867FDE" w:rsidRDefault="00AF6FD4" w:rsidP="00AF6FD4">
            <w:pPr>
              <w:pStyle w:val="TAC"/>
              <w:rPr>
                <w:sz w:val="16"/>
                <w:szCs w:val="16"/>
              </w:rPr>
            </w:pPr>
            <w:r w:rsidRPr="00867FDE">
              <w:rPr>
                <w:sz w:val="16"/>
                <w:szCs w:val="16"/>
              </w:rPr>
              <w:t>CT#85</w:t>
            </w:r>
          </w:p>
        </w:tc>
        <w:tc>
          <w:tcPr>
            <w:tcW w:w="1094" w:type="dxa"/>
            <w:shd w:val="solid" w:color="FFFFFF" w:fill="auto"/>
          </w:tcPr>
          <w:p w:rsidR="00AF6FD4" w:rsidRPr="00867FDE" w:rsidRDefault="00AF6FD4" w:rsidP="00D41D78">
            <w:pPr>
              <w:pStyle w:val="TAC"/>
              <w:rPr>
                <w:sz w:val="16"/>
                <w:szCs w:val="16"/>
              </w:rPr>
            </w:pPr>
            <w:r w:rsidRPr="00867FDE">
              <w:rPr>
                <w:sz w:val="16"/>
                <w:szCs w:val="16"/>
              </w:rPr>
              <w:t>CP-192</w:t>
            </w:r>
            <w:r w:rsidR="00D41D78" w:rsidRPr="00867FDE">
              <w:rPr>
                <w:sz w:val="16"/>
                <w:szCs w:val="16"/>
              </w:rPr>
              <w:t>130</w:t>
            </w:r>
          </w:p>
        </w:tc>
        <w:tc>
          <w:tcPr>
            <w:tcW w:w="567" w:type="dxa"/>
            <w:shd w:val="solid" w:color="FFFFFF" w:fill="auto"/>
          </w:tcPr>
          <w:p w:rsidR="00AF6FD4" w:rsidRPr="00867FDE" w:rsidRDefault="00AF6FD4" w:rsidP="00AF6FD4">
            <w:pPr>
              <w:pStyle w:val="TAL"/>
              <w:rPr>
                <w:rFonts w:eastAsia="Times New Roman" w:cs="Arial"/>
                <w:sz w:val="16"/>
                <w:szCs w:val="16"/>
                <w:lang w:eastAsia="en-GB"/>
              </w:rPr>
            </w:pPr>
            <w:r w:rsidRPr="00867FDE">
              <w:rPr>
                <w:rFonts w:eastAsia="Times New Roman" w:cs="Arial"/>
                <w:sz w:val="16"/>
                <w:szCs w:val="16"/>
                <w:lang w:eastAsia="en-GB"/>
              </w:rPr>
              <w:t>0122</w:t>
            </w:r>
          </w:p>
        </w:tc>
        <w:tc>
          <w:tcPr>
            <w:tcW w:w="425" w:type="dxa"/>
            <w:shd w:val="solid" w:color="FFFFFF" w:fill="auto"/>
          </w:tcPr>
          <w:p w:rsidR="00AF6FD4" w:rsidRPr="00867FDE" w:rsidRDefault="00AF6FD4" w:rsidP="00AF6FD4">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AF6FD4" w:rsidRPr="00867FDE" w:rsidRDefault="00AF6FD4" w:rsidP="00AF6FD4">
            <w:pPr>
              <w:pStyle w:val="TAC"/>
              <w:rPr>
                <w:rFonts w:cs="Arial"/>
                <w:sz w:val="16"/>
                <w:szCs w:val="16"/>
              </w:rPr>
            </w:pPr>
            <w:r w:rsidRPr="00867FDE">
              <w:rPr>
                <w:rFonts w:cs="Arial"/>
                <w:sz w:val="16"/>
                <w:szCs w:val="16"/>
              </w:rPr>
              <w:t>B</w:t>
            </w:r>
          </w:p>
        </w:tc>
        <w:tc>
          <w:tcPr>
            <w:tcW w:w="4820" w:type="dxa"/>
            <w:shd w:val="solid" w:color="FFFFFF" w:fill="auto"/>
          </w:tcPr>
          <w:p w:rsidR="00AF6FD4" w:rsidRPr="00867FDE" w:rsidRDefault="00AF6FD4" w:rsidP="00AF6FD4">
            <w:pPr>
              <w:pStyle w:val="TAL"/>
              <w:rPr>
                <w:noProof/>
                <w:lang w:eastAsia="zh-CN"/>
              </w:rPr>
            </w:pPr>
            <w:r w:rsidRPr="00867FDE">
              <w:t>Updates for 5WWC with HFC wireline access</w:t>
            </w:r>
          </w:p>
        </w:tc>
        <w:tc>
          <w:tcPr>
            <w:tcW w:w="708" w:type="dxa"/>
            <w:shd w:val="solid" w:color="FFFFFF" w:fill="auto"/>
          </w:tcPr>
          <w:p w:rsidR="00AF6FD4" w:rsidRPr="00867FDE" w:rsidRDefault="00AF6FD4" w:rsidP="00AF6FD4">
            <w:pPr>
              <w:pStyle w:val="TAC"/>
              <w:rPr>
                <w:sz w:val="16"/>
                <w:szCs w:val="16"/>
              </w:rPr>
            </w:pPr>
            <w:r w:rsidRPr="00867FDE">
              <w:rPr>
                <w:sz w:val="16"/>
                <w:szCs w:val="16"/>
              </w:rPr>
              <w:t>16.1.0</w:t>
            </w:r>
          </w:p>
        </w:tc>
      </w:tr>
      <w:tr w:rsidR="00D41D78" w:rsidRPr="00867FDE" w:rsidTr="004F0C2E">
        <w:tc>
          <w:tcPr>
            <w:tcW w:w="800" w:type="dxa"/>
            <w:shd w:val="solid" w:color="FFFFFF" w:fill="auto"/>
          </w:tcPr>
          <w:p w:rsidR="00D41D78" w:rsidRPr="00867FDE" w:rsidRDefault="00D41D78" w:rsidP="00D41D78">
            <w:pPr>
              <w:pStyle w:val="TAC"/>
              <w:rPr>
                <w:sz w:val="16"/>
                <w:szCs w:val="16"/>
              </w:rPr>
            </w:pPr>
            <w:r w:rsidRPr="00867FDE">
              <w:rPr>
                <w:sz w:val="16"/>
                <w:szCs w:val="16"/>
              </w:rPr>
              <w:t>2019-09</w:t>
            </w:r>
          </w:p>
        </w:tc>
        <w:tc>
          <w:tcPr>
            <w:tcW w:w="800" w:type="dxa"/>
            <w:shd w:val="solid" w:color="FFFFFF" w:fill="auto"/>
          </w:tcPr>
          <w:p w:rsidR="00D41D78" w:rsidRPr="00867FDE" w:rsidRDefault="00D41D78" w:rsidP="00D41D78">
            <w:pPr>
              <w:pStyle w:val="TAC"/>
              <w:rPr>
                <w:sz w:val="16"/>
                <w:szCs w:val="16"/>
              </w:rPr>
            </w:pPr>
            <w:r w:rsidRPr="00867FDE">
              <w:rPr>
                <w:sz w:val="16"/>
                <w:szCs w:val="16"/>
              </w:rPr>
              <w:t>CT#85</w:t>
            </w:r>
          </w:p>
        </w:tc>
        <w:tc>
          <w:tcPr>
            <w:tcW w:w="1094" w:type="dxa"/>
            <w:shd w:val="solid" w:color="FFFFFF" w:fill="auto"/>
          </w:tcPr>
          <w:p w:rsidR="00D41D78" w:rsidRPr="00867FDE" w:rsidRDefault="00D41D78" w:rsidP="00D41D78">
            <w:pPr>
              <w:pStyle w:val="TAC"/>
              <w:rPr>
                <w:sz w:val="16"/>
                <w:szCs w:val="16"/>
              </w:rPr>
            </w:pPr>
            <w:r w:rsidRPr="00867FDE">
              <w:rPr>
                <w:sz w:val="16"/>
                <w:szCs w:val="16"/>
              </w:rPr>
              <w:t>CP-192120</w:t>
            </w:r>
          </w:p>
        </w:tc>
        <w:tc>
          <w:tcPr>
            <w:tcW w:w="567" w:type="dxa"/>
            <w:shd w:val="solid" w:color="FFFFFF" w:fill="auto"/>
          </w:tcPr>
          <w:p w:rsidR="00D41D78" w:rsidRPr="00867FDE" w:rsidRDefault="00D41D78" w:rsidP="00D41D78">
            <w:pPr>
              <w:pStyle w:val="TAL"/>
              <w:rPr>
                <w:rFonts w:eastAsia="Times New Roman" w:cs="Arial"/>
                <w:sz w:val="16"/>
                <w:szCs w:val="16"/>
                <w:lang w:eastAsia="en-GB"/>
              </w:rPr>
            </w:pPr>
            <w:r w:rsidRPr="00867FDE">
              <w:rPr>
                <w:rFonts w:eastAsia="Times New Roman" w:cs="Arial"/>
                <w:sz w:val="16"/>
                <w:szCs w:val="16"/>
                <w:lang w:eastAsia="en-GB"/>
              </w:rPr>
              <w:t>0124</w:t>
            </w:r>
          </w:p>
        </w:tc>
        <w:tc>
          <w:tcPr>
            <w:tcW w:w="425" w:type="dxa"/>
            <w:shd w:val="solid" w:color="FFFFFF" w:fill="auto"/>
          </w:tcPr>
          <w:p w:rsidR="00D41D78" w:rsidRPr="00867FDE" w:rsidRDefault="00D41D78" w:rsidP="00D41D78">
            <w:pPr>
              <w:pStyle w:val="TAR"/>
              <w:rPr>
                <w:rFonts w:eastAsia="Times New Roman" w:cs="Arial"/>
                <w:sz w:val="16"/>
                <w:szCs w:val="16"/>
                <w:lang w:eastAsia="en-GB"/>
              </w:rPr>
            </w:pPr>
          </w:p>
        </w:tc>
        <w:tc>
          <w:tcPr>
            <w:tcW w:w="425" w:type="dxa"/>
            <w:shd w:val="solid" w:color="FFFFFF" w:fill="auto"/>
          </w:tcPr>
          <w:p w:rsidR="00D41D78" w:rsidRPr="00867FDE" w:rsidRDefault="00D41D78" w:rsidP="00D41D78">
            <w:pPr>
              <w:pStyle w:val="TAC"/>
              <w:rPr>
                <w:rFonts w:cs="Arial"/>
                <w:sz w:val="16"/>
                <w:szCs w:val="16"/>
              </w:rPr>
            </w:pPr>
            <w:r w:rsidRPr="00867FDE">
              <w:rPr>
                <w:rFonts w:cs="Arial"/>
                <w:sz w:val="16"/>
                <w:szCs w:val="16"/>
              </w:rPr>
              <w:t>F</w:t>
            </w:r>
          </w:p>
        </w:tc>
        <w:tc>
          <w:tcPr>
            <w:tcW w:w="4820" w:type="dxa"/>
            <w:shd w:val="solid" w:color="FFFFFF" w:fill="auto"/>
          </w:tcPr>
          <w:p w:rsidR="00D41D78" w:rsidRPr="00867FDE" w:rsidRDefault="00D41D78" w:rsidP="00D41D78">
            <w:pPr>
              <w:pStyle w:val="TAL"/>
              <w:rPr>
                <w:noProof/>
                <w:lang w:eastAsia="zh-CN"/>
              </w:rPr>
            </w:pPr>
            <w:r w:rsidRPr="00867FDE">
              <w:rPr>
                <w:noProof/>
              </w:rPr>
              <w:t>3GPP TS 29.571 API version update</w:t>
            </w:r>
          </w:p>
        </w:tc>
        <w:tc>
          <w:tcPr>
            <w:tcW w:w="708" w:type="dxa"/>
            <w:shd w:val="solid" w:color="FFFFFF" w:fill="auto"/>
          </w:tcPr>
          <w:p w:rsidR="00D41D78" w:rsidRPr="00867FDE" w:rsidRDefault="00D41D78" w:rsidP="00D41D78">
            <w:pPr>
              <w:pStyle w:val="TAC"/>
              <w:rPr>
                <w:sz w:val="16"/>
                <w:szCs w:val="16"/>
              </w:rPr>
            </w:pPr>
            <w:r w:rsidRPr="00867FDE">
              <w:rPr>
                <w:sz w:val="16"/>
                <w:szCs w:val="16"/>
              </w:rPr>
              <w:t>16.1.0</w:t>
            </w:r>
          </w:p>
        </w:tc>
      </w:tr>
      <w:tr w:rsidR="00D41D78" w:rsidRPr="00867FDE" w:rsidTr="004F0C2E">
        <w:tc>
          <w:tcPr>
            <w:tcW w:w="800" w:type="dxa"/>
            <w:shd w:val="solid" w:color="FFFFFF" w:fill="auto"/>
          </w:tcPr>
          <w:p w:rsidR="00D41D78" w:rsidRPr="00867FDE" w:rsidRDefault="00D41D78" w:rsidP="00D41D78">
            <w:pPr>
              <w:pStyle w:val="TAC"/>
              <w:rPr>
                <w:sz w:val="16"/>
                <w:szCs w:val="16"/>
              </w:rPr>
            </w:pPr>
            <w:r w:rsidRPr="00867FDE">
              <w:rPr>
                <w:sz w:val="16"/>
                <w:szCs w:val="16"/>
              </w:rPr>
              <w:t>2019-09</w:t>
            </w:r>
          </w:p>
        </w:tc>
        <w:tc>
          <w:tcPr>
            <w:tcW w:w="800" w:type="dxa"/>
            <w:shd w:val="solid" w:color="FFFFFF" w:fill="auto"/>
          </w:tcPr>
          <w:p w:rsidR="00D41D78" w:rsidRPr="00867FDE" w:rsidRDefault="00D41D78" w:rsidP="00D41D78">
            <w:pPr>
              <w:pStyle w:val="TAC"/>
              <w:rPr>
                <w:sz w:val="16"/>
                <w:szCs w:val="16"/>
              </w:rPr>
            </w:pPr>
            <w:r w:rsidRPr="00867FDE">
              <w:rPr>
                <w:sz w:val="16"/>
                <w:szCs w:val="16"/>
              </w:rPr>
              <w:t>CT#85</w:t>
            </w:r>
          </w:p>
        </w:tc>
        <w:tc>
          <w:tcPr>
            <w:tcW w:w="1094" w:type="dxa"/>
            <w:shd w:val="solid" w:color="FFFFFF" w:fill="auto"/>
          </w:tcPr>
          <w:p w:rsidR="00D41D78" w:rsidRPr="00867FDE" w:rsidRDefault="00D41D78" w:rsidP="00D41D78">
            <w:pPr>
              <w:pStyle w:val="TAC"/>
              <w:rPr>
                <w:sz w:val="16"/>
                <w:szCs w:val="16"/>
              </w:rPr>
            </w:pPr>
            <w:r w:rsidRPr="00867FDE">
              <w:rPr>
                <w:sz w:val="16"/>
                <w:szCs w:val="16"/>
              </w:rPr>
              <w:t>CP-192210</w:t>
            </w:r>
          </w:p>
        </w:tc>
        <w:tc>
          <w:tcPr>
            <w:tcW w:w="567" w:type="dxa"/>
            <w:shd w:val="solid" w:color="FFFFFF" w:fill="auto"/>
          </w:tcPr>
          <w:p w:rsidR="00D41D78" w:rsidRPr="00867FDE" w:rsidRDefault="00D41D78" w:rsidP="00D41D78">
            <w:pPr>
              <w:pStyle w:val="TAL"/>
              <w:rPr>
                <w:rFonts w:eastAsia="Times New Roman" w:cs="Arial"/>
                <w:sz w:val="16"/>
                <w:szCs w:val="16"/>
                <w:lang w:eastAsia="en-GB"/>
              </w:rPr>
            </w:pPr>
            <w:r w:rsidRPr="00867FDE">
              <w:rPr>
                <w:rFonts w:eastAsia="Times New Roman" w:cs="Arial"/>
                <w:sz w:val="16"/>
                <w:szCs w:val="16"/>
                <w:lang w:eastAsia="en-GB"/>
              </w:rPr>
              <w:t>0125</w:t>
            </w:r>
          </w:p>
        </w:tc>
        <w:tc>
          <w:tcPr>
            <w:tcW w:w="425" w:type="dxa"/>
            <w:shd w:val="solid" w:color="FFFFFF" w:fill="auto"/>
          </w:tcPr>
          <w:p w:rsidR="00D41D78" w:rsidRPr="00867FDE" w:rsidRDefault="00D41D78" w:rsidP="00D41D78">
            <w:pPr>
              <w:pStyle w:val="TAR"/>
              <w:rPr>
                <w:rFonts w:eastAsia="Times New Roman" w:cs="Arial"/>
                <w:sz w:val="16"/>
                <w:szCs w:val="16"/>
                <w:lang w:eastAsia="en-GB"/>
              </w:rPr>
            </w:pPr>
          </w:p>
        </w:tc>
        <w:tc>
          <w:tcPr>
            <w:tcW w:w="425" w:type="dxa"/>
            <w:shd w:val="solid" w:color="FFFFFF" w:fill="auto"/>
          </w:tcPr>
          <w:p w:rsidR="00D41D78" w:rsidRPr="00867FDE" w:rsidRDefault="00D41D78" w:rsidP="00D41D78">
            <w:pPr>
              <w:pStyle w:val="TAC"/>
              <w:rPr>
                <w:rFonts w:cs="Arial"/>
                <w:sz w:val="16"/>
                <w:szCs w:val="16"/>
              </w:rPr>
            </w:pPr>
            <w:r w:rsidRPr="00867FDE">
              <w:rPr>
                <w:rFonts w:cs="Arial"/>
                <w:sz w:val="16"/>
                <w:szCs w:val="16"/>
              </w:rPr>
              <w:t>F</w:t>
            </w:r>
          </w:p>
        </w:tc>
        <w:tc>
          <w:tcPr>
            <w:tcW w:w="4820" w:type="dxa"/>
            <w:shd w:val="solid" w:color="FFFFFF" w:fill="auto"/>
          </w:tcPr>
          <w:p w:rsidR="00D41D78" w:rsidRPr="00867FDE" w:rsidRDefault="00D41D78" w:rsidP="00D41D78">
            <w:pPr>
              <w:pStyle w:val="TAL"/>
              <w:rPr>
                <w:noProof/>
                <w:lang w:eastAsia="zh-CN"/>
              </w:rPr>
            </w:pPr>
            <w:r w:rsidRPr="00867FDE">
              <w:rPr>
                <w:noProof/>
              </w:rPr>
              <w:t>Correction and alignment of of Sampling Ratio</w:t>
            </w:r>
          </w:p>
        </w:tc>
        <w:tc>
          <w:tcPr>
            <w:tcW w:w="708" w:type="dxa"/>
            <w:shd w:val="solid" w:color="FFFFFF" w:fill="auto"/>
          </w:tcPr>
          <w:p w:rsidR="00D41D78" w:rsidRPr="00867FDE" w:rsidRDefault="00D41D78" w:rsidP="00D41D78">
            <w:pPr>
              <w:pStyle w:val="TAC"/>
              <w:rPr>
                <w:sz w:val="16"/>
                <w:szCs w:val="16"/>
              </w:rPr>
            </w:pPr>
            <w:r w:rsidRPr="00867FDE">
              <w:rPr>
                <w:sz w:val="16"/>
                <w:szCs w:val="16"/>
              </w:rPr>
              <w:t>16.1.0</w:t>
            </w:r>
          </w:p>
        </w:tc>
      </w:tr>
      <w:tr w:rsidR="008956D9" w:rsidRPr="00867FDE" w:rsidTr="004F0C2E">
        <w:tc>
          <w:tcPr>
            <w:tcW w:w="800" w:type="dxa"/>
            <w:shd w:val="solid" w:color="FFFFFF" w:fill="auto"/>
          </w:tcPr>
          <w:p w:rsidR="008956D9" w:rsidRPr="00867FDE" w:rsidRDefault="008956D9" w:rsidP="008956D9">
            <w:pPr>
              <w:pStyle w:val="TAC"/>
              <w:rPr>
                <w:sz w:val="16"/>
                <w:szCs w:val="16"/>
              </w:rPr>
            </w:pPr>
            <w:r w:rsidRPr="00867FDE">
              <w:rPr>
                <w:sz w:val="16"/>
                <w:szCs w:val="16"/>
              </w:rPr>
              <w:t>2019-12</w:t>
            </w:r>
          </w:p>
        </w:tc>
        <w:tc>
          <w:tcPr>
            <w:tcW w:w="800" w:type="dxa"/>
            <w:shd w:val="solid" w:color="FFFFFF" w:fill="auto"/>
          </w:tcPr>
          <w:p w:rsidR="008956D9" w:rsidRPr="00867FDE" w:rsidRDefault="008956D9" w:rsidP="008956D9">
            <w:pPr>
              <w:pStyle w:val="TAC"/>
              <w:rPr>
                <w:sz w:val="16"/>
                <w:szCs w:val="16"/>
              </w:rPr>
            </w:pPr>
            <w:r w:rsidRPr="00867FDE">
              <w:rPr>
                <w:sz w:val="16"/>
                <w:szCs w:val="16"/>
              </w:rPr>
              <w:t>CT#86</w:t>
            </w:r>
          </w:p>
        </w:tc>
        <w:tc>
          <w:tcPr>
            <w:tcW w:w="1094" w:type="dxa"/>
            <w:shd w:val="solid" w:color="FFFFFF" w:fill="auto"/>
          </w:tcPr>
          <w:p w:rsidR="008956D9" w:rsidRPr="00867FDE" w:rsidRDefault="008956D9" w:rsidP="008956D9">
            <w:pPr>
              <w:pStyle w:val="TAC"/>
              <w:rPr>
                <w:sz w:val="16"/>
                <w:szCs w:val="16"/>
              </w:rPr>
            </w:pPr>
            <w:r w:rsidRPr="00867FDE">
              <w:rPr>
                <w:sz w:val="16"/>
                <w:szCs w:val="16"/>
              </w:rPr>
              <w:t>CP-193</w:t>
            </w:r>
            <w:r w:rsidR="00F47891" w:rsidRPr="00867FDE">
              <w:rPr>
                <w:sz w:val="16"/>
                <w:szCs w:val="16"/>
              </w:rPr>
              <w:t>032</w:t>
            </w:r>
          </w:p>
        </w:tc>
        <w:tc>
          <w:tcPr>
            <w:tcW w:w="567" w:type="dxa"/>
            <w:shd w:val="solid" w:color="FFFFFF" w:fill="auto"/>
          </w:tcPr>
          <w:p w:rsidR="008956D9" w:rsidRPr="00867FDE" w:rsidRDefault="008956D9" w:rsidP="008956D9">
            <w:pPr>
              <w:pStyle w:val="TAL"/>
              <w:rPr>
                <w:rFonts w:eastAsia="Times New Roman" w:cs="Arial"/>
                <w:sz w:val="16"/>
                <w:szCs w:val="16"/>
                <w:lang w:eastAsia="en-GB"/>
              </w:rPr>
            </w:pPr>
            <w:r w:rsidRPr="00867FDE">
              <w:rPr>
                <w:rFonts w:eastAsia="Times New Roman" w:cs="Arial"/>
                <w:sz w:val="16"/>
                <w:szCs w:val="16"/>
                <w:lang w:eastAsia="en-GB"/>
              </w:rPr>
              <w:t>0130</w:t>
            </w:r>
          </w:p>
        </w:tc>
        <w:tc>
          <w:tcPr>
            <w:tcW w:w="425" w:type="dxa"/>
            <w:shd w:val="solid" w:color="FFFFFF" w:fill="auto"/>
          </w:tcPr>
          <w:p w:rsidR="008956D9" w:rsidRPr="00867FDE" w:rsidRDefault="008956D9" w:rsidP="008956D9">
            <w:pPr>
              <w:pStyle w:val="TAR"/>
              <w:rPr>
                <w:rFonts w:eastAsia="Times New Roman" w:cs="Arial"/>
                <w:sz w:val="16"/>
                <w:szCs w:val="16"/>
                <w:lang w:eastAsia="en-GB"/>
              </w:rPr>
            </w:pPr>
          </w:p>
        </w:tc>
        <w:tc>
          <w:tcPr>
            <w:tcW w:w="425" w:type="dxa"/>
            <w:shd w:val="solid" w:color="FFFFFF" w:fill="auto"/>
          </w:tcPr>
          <w:p w:rsidR="008956D9" w:rsidRPr="00867FDE" w:rsidRDefault="008956D9" w:rsidP="008956D9">
            <w:pPr>
              <w:pStyle w:val="TAC"/>
              <w:rPr>
                <w:rFonts w:cs="Arial"/>
                <w:sz w:val="16"/>
                <w:szCs w:val="16"/>
              </w:rPr>
            </w:pPr>
            <w:r w:rsidRPr="00867FDE">
              <w:rPr>
                <w:rFonts w:cs="Arial"/>
                <w:sz w:val="16"/>
                <w:szCs w:val="16"/>
              </w:rPr>
              <w:t>A</w:t>
            </w:r>
          </w:p>
        </w:tc>
        <w:tc>
          <w:tcPr>
            <w:tcW w:w="4820" w:type="dxa"/>
            <w:shd w:val="solid" w:color="FFFFFF" w:fill="auto"/>
          </w:tcPr>
          <w:p w:rsidR="008956D9" w:rsidRPr="00867FDE" w:rsidRDefault="008956D9" w:rsidP="008956D9">
            <w:pPr>
              <w:pStyle w:val="TAL"/>
              <w:rPr>
                <w:noProof/>
              </w:rPr>
            </w:pPr>
            <w:r w:rsidRPr="00867FDE">
              <w:t>N3IWF ID encoding</w:t>
            </w:r>
          </w:p>
        </w:tc>
        <w:tc>
          <w:tcPr>
            <w:tcW w:w="708" w:type="dxa"/>
            <w:shd w:val="solid" w:color="FFFFFF" w:fill="auto"/>
          </w:tcPr>
          <w:p w:rsidR="008956D9" w:rsidRPr="00867FDE" w:rsidRDefault="008956D9" w:rsidP="008956D9">
            <w:pPr>
              <w:pStyle w:val="TAC"/>
              <w:rPr>
                <w:sz w:val="16"/>
                <w:szCs w:val="16"/>
              </w:rPr>
            </w:pPr>
            <w:r w:rsidRPr="00867FDE">
              <w:rPr>
                <w:sz w:val="16"/>
                <w:szCs w:val="16"/>
              </w:rPr>
              <w:t>16.2.0</w:t>
            </w:r>
          </w:p>
        </w:tc>
      </w:tr>
      <w:tr w:rsidR="008956D9" w:rsidRPr="00867FDE" w:rsidTr="004F0C2E">
        <w:tc>
          <w:tcPr>
            <w:tcW w:w="800" w:type="dxa"/>
            <w:shd w:val="solid" w:color="FFFFFF" w:fill="auto"/>
          </w:tcPr>
          <w:p w:rsidR="008956D9" w:rsidRPr="00867FDE" w:rsidRDefault="008956D9" w:rsidP="008956D9">
            <w:pPr>
              <w:pStyle w:val="TAC"/>
              <w:rPr>
                <w:sz w:val="16"/>
                <w:szCs w:val="16"/>
              </w:rPr>
            </w:pPr>
            <w:r w:rsidRPr="00867FDE">
              <w:rPr>
                <w:sz w:val="16"/>
                <w:szCs w:val="16"/>
              </w:rPr>
              <w:t>2019-12</w:t>
            </w:r>
          </w:p>
        </w:tc>
        <w:tc>
          <w:tcPr>
            <w:tcW w:w="800" w:type="dxa"/>
            <w:shd w:val="solid" w:color="FFFFFF" w:fill="auto"/>
          </w:tcPr>
          <w:p w:rsidR="008956D9" w:rsidRPr="00867FDE" w:rsidRDefault="008956D9" w:rsidP="008956D9">
            <w:pPr>
              <w:pStyle w:val="TAC"/>
              <w:rPr>
                <w:sz w:val="16"/>
                <w:szCs w:val="16"/>
              </w:rPr>
            </w:pPr>
            <w:r w:rsidRPr="00867FDE">
              <w:rPr>
                <w:sz w:val="16"/>
                <w:szCs w:val="16"/>
              </w:rPr>
              <w:t>CT#86</w:t>
            </w:r>
          </w:p>
        </w:tc>
        <w:tc>
          <w:tcPr>
            <w:tcW w:w="1094" w:type="dxa"/>
            <w:shd w:val="solid" w:color="FFFFFF" w:fill="auto"/>
          </w:tcPr>
          <w:p w:rsidR="008956D9" w:rsidRPr="00867FDE" w:rsidRDefault="008956D9" w:rsidP="008956D9">
            <w:pPr>
              <w:pStyle w:val="TAC"/>
              <w:rPr>
                <w:sz w:val="16"/>
                <w:szCs w:val="16"/>
              </w:rPr>
            </w:pPr>
            <w:r w:rsidRPr="00867FDE">
              <w:rPr>
                <w:sz w:val="16"/>
                <w:szCs w:val="16"/>
              </w:rPr>
              <w:t>CP-193</w:t>
            </w:r>
            <w:r w:rsidR="00283BFB" w:rsidRPr="00867FDE">
              <w:rPr>
                <w:sz w:val="16"/>
                <w:szCs w:val="16"/>
              </w:rPr>
              <w:t>032</w:t>
            </w:r>
          </w:p>
        </w:tc>
        <w:tc>
          <w:tcPr>
            <w:tcW w:w="567" w:type="dxa"/>
            <w:shd w:val="solid" w:color="FFFFFF" w:fill="auto"/>
          </w:tcPr>
          <w:p w:rsidR="008956D9" w:rsidRPr="00867FDE" w:rsidRDefault="008956D9" w:rsidP="008956D9">
            <w:pPr>
              <w:pStyle w:val="TAL"/>
              <w:rPr>
                <w:rFonts w:eastAsia="Times New Roman" w:cs="Arial"/>
                <w:sz w:val="16"/>
                <w:szCs w:val="16"/>
                <w:lang w:eastAsia="en-GB"/>
              </w:rPr>
            </w:pPr>
            <w:r w:rsidRPr="00867FDE">
              <w:rPr>
                <w:rFonts w:eastAsia="Times New Roman" w:cs="Arial"/>
                <w:sz w:val="16"/>
                <w:szCs w:val="16"/>
                <w:lang w:eastAsia="en-GB"/>
              </w:rPr>
              <w:t>0138</w:t>
            </w:r>
          </w:p>
        </w:tc>
        <w:tc>
          <w:tcPr>
            <w:tcW w:w="425" w:type="dxa"/>
            <w:shd w:val="solid" w:color="FFFFFF" w:fill="auto"/>
          </w:tcPr>
          <w:p w:rsidR="008956D9" w:rsidRPr="00867FDE" w:rsidRDefault="008956D9" w:rsidP="008956D9">
            <w:pPr>
              <w:pStyle w:val="TAR"/>
              <w:rPr>
                <w:rFonts w:eastAsia="Times New Roman" w:cs="Arial"/>
                <w:sz w:val="16"/>
                <w:szCs w:val="16"/>
                <w:lang w:eastAsia="en-GB"/>
              </w:rPr>
            </w:pPr>
          </w:p>
        </w:tc>
        <w:tc>
          <w:tcPr>
            <w:tcW w:w="425" w:type="dxa"/>
            <w:shd w:val="solid" w:color="FFFFFF" w:fill="auto"/>
          </w:tcPr>
          <w:p w:rsidR="008956D9" w:rsidRPr="00867FDE" w:rsidRDefault="008956D9" w:rsidP="008956D9">
            <w:pPr>
              <w:pStyle w:val="TAC"/>
              <w:rPr>
                <w:rFonts w:cs="Arial"/>
                <w:sz w:val="16"/>
                <w:szCs w:val="16"/>
              </w:rPr>
            </w:pPr>
            <w:r w:rsidRPr="00867FDE">
              <w:rPr>
                <w:rFonts w:cs="Arial"/>
                <w:sz w:val="16"/>
                <w:szCs w:val="16"/>
              </w:rPr>
              <w:t>A</w:t>
            </w:r>
          </w:p>
        </w:tc>
        <w:tc>
          <w:tcPr>
            <w:tcW w:w="4820" w:type="dxa"/>
            <w:shd w:val="solid" w:color="FFFFFF" w:fill="auto"/>
          </w:tcPr>
          <w:p w:rsidR="008956D9" w:rsidRPr="00867FDE" w:rsidRDefault="008956D9" w:rsidP="008956D9">
            <w:pPr>
              <w:pStyle w:val="TAL"/>
              <w:rPr>
                <w:noProof/>
              </w:rPr>
            </w:pPr>
            <w:r w:rsidRPr="00867FDE">
              <w:t xml:space="preserve">Correction to </w:t>
            </w:r>
            <w:r w:rsidRPr="00867FDE">
              <w:rPr>
                <w:noProof/>
              </w:rPr>
              <w:t>GNbId</w:t>
            </w:r>
          </w:p>
        </w:tc>
        <w:tc>
          <w:tcPr>
            <w:tcW w:w="708" w:type="dxa"/>
            <w:shd w:val="solid" w:color="FFFFFF" w:fill="auto"/>
          </w:tcPr>
          <w:p w:rsidR="008956D9" w:rsidRPr="00867FDE" w:rsidRDefault="008956D9" w:rsidP="008956D9">
            <w:pPr>
              <w:pStyle w:val="TAC"/>
              <w:rPr>
                <w:sz w:val="16"/>
                <w:szCs w:val="16"/>
              </w:rPr>
            </w:pPr>
            <w:r w:rsidRPr="00867FDE">
              <w:rPr>
                <w:sz w:val="16"/>
                <w:szCs w:val="16"/>
              </w:rPr>
              <w:t>16.2.0</w:t>
            </w:r>
          </w:p>
        </w:tc>
      </w:tr>
      <w:tr w:rsidR="008956D9" w:rsidRPr="00867FDE" w:rsidTr="004F0C2E">
        <w:tc>
          <w:tcPr>
            <w:tcW w:w="800" w:type="dxa"/>
            <w:shd w:val="solid" w:color="FFFFFF" w:fill="auto"/>
          </w:tcPr>
          <w:p w:rsidR="008956D9" w:rsidRPr="00867FDE" w:rsidRDefault="008956D9" w:rsidP="008956D9">
            <w:pPr>
              <w:pStyle w:val="TAC"/>
              <w:rPr>
                <w:sz w:val="16"/>
                <w:szCs w:val="16"/>
              </w:rPr>
            </w:pPr>
            <w:r w:rsidRPr="00867FDE">
              <w:rPr>
                <w:sz w:val="16"/>
                <w:szCs w:val="16"/>
              </w:rPr>
              <w:t>2019-12</w:t>
            </w:r>
          </w:p>
        </w:tc>
        <w:tc>
          <w:tcPr>
            <w:tcW w:w="800" w:type="dxa"/>
            <w:shd w:val="solid" w:color="FFFFFF" w:fill="auto"/>
          </w:tcPr>
          <w:p w:rsidR="008956D9" w:rsidRPr="00867FDE" w:rsidRDefault="008956D9" w:rsidP="008956D9">
            <w:pPr>
              <w:pStyle w:val="TAC"/>
              <w:rPr>
                <w:sz w:val="16"/>
                <w:szCs w:val="16"/>
              </w:rPr>
            </w:pPr>
            <w:r w:rsidRPr="00867FDE">
              <w:rPr>
                <w:sz w:val="16"/>
                <w:szCs w:val="16"/>
              </w:rPr>
              <w:t>CT#86</w:t>
            </w:r>
          </w:p>
        </w:tc>
        <w:tc>
          <w:tcPr>
            <w:tcW w:w="1094" w:type="dxa"/>
            <w:shd w:val="solid" w:color="FFFFFF" w:fill="auto"/>
          </w:tcPr>
          <w:p w:rsidR="008956D9" w:rsidRPr="00867FDE" w:rsidRDefault="008956D9" w:rsidP="008956D9">
            <w:pPr>
              <w:pStyle w:val="TAC"/>
              <w:rPr>
                <w:sz w:val="16"/>
                <w:szCs w:val="16"/>
              </w:rPr>
            </w:pPr>
            <w:r w:rsidRPr="00867FDE">
              <w:rPr>
                <w:sz w:val="16"/>
                <w:szCs w:val="16"/>
              </w:rPr>
              <w:t>CP-193</w:t>
            </w:r>
            <w:r w:rsidR="00283BFB" w:rsidRPr="00867FDE">
              <w:rPr>
                <w:sz w:val="16"/>
                <w:szCs w:val="16"/>
              </w:rPr>
              <w:t>057</w:t>
            </w:r>
          </w:p>
        </w:tc>
        <w:tc>
          <w:tcPr>
            <w:tcW w:w="567" w:type="dxa"/>
            <w:shd w:val="solid" w:color="FFFFFF" w:fill="auto"/>
          </w:tcPr>
          <w:p w:rsidR="008956D9" w:rsidRPr="00867FDE" w:rsidRDefault="008956D9" w:rsidP="008956D9">
            <w:pPr>
              <w:pStyle w:val="TAL"/>
              <w:rPr>
                <w:rFonts w:eastAsia="Times New Roman" w:cs="Arial"/>
                <w:sz w:val="16"/>
                <w:szCs w:val="16"/>
                <w:lang w:eastAsia="en-GB"/>
              </w:rPr>
            </w:pPr>
            <w:r w:rsidRPr="00867FDE">
              <w:rPr>
                <w:rFonts w:eastAsia="Times New Roman" w:cs="Arial"/>
                <w:sz w:val="16"/>
                <w:szCs w:val="16"/>
                <w:lang w:eastAsia="en-GB"/>
              </w:rPr>
              <w:t>0126</w:t>
            </w:r>
          </w:p>
        </w:tc>
        <w:tc>
          <w:tcPr>
            <w:tcW w:w="425" w:type="dxa"/>
            <w:shd w:val="solid" w:color="FFFFFF" w:fill="auto"/>
          </w:tcPr>
          <w:p w:rsidR="008956D9" w:rsidRPr="00867FDE" w:rsidRDefault="008956D9" w:rsidP="008956D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8956D9" w:rsidRPr="00867FDE" w:rsidRDefault="008956D9" w:rsidP="008956D9">
            <w:pPr>
              <w:pStyle w:val="TAC"/>
              <w:rPr>
                <w:rFonts w:cs="Arial"/>
                <w:sz w:val="16"/>
                <w:szCs w:val="16"/>
              </w:rPr>
            </w:pPr>
            <w:r w:rsidRPr="00867FDE">
              <w:rPr>
                <w:rFonts w:cs="Arial"/>
                <w:sz w:val="16"/>
                <w:szCs w:val="16"/>
              </w:rPr>
              <w:t>B</w:t>
            </w:r>
          </w:p>
        </w:tc>
        <w:tc>
          <w:tcPr>
            <w:tcW w:w="4820" w:type="dxa"/>
            <w:shd w:val="solid" w:color="FFFFFF" w:fill="auto"/>
          </w:tcPr>
          <w:p w:rsidR="008956D9" w:rsidRPr="00867FDE" w:rsidRDefault="008956D9" w:rsidP="008956D9">
            <w:pPr>
              <w:pStyle w:val="TAL"/>
              <w:rPr>
                <w:noProof/>
              </w:rPr>
            </w:pPr>
            <w:r w:rsidRPr="00867FDE">
              <w:t>Format of NF (Service) Set ID</w:t>
            </w:r>
          </w:p>
        </w:tc>
        <w:tc>
          <w:tcPr>
            <w:tcW w:w="708" w:type="dxa"/>
            <w:shd w:val="solid" w:color="FFFFFF" w:fill="auto"/>
          </w:tcPr>
          <w:p w:rsidR="008956D9" w:rsidRPr="00867FDE" w:rsidRDefault="008956D9" w:rsidP="008956D9">
            <w:pPr>
              <w:pStyle w:val="TAC"/>
              <w:rPr>
                <w:sz w:val="16"/>
                <w:szCs w:val="16"/>
              </w:rPr>
            </w:pPr>
            <w:r w:rsidRPr="00867FDE">
              <w:rPr>
                <w:sz w:val="16"/>
                <w:szCs w:val="16"/>
              </w:rPr>
              <w:t>16.2.0</w:t>
            </w:r>
          </w:p>
        </w:tc>
      </w:tr>
      <w:tr w:rsidR="008956D9" w:rsidRPr="00867FDE" w:rsidTr="004F0C2E">
        <w:tc>
          <w:tcPr>
            <w:tcW w:w="800" w:type="dxa"/>
            <w:shd w:val="solid" w:color="FFFFFF" w:fill="auto"/>
          </w:tcPr>
          <w:p w:rsidR="008956D9" w:rsidRPr="00867FDE" w:rsidRDefault="008956D9" w:rsidP="008956D9">
            <w:pPr>
              <w:pStyle w:val="TAC"/>
              <w:rPr>
                <w:sz w:val="16"/>
                <w:szCs w:val="16"/>
              </w:rPr>
            </w:pPr>
            <w:r w:rsidRPr="00867FDE">
              <w:rPr>
                <w:sz w:val="16"/>
                <w:szCs w:val="16"/>
              </w:rPr>
              <w:t>2019-12</w:t>
            </w:r>
          </w:p>
        </w:tc>
        <w:tc>
          <w:tcPr>
            <w:tcW w:w="800" w:type="dxa"/>
            <w:shd w:val="solid" w:color="FFFFFF" w:fill="auto"/>
          </w:tcPr>
          <w:p w:rsidR="008956D9" w:rsidRPr="00867FDE" w:rsidRDefault="008956D9" w:rsidP="008956D9">
            <w:pPr>
              <w:pStyle w:val="TAC"/>
              <w:rPr>
                <w:sz w:val="16"/>
                <w:szCs w:val="16"/>
              </w:rPr>
            </w:pPr>
            <w:r w:rsidRPr="00867FDE">
              <w:rPr>
                <w:sz w:val="16"/>
                <w:szCs w:val="16"/>
              </w:rPr>
              <w:t>CT#86</w:t>
            </w:r>
          </w:p>
        </w:tc>
        <w:tc>
          <w:tcPr>
            <w:tcW w:w="1094" w:type="dxa"/>
            <w:shd w:val="solid" w:color="FFFFFF" w:fill="auto"/>
          </w:tcPr>
          <w:p w:rsidR="008956D9" w:rsidRPr="00867FDE" w:rsidRDefault="008956D9" w:rsidP="008956D9">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8956D9" w:rsidRPr="00867FDE" w:rsidRDefault="008956D9" w:rsidP="008956D9">
            <w:pPr>
              <w:pStyle w:val="TAL"/>
              <w:rPr>
                <w:rFonts w:eastAsia="Times New Roman" w:cs="Arial"/>
                <w:sz w:val="16"/>
                <w:szCs w:val="16"/>
                <w:lang w:eastAsia="en-GB"/>
              </w:rPr>
            </w:pPr>
            <w:r w:rsidRPr="00867FDE">
              <w:rPr>
                <w:rFonts w:eastAsia="Times New Roman" w:cs="Arial"/>
                <w:sz w:val="16"/>
                <w:szCs w:val="16"/>
                <w:lang w:eastAsia="en-GB"/>
              </w:rPr>
              <w:t>0142</w:t>
            </w:r>
          </w:p>
        </w:tc>
        <w:tc>
          <w:tcPr>
            <w:tcW w:w="425" w:type="dxa"/>
            <w:shd w:val="solid" w:color="FFFFFF" w:fill="auto"/>
          </w:tcPr>
          <w:p w:rsidR="008956D9" w:rsidRPr="00867FDE" w:rsidRDefault="008956D9" w:rsidP="008956D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8956D9" w:rsidRPr="00867FDE" w:rsidRDefault="008956D9" w:rsidP="008956D9">
            <w:pPr>
              <w:pStyle w:val="TAC"/>
              <w:rPr>
                <w:rFonts w:cs="Arial"/>
                <w:sz w:val="16"/>
                <w:szCs w:val="16"/>
              </w:rPr>
            </w:pPr>
            <w:r w:rsidRPr="00867FDE">
              <w:rPr>
                <w:rFonts w:cs="Arial"/>
                <w:sz w:val="16"/>
                <w:szCs w:val="16"/>
              </w:rPr>
              <w:t>F</w:t>
            </w:r>
          </w:p>
        </w:tc>
        <w:tc>
          <w:tcPr>
            <w:tcW w:w="4820" w:type="dxa"/>
            <w:shd w:val="solid" w:color="FFFFFF" w:fill="auto"/>
          </w:tcPr>
          <w:p w:rsidR="008956D9" w:rsidRPr="00867FDE" w:rsidRDefault="008956D9" w:rsidP="008956D9">
            <w:pPr>
              <w:pStyle w:val="TAL"/>
              <w:rPr>
                <w:noProof/>
              </w:rPr>
            </w:pPr>
            <w:r w:rsidRPr="00867FDE">
              <w:t>MAC Address as PEI format</w:t>
            </w:r>
          </w:p>
        </w:tc>
        <w:tc>
          <w:tcPr>
            <w:tcW w:w="708" w:type="dxa"/>
            <w:shd w:val="solid" w:color="FFFFFF" w:fill="auto"/>
          </w:tcPr>
          <w:p w:rsidR="008956D9" w:rsidRPr="00867FDE" w:rsidRDefault="008956D9" w:rsidP="008956D9">
            <w:pPr>
              <w:pStyle w:val="TAC"/>
              <w:rPr>
                <w:sz w:val="16"/>
                <w:szCs w:val="16"/>
              </w:rPr>
            </w:pPr>
            <w:r w:rsidRPr="00867FDE">
              <w:rPr>
                <w:sz w:val="16"/>
                <w:szCs w:val="16"/>
              </w:rPr>
              <w:t>16.2.0</w:t>
            </w:r>
          </w:p>
        </w:tc>
      </w:tr>
      <w:tr w:rsidR="008956D9" w:rsidRPr="00867FDE" w:rsidTr="004F0C2E">
        <w:tc>
          <w:tcPr>
            <w:tcW w:w="800" w:type="dxa"/>
            <w:shd w:val="solid" w:color="FFFFFF" w:fill="auto"/>
          </w:tcPr>
          <w:p w:rsidR="008956D9" w:rsidRPr="00867FDE" w:rsidRDefault="008956D9" w:rsidP="008956D9">
            <w:pPr>
              <w:pStyle w:val="TAC"/>
              <w:rPr>
                <w:sz w:val="16"/>
                <w:szCs w:val="16"/>
              </w:rPr>
            </w:pPr>
            <w:r w:rsidRPr="00867FDE">
              <w:rPr>
                <w:sz w:val="16"/>
                <w:szCs w:val="16"/>
              </w:rPr>
              <w:t>2019-12</w:t>
            </w:r>
          </w:p>
        </w:tc>
        <w:tc>
          <w:tcPr>
            <w:tcW w:w="800" w:type="dxa"/>
            <w:shd w:val="solid" w:color="FFFFFF" w:fill="auto"/>
          </w:tcPr>
          <w:p w:rsidR="008956D9" w:rsidRPr="00867FDE" w:rsidRDefault="008956D9" w:rsidP="008956D9">
            <w:pPr>
              <w:pStyle w:val="TAC"/>
              <w:rPr>
                <w:sz w:val="16"/>
                <w:szCs w:val="16"/>
              </w:rPr>
            </w:pPr>
            <w:r w:rsidRPr="00867FDE">
              <w:rPr>
                <w:sz w:val="16"/>
                <w:szCs w:val="16"/>
              </w:rPr>
              <w:t>CT#86</w:t>
            </w:r>
          </w:p>
        </w:tc>
        <w:tc>
          <w:tcPr>
            <w:tcW w:w="1094" w:type="dxa"/>
            <w:shd w:val="solid" w:color="FFFFFF" w:fill="auto"/>
          </w:tcPr>
          <w:p w:rsidR="008956D9" w:rsidRPr="00867FDE" w:rsidRDefault="008956D9" w:rsidP="008956D9">
            <w:pPr>
              <w:pStyle w:val="TAC"/>
              <w:rPr>
                <w:sz w:val="16"/>
                <w:szCs w:val="16"/>
              </w:rPr>
            </w:pPr>
            <w:r w:rsidRPr="00867FDE">
              <w:rPr>
                <w:sz w:val="16"/>
                <w:szCs w:val="16"/>
              </w:rPr>
              <w:t>CP-193</w:t>
            </w:r>
            <w:r w:rsidR="00283BFB" w:rsidRPr="00867FDE">
              <w:rPr>
                <w:sz w:val="16"/>
                <w:szCs w:val="16"/>
              </w:rPr>
              <w:t>050</w:t>
            </w:r>
          </w:p>
        </w:tc>
        <w:tc>
          <w:tcPr>
            <w:tcW w:w="567" w:type="dxa"/>
            <w:shd w:val="solid" w:color="FFFFFF" w:fill="auto"/>
          </w:tcPr>
          <w:p w:rsidR="008956D9" w:rsidRPr="00867FDE" w:rsidRDefault="008956D9" w:rsidP="008956D9">
            <w:pPr>
              <w:pStyle w:val="TAL"/>
              <w:rPr>
                <w:rFonts w:eastAsia="Times New Roman" w:cs="Arial"/>
                <w:sz w:val="16"/>
                <w:szCs w:val="16"/>
                <w:lang w:eastAsia="en-GB"/>
              </w:rPr>
            </w:pPr>
            <w:r w:rsidRPr="00867FDE">
              <w:rPr>
                <w:rFonts w:eastAsia="Times New Roman" w:cs="Arial"/>
                <w:sz w:val="16"/>
                <w:szCs w:val="16"/>
                <w:lang w:eastAsia="en-GB"/>
              </w:rPr>
              <w:t>01</w:t>
            </w:r>
            <w:r w:rsidR="00E3101E" w:rsidRPr="00867FDE">
              <w:rPr>
                <w:rFonts w:eastAsia="Times New Roman" w:cs="Arial"/>
                <w:sz w:val="16"/>
                <w:szCs w:val="16"/>
                <w:lang w:eastAsia="en-GB"/>
              </w:rPr>
              <w:t>43</w:t>
            </w:r>
          </w:p>
        </w:tc>
        <w:tc>
          <w:tcPr>
            <w:tcW w:w="425" w:type="dxa"/>
            <w:shd w:val="solid" w:color="FFFFFF" w:fill="auto"/>
          </w:tcPr>
          <w:p w:rsidR="008956D9" w:rsidRPr="00867FDE" w:rsidRDefault="00E3101E" w:rsidP="008956D9">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8956D9" w:rsidRPr="00867FDE" w:rsidRDefault="00E3101E" w:rsidP="008956D9">
            <w:pPr>
              <w:pStyle w:val="TAC"/>
              <w:rPr>
                <w:rFonts w:cs="Arial"/>
                <w:sz w:val="16"/>
                <w:szCs w:val="16"/>
              </w:rPr>
            </w:pPr>
            <w:r w:rsidRPr="00867FDE">
              <w:rPr>
                <w:rFonts w:cs="Arial"/>
                <w:sz w:val="16"/>
                <w:szCs w:val="16"/>
              </w:rPr>
              <w:t>F</w:t>
            </w:r>
          </w:p>
        </w:tc>
        <w:tc>
          <w:tcPr>
            <w:tcW w:w="4820" w:type="dxa"/>
            <w:shd w:val="solid" w:color="FFFFFF" w:fill="auto"/>
          </w:tcPr>
          <w:p w:rsidR="008956D9" w:rsidRPr="00867FDE" w:rsidRDefault="00E3101E" w:rsidP="008956D9">
            <w:pPr>
              <w:pStyle w:val="TAL"/>
              <w:rPr>
                <w:noProof/>
              </w:rPr>
            </w:pPr>
            <w:r w:rsidRPr="00867FDE">
              <w:t>Alternative 1 for global uniqueness of universally managed NID - simple data types correction</w:t>
            </w:r>
          </w:p>
        </w:tc>
        <w:tc>
          <w:tcPr>
            <w:tcW w:w="708" w:type="dxa"/>
            <w:shd w:val="solid" w:color="FFFFFF" w:fill="auto"/>
          </w:tcPr>
          <w:p w:rsidR="008956D9" w:rsidRPr="00867FDE" w:rsidRDefault="008956D9" w:rsidP="008956D9">
            <w:pPr>
              <w:pStyle w:val="TAC"/>
              <w:rPr>
                <w:sz w:val="16"/>
                <w:szCs w:val="16"/>
              </w:rPr>
            </w:pPr>
            <w:r w:rsidRPr="00867FDE">
              <w:rPr>
                <w:sz w:val="16"/>
                <w:szCs w:val="16"/>
              </w:rPr>
              <w:t>16.2.0</w:t>
            </w:r>
          </w:p>
        </w:tc>
      </w:tr>
      <w:tr w:rsidR="00AB5C43" w:rsidRPr="00867FDE" w:rsidTr="004F0C2E">
        <w:tc>
          <w:tcPr>
            <w:tcW w:w="800" w:type="dxa"/>
            <w:shd w:val="solid" w:color="FFFFFF" w:fill="auto"/>
          </w:tcPr>
          <w:p w:rsidR="00AB5C43" w:rsidRPr="00867FDE" w:rsidRDefault="00AB5C43" w:rsidP="00AB5C43">
            <w:pPr>
              <w:pStyle w:val="TAC"/>
              <w:rPr>
                <w:sz w:val="16"/>
                <w:szCs w:val="16"/>
              </w:rPr>
            </w:pPr>
            <w:r w:rsidRPr="00867FDE">
              <w:rPr>
                <w:sz w:val="16"/>
                <w:szCs w:val="16"/>
              </w:rPr>
              <w:t>2019-12</w:t>
            </w:r>
          </w:p>
        </w:tc>
        <w:tc>
          <w:tcPr>
            <w:tcW w:w="800" w:type="dxa"/>
            <w:shd w:val="solid" w:color="FFFFFF" w:fill="auto"/>
          </w:tcPr>
          <w:p w:rsidR="00AB5C43" w:rsidRPr="00867FDE" w:rsidRDefault="00AB5C43" w:rsidP="00AB5C43">
            <w:pPr>
              <w:pStyle w:val="TAC"/>
              <w:rPr>
                <w:sz w:val="16"/>
                <w:szCs w:val="16"/>
              </w:rPr>
            </w:pPr>
            <w:r w:rsidRPr="00867FDE">
              <w:rPr>
                <w:sz w:val="16"/>
                <w:szCs w:val="16"/>
              </w:rPr>
              <w:t>CT#86</w:t>
            </w:r>
          </w:p>
        </w:tc>
        <w:tc>
          <w:tcPr>
            <w:tcW w:w="1094" w:type="dxa"/>
            <w:shd w:val="solid" w:color="FFFFFF" w:fill="auto"/>
          </w:tcPr>
          <w:p w:rsidR="00AB5C43" w:rsidRPr="00867FDE" w:rsidRDefault="00AB5C43" w:rsidP="00AB5C43">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AB5C43" w:rsidRPr="00867FDE" w:rsidRDefault="00AB5C43" w:rsidP="00AB5C43">
            <w:pPr>
              <w:pStyle w:val="TAL"/>
              <w:rPr>
                <w:rFonts w:eastAsia="Times New Roman" w:cs="Arial"/>
                <w:sz w:val="16"/>
                <w:szCs w:val="16"/>
                <w:lang w:eastAsia="en-GB"/>
              </w:rPr>
            </w:pPr>
            <w:r w:rsidRPr="00867FDE">
              <w:rPr>
                <w:rFonts w:eastAsia="Times New Roman" w:cs="Arial"/>
                <w:sz w:val="16"/>
                <w:szCs w:val="16"/>
                <w:lang w:eastAsia="en-GB"/>
              </w:rPr>
              <w:t>0135</w:t>
            </w:r>
          </w:p>
        </w:tc>
        <w:tc>
          <w:tcPr>
            <w:tcW w:w="425" w:type="dxa"/>
            <w:shd w:val="solid" w:color="FFFFFF" w:fill="auto"/>
          </w:tcPr>
          <w:p w:rsidR="00AB5C43" w:rsidRPr="00867FDE" w:rsidRDefault="00AB5C43" w:rsidP="00AB5C43">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AB5C43" w:rsidRPr="00867FDE" w:rsidRDefault="00AB5C43" w:rsidP="00AB5C43">
            <w:pPr>
              <w:pStyle w:val="TAC"/>
              <w:rPr>
                <w:rFonts w:cs="Arial"/>
                <w:sz w:val="16"/>
                <w:szCs w:val="16"/>
              </w:rPr>
            </w:pPr>
            <w:r w:rsidRPr="00867FDE">
              <w:rPr>
                <w:rFonts w:cs="Arial"/>
                <w:sz w:val="16"/>
                <w:szCs w:val="16"/>
              </w:rPr>
              <w:t>B</w:t>
            </w:r>
          </w:p>
        </w:tc>
        <w:tc>
          <w:tcPr>
            <w:tcW w:w="4820" w:type="dxa"/>
            <w:shd w:val="solid" w:color="FFFFFF" w:fill="auto"/>
          </w:tcPr>
          <w:p w:rsidR="00AB5C43" w:rsidRPr="00867FDE" w:rsidRDefault="00AB5C43" w:rsidP="00AB5C43">
            <w:pPr>
              <w:pStyle w:val="TAL"/>
              <w:rPr>
                <w:noProof/>
              </w:rPr>
            </w:pPr>
            <w:r w:rsidRPr="00867FDE">
              <w:rPr>
                <w:rFonts w:hint="eastAsia"/>
                <w:noProof/>
                <w:lang w:eastAsia="zh-CN"/>
              </w:rPr>
              <w:t>De</w:t>
            </w:r>
            <w:r w:rsidRPr="00867FDE">
              <w:rPr>
                <w:noProof/>
                <w:lang w:eastAsia="zh-CN"/>
              </w:rPr>
              <w:t>finition of TNAP ID</w:t>
            </w:r>
          </w:p>
        </w:tc>
        <w:tc>
          <w:tcPr>
            <w:tcW w:w="708" w:type="dxa"/>
            <w:shd w:val="solid" w:color="FFFFFF" w:fill="auto"/>
          </w:tcPr>
          <w:p w:rsidR="00AB5C43" w:rsidRPr="00867FDE" w:rsidRDefault="00AB5C43" w:rsidP="00AB5C43">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063</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0131</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lang w:eastAsia="zh-CN"/>
              </w:rPr>
            </w:pPr>
            <w:r w:rsidRPr="00867FDE">
              <w:rPr>
                <w:rFonts w:hint="eastAsia"/>
                <w:lang w:eastAsia="zh-CN"/>
              </w:rPr>
              <w:t>HAL-forms data type</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057</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0127</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rPr>
            </w:pPr>
            <w:r w:rsidRPr="00867FDE">
              <w:rPr>
                <w:lang w:eastAsia="zh-CN"/>
              </w:rPr>
              <w:t>Delegated Discovery Parameters Conveyance in HTTP/2 headers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049</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0149</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rPr>
            </w:pPr>
            <w:r w:rsidRPr="00867FDE">
              <w:t>LTE-M RAT Type</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F635F4">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062</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0148</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lang w:eastAsia="zh-CN"/>
              </w:rPr>
            </w:pPr>
            <w:r w:rsidRPr="00867FDE">
              <w:rPr>
                <w:rFonts w:cs="Arial"/>
                <w:color w:val="000000"/>
                <w:szCs w:val="18"/>
              </w:rPr>
              <w:t>Common Data Type for RACS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F635F4">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063</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0161</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rFonts w:cs="Arial"/>
                <w:color w:val="000000"/>
                <w:szCs w:val="18"/>
              </w:rPr>
            </w:pPr>
            <w:r w:rsidRPr="00867FDE">
              <w:t>DNN Network Identifier and Operator Identifier</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F635F4">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036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0114</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5</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t>Increasing the maximum MDBV value</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F635F4">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031</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0160</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A</w:t>
            </w:r>
          </w:p>
        </w:tc>
        <w:tc>
          <w:tcPr>
            <w:tcW w:w="4820" w:type="dxa"/>
            <w:shd w:val="solid" w:color="FFFFFF" w:fill="auto"/>
          </w:tcPr>
          <w:p w:rsidR="005270EE" w:rsidRPr="00867FDE" w:rsidRDefault="005270EE" w:rsidP="005270EE">
            <w:pPr>
              <w:pStyle w:val="TAL"/>
            </w:pPr>
            <w:r w:rsidRPr="00867FDE">
              <w:t>Wildcard DNN</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F635F4">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032</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0163</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A</w:t>
            </w:r>
          </w:p>
        </w:tc>
        <w:tc>
          <w:tcPr>
            <w:tcW w:w="4820" w:type="dxa"/>
            <w:shd w:val="solid" w:color="FFFFFF" w:fill="auto"/>
          </w:tcPr>
          <w:p w:rsidR="005270EE" w:rsidRPr="00867FDE" w:rsidRDefault="005270EE" w:rsidP="005270EE">
            <w:pPr>
              <w:pStyle w:val="TAL"/>
            </w:pPr>
            <w:r w:rsidRPr="00867FDE">
              <w:t>Correction to charging identifiers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036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0156</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F</w:t>
            </w:r>
          </w:p>
        </w:tc>
        <w:tc>
          <w:tcPr>
            <w:tcW w:w="4820" w:type="dxa"/>
            <w:shd w:val="solid" w:color="FFFFFF" w:fill="auto"/>
          </w:tcPr>
          <w:p w:rsidR="005270EE" w:rsidRPr="00867FDE" w:rsidRDefault="005270EE" w:rsidP="005270EE">
            <w:pPr>
              <w:pStyle w:val="TAL"/>
              <w:rPr>
                <w:noProof/>
              </w:rPr>
            </w:pPr>
            <w:r w:rsidRPr="00867FDE">
              <w:t>TAI and CGI in UserLocation</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0158</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t>Definition of HFC node Id and User Location information for HFC</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431C2D">
            <w:pPr>
              <w:pStyle w:val="TAC"/>
              <w:rPr>
                <w:sz w:val="16"/>
                <w:szCs w:val="16"/>
              </w:rPr>
            </w:pPr>
            <w:r w:rsidRPr="00867FDE">
              <w:rPr>
                <w:sz w:val="16"/>
                <w:szCs w:val="16"/>
              </w:rPr>
              <w:t>CP-193</w:t>
            </w:r>
            <w:r w:rsidR="00431C2D" w:rsidRPr="00867FDE">
              <w:rPr>
                <w:sz w:val="16"/>
                <w:szCs w:val="16"/>
              </w:rPr>
              <w:t>225</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0159</w:t>
            </w:r>
          </w:p>
        </w:tc>
        <w:tc>
          <w:tcPr>
            <w:tcW w:w="425" w:type="dxa"/>
            <w:shd w:val="solid" w:color="FFFFFF" w:fill="auto"/>
          </w:tcPr>
          <w:p w:rsidR="005270EE" w:rsidRPr="00867FDE" w:rsidRDefault="00431C2D" w:rsidP="005270EE">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t>Wireline Service Area Restrictions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049</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0144</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t>Defining new data type for the Rate Control</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lastRenderedPageBreak/>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049</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0153</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rPr>
                <w:rFonts w:eastAsia="Malgun Gothic"/>
              </w:rPr>
              <w:t>Expected UE Behaviour parameters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036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0150</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2</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rFonts w:eastAsia="Malgun Gothic"/>
              </w:rPr>
            </w:pPr>
            <w:r w:rsidRPr="00867FDE">
              <w:t>Adding support for NR and E-UTRA accessing through unlicensed bands</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063</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0152</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t>PRA for LTE UE</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0154</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3</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pPr>
            <w:r w:rsidRPr="00867FDE">
              <w:rPr>
                <w:rFonts w:hint="eastAsia"/>
                <w:noProof/>
                <w:lang w:eastAsia="zh-CN"/>
              </w:rPr>
              <w:t>AC</w:t>
            </w:r>
            <w:r w:rsidRPr="00867FDE">
              <w:rPr>
                <w:noProof/>
                <w:lang w:eastAsia="zh-CN"/>
              </w:rPr>
              <w:t>S information</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0136</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4</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lang w:eastAsia="zh-CN"/>
              </w:rPr>
            </w:pPr>
            <w:r w:rsidRPr="00867FDE">
              <w:rPr>
                <w:noProof/>
              </w:rPr>
              <w:t>QoS for wireline access network</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046</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0165</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rPr>
            </w:pPr>
            <w:r w:rsidRPr="00867FDE">
              <w:rPr>
                <w:noProof/>
              </w:rPr>
              <w:t>IPv4AddrMask</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5270EE" w:rsidRPr="00867FDE" w:rsidTr="004F0C2E">
        <w:tc>
          <w:tcPr>
            <w:tcW w:w="800" w:type="dxa"/>
            <w:shd w:val="solid" w:color="FFFFFF" w:fill="auto"/>
          </w:tcPr>
          <w:p w:rsidR="005270EE" w:rsidRPr="00867FDE" w:rsidRDefault="005270EE" w:rsidP="005270EE">
            <w:pPr>
              <w:pStyle w:val="TAC"/>
              <w:rPr>
                <w:sz w:val="16"/>
                <w:szCs w:val="16"/>
              </w:rPr>
            </w:pPr>
            <w:r w:rsidRPr="00867FDE">
              <w:rPr>
                <w:sz w:val="16"/>
                <w:szCs w:val="16"/>
              </w:rPr>
              <w:t>2019-12</w:t>
            </w:r>
          </w:p>
        </w:tc>
        <w:tc>
          <w:tcPr>
            <w:tcW w:w="800" w:type="dxa"/>
            <w:shd w:val="solid" w:color="FFFFFF" w:fill="auto"/>
          </w:tcPr>
          <w:p w:rsidR="005270EE" w:rsidRPr="00867FDE" w:rsidRDefault="005270EE" w:rsidP="005270EE">
            <w:pPr>
              <w:pStyle w:val="TAC"/>
              <w:rPr>
                <w:sz w:val="16"/>
                <w:szCs w:val="16"/>
              </w:rPr>
            </w:pPr>
            <w:r w:rsidRPr="00867FDE">
              <w:rPr>
                <w:sz w:val="16"/>
                <w:szCs w:val="16"/>
              </w:rPr>
              <w:t>CT#86</w:t>
            </w:r>
          </w:p>
        </w:tc>
        <w:tc>
          <w:tcPr>
            <w:tcW w:w="1094" w:type="dxa"/>
            <w:shd w:val="solid" w:color="FFFFFF" w:fill="auto"/>
          </w:tcPr>
          <w:p w:rsidR="005270EE" w:rsidRPr="00867FDE" w:rsidRDefault="005270EE" w:rsidP="005270EE">
            <w:pPr>
              <w:pStyle w:val="TAC"/>
              <w:rPr>
                <w:sz w:val="16"/>
                <w:szCs w:val="16"/>
              </w:rPr>
            </w:pPr>
            <w:r w:rsidRPr="00867FDE">
              <w:rPr>
                <w:sz w:val="16"/>
                <w:szCs w:val="16"/>
              </w:rPr>
              <w:t>CP-193</w:t>
            </w:r>
            <w:r w:rsidR="00283BFB" w:rsidRPr="00867FDE">
              <w:rPr>
                <w:sz w:val="16"/>
                <w:szCs w:val="16"/>
              </w:rPr>
              <w:t>063</w:t>
            </w:r>
          </w:p>
        </w:tc>
        <w:tc>
          <w:tcPr>
            <w:tcW w:w="567" w:type="dxa"/>
            <w:shd w:val="solid" w:color="FFFFFF" w:fill="auto"/>
          </w:tcPr>
          <w:p w:rsidR="005270EE" w:rsidRPr="00867FDE" w:rsidRDefault="005270EE" w:rsidP="005270EE">
            <w:pPr>
              <w:pStyle w:val="TAL"/>
              <w:rPr>
                <w:rFonts w:eastAsia="Times New Roman" w:cs="Arial"/>
                <w:sz w:val="16"/>
                <w:szCs w:val="16"/>
                <w:lang w:eastAsia="en-GB"/>
              </w:rPr>
            </w:pPr>
            <w:r w:rsidRPr="00867FDE">
              <w:rPr>
                <w:rFonts w:eastAsia="Times New Roman" w:cs="Arial"/>
                <w:sz w:val="16"/>
                <w:szCs w:val="16"/>
                <w:lang w:eastAsia="en-GB"/>
              </w:rPr>
              <w:t>0145</w:t>
            </w:r>
          </w:p>
        </w:tc>
        <w:tc>
          <w:tcPr>
            <w:tcW w:w="425" w:type="dxa"/>
            <w:shd w:val="solid" w:color="FFFFFF" w:fill="auto"/>
          </w:tcPr>
          <w:p w:rsidR="005270EE" w:rsidRPr="00867FDE" w:rsidRDefault="005270EE" w:rsidP="005270EE">
            <w:pPr>
              <w:pStyle w:val="TAR"/>
              <w:rPr>
                <w:rFonts w:eastAsia="Times New Roman" w:cs="Arial"/>
                <w:sz w:val="16"/>
                <w:szCs w:val="16"/>
                <w:lang w:eastAsia="en-GB"/>
              </w:rPr>
            </w:pPr>
            <w:r w:rsidRPr="00867FDE">
              <w:rPr>
                <w:rFonts w:eastAsia="Times New Roman" w:cs="Arial"/>
                <w:sz w:val="16"/>
                <w:szCs w:val="16"/>
                <w:lang w:eastAsia="en-GB"/>
              </w:rPr>
              <w:t>1</w:t>
            </w:r>
          </w:p>
        </w:tc>
        <w:tc>
          <w:tcPr>
            <w:tcW w:w="425" w:type="dxa"/>
            <w:shd w:val="solid" w:color="FFFFFF" w:fill="auto"/>
          </w:tcPr>
          <w:p w:rsidR="005270EE" w:rsidRPr="00867FDE" w:rsidRDefault="005270EE" w:rsidP="005270EE">
            <w:pPr>
              <w:pStyle w:val="TAC"/>
              <w:rPr>
                <w:rFonts w:cs="Arial"/>
                <w:sz w:val="16"/>
                <w:szCs w:val="16"/>
              </w:rPr>
            </w:pPr>
            <w:r w:rsidRPr="00867FDE">
              <w:rPr>
                <w:rFonts w:cs="Arial"/>
                <w:sz w:val="16"/>
                <w:szCs w:val="16"/>
              </w:rPr>
              <w:t>B</w:t>
            </w:r>
          </w:p>
        </w:tc>
        <w:tc>
          <w:tcPr>
            <w:tcW w:w="4820" w:type="dxa"/>
            <w:shd w:val="solid" w:color="FFFFFF" w:fill="auto"/>
          </w:tcPr>
          <w:p w:rsidR="005270EE" w:rsidRPr="00867FDE" w:rsidRDefault="005270EE" w:rsidP="005270EE">
            <w:pPr>
              <w:pStyle w:val="TAL"/>
              <w:rPr>
                <w:noProof/>
              </w:rPr>
            </w:pPr>
            <w:r w:rsidRPr="00867FDE">
              <w:t>InvalidParam Data Type</w:t>
            </w:r>
          </w:p>
        </w:tc>
        <w:tc>
          <w:tcPr>
            <w:tcW w:w="708" w:type="dxa"/>
            <w:shd w:val="solid" w:color="FFFFFF" w:fill="auto"/>
          </w:tcPr>
          <w:p w:rsidR="005270EE" w:rsidRPr="00867FDE" w:rsidRDefault="005270EE" w:rsidP="005270EE">
            <w:pPr>
              <w:pStyle w:val="TAC"/>
              <w:rPr>
                <w:sz w:val="16"/>
                <w:szCs w:val="16"/>
              </w:rPr>
            </w:pPr>
            <w:r w:rsidRPr="00867FDE">
              <w:rPr>
                <w:sz w:val="16"/>
                <w:szCs w:val="16"/>
              </w:rPr>
              <w:t>16.2.0</w:t>
            </w:r>
          </w:p>
        </w:tc>
      </w:tr>
      <w:tr w:rsidR="006C29E2" w:rsidRPr="00867FDE" w:rsidTr="004F0C2E">
        <w:tc>
          <w:tcPr>
            <w:tcW w:w="800" w:type="dxa"/>
            <w:shd w:val="solid" w:color="FFFFFF" w:fill="auto"/>
          </w:tcPr>
          <w:p w:rsidR="006C29E2" w:rsidRPr="00867FDE" w:rsidRDefault="006C29E2" w:rsidP="005270EE">
            <w:pPr>
              <w:pStyle w:val="TAC"/>
              <w:rPr>
                <w:sz w:val="16"/>
                <w:szCs w:val="16"/>
              </w:rPr>
            </w:pPr>
            <w:r w:rsidRPr="00867FDE">
              <w:rPr>
                <w:sz w:val="16"/>
                <w:szCs w:val="16"/>
              </w:rPr>
              <w:t>2019-12</w:t>
            </w:r>
          </w:p>
        </w:tc>
        <w:tc>
          <w:tcPr>
            <w:tcW w:w="800" w:type="dxa"/>
            <w:shd w:val="solid" w:color="FFFFFF" w:fill="auto"/>
          </w:tcPr>
          <w:p w:rsidR="006C29E2" w:rsidRPr="00867FDE" w:rsidRDefault="006C29E2" w:rsidP="005270EE">
            <w:pPr>
              <w:pStyle w:val="TAC"/>
              <w:rPr>
                <w:sz w:val="16"/>
                <w:szCs w:val="16"/>
              </w:rPr>
            </w:pPr>
            <w:r w:rsidRPr="00867FDE">
              <w:rPr>
                <w:sz w:val="16"/>
                <w:szCs w:val="16"/>
              </w:rPr>
              <w:t>CT#86</w:t>
            </w:r>
          </w:p>
        </w:tc>
        <w:tc>
          <w:tcPr>
            <w:tcW w:w="1094" w:type="dxa"/>
            <w:shd w:val="solid" w:color="FFFFFF" w:fill="auto"/>
          </w:tcPr>
          <w:p w:rsidR="006C29E2" w:rsidRPr="00867FDE" w:rsidRDefault="006C29E2" w:rsidP="005270EE">
            <w:pPr>
              <w:pStyle w:val="TAC"/>
              <w:rPr>
                <w:sz w:val="16"/>
                <w:szCs w:val="16"/>
              </w:rPr>
            </w:pPr>
            <w:r w:rsidRPr="00867FDE">
              <w:rPr>
                <w:sz w:val="16"/>
                <w:szCs w:val="16"/>
              </w:rPr>
              <w:t>CP-193044</w:t>
            </w:r>
          </w:p>
        </w:tc>
        <w:tc>
          <w:tcPr>
            <w:tcW w:w="567" w:type="dxa"/>
            <w:shd w:val="solid" w:color="FFFFFF" w:fill="auto"/>
          </w:tcPr>
          <w:p w:rsidR="006C29E2" w:rsidRPr="00867FDE" w:rsidRDefault="006C29E2" w:rsidP="005270EE">
            <w:pPr>
              <w:pStyle w:val="TAL"/>
              <w:rPr>
                <w:rFonts w:eastAsia="Times New Roman" w:cs="Arial"/>
                <w:sz w:val="16"/>
                <w:szCs w:val="16"/>
                <w:lang w:eastAsia="en-GB"/>
              </w:rPr>
            </w:pPr>
            <w:r w:rsidRPr="00867FDE">
              <w:rPr>
                <w:rFonts w:eastAsia="Times New Roman" w:cs="Arial"/>
                <w:sz w:val="16"/>
                <w:szCs w:val="16"/>
                <w:lang w:eastAsia="en-GB"/>
              </w:rPr>
              <w:t>0167</w:t>
            </w:r>
          </w:p>
        </w:tc>
        <w:tc>
          <w:tcPr>
            <w:tcW w:w="425" w:type="dxa"/>
            <w:shd w:val="solid" w:color="FFFFFF" w:fill="auto"/>
          </w:tcPr>
          <w:p w:rsidR="006C29E2" w:rsidRPr="00867FDE" w:rsidRDefault="006C29E2" w:rsidP="005270EE">
            <w:pPr>
              <w:pStyle w:val="TAR"/>
              <w:rPr>
                <w:rFonts w:eastAsia="Times New Roman" w:cs="Arial"/>
                <w:sz w:val="16"/>
                <w:szCs w:val="16"/>
                <w:lang w:eastAsia="en-GB"/>
              </w:rPr>
            </w:pPr>
          </w:p>
        </w:tc>
        <w:tc>
          <w:tcPr>
            <w:tcW w:w="425" w:type="dxa"/>
            <w:shd w:val="solid" w:color="FFFFFF" w:fill="auto"/>
          </w:tcPr>
          <w:p w:rsidR="006C29E2" w:rsidRPr="00867FDE" w:rsidRDefault="006C29E2" w:rsidP="005270EE">
            <w:pPr>
              <w:pStyle w:val="TAC"/>
              <w:rPr>
                <w:rFonts w:cs="Arial"/>
                <w:sz w:val="16"/>
                <w:szCs w:val="16"/>
              </w:rPr>
            </w:pPr>
            <w:r w:rsidRPr="00867FDE">
              <w:rPr>
                <w:rFonts w:cs="Arial"/>
                <w:sz w:val="16"/>
                <w:szCs w:val="16"/>
              </w:rPr>
              <w:t>F</w:t>
            </w:r>
          </w:p>
        </w:tc>
        <w:tc>
          <w:tcPr>
            <w:tcW w:w="4820" w:type="dxa"/>
            <w:shd w:val="solid" w:color="FFFFFF" w:fill="auto"/>
          </w:tcPr>
          <w:p w:rsidR="006C29E2" w:rsidRPr="00867FDE" w:rsidRDefault="006C29E2" w:rsidP="005270EE">
            <w:pPr>
              <w:pStyle w:val="TAL"/>
            </w:pPr>
            <w:r w:rsidRPr="00867FDE">
              <w:rPr>
                <w:rFonts w:cs="Arial"/>
                <w:color w:val="000000"/>
              </w:rPr>
              <w:t>API version and External doc update</w:t>
            </w:r>
          </w:p>
        </w:tc>
        <w:tc>
          <w:tcPr>
            <w:tcW w:w="708" w:type="dxa"/>
            <w:shd w:val="solid" w:color="FFFFFF" w:fill="auto"/>
          </w:tcPr>
          <w:p w:rsidR="006C29E2" w:rsidRPr="00867FDE" w:rsidRDefault="006C29E2" w:rsidP="005270EE">
            <w:pPr>
              <w:pStyle w:val="TAC"/>
              <w:rPr>
                <w:sz w:val="16"/>
                <w:szCs w:val="16"/>
              </w:rPr>
            </w:pPr>
            <w:r w:rsidRPr="00867FDE">
              <w:rPr>
                <w:sz w:val="16"/>
                <w:szCs w:val="16"/>
              </w:rPr>
              <w:t>16.2.0</w:t>
            </w:r>
          </w:p>
        </w:tc>
      </w:tr>
    </w:tbl>
    <w:p w:rsidR="000F48EE" w:rsidRPr="00867FDE" w:rsidRDefault="000F48EE" w:rsidP="000F48EE"/>
    <w:p w:rsidR="003C3971" w:rsidRPr="00867FDE" w:rsidRDefault="003C3971" w:rsidP="00AD3C70"/>
    <w:sectPr w:rsidR="003C3971" w:rsidRPr="00867FDE">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04E" w:rsidRDefault="006C404E">
      <w:r>
        <w:separator/>
      </w:r>
    </w:p>
  </w:endnote>
  <w:endnote w:type="continuationSeparator" w:id="0">
    <w:p w:rsidR="006C404E" w:rsidRDefault="006C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CB0" w:rsidRDefault="00C32CB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04E" w:rsidRDefault="006C404E">
      <w:r>
        <w:separator/>
      </w:r>
    </w:p>
  </w:footnote>
  <w:footnote w:type="continuationSeparator" w:id="0">
    <w:p w:rsidR="006C404E" w:rsidRDefault="006C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CB0" w:rsidRDefault="00C32CB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67FDE">
      <w:rPr>
        <w:rFonts w:ascii="Arial" w:hAnsi="Arial" w:cs="Arial"/>
        <w:b/>
        <w:noProof/>
        <w:sz w:val="18"/>
        <w:szCs w:val="18"/>
      </w:rPr>
      <w:t>3GPP TS 29.571 V16.2.0 (2019-12)</w:t>
    </w:r>
    <w:r>
      <w:rPr>
        <w:rFonts w:ascii="Arial" w:hAnsi="Arial" w:cs="Arial"/>
        <w:b/>
        <w:sz w:val="18"/>
        <w:szCs w:val="18"/>
      </w:rPr>
      <w:fldChar w:fldCharType="end"/>
    </w:r>
  </w:p>
  <w:p w:rsidR="00C32CB0" w:rsidRDefault="00C32CB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62B65">
      <w:rPr>
        <w:rFonts w:ascii="Arial" w:hAnsi="Arial" w:cs="Arial"/>
        <w:b/>
        <w:noProof/>
        <w:sz w:val="18"/>
        <w:szCs w:val="18"/>
      </w:rPr>
      <w:t>23</w:t>
    </w:r>
    <w:r>
      <w:rPr>
        <w:rFonts w:ascii="Arial" w:hAnsi="Arial" w:cs="Arial"/>
        <w:b/>
        <w:sz w:val="18"/>
        <w:szCs w:val="18"/>
      </w:rPr>
      <w:fldChar w:fldCharType="end"/>
    </w:r>
  </w:p>
  <w:p w:rsidR="00C32CB0" w:rsidRDefault="00C32CB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67FDE">
      <w:rPr>
        <w:rFonts w:ascii="Arial" w:hAnsi="Arial" w:cs="Arial"/>
        <w:b/>
        <w:noProof/>
        <w:sz w:val="18"/>
        <w:szCs w:val="18"/>
      </w:rPr>
      <w:t>Release 16</w:t>
    </w:r>
    <w:r>
      <w:rPr>
        <w:rFonts w:ascii="Arial" w:hAnsi="Arial" w:cs="Arial"/>
        <w:b/>
        <w:sz w:val="18"/>
        <w:szCs w:val="18"/>
      </w:rPr>
      <w:fldChar w:fldCharType="end"/>
    </w:r>
  </w:p>
  <w:p w:rsidR="00C32CB0" w:rsidRDefault="00C32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86D690"/>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CD"/>
    <w:rsid w:val="0000116C"/>
    <w:rsid w:val="00006461"/>
    <w:rsid w:val="00007728"/>
    <w:rsid w:val="00011DCE"/>
    <w:rsid w:val="000120C5"/>
    <w:rsid w:val="0001359F"/>
    <w:rsid w:val="00013950"/>
    <w:rsid w:val="0001511E"/>
    <w:rsid w:val="00022B85"/>
    <w:rsid w:val="00022FCA"/>
    <w:rsid w:val="00025498"/>
    <w:rsid w:val="00033397"/>
    <w:rsid w:val="0003473D"/>
    <w:rsid w:val="00034C57"/>
    <w:rsid w:val="00034CBE"/>
    <w:rsid w:val="00034F66"/>
    <w:rsid w:val="000350EE"/>
    <w:rsid w:val="00040095"/>
    <w:rsid w:val="00044042"/>
    <w:rsid w:val="00044F04"/>
    <w:rsid w:val="00044F15"/>
    <w:rsid w:val="00051834"/>
    <w:rsid w:val="00054A22"/>
    <w:rsid w:val="00056AB0"/>
    <w:rsid w:val="0006247B"/>
    <w:rsid w:val="00064AC2"/>
    <w:rsid w:val="000655A6"/>
    <w:rsid w:val="000659DF"/>
    <w:rsid w:val="000710FE"/>
    <w:rsid w:val="00072D1B"/>
    <w:rsid w:val="000756C9"/>
    <w:rsid w:val="00080512"/>
    <w:rsid w:val="000809B5"/>
    <w:rsid w:val="000905B8"/>
    <w:rsid w:val="0009221A"/>
    <w:rsid w:val="0009288E"/>
    <w:rsid w:val="00094E00"/>
    <w:rsid w:val="000A0C08"/>
    <w:rsid w:val="000A31DC"/>
    <w:rsid w:val="000A664A"/>
    <w:rsid w:val="000A7A7B"/>
    <w:rsid w:val="000B5D45"/>
    <w:rsid w:val="000B620A"/>
    <w:rsid w:val="000D2067"/>
    <w:rsid w:val="000D2A5B"/>
    <w:rsid w:val="000D58AB"/>
    <w:rsid w:val="000E1B21"/>
    <w:rsid w:val="000E3728"/>
    <w:rsid w:val="000F0C54"/>
    <w:rsid w:val="000F0FA5"/>
    <w:rsid w:val="000F267F"/>
    <w:rsid w:val="000F48EE"/>
    <w:rsid w:val="00100B6D"/>
    <w:rsid w:val="00111B50"/>
    <w:rsid w:val="00113A62"/>
    <w:rsid w:val="00114681"/>
    <w:rsid w:val="00116CAC"/>
    <w:rsid w:val="0012006D"/>
    <w:rsid w:val="00141B4D"/>
    <w:rsid w:val="001429E1"/>
    <w:rsid w:val="001442C0"/>
    <w:rsid w:val="00145609"/>
    <w:rsid w:val="001464FC"/>
    <w:rsid w:val="00153CC4"/>
    <w:rsid w:val="00156D61"/>
    <w:rsid w:val="00165BDF"/>
    <w:rsid w:val="00166125"/>
    <w:rsid w:val="00167262"/>
    <w:rsid w:val="00170EEF"/>
    <w:rsid w:val="0017782E"/>
    <w:rsid w:val="00180A30"/>
    <w:rsid w:val="0018523A"/>
    <w:rsid w:val="00197B28"/>
    <w:rsid w:val="001A17E0"/>
    <w:rsid w:val="001A7470"/>
    <w:rsid w:val="001B1F03"/>
    <w:rsid w:val="001B3F3F"/>
    <w:rsid w:val="001C5F51"/>
    <w:rsid w:val="001C7F63"/>
    <w:rsid w:val="001D02C2"/>
    <w:rsid w:val="001D4F4A"/>
    <w:rsid w:val="001D581B"/>
    <w:rsid w:val="001D649C"/>
    <w:rsid w:val="001E08E6"/>
    <w:rsid w:val="001E0C04"/>
    <w:rsid w:val="001E5368"/>
    <w:rsid w:val="001E60C7"/>
    <w:rsid w:val="001E7DFF"/>
    <w:rsid w:val="001F168B"/>
    <w:rsid w:val="001F3786"/>
    <w:rsid w:val="001F6E84"/>
    <w:rsid w:val="00206F39"/>
    <w:rsid w:val="00211F1B"/>
    <w:rsid w:val="00215A2A"/>
    <w:rsid w:val="0023200F"/>
    <w:rsid w:val="0023258A"/>
    <w:rsid w:val="002347A2"/>
    <w:rsid w:val="00235DDF"/>
    <w:rsid w:val="00241D88"/>
    <w:rsid w:val="00242052"/>
    <w:rsid w:val="00244A79"/>
    <w:rsid w:val="00245D9B"/>
    <w:rsid w:val="0026018A"/>
    <w:rsid w:val="00262D3A"/>
    <w:rsid w:val="0027785E"/>
    <w:rsid w:val="00281531"/>
    <w:rsid w:val="00283BFB"/>
    <w:rsid w:val="002848C5"/>
    <w:rsid w:val="00294C5C"/>
    <w:rsid w:val="00296CD9"/>
    <w:rsid w:val="002A4955"/>
    <w:rsid w:val="002B3101"/>
    <w:rsid w:val="002B4178"/>
    <w:rsid w:val="002B6842"/>
    <w:rsid w:val="002C55C3"/>
    <w:rsid w:val="002D2B3C"/>
    <w:rsid w:val="002D40E3"/>
    <w:rsid w:val="002D702D"/>
    <w:rsid w:val="002E2E14"/>
    <w:rsid w:val="002E6586"/>
    <w:rsid w:val="002F3590"/>
    <w:rsid w:val="002F52D5"/>
    <w:rsid w:val="002F7758"/>
    <w:rsid w:val="00300730"/>
    <w:rsid w:val="00302BED"/>
    <w:rsid w:val="00310830"/>
    <w:rsid w:val="0031112B"/>
    <w:rsid w:val="0031395C"/>
    <w:rsid w:val="003172DC"/>
    <w:rsid w:val="0032066F"/>
    <w:rsid w:val="00326CB7"/>
    <w:rsid w:val="003305F2"/>
    <w:rsid w:val="0033739A"/>
    <w:rsid w:val="003405A9"/>
    <w:rsid w:val="00347CD0"/>
    <w:rsid w:val="00354215"/>
    <w:rsid w:val="0035462D"/>
    <w:rsid w:val="003624A6"/>
    <w:rsid w:val="00367563"/>
    <w:rsid w:val="0037613F"/>
    <w:rsid w:val="00383C6A"/>
    <w:rsid w:val="00395F2E"/>
    <w:rsid w:val="003A6EA8"/>
    <w:rsid w:val="003A78FD"/>
    <w:rsid w:val="003A7C06"/>
    <w:rsid w:val="003A7EB9"/>
    <w:rsid w:val="003B1931"/>
    <w:rsid w:val="003C3971"/>
    <w:rsid w:val="003D0112"/>
    <w:rsid w:val="003D1952"/>
    <w:rsid w:val="003D6B0F"/>
    <w:rsid w:val="003E12A3"/>
    <w:rsid w:val="003E27A6"/>
    <w:rsid w:val="003F2D87"/>
    <w:rsid w:val="003F609C"/>
    <w:rsid w:val="00404278"/>
    <w:rsid w:val="00406532"/>
    <w:rsid w:val="00407A55"/>
    <w:rsid w:val="00414728"/>
    <w:rsid w:val="004167B2"/>
    <w:rsid w:val="004215C6"/>
    <w:rsid w:val="0042207D"/>
    <w:rsid w:val="00422775"/>
    <w:rsid w:val="00425874"/>
    <w:rsid w:val="0042630E"/>
    <w:rsid w:val="00431C2D"/>
    <w:rsid w:val="0044704D"/>
    <w:rsid w:val="00457BE7"/>
    <w:rsid w:val="00461093"/>
    <w:rsid w:val="0046142F"/>
    <w:rsid w:val="0046357F"/>
    <w:rsid w:val="00471922"/>
    <w:rsid w:val="00471C16"/>
    <w:rsid w:val="004820E2"/>
    <w:rsid w:val="00490D48"/>
    <w:rsid w:val="00492FDE"/>
    <w:rsid w:val="00493343"/>
    <w:rsid w:val="00494B1C"/>
    <w:rsid w:val="00496239"/>
    <w:rsid w:val="004A18D3"/>
    <w:rsid w:val="004B60EE"/>
    <w:rsid w:val="004C15BE"/>
    <w:rsid w:val="004C4659"/>
    <w:rsid w:val="004C6CC8"/>
    <w:rsid w:val="004D30E4"/>
    <w:rsid w:val="004D3578"/>
    <w:rsid w:val="004E0D84"/>
    <w:rsid w:val="004E1579"/>
    <w:rsid w:val="004E1CA4"/>
    <w:rsid w:val="004E213A"/>
    <w:rsid w:val="004E5CA4"/>
    <w:rsid w:val="004F0C2E"/>
    <w:rsid w:val="004F22C1"/>
    <w:rsid w:val="004F44BB"/>
    <w:rsid w:val="004F46F2"/>
    <w:rsid w:val="004F54DC"/>
    <w:rsid w:val="00511A6D"/>
    <w:rsid w:val="005140ED"/>
    <w:rsid w:val="00523471"/>
    <w:rsid w:val="005270EE"/>
    <w:rsid w:val="00531675"/>
    <w:rsid w:val="00531900"/>
    <w:rsid w:val="00532A8F"/>
    <w:rsid w:val="005330CB"/>
    <w:rsid w:val="0053342A"/>
    <w:rsid w:val="005334F4"/>
    <w:rsid w:val="00540D76"/>
    <w:rsid w:val="00543E6C"/>
    <w:rsid w:val="00564FD1"/>
    <w:rsid w:val="00565087"/>
    <w:rsid w:val="0056568B"/>
    <w:rsid w:val="00571002"/>
    <w:rsid w:val="00584F18"/>
    <w:rsid w:val="00586546"/>
    <w:rsid w:val="00590517"/>
    <w:rsid w:val="00591441"/>
    <w:rsid w:val="00594E95"/>
    <w:rsid w:val="00595218"/>
    <w:rsid w:val="00595234"/>
    <w:rsid w:val="005B0E0C"/>
    <w:rsid w:val="005B37BB"/>
    <w:rsid w:val="005B6842"/>
    <w:rsid w:val="005C24C6"/>
    <w:rsid w:val="005C3D7D"/>
    <w:rsid w:val="005D14F1"/>
    <w:rsid w:val="005D2E01"/>
    <w:rsid w:val="005D6242"/>
    <w:rsid w:val="005E24AD"/>
    <w:rsid w:val="005E285D"/>
    <w:rsid w:val="005F1109"/>
    <w:rsid w:val="005F15FF"/>
    <w:rsid w:val="005F3E16"/>
    <w:rsid w:val="00600654"/>
    <w:rsid w:val="0060166C"/>
    <w:rsid w:val="00601C14"/>
    <w:rsid w:val="0061117A"/>
    <w:rsid w:val="006113FD"/>
    <w:rsid w:val="00614FDF"/>
    <w:rsid w:val="00620AF3"/>
    <w:rsid w:val="00626C9E"/>
    <w:rsid w:val="006370A1"/>
    <w:rsid w:val="006371A0"/>
    <w:rsid w:val="00637EEA"/>
    <w:rsid w:val="006411D4"/>
    <w:rsid w:val="00644AFC"/>
    <w:rsid w:val="006615BA"/>
    <w:rsid w:val="00662A2C"/>
    <w:rsid w:val="00676648"/>
    <w:rsid w:val="006854DB"/>
    <w:rsid w:val="006876AD"/>
    <w:rsid w:val="00687C3B"/>
    <w:rsid w:val="006953A9"/>
    <w:rsid w:val="00696B4D"/>
    <w:rsid w:val="006A100E"/>
    <w:rsid w:val="006A1960"/>
    <w:rsid w:val="006A1E40"/>
    <w:rsid w:val="006A289C"/>
    <w:rsid w:val="006A4ED3"/>
    <w:rsid w:val="006C241D"/>
    <w:rsid w:val="006C29E2"/>
    <w:rsid w:val="006C404E"/>
    <w:rsid w:val="006C4D6D"/>
    <w:rsid w:val="006C63AA"/>
    <w:rsid w:val="006C72D0"/>
    <w:rsid w:val="006D16A2"/>
    <w:rsid w:val="006E5C86"/>
    <w:rsid w:val="006F081C"/>
    <w:rsid w:val="006F194E"/>
    <w:rsid w:val="006F7573"/>
    <w:rsid w:val="007159E4"/>
    <w:rsid w:val="00717E65"/>
    <w:rsid w:val="00720878"/>
    <w:rsid w:val="00721DD2"/>
    <w:rsid w:val="00733833"/>
    <w:rsid w:val="00734A5B"/>
    <w:rsid w:val="007353FB"/>
    <w:rsid w:val="00740816"/>
    <w:rsid w:val="0074142E"/>
    <w:rsid w:val="00744E76"/>
    <w:rsid w:val="007469CD"/>
    <w:rsid w:val="007532AE"/>
    <w:rsid w:val="0075336E"/>
    <w:rsid w:val="0075351E"/>
    <w:rsid w:val="00754F1A"/>
    <w:rsid w:val="00762B65"/>
    <w:rsid w:val="00762EDE"/>
    <w:rsid w:val="00763FA5"/>
    <w:rsid w:val="00766248"/>
    <w:rsid w:val="00766990"/>
    <w:rsid w:val="00771A8F"/>
    <w:rsid w:val="00774AC9"/>
    <w:rsid w:val="00774F86"/>
    <w:rsid w:val="00781F0F"/>
    <w:rsid w:val="007842B1"/>
    <w:rsid w:val="00784803"/>
    <w:rsid w:val="00787020"/>
    <w:rsid w:val="007A0E8C"/>
    <w:rsid w:val="007A6F18"/>
    <w:rsid w:val="007A71FF"/>
    <w:rsid w:val="007B2B95"/>
    <w:rsid w:val="007B4158"/>
    <w:rsid w:val="007B6631"/>
    <w:rsid w:val="007C7982"/>
    <w:rsid w:val="007D652F"/>
    <w:rsid w:val="007D67C9"/>
    <w:rsid w:val="007D7695"/>
    <w:rsid w:val="007E4505"/>
    <w:rsid w:val="007F2DD3"/>
    <w:rsid w:val="007F3D1A"/>
    <w:rsid w:val="008028A4"/>
    <w:rsid w:val="00802BF2"/>
    <w:rsid w:val="00825289"/>
    <w:rsid w:val="00827EB5"/>
    <w:rsid w:val="00831C1A"/>
    <w:rsid w:val="00836225"/>
    <w:rsid w:val="008449F0"/>
    <w:rsid w:val="00844E4D"/>
    <w:rsid w:val="00845ECE"/>
    <w:rsid w:val="00846BF8"/>
    <w:rsid w:val="00846DF8"/>
    <w:rsid w:val="0085557A"/>
    <w:rsid w:val="00861702"/>
    <w:rsid w:val="00867FDE"/>
    <w:rsid w:val="00872C37"/>
    <w:rsid w:val="00875CC7"/>
    <w:rsid w:val="00875E9E"/>
    <w:rsid w:val="008768CA"/>
    <w:rsid w:val="00876A42"/>
    <w:rsid w:val="00876AF1"/>
    <w:rsid w:val="00881725"/>
    <w:rsid w:val="008852DA"/>
    <w:rsid w:val="00895238"/>
    <w:rsid w:val="0089532A"/>
    <w:rsid w:val="008956D9"/>
    <w:rsid w:val="00896CA5"/>
    <w:rsid w:val="008A7C11"/>
    <w:rsid w:val="008A7EFD"/>
    <w:rsid w:val="008B2C07"/>
    <w:rsid w:val="008B3559"/>
    <w:rsid w:val="008D3784"/>
    <w:rsid w:val="008D3829"/>
    <w:rsid w:val="008E591A"/>
    <w:rsid w:val="008E649A"/>
    <w:rsid w:val="008E7EEC"/>
    <w:rsid w:val="008F5485"/>
    <w:rsid w:val="008F6564"/>
    <w:rsid w:val="008F74CA"/>
    <w:rsid w:val="0090271F"/>
    <w:rsid w:val="00902E23"/>
    <w:rsid w:val="00907941"/>
    <w:rsid w:val="00910119"/>
    <w:rsid w:val="0091107E"/>
    <w:rsid w:val="0091348E"/>
    <w:rsid w:val="00917CCB"/>
    <w:rsid w:val="0092369C"/>
    <w:rsid w:val="009262CB"/>
    <w:rsid w:val="009304DF"/>
    <w:rsid w:val="009415C5"/>
    <w:rsid w:val="00942EC2"/>
    <w:rsid w:val="00942F26"/>
    <w:rsid w:val="00944977"/>
    <w:rsid w:val="00945C9F"/>
    <w:rsid w:val="00953FDC"/>
    <w:rsid w:val="009568EE"/>
    <w:rsid w:val="00964239"/>
    <w:rsid w:val="00971305"/>
    <w:rsid w:val="00971A17"/>
    <w:rsid w:val="00971C43"/>
    <w:rsid w:val="00972E2F"/>
    <w:rsid w:val="00974D4F"/>
    <w:rsid w:val="00975305"/>
    <w:rsid w:val="00987E06"/>
    <w:rsid w:val="00990B6A"/>
    <w:rsid w:val="009A3B70"/>
    <w:rsid w:val="009B16C0"/>
    <w:rsid w:val="009B66B2"/>
    <w:rsid w:val="009D15E2"/>
    <w:rsid w:val="009D4A51"/>
    <w:rsid w:val="009D53A0"/>
    <w:rsid w:val="009E1E68"/>
    <w:rsid w:val="009E257A"/>
    <w:rsid w:val="009E3688"/>
    <w:rsid w:val="009E7A91"/>
    <w:rsid w:val="009F37B7"/>
    <w:rsid w:val="009F534A"/>
    <w:rsid w:val="009F5814"/>
    <w:rsid w:val="009F78A0"/>
    <w:rsid w:val="00A0074F"/>
    <w:rsid w:val="00A00B9F"/>
    <w:rsid w:val="00A0147E"/>
    <w:rsid w:val="00A06A4D"/>
    <w:rsid w:val="00A079CC"/>
    <w:rsid w:val="00A10F02"/>
    <w:rsid w:val="00A164B4"/>
    <w:rsid w:val="00A232A8"/>
    <w:rsid w:val="00A25621"/>
    <w:rsid w:val="00A26419"/>
    <w:rsid w:val="00A27580"/>
    <w:rsid w:val="00A27652"/>
    <w:rsid w:val="00A44A2A"/>
    <w:rsid w:val="00A53724"/>
    <w:rsid w:val="00A6000A"/>
    <w:rsid w:val="00A6051E"/>
    <w:rsid w:val="00A617A3"/>
    <w:rsid w:val="00A632FD"/>
    <w:rsid w:val="00A6421E"/>
    <w:rsid w:val="00A6539E"/>
    <w:rsid w:val="00A701C7"/>
    <w:rsid w:val="00A821F1"/>
    <w:rsid w:val="00A82346"/>
    <w:rsid w:val="00A84FFA"/>
    <w:rsid w:val="00AA6529"/>
    <w:rsid w:val="00AB4FEB"/>
    <w:rsid w:val="00AB5C43"/>
    <w:rsid w:val="00AB6E80"/>
    <w:rsid w:val="00AC6D77"/>
    <w:rsid w:val="00AC7E25"/>
    <w:rsid w:val="00AD04B4"/>
    <w:rsid w:val="00AD3B1B"/>
    <w:rsid w:val="00AD3C70"/>
    <w:rsid w:val="00AD5064"/>
    <w:rsid w:val="00AE1365"/>
    <w:rsid w:val="00AE1A74"/>
    <w:rsid w:val="00AE1C26"/>
    <w:rsid w:val="00AE7ED7"/>
    <w:rsid w:val="00AF38D7"/>
    <w:rsid w:val="00AF6FD4"/>
    <w:rsid w:val="00B0264A"/>
    <w:rsid w:val="00B064E9"/>
    <w:rsid w:val="00B10F43"/>
    <w:rsid w:val="00B15449"/>
    <w:rsid w:val="00B15540"/>
    <w:rsid w:val="00B21213"/>
    <w:rsid w:val="00B22C19"/>
    <w:rsid w:val="00B2576A"/>
    <w:rsid w:val="00B279A8"/>
    <w:rsid w:val="00B30AB7"/>
    <w:rsid w:val="00B3525D"/>
    <w:rsid w:val="00B3658F"/>
    <w:rsid w:val="00B36859"/>
    <w:rsid w:val="00B4191A"/>
    <w:rsid w:val="00B42053"/>
    <w:rsid w:val="00B5055C"/>
    <w:rsid w:val="00B543D1"/>
    <w:rsid w:val="00B55156"/>
    <w:rsid w:val="00B5547A"/>
    <w:rsid w:val="00B61BC3"/>
    <w:rsid w:val="00B67591"/>
    <w:rsid w:val="00B727F3"/>
    <w:rsid w:val="00B772CA"/>
    <w:rsid w:val="00B77670"/>
    <w:rsid w:val="00B84583"/>
    <w:rsid w:val="00B8526F"/>
    <w:rsid w:val="00B863E0"/>
    <w:rsid w:val="00B96451"/>
    <w:rsid w:val="00BA5AD7"/>
    <w:rsid w:val="00BB2294"/>
    <w:rsid w:val="00BB2AD0"/>
    <w:rsid w:val="00BB6465"/>
    <w:rsid w:val="00BC0CA6"/>
    <w:rsid w:val="00BC0F7D"/>
    <w:rsid w:val="00BC6211"/>
    <w:rsid w:val="00BD5527"/>
    <w:rsid w:val="00BD6A98"/>
    <w:rsid w:val="00BD7D58"/>
    <w:rsid w:val="00BF0B50"/>
    <w:rsid w:val="00BF162E"/>
    <w:rsid w:val="00BF4B78"/>
    <w:rsid w:val="00C03899"/>
    <w:rsid w:val="00C078A3"/>
    <w:rsid w:val="00C11376"/>
    <w:rsid w:val="00C14C38"/>
    <w:rsid w:val="00C22BB3"/>
    <w:rsid w:val="00C235E1"/>
    <w:rsid w:val="00C24B3C"/>
    <w:rsid w:val="00C3171B"/>
    <w:rsid w:val="00C32CB0"/>
    <w:rsid w:val="00C33079"/>
    <w:rsid w:val="00C340B8"/>
    <w:rsid w:val="00C37436"/>
    <w:rsid w:val="00C4013F"/>
    <w:rsid w:val="00C45231"/>
    <w:rsid w:val="00C46535"/>
    <w:rsid w:val="00C5204D"/>
    <w:rsid w:val="00C544AD"/>
    <w:rsid w:val="00C72833"/>
    <w:rsid w:val="00C76572"/>
    <w:rsid w:val="00C80058"/>
    <w:rsid w:val="00C850AF"/>
    <w:rsid w:val="00C9046C"/>
    <w:rsid w:val="00C92CED"/>
    <w:rsid w:val="00C93F40"/>
    <w:rsid w:val="00CA3D0C"/>
    <w:rsid w:val="00CA5A3A"/>
    <w:rsid w:val="00CA6824"/>
    <w:rsid w:val="00CB1A8A"/>
    <w:rsid w:val="00CB4067"/>
    <w:rsid w:val="00CB606B"/>
    <w:rsid w:val="00CB73BD"/>
    <w:rsid w:val="00CF3121"/>
    <w:rsid w:val="00D00406"/>
    <w:rsid w:val="00D01DB7"/>
    <w:rsid w:val="00D059D7"/>
    <w:rsid w:val="00D125A3"/>
    <w:rsid w:val="00D16FBB"/>
    <w:rsid w:val="00D203D9"/>
    <w:rsid w:val="00D24259"/>
    <w:rsid w:val="00D313C9"/>
    <w:rsid w:val="00D36DEC"/>
    <w:rsid w:val="00D41D78"/>
    <w:rsid w:val="00D5331B"/>
    <w:rsid w:val="00D54535"/>
    <w:rsid w:val="00D555A6"/>
    <w:rsid w:val="00D5647E"/>
    <w:rsid w:val="00D56ABE"/>
    <w:rsid w:val="00D56B97"/>
    <w:rsid w:val="00D60142"/>
    <w:rsid w:val="00D738D6"/>
    <w:rsid w:val="00D74B24"/>
    <w:rsid w:val="00D74DA1"/>
    <w:rsid w:val="00D755EB"/>
    <w:rsid w:val="00D75D12"/>
    <w:rsid w:val="00D76D4A"/>
    <w:rsid w:val="00D83283"/>
    <w:rsid w:val="00D844D8"/>
    <w:rsid w:val="00D87E00"/>
    <w:rsid w:val="00D90D31"/>
    <w:rsid w:val="00D9134D"/>
    <w:rsid w:val="00DA26EA"/>
    <w:rsid w:val="00DA2914"/>
    <w:rsid w:val="00DA3747"/>
    <w:rsid w:val="00DA7A03"/>
    <w:rsid w:val="00DA7E56"/>
    <w:rsid w:val="00DB1818"/>
    <w:rsid w:val="00DB416E"/>
    <w:rsid w:val="00DB522D"/>
    <w:rsid w:val="00DC309B"/>
    <w:rsid w:val="00DC4DA2"/>
    <w:rsid w:val="00DC75FD"/>
    <w:rsid w:val="00DD4440"/>
    <w:rsid w:val="00DE14C9"/>
    <w:rsid w:val="00DF0297"/>
    <w:rsid w:val="00DF2B1F"/>
    <w:rsid w:val="00DF62CD"/>
    <w:rsid w:val="00DF7DB8"/>
    <w:rsid w:val="00E0135D"/>
    <w:rsid w:val="00E026E8"/>
    <w:rsid w:val="00E04CC5"/>
    <w:rsid w:val="00E04D76"/>
    <w:rsid w:val="00E060BD"/>
    <w:rsid w:val="00E15401"/>
    <w:rsid w:val="00E259C6"/>
    <w:rsid w:val="00E3101E"/>
    <w:rsid w:val="00E32345"/>
    <w:rsid w:val="00E373FD"/>
    <w:rsid w:val="00E438B0"/>
    <w:rsid w:val="00E510D7"/>
    <w:rsid w:val="00E6171D"/>
    <w:rsid w:val="00E63DD2"/>
    <w:rsid w:val="00E73E71"/>
    <w:rsid w:val="00E74C50"/>
    <w:rsid w:val="00E77645"/>
    <w:rsid w:val="00E83492"/>
    <w:rsid w:val="00E83588"/>
    <w:rsid w:val="00E8684E"/>
    <w:rsid w:val="00EA0C3A"/>
    <w:rsid w:val="00EA0DCE"/>
    <w:rsid w:val="00EA151A"/>
    <w:rsid w:val="00EA51E9"/>
    <w:rsid w:val="00EA7696"/>
    <w:rsid w:val="00EB166D"/>
    <w:rsid w:val="00EB16FD"/>
    <w:rsid w:val="00EB3CEA"/>
    <w:rsid w:val="00EC3E80"/>
    <w:rsid w:val="00EC4346"/>
    <w:rsid w:val="00EC4A25"/>
    <w:rsid w:val="00ED3756"/>
    <w:rsid w:val="00ED5087"/>
    <w:rsid w:val="00ED730D"/>
    <w:rsid w:val="00ED7F65"/>
    <w:rsid w:val="00EF3783"/>
    <w:rsid w:val="00EF3C00"/>
    <w:rsid w:val="00EF672D"/>
    <w:rsid w:val="00F025A2"/>
    <w:rsid w:val="00F02C34"/>
    <w:rsid w:val="00F04712"/>
    <w:rsid w:val="00F124EB"/>
    <w:rsid w:val="00F22EC7"/>
    <w:rsid w:val="00F267AF"/>
    <w:rsid w:val="00F31705"/>
    <w:rsid w:val="00F35B52"/>
    <w:rsid w:val="00F36B89"/>
    <w:rsid w:val="00F407EA"/>
    <w:rsid w:val="00F40C40"/>
    <w:rsid w:val="00F42070"/>
    <w:rsid w:val="00F43EDE"/>
    <w:rsid w:val="00F45B4B"/>
    <w:rsid w:val="00F47891"/>
    <w:rsid w:val="00F551E3"/>
    <w:rsid w:val="00F56F1D"/>
    <w:rsid w:val="00F635F4"/>
    <w:rsid w:val="00F653B8"/>
    <w:rsid w:val="00F66213"/>
    <w:rsid w:val="00F7355C"/>
    <w:rsid w:val="00F73E86"/>
    <w:rsid w:val="00F81359"/>
    <w:rsid w:val="00F82C3D"/>
    <w:rsid w:val="00F82DBE"/>
    <w:rsid w:val="00F85DB3"/>
    <w:rsid w:val="00F971E1"/>
    <w:rsid w:val="00FA1266"/>
    <w:rsid w:val="00FA61E8"/>
    <w:rsid w:val="00FA6A0B"/>
    <w:rsid w:val="00FB2130"/>
    <w:rsid w:val="00FB372F"/>
    <w:rsid w:val="00FB59E9"/>
    <w:rsid w:val="00FB611C"/>
    <w:rsid w:val="00FC1192"/>
    <w:rsid w:val="00FC2EBE"/>
    <w:rsid w:val="00FC3E2D"/>
    <w:rsid w:val="00FD3907"/>
    <w:rsid w:val="00FD6693"/>
    <w:rsid w:val="00FE3DA8"/>
    <w:rsid w:val="00FF20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510EA"/>
  <w15:chartTrackingRefBased/>
  <w15:docId w15:val="{C58244C2-1ECC-4239-B33B-D40D9D3D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D56B97"/>
    <w:rPr>
      <w:lang w:val="en-GB" w:eastAsia="en-US"/>
    </w:rPr>
  </w:style>
  <w:style w:type="character" w:customStyle="1" w:styleId="TALChar">
    <w:name w:val="TAL Char"/>
    <w:link w:val="TAL"/>
    <w:qFormat/>
    <w:locked/>
    <w:rsid w:val="00D56B97"/>
    <w:rPr>
      <w:rFonts w:ascii="Arial" w:hAnsi="Arial"/>
      <w:sz w:val="18"/>
      <w:lang w:val="en-GB" w:eastAsia="en-US"/>
    </w:rPr>
  </w:style>
  <w:style w:type="character" w:customStyle="1" w:styleId="TAHChar">
    <w:name w:val="TAH Char"/>
    <w:link w:val="TAH"/>
    <w:locked/>
    <w:rsid w:val="009E3688"/>
    <w:rPr>
      <w:rFonts w:ascii="Arial" w:hAnsi="Arial"/>
      <w:b/>
      <w:sz w:val="18"/>
      <w:lang w:val="en-GB" w:eastAsia="en-US"/>
    </w:rPr>
  </w:style>
  <w:style w:type="character" w:customStyle="1" w:styleId="THChar">
    <w:name w:val="TH Char"/>
    <w:link w:val="TH"/>
    <w:locked/>
    <w:rsid w:val="009E3688"/>
    <w:rPr>
      <w:rFonts w:ascii="Arial" w:hAnsi="Arial"/>
      <w:b/>
      <w:lang w:val="en-GB" w:eastAsia="en-US"/>
    </w:rPr>
  </w:style>
  <w:style w:type="paragraph" w:styleId="BalloonText">
    <w:name w:val="Balloon Text"/>
    <w:basedOn w:val="Normal"/>
    <w:link w:val="BalloonTextChar"/>
    <w:rsid w:val="009E3688"/>
    <w:pPr>
      <w:spacing w:after="0"/>
    </w:pPr>
    <w:rPr>
      <w:rFonts w:ascii="Segoe UI" w:hAnsi="Segoe UI"/>
      <w:sz w:val="18"/>
      <w:szCs w:val="18"/>
    </w:rPr>
  </w:style>
  <w:style w:type="character" w:customStyle="1" w:styleId="BalloonTextChar">
    <w:name w:val="Balloon Text Char"/>
    <w:link w:val="BalloonText"/>
    <w:rsid w:val="009E3688"/>
    <w:rPr>
      <w:rFonts w:ascii="Segoe UI" w:hAnsi="Segoe UI" w:cs="Segoe UI"/>
      <w:sz w:val="18"/>
      <w:szCs w:val="18"/>
      <w:lang w:val="en-GB" w:eastAsia="en-US"/>
    </w:rPr>
  </w:style>
  <w:style w:type="character" w:styleId="Hyperlink">
    <w:name w:val="Hyperlink"/>
    <w:rsid w:val="00DA7E56"/>
    <w:rPr>
      <w:color w:val="0000FF"/>
      <w:u w:val="single"/>
    </w:rPr>
  </w:style>
  <w:style w:type="character" w:customStyle="1" w:styleId="TACChar">
    <w:name w:val="TAC Char"/>
    <w:basedOn w:val="TALChar"/>
    <w:link w:val="TAC"/>
    <w:rsid w:val="00DA7E56"/>
    <w:rPr>
      <w:rFonts w:ascii="Arial" w:hAnsi="Arial"/>
      <w:sz w:val="18"/>
      <w:lang w:val="en-GB" w:eastAsia="en-US"/>
    </w:rPr>
  </w:style>
  <w:style w:type="paragraph" w:styleId="DocumentMap">
    <w:name w:val="Document Map"/>
    <w:basedOn w:val="Normal"/>
    <w:link w:val="DocumentMapChar"/>
    <w:rsid w:val="008852DA"/>
    <w:rPr>
      <w:rFonts w:ascii="Tahoma" w:hAnsi="Tahoma"/>
      <w:sz w:val="16"/>
      <w:szCs w:val="16"/>
      <w:lang w:val="x-none"/>
    </w:rPr>
  </w:style>
  <w:style w:type="character" w:customStyle="1" w:styleId="DocumentMapChar">
    <w:name w:val="Document Map Char"/>
    <w:link w:val="DocumentMap"/>
    <w:rsid w:val="008852DA"/>
    <w:rPr>
      <w:rFonts w:ascii="Tahoma" w:hAnsi="Tahoma" w:cs="Tahoma"/>
      <w:sz w:val="16"/>
      <w:szCs w:val="16"/>
      <w:lang w:eastAsia="en-US"/>
    </w:rPr>
  </w:style>
  <w:style w:type="character" w:customStyle="1" w:styleId="EXChar">
    <w:name w:val="EX Char"/>
    <w:locked/>
    <w:rsid w:val="00B96451"/>
    <w:rPr>
      <w:rFonts w:ascii="Times New Roman" w:hAnsi="Times New Roman"/>
      <w:lang w:val="en-GB" w:eastAsia="en-US"/>
    </w:rPr>
  </w:style>
  <w:style w:type="character" w:customStyle="1" w:styleId="TFChar">
    <w:name w:val="TF Char"/>
    <w:link w:val="TF"/>
    <w:rsid w:val="00034C57"/>
    <w:rPr>
      <w:rFonts w:ascii="Arial" w:hAnsi="Arial"/>
      <w:b/>
      <w:lang w:val="en-GB" w:eastAsia="en-US"/>
    </w:rPr>
  </w:style>
  <w:style w:type="character" w:customStyle="1" w:styleId="Heading4Char">
    <w:name w:val="Heading 4 Char"/>
    <w:link w:val="Heading4"/>
    <w:rsid w:val="009E1E68"/>
    <w:rPr>
      <w:rFonts w:ascii="Arial" w:hAnsi="Arial"/>
      <w:sz w:val="24"/>
      <w:lang w:val="en-GB" w:eastAsia="en-US"/>
    </w:rPr>
  </w:style>
  <w:style w:type="character" w:customStyle="1" w:styleId="B1Char">
    <w:name w:val="B1 Char"/>
    <w:link w:val="B1"/>
    <w:locked/>
    <w:rsid w:val="00F42070"/>
    <w:rPr>
      <w:lang w:val="en-GB" w:eastAsia="en-US"/>
    </w:rPr>
  </w:style>
  <w:style w:type="character" w:customStyle="1" w:styleId="Heading5Char">
    <w:name w:val="Heading 5 Char"/>
    <w:link w:val="Heading5"/>
    <w:rsid w:val="00FD6693"/>
    <w:rPr>
      <w:rFonts w:ascii="Arial" w:hAnsi="Arial"/>
      <w:sz w:val="22"/>
      <w:lang w:val="en-GB" w:eastAsia="en-US"/>
    </w:rPr>
  </w:style>
  <w:style w:type="character" w:customStyle="1" w:styleId="PLChar">
    <w:name w:val="PL Char"/>
    <w:link w:val="PL"/>
    <w:locked/>
    <w:rsid w:val="00FD6693"/>
    <w:rPr>
      <w:rFonts w:ascii="Courier New" w:hAnsi="Courier New"/>
      <w:noProof/>
      <w:sz w:val="16"/>
      <w:lang w:val="en-GB" w:eastAsia="en-US"/>
    </w:rPr>
  </w:style>
  <w:style w:type="character" w:customStyle="1" w:styleId="TAHCar">
    <w:name w:val="TAH Car"/>
    <w:rsid w:val="00EB16FD"/>
    <w:rPr>
      <w:rFonts w:ascii="Arial" w:hAnsi="Arial"/>
      <w:b/>
      <w:sz w:val="18"/>
      <w:lang w:val="en-GB"/>
    </w:rPr>
  </w:style>
  <w:style w:type="character" w:customStyle="1" w:styleId="TALChar1">
    <w:name w:val="TAL Char1"/>
    <w:rsid w:val="00F36B89"/>
    <w:rPr>
      <w:rFonts w:ascii="Arial" w:hAnsi="Arial"/>
      <w:sz w:val="18"/>
      <w:lang w:val="en-GB" w:eastAsia="en-US"/>
    </w:rPr>
  </w:style>
  <w:style w:type="character" w:customStyle="1" w:styleId="NOChar">
    <w:name w:val="NO Char"/>
    <w:link w:val="NO"/>
    <w:rsid w:val="00F36B89"/>
    <w:rPr>
      <w:lang w:val="en-GB" w:eastAsia="en-US"/>
    </w:rPr>
  </w:style>
  <w:style w:type="character" w:customStyle="1" w:styleId="TANChar">
    <w:name w:val="TAN Char"/>
    <w:link w:val="TAN"/>
    <w:rsid w:val="005F15FF"/>
    <w:rPr>
      <w:rFonts w:ascii="Arial" w:hAnsi="Arial"/>
      <w:sz w:val="18"/>
      <w:lang w:val="en-GB" w:eastAsia="en-US"/>
    </w:rPr>
  </w:style>
  <w:style w:type="character" w:customStyle="1" w:styleId="NOZchn">
    <w:name w:val="NO Zchn"/>
    <w:rsid w:val="00953FDC"/>
    <w:rPr>
      <w:rFonts w:ascii="Times New Roman" w:hAnsi="Times New Roman"/>
      <w:lang w:val="en-GB" w:eastAsia="en-US"/>
    </w:rPr>
  </w:style>
  <w:style w:type="paragraph" w:styleId="List">
    <w:name w:val="List"/>
    <w:basedOn w:val="Normal"/>
    <w:rsid w:val="0012006D"/>
    <w:pPr>
      <w:ind w:left="568" w:hanging="284"/>
    </w:pPr>
  </w:style>
  <w:style w:type="paragraph" w:styleId="Revision">
    <w:name w:val="Revision"/>
    <w:hidden/>
    <w:uiPriority w:val="99"/>
    <w:semiHidden/>
    <w:rsid w:val="00EA0C3A"/>
    <w:rPr>
      <w:lang w:eastAsia="en-US"/>
    </w:rPr>
  </w:style>
  <w:style w:type="paragraph" w:styleId="ListNumber">
    <w:name w:val="List Number"/>
    <w:basedOn w:val="Normal"/>
    <w:rsid w:val="00C80058"/>
    <w:pPr>
      <w:numPr>
        <w:numId w:val="5"/>
      </w:numPr>
      <w:ind w:left="0" w:firstLine="0"/>
      <w:contextualSpacing/>
    </w:pPr>
  </w:style>
  <w:style w:type="character" w:customStyle="1" w:styleId="EditorsNoteCharChar">
    <w:name w:val="Editor's Note Char Char"/>
    <w:link w:val="EditorsNote"/>
    <w:rsid w:val="00AE7ED7"/>
    <w:rPr>
      <w:color w:val="FF0000"/>
      <w:lang w:eastAsia="en-US"/>
    </w:rPr>
  </w:style>
  <w:style w:type="character" w:styleId="FootnoteReference">
    <w:name w:val="footnote reference"/>
    <w:rsid w:val="00EA0DCE"/>
    <w:rPr>
      <w:b/>
      <w:position w:val="6"/>
      <w:sz w:val="16"/>
    </w:rPr>
  </w:style>
  <w:style w:type="character" w:customStyle="1" w:styleId="EditorsNoteChar">
    <w:name w:val="Editor's Note Char"/>
    <w:aliases w:val="EN Char"/>
    <w:rsid w:val="0027785E"/>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3gpp.org/ftp/Specs/%3cPlenary%3e/%3cRelease%3e/OpenAP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3gpp.org/ftp/Specs/archive/OpenAPI/%3cRelease%3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A9242-4BD3-4007-9668-B72048D6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26600</Words>
  <Characters>151621</Characters>
  <Application>Microsoft Office Word</Application>
  <DocSecurity>0</DocSecurity>
  <Lines>1263</Lines>
  <Paragraphs>355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3GPP TS ab.cde</vt:lpstr>
      <vt:lpstr>Foreword</vt:lpstr>
      <vt:lpstr>1	Scope</vt:lpstr>
      <vt:lpstr>2	References</vt:lpstr>
      <vt:lpstr>3	Definitions and abbreviations</vt:lpstr>
      <vt:lpstr>    3.1	Definitions</vt:lpstr>
      <vt:lpstr>    3.2	Abbreviations</vt:lpstr>
      <vt:lpstr>4	Overview</vt:lpstr>
      <vt:lpstr>5	Common Data Types</vt:lpstr>
      <vt:lpstr>    5.1	Introduction</vt:lpstr>
      <vt:lpstr>    5.2	Data Types for Generic Usage</vt:lpstr>
      <vt:lpstr>        5.2.1	Introduction</vt:lpstr>
      <vt:lpstr>        5.2.1A	Re-used Data Types</vt:lpstr>
      <vt:lpstr>Table 5.2.1A-1: Re-used Data Types</vt:lpstr>
      <vt:lpstr>        5.2.2	Simple Data Types</vt:lpstr>
      <vt:lpstr>        5.2.3	Enumerations</vt:lpstr>
      <vt:lpstr>Table 5.2.3.4-1: Enumeration HttpMethod</vt:lpstr>
      <vt:lpstr>        5.2.4	Structured Data Types</vt:lpstr>
      <vt:lpstr>Table 5.2.4.10-1: Definition of type ComplexQuery as a list of mutually exclusiv</vt:lpstr>
      <vt:lpstr>Table 5.2.4.16-1: Definition of type NFDiscFactors</vt:lpstr>
      <vt:lpstr>Table 5.2.4.17-1: Definition of type PatchResult</vt:lpstr>
      <vt:lpstr>Table 5.2.4.18-1: Definition of type ReportItem</vt:lpstr>
      <vt:lpstr>Table 5.2.4.19-1: Definition of type HalTemplate</vt:lpstr>
      <vt:lpstr>Table 5.2.4.20-1: Definition of type Property</vt:lpstr>
      <vt:lpstr>    5.3	Data Types related to Subscription, Identification and Numbering</vt:lpstr>
      <vt:lpstr>        5.3.1	Introduction</vt:lpstr>
      <vt:lpstr>        5.3.2	Simple Data Types</vt:lpstr>
      <vt:lpstr>        5.3.3	Enumerations</vt:lpstr>
      <vt:lpstr>        5.3.4	Structured Data Types</vt:lpstr>
      <vt:lpstr>    5.4	Data Types related to 5G Network</vt:lpstr>
      <vt:lpstr>        5.4.1	Introduction</vt:lpstr>
      <vt:lpstr>        5.4.2	Simple Data Types</vt:lpstr>
      <vt:lpstr>        5.4.3	Enumerations</vt:lpstr>
      <vt:lpstr>        5.4.4	Structured Data Types</vt:lpstr>
    </vt:vector>
  </TitlesOfParts>
  <Company>ETSI</Company>
  <LinksUpToDate>false</LinksUpToDate>
  <CharactersWithSpaces>177866</CharactersWithSpaces>
  <SharedDoc>false</SharedDoc>
  <HyperlinkBase/>
  <HLinks>
    <vt:vector size="6" baseType="variant">
      <vt:variant>
        <vt:i4>2818153</vt:i4>
      </vt:variant>
      <vt:variant>
        <vt:i4>363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dcterms:created xsi:type="dcterms:W3CDTF">2019-12-15T14:52:00Z</dcterms:created>
  <dcterms:modified xsi:type="dcterms:W3CDTF">2019-12-18T19:19:00Z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(3)tgAekAQe/TmvHBkcxSj4NxnpMuvpAF70XP5uwdtzQ4YNSgnJlFKgHDHo98SMlIycJiAYSe88
42ra72QvVuBD32A3hZSIfZmsp1CRkjKgkwuZ1PlDN5zfgRd0tABe0Y+gmaDMGjisTSjNVytV
sH7PI278odHNDqP9+xis1ljjM1fVeC3XPVzqcp6bvZJQ9Wp9ohVCfGJAW89Pc3FyWm2cteqX
Qg9W710+0qK37Ku9on</vt:lpwstr>
  </property>
  <property fmtid="{D5CDD505-2E9C-101B-9397-08002B2CF9AE}" pid="3" name="_2015_ms_pID_7253431">
    <vt:lpwstr>ahqUa7bIdVb1U5jpGeFLntOg1PpGrC4rgjbTk1tWmQAeIaIcDmzqQP
bdRtiB1RyQcuHByHsL8WSsa4/mROXDpU6rGb5N1G3WdrR74Iw7aNQf3jE6dG7fCJKeWWEEKH
NFqs0ZP1DbCnyeAriqfd2xglTiWyk4LbIhpyN+CCqjYfA/+3i30JCx+dpqg5HlW0PI7haLO7
DHTRP59njiCuXiMe39WYuzj/KD1CkBLp9ktu</vt:lpwstr>
  </property>
  <property fmtid="{D5CDD505-2E9C-101B-9397-08002B2CF9AE}" pid="4" name="_2015_ms_pID_7253432">
    <vt:lpwstr>LA==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1576141913</vt:lpwstr>
  </property>
</Properties>
</file>